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C02" w:rsidRDefault="00BF4C02" w:rsidP="00BF4C02">
      <w:pPr>
        <w:rPr>
          <w:noProof/>
          <w:sz w:val="22"/>
          <w:szCs w:val="22"/>
          <w:lang w:eastAsia="id-ID"/>
        </w:rPr>
      </w:pPr>
      <w:r>
        <w:rPr>
          <w:noProof/>
          <w:sz w:val="22"/>
          <w:szCs w:val="22"/>
          <w:lang w:val="id-ID" w:eastAsia="id-ID"/>
        </w:rPr>
        <w:drawing>
          <wp:anchor distT="0" distB="0" distL="114300" distR="114300" simplePos="0" relativeHeight="251674624" behindDoc="1" locked="0" layoutInCell="1" allowOverlap="1" wp14:anchorId="7AC64C09" wp14:editId="245FEAFC">
            <wp:simplePos x="0" y="0"/>
            <wp:positionH relativeFrom="column">
              <wp:posOffset>-633730</wp:posOffset>
            </wp:positionH>
            <wp:positionV relativeFrom="paragraph">
              <wp:posOffset>-547479</wp:posOffset>
            </wp:positionV>
            <wp:extent cx="7769225" cy="10053955"/>
            <wp:effectExtent l="0" t="0" r="3175"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9225" cy="10053955"/>
                    </a:xfrm>
                    <a:prstGeom prst="rect">
                      <a:avLst/>
                    </a:prstGeom>
                    <a:noFill/>
                  </pic:spPr>
                </pic:pic>
              </a:graphicData>
            </a:graphic>
            <wp14:sizeRelH relativeFrom="page">
              <wp14:pctWidth>0</wp14:pctWidth>
            </wp14:sizeRelH>
            <wp14:sizeRelV relativeFrom="margin">
              <wp14:pctHeight>0</wp14:pctHeight>
            </wp14:sizeRelV>
          </wp:anchor>
        </w:drawing>
      </w:r>
      <w:r>
        <w:rPr>
          <w:noProof/>
          <w:sz w:val="22"/>
          <w:szCs w:val="22"/>
          <w:lang w:val="id-ID" w:eastAsia="id-ID"/>
        </w:rPr>
        <w:drawing>
          <wp:anchor distT="0" distB="0" distL="114300" distR="114300" simplePos="0" relativeHeight="251677696" behindDoc="0" locked="0" layoutInCell="1" allowOverlap="1" wp14:anchorId="28B9D2A0" wp14:editId="7BD201A3">
            <wp:simplePos x="0" y="0"/>
            <wp:positionH relativeFrom="column">
              <wp:posOffset>-664119</wp:posOffset>
            </wp:positionH>
            <wp:positionV relativeFrom="page">
              <wp:posOffset>57785</wp:posOffset>
            </wp:positionV>
            <wp:extent cx="1551305" cy="1476375"/>
            <wp:effectExtent l="0" t="0" r="0" b="9525"/>
            <wp:wrapTopAndBottom/>
            <wp:docPr id="42" name="Picture 42" descr="Politeknik Elektronika Negeri Surabaya - Wikipedia baha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liteknik Elektronika Negeri Surabaya - Wikipedia bahasa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1305" cy="14763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id-ID"/>
        </w:rPr>
        <w:t xml:space="preserve"> </w:t>
      </w:r>
    </w:p>
    <w:p w:rsidR="00BF4C02" w:rsidRDefault="00BF4C02" w:rsidP="00BF4C02">
      <w:pPr>
        <w:ind w:firstLine="360"/>
        <w:rPr>
          <w:noProof/>
          <w:lang w:eastAsia="en-US"/>
        </w:rPr>
      </w:pPr>
      <w:r>
        <w:rPr>
          <w:noProof/>
          <w:lang w:val="id-ID" w:eastAsia="id-ID"/>
        </w:rPr>
        <mc:AlternateContent>
          <mc:Choice Requires="wps">
            <w:drawing>
              <wp:anchor distT="0" distB="0" distL="114300" distR="114300" simplePos="0" relativeHeight="251735552" behindDoc="0" locked="0" layoutInCell="1" allowOverlap="1">
                <wp:simplePos x="0" y="0"/>
                <wp:positionH relativeFrom="column">
                  <wp:posOffset>3075305</wp:posOffset>
                </wp:positionH>
                <wp:positionV relativeFrom="paragraph">
                  <wp:posOffset>8874125</wp:posOffset>
                </wp:positionV>
                <wp:extent cx="4333240" cy="422910"/>
                <wp:effectExtent l="0" t="0" r="10160" b="1524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240" cy="42291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Default="00BC174D" w:rsidP="00BF4C02">
                            <w:pPr>
                              <w:spacing w:line="168" w:lineRule="auto"/>
                              <w:jc w:val="right"/>
                              <w:rPr>
                                <w:rFonts w:ascii="Poppins-light" w:hAnsi="Poppins-light" w:hint="eastAsia"/>
                                <w:color w:val="FFFFFF" w:themeColor="background1"/>
                                <w:sz w:val="80"/>
                                <w:szCs w:val="80"/>
                              </w:rPr>
                            </w:pPr>
                            <w:r>
                              <w:rPr>
                                <w:rFonts w:ascii="Poppins-light" w:eastAsia="SimSun" w:hAnsi="Poppins-light" w:cs="Leelawadee"/>
                                <w:color w:val="FFFFFF" w:themeColor="background1"/>
                                <w:sz w:val="80"/>
                                <w:szCs w:val="80"/>
                              </w:rPr>
                              <w:t>Name Surname</w:t>
                            </w:r>
                          </w:p>
                          <w:p w:rsidR="00BC174D" w:rsidRDefault="00BC174D" w:rsidP="00BF4C02">
                            <w:pPr>
                              <w:jc w:val="right"/>
                              <w:rPr>
                                <w:rFonts w:ascii="Poppins-light" w:hAnsi="Poppins-light" w:hint="eastAsia"/>
                                <w:color w:val="FFFFFF" w:themeColor="background1"/>
                                <w:sz w:val="80"/>
                                <w:szCs w:val="8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left:0;text-align:left;margin-left:242.15pt;margin-top:698.75pt;width:341.2pt;height:33.3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" filled="f" fillcolor="#923743" stroked="f">
                <v:textbox inset="0,0,0,0">
                  <w:txbxContent>
                    <w:p w:rsidR="00BC174D" w:rsidRDefault="00BC174D" w:rsidP="00BF4C02">
                      <w:pPr>
                        <w:spacing w:line="168" w:lineRule="auto"/>
                        <w:jc w:val="right"/>
                        <w:rPr>
                          <w:rFonts w:ascii="Poppins-light" w:hAnsi="Poppins-light" w:hint="eastAsia"/>
                          <w:color w:val="FFFFFF" w:themeColor="background1"/>
                          <w:sz w:val="80"/>
                          <w:szCs w:val="80"/>
                        </w:rPr>
                      </w:pPr>
                      <w:r>
                        <w:rPr>
                          <w:rFonts w:ascii="Poppins-light" w:eastAsia="SimSun" w:hAnsi="Poppins-light" w:cs="Leelawadee"/>
                          <w:color w:val="FFFFFF" w:themeColor="background1"/>
                          <w:sz w:val="80"/>
                          <w:szCs w:val="80"/>
                        </w:rPr>
                        <w:t>Name Surname</w:t>
                      </w:r>
                    </w:p>
                    <w:p w:rsidR="00BC174D" w:rsidRDefault="00BC174D" w:rsidP="00BF4C02">
                      <w:pPr>
                        <w:jc w:val="right"/>
                        <w:rPr>
                          <w:rFonts w:ascii="Poppins-light" w:hAnsi="Poppins-light" w:hint="eastAsia"/>
                          <w:color w:val="FFFFFF" w:themeColor="background1"/>
                          <w:sz w:val="80"/>
                          <w:szCs w:val="80"/>
                        </w:rPr>
                      </w:pPr>
                    </w:p>
                  </w:txbxContent>
                </v:textbox>
              </v:shape>
            </w:pict>
          </mc:Fallback>
        </mc:AlternateContent>
      </w:r>
      <w:r>
        <w:rPr>
          <w:noProof/>
        </w:rPr>
        <w:softHyphen/>
      </w:r>
    </w:p>
    <w:p w:rsidR="00BF4C02" w:rsidRDefault="00BF4C02" w:rsidP="00BF4C02">
      <w:pPr>
        <w:rPr>
          <w:noProof/>
        </w:rPr>
      </w:pPr>
    </w:p>
    <w:p w:rsidR="00BF4C02" w:rsidRDefault="00BF4C02" w:rsidP="00BF4C02">
      <w:pPr>
        <w:rPr>
          <w:noProof/>
        </w:rPr>
      </w:pPr>
      <w:r>
        <w:rPr>
          <w:noProof/>
          <w:lang w:val="id-ID" w:eastAsia="id-ID"/>
        </w:rPr>
        <mc:AlternateContent>
          <mc:Choice Requires="wps">
            <w:drawing>
              <wp:anchor distT="0" distB="0" distL="114300" distR="114300" simplePos="0" relativeHeight="251730432" behindDoc="0" locked="0" layoutInCell="1" allowOverlap="1">
                <wp:simplePos x="0" y="0"/>
                <wp:positionH relativeFrom="column">
                  <wp:posOffset>1478280</wp:posOffset>
                </wp:positionH>
                <wp:positionV relativeFrom="paragraph">
                  <wp:posOffset>683260</wp:posOffset>
                </wp:positionV>
                <wp:extent cx="5126990" cy="514985"/>
                <wp:effectExtent l="0" t="0" r="16510" b="1841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990" cy="51498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Default="00BC174D" w:rsidP="00BF4C02">
                            <w:pPr>
                              <w:spacing w:line="216" w:lineRule="auto"/>
                              <w:jc w:val="right"/>
                              <w:rPr>
                                <w:rFonts w:ascii="Bahnschrift" w:hAnsi="Bahnschrift"/>
                                <w:color w:val="626084"/>
                                <w:sz w:val="76"/>
                                <w:szCs w:val="7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7" type="#_x0000_t202" style="position:absolute;margin-left:116.4pt;margin-top:53.8pt;width:403.7pt;height:40.5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" filled="f" fillcolor="#923743" stroked="f">
                <v:textbox inset="0,0,0,0">
                  <w:txbxContent>
                    <w:p w:rsidR="00BC174D" w:rsidRDefault="00BC174D" w:rsidP="00BF4C02">
                      <w:pPr>
                        <w:spacing w:line="216" w:lineRule="auto"/>
                        <w:jc w:val="right"/>
                        <w:rPr>
                          <w:rFonts w:ascii="Bahnschrift" w:hAnsi="Bahnschrift"/>
                          <w:color w:val="626084"/>
                          <w:sz w:val="76"/>
                          <w:szCs w:val="76"/>
                        </w:rPr>
                      </w:pPr>
                    </w:p>
                  </w:txbxContent>
                </v:textbox>
              </v:shape>
            </w:pict>
          </mc:Fallback>
        </mc:AlternateContent>
      </w:r>
    </w:p>
    <w:p w:rsidR="00BF4C02" w:rsidRDefault="00BF4C02" w:rsidP="00BF4C02">
      <w:pPr>
        <w:rPr>
          <w:noProof/>
        </w:rPr>
      </w:pPr>
    </w:p>
    <w:p w:rsidR="00BF4C02" w:rsidRDefault="00BF4C02" w:rsidP="00BF4C02">
      <w:pPr>
        <w:rPr>
          <w:noProof/>
        </w:rPr>
      </w:pPr>
      <w:r>
        <w:rPr>
          <w:noProof/>
          <w:lang w:val="id-ID" w:eastAsia="id-ID"/>
        </w:rPr>
        <mc:AlternateContent>
          <mc:Choice Requires="wps">
            <w:drawing>
              <wp:anchor distT="0" distB="0" distL="114300" distR="114300" simplePos="0" relativeHeight="251734016" behindDoc="0" locked="0" layoutInCell="1" allowOverlap="1" wp14:anchorId="67DF1E21" wp14:editId="7593C24F">
                <wp:simplePos x="0" y="0"/>
                <wp:positionH relativeFrom="column">
                  <wp:posOffset>242286</wp:posOffset>
                </wp:positionH>
                <wp:positionV relativeFrom="paragraph">
                  <wp:posOffset>163195</wp:posOffset>
                </wp:positionV>
                <wp:extent cx="5925185" cy="429895"/>
                <wp:effectExtent l="0" t="0" r="18415" b="825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2989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Default="00BC174D" w:rsidP="00BF4C02">
                            <w:pPr>
                              <w:spacing w:line="192" w:lineRule="auto"/>
                              <w:jc w:val="center"/>
                              <w:rPr>
                                <w:color w:val="626084"/>
                                <w:sz w:val="144"/>
                                <w:szCs w:val="60"/>
                              </w:rPr>
                            </w:pPr>
                            <w:r>
                              <w:rPr>
                                <w:rFonts w:ascii="Poppins-bold" w:eastAsia="SimSun" w:hAnsi="Poppins-bold" w:cs="Leelawadee"/>
                                <w:color w:val="626084"/>
                                <w:sz w:val="66"/>
                                <w:szCs w:val="60"/>
                              </w:rPr>
                              <w:t>Laporan Final Projek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F1E21" id="Text Box 37" o:spid="_x0000_s1028" type="#_x0000_t202" style="position:absolute;margin-left:19.1pt;margin-top:12.85pt;width:466.55pt;height:33.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" filled="f" fillcolor="#923743" stroked="f">
                <v:textbox inset="0,0,0,0">
                  <w:txbxContent>
                    <w:p w:rsidR="00BC174D" w:rsidRDefault="00BC174D" w:rsidP="00BF4C02">
                      <w:pPr>
                        <w:spacing w:line="192" w:lineRule="auto"/>
                        <w:jc w:val="center"/>
                        <w:rPr>
                          <w:color w:val="626084"/>
                          <w:sz w:val="144"/>
                          <w:szCs w:val="60"/>
                        </w:rPr>
                      </w:pPr>
                      <w:r>
                        <w:rPr>
                          <w:rFonts w:ascii="Poppins-bold" w:eastAsia="SimSun" w:hAnsi="Poppins-bold" w:cs="Leelawadee"/>
                          <w:color w:val="626084"/>
                          <w:sz w:val="66"/>
                          <w:szCs w:val="60"/>
                        </w:rPr>
                        <w:t>Laporan Final Projek</w:t>
                      </w:r>
                    </w:p>
                  </w:txbxContent>
                </v:textbox>
              </v:shape>
            </w:pict>
          </mc:Fallback>
        </mc:AlternateContent>
      </w:r>
    </w:p>
    <w:p w:rsidR="00BF4C02" w:rsidRDefault="00BF4C02" w:rsidP="00BF4C02">
      <w:pPr>
        <w:rPr>
          <w:noProof/>
        </w:rPr>
      </w:pPr>
    </w:p>
    <w:p w:rsidR="00BF4C02" w:rsidRDefault="00BF4C02" w:rsidP="00BF4C02">
      <w:pPr>
        <w:tabs>
          <w:tab w:val="left" w:pos="1665"/>
        </w:tabs>
        <w:rPr>
          <w:noProof/>
        </w:rPr>
      </w:pPr>
      <w:r>
        <w:rPr>
          <w:noProof/>
        </w:rPr>
        <w:tab/>
      </w:r>
    </w:p>
    <w:p w:rsidR="00BF4C02" w:rsidRDefault="00BF4C02" w:rsidP="00BF4C02">
      <w:pPr>
        <w:rPr>
          <w:noProof/>
        </w:rPr>
      </w:pPr>
      <w:r>
        <w:rPr>
          <w:noProof/>
          <w:lang w:val="id-ID" w:eastAsia="id-ID"/>
        </w:rPr>
        <mc:AlternateContent>
          <mc:Choice Requires="wps">
            <w:drawing>
              <wp:anchor distT="0" distB="0" distL="114300" distR="114300" simplePos="0" relativeHeight="251739136" behindDoc="0" locked="0" layoutInCell="1" allowOverlap="1" wp14:anchorId="18818F52" wp14:editId="3D63EBD8">
                <wp:simplePos x="0" y="0"/>
                <wp:positionH relativeFrom="column">
                  <wp:posOffset>328849</wp:posOffset>
                </wp:positionH>
                <wp:positionV relativeFrom="paragraph">
                  <wp:posOffset>145415</wp:posOffset>
                </wp:positionV>
                <wp:extent cx="5925185" cy="429895"/>
                <wp:effectExtent l="0" t="0" r="18415" b="8255"/>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2989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Default="00BC174D" w:rsidP="00BF4C02">
                            <w:pPr>
                              <w:spacing w:line="192" w:lineRule="auto"/>
                              <w:jc w:val="center"/>
                              <w:rPr>
                                <w:color w:val="626084"/>
                                <w:sz w:val="144"/>
                                <w:szCs w:val="60"/>
                              </w:rPr>
                            </w:pPr>
                            <w:r>
                              <w:rPr>
                                <w:rFonts w:ascii="Poppins-bold" w:eastAsia="SimSun" w:hAnsi="Poppins-bold" w:cs="Leelawadee"/>
                                <w:color w:val="626084"/>
                                <w:sz w:val="66"/>
                                <w:szCs w:val="60"/>
                              </w:rPr>
                              <w:t>Bengkel Pemrograman Internet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18F52" id="Text Box 36" o:spid="_x0000_s1029" type="#_x0000_t202" style="position:absolute;margin-left:25.9pt;margin-top:11.45pt;width:466.55pt;height:33.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" filled="f" fillcolor="#923743" stroked="f">
                <v:textbox inset="0,0,0,0">
                  <w:txbxContent>
                    <w:p w:rsidR="00BC174D" w:rsidRDefault="00BC174D" w:rsidP="00BF4C02">
                      <w:pPr>
                        <w:spacing w:line="192" w:lineRule="auto"/>
                        <w:jc w:val="center"/>
                        <w:rPr>
                          <w:color w:val="626084"/>
                          <w:sz w:val="144"/>
                          <w:szCs w:val="60"/>
                        </w:rPr>
                      </w:pPr>
                      <w:r>
                        <w:rPr>
                          <w:rFonts w:ascii="Poppins-bold" w:eastAsia="SimSun" w:hAnsi="Poppins-bold" w:cs="Leelawadee"/>
                          <w:color w:val="626084"/>
                          <w:sz w:val="66"/>
                          <w:szCs w:val="60"/>
                        </w:rPr>
                        <w:t>Bengkel Pemrograman Internet</w:t>
                      </w:r>
                    </w:p>
                  </w:txbxContent>
                </v:textbox>
              </v:shape>
            </w:pict>
          </mc:Fallback>
        </mc:AlternateContent>
      </w:r>
    </w:p>
    <w:p w:rsidR="00BF4C02" w:rsidRDefault="00BF4C02" w:rsidP="00BF4C02">
      <w:pPr>
        <w:rPr>
          <w:noProof/>
        </w:rPr>
      </w:pPr>
    </w:p>
    <w:p w:rsidR="00BF4C02" w:rsidRDefault="00BF4C02" w:rsidP="00BF4C02">
      <w:pPr>
        <w:rPr>
          <w:noProof/>
        </w:rPr>
      </w:pPr>
      <w:r>
        <w:rPr>
          <w:noProof/>
          <w:lang w:val="id-ID" w:eastAsia="id-ID"/>
        </w:rPr>
        <mc:AlternateContent>
          <mc:Choice Requires="wps">
            <w:drawing>
              <wp:anchor distT="0" distB="0" distL="114300" distR="114300" simplePos="0" relativeHeight="251704320" behindDoc="0" locked="0" layoutInCell="1" allowOverlap="1" wp14:anchorId="40FA8B4D" wp14:editId="66BEF205">
                <wp:simplePos x="0" y="0"/>
                <wp:positionH relativeFrom="column">
                  <wp:posOffset>327390</wp:posOffset>
                </wp:positionH>
                <wp:positionV relativeFrom="paragraph">
                  <wp:posOffset>170288</wp:posOffset>
                </wp:positionV>
                <wp:extent cx="6128385" cy="695960"/>
                <wp:effectExtent l="0" t="0" r="5715" b="889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8385" cy="69596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Default="00BC174D" w:rsidP="00BF4C02">
                            <w:pPr>
                              <w:spacing w:line="216" w:lineRule="auto"/>
                              <w:rPr>
                                <w:rFonts w:ascii="Bahnschrift" w:hAnsi="Bahnschrift"/>
                                <w:color w:val="110F2C"/>
                                <w:sz w:val="110"/>
                                <w:szCs w:val="110"/>
                              </w:rPr>
                            </w:pPr>
                            <w:r>
                              <w:rPr>
                                <w:rFonts w:ascii="Bahnschrift" w:eastAsia="SimSun" w:hAnsi="Bahnschrift" w:cs="Leelawadee"/>
                                <w:color w:val="110F2C"/>
                                <w:sz w:val="110"/>
                                <w:szCs w:val="110"/>
                              </w:rPr>
                              <w:t xml:space="preserve">Online </w:t>
                            </w:r>
                            <w:r>
                              <w:rPr>
                                <w:rFonts w:ascii="Bahnschrift" w:eastAsia="SimSun" w:hAnsi="Bahnschrift" w:cs="Leelawadee"/>
                                <w:color w:val="110F2C"/>
                                <w:sz w:val="96"/>
                                <w:szCs w:val="100"/>
                              </w:rPr>
                              <w:t>Quiz</w:t>
                            </w:r>
                            <w:r>
                              <w:rPr>
                                <w:rFonts w:ascii="Bahnschrift" w:eastAsia="SimSun" w:hAnsi="Bahnschrift" w:cs="Leelawadee"/>
                                <w:color w:val="110F2C"/>
                                <w:sz w:val="110"/>
                                <w:szCs w:val="110"/>
                              </w:rPr>
                              <w:t xml:space="preserve"> System</w:t>
                            </w:r>
                          </w:p>
                          <w:p w:rsidR="00BC174D" w:rsidRDefault="00BC174D" w:rsidP="00BF4C02">
                            <w:pPr>
                              <w:spacing w:line="216" w:lineRule="auto"/>
                              <w:rPr>
                                <w:rFonts w:ascii="Bahnschrift" w:hAnsi="Bahnschrift"/>
                                <w:color w:val="110F2C"/>
                                <w:sz w:val="110"/>
                                <w:szCs w:val="11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A8B4D" id="Text Box 38" o:spid="_x0000_s1030" type="#_x0000_t202" style="position:absolute;margin-left:25.8pt;margin-top:13.4pt;width:482.55pt;height:54.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" filled="f" fillcolor="#923743" stroked="f">
                <v:textbox inset="0,0,0,0">
                  <w:txbxContent>
                    <w:p w:rsidR="00BC174D" w:rsidRDefault="00BC174D" w:rsidP="00BF4C02">
                      <w:pPr>
                        <w:spacing w:line="216" w:lineRule="auto"/>
                        <w:rPr>
                          <w:rFonts w:ascii="Bahnschrift" w:hAnsi="Bahnschrift"/>
                          <w:color w:val="110F2C"/>
                          <w:sz w:val="110"/>
                          <w:szCs w:val="110"/>
                        </w:rPr>
                      </w:pPr>
                      <w:r>
                        <w:rPr>
                          <w:rFonts w:ascii="Bahnschrift" w:eastAsia="SimSun" w:hAnsi="Bahnschrift" w:cs="Leelawadee"/>
                          <w:color w:val="110F2C"/>
                          <w:sz w:val="110"/>
                          <w:szCs w:val="110"/>
                        </w:rPr>
                        <w:t xml:space="preserve">Online </w:t>
                      </w:r>
                      <w:r>
                        <w:rPr>
                          <w:rFonts w:ascii="Bahnschrift" w:eastAsia="SimSun" w:hAnsi="Bahnschrift" w:cs="Leelawadee"/>
                          <w:color w:val="110F2C"/>
                          <w:sz w:val="96"/>
                          <w:szCs w:val="100"/>
                        </w:rPr>
                        <w:t>Quiz</w:t>
                      </w:r>
                      <w:r>
                        <w:rPr>
                          <w:rFonts w:ascii="Bahnschrift" w:eastAsia="SimSun" w:hAnsi="Bahnschrift" w:cs="Leelawadee"/>
                          <w:color w:val="110F2C"/>
                          <w:sz w:val="110"/>
                          <w:szCs w:val="110"/>
                        </w:rPr>
                        <w:t xml:space="preserve"> System</w:t>
                      </w:r>
                    </w:p>
                    <w:p w:rsidR="00BC174D" w:rsidRDefault="00BC174D" w:rsidP="00BF4C02">
                      <w:pPr>
                        <w:spacing w:line="216" w:lineRule="auto"/>
                        <w:rPr>
                          <w:rFonts w:ascii="Bahnschrift" w:hAnsi="Bahnschrift"/>
                          <w:color w:val="110F2C"/>
                          <w:sz w:val="110"/>
                          <w:szCs w:val="110"/>
                        </w:rPr>
                      </w:pPr>
                    </w:p>
                  </w:txbxContent>
                </v:textbox>
              </v:shape>
            </w:pict>
          </mc:Fallback>
        </mc:AlternateContent>
      </w:r>
    </w:p>
    <w:p w:rsidR="00BF4C02" w:rsidRDefault="00BF4C02" w:rsidP="00BF4C02">
      <w:pPr>
        <w:rPr>
          <w:noProof/>
        </w:rPr>
      </w:pPr>
    </w:p>
    <w:p w:rsidR="00BF4C02" w:rsidRDefault="00BF4C02" w:rsidP="00BF4C02">
      <w:pPr>
        <w:rPr>
          <w:noProof/>
        </w:rPr>
      </w:pPr>
    </w:p>
    <w:p w:rsidR="00BF4C02" w:rsidRDefault="00BF4C02" w:rsidP="00BF4C02">
      <w:pPr>
        <w:rPr>
          <w:noProof/>
        </w:rPr>
      </w:pPr>
    </w:p>
    <w:p w:rsidR="00BF4C02" w:rsidRDefault="00BF4C02" w:rsidP="00BF4C02">
      <w:pPr>
        <w:rPr>
          <w:noProof/>
        </w:rPr>
      </w:pPr>
    </w:p>
    <w:p w:rsidR="00BF4C02" w:rsidRDefault="00BF4C02" w:rsidP="00BF4C02">
      <w:pPr>
        <w:rPr>
          <w:noProof/>
        </w:rPr>
      </w:pPr>
      <w:r>
        <w:rPr>
          <w:noProof/>
          <w:lang w:val="id-ID" w:eastAsia="id-ID"/>
        </w:rPr>
        <mc:AlternateContent>
          <mc:Choice Requires="wps">
            <w:drawing>
              <wp:anchor distT="0" distB="0" distL="114300" distR="114300" simplePos="0" relativeHeight="251728896" behindDoc="0" locked="0" layoutInCell="1" allowOverlap="1" wp14:anchorId="4D28E0E2" wp14:editId="34482C52">
                <wp:simplePos x="0" y="0"/>
                <wp:positionH relativeFrom="column">
                  <wp:posOffset>2186940</wp:posOffset>
                </wp:positionH>
                <wp:positionV relativeFrom="paragraph">
                  <wp:posOffset>13970</wp:posOffset>
                </wp:positionV>
                <wp:extent cx="4068445" cy="430530"/>
                <wp:effectExtent l="0" t="0" r="8255" b="762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8445" cy="43053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Default="00BC174D" w:rsidP="00BF4C02">
                            <w:pPr>
                              <w:rPr>
                                <w:rFonts w:ascii="Poppins-bold" w:hAnsi="Poppins-bold" w:hint="eastAsia"/>
                                <w:color w:val="110F2C"/>
                                <w:sz w:val="16"/>
                                <w:szCs w:val="44"/>
                              </w:rPr>
                            </w:pPr>
                            <w:r>
                              <w:rPr>
                                <w:rFonts w:ascii="Poppins-bold" w:eastAsia="SimSun" w:hAnsi="Poppins-bold" w:cs="Leelawadee"/>
                                <w:color w:val="110F2C"/>
                                <w:sz w:val="40"/>
                                <w:szCs w:val="44"/>
                              </w:rPr>
                              <w:t>Berbasis Website dan Aplikasi Android</w:t>
                            </w:r>
                          </w:p>
                          <w:p w:rsidR="00BC174D" w:rsidRDefault="00BC174D" w:rsidP="00BF4C02">
                            <w:pPr>
                              <w:rPr>
                                <w:rFonts w:ascii="Poppins-bold" w:hAnsi="Poppins-bold" w:hint="eastAsia"/>
                                <w:color w:val="110F2C"/>
                                <w:sz w:val="44"/>
                                <w:szCs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28E0E2" id="Text Box 35" o:spid="_x0000_s1031" type="#_x0000_t202" style="position:absolute;margin-left:172.2pt;margin-top:1.1pt;width:320.35pt;height:33.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" filled="f" fillcolor="#923743" stroked="f">
                <v:textbox inset="0,0,0,0">
                  <w:txbxContent>
                    <w:p w:rsidR="00BC174D" w:rsidRDefault="00BC174D" w:rsidP="00BF4C02">
                      <w:pPr>
                        <w:rPr>
                          <w:rFonts w:ascii="Poppins-bold" w:hAnsi="Poppins-bold" w:hint="eastAsia"/>
                          <w:color w:val="110F2C"/>
                          <w:sz w:val="16"/>
                          <w:szCs w:val="44"/>
                        </w:rPr>
                      </w:pPr>
                      <w:r>
                        <w:rPr>
                          <w:rFonts w:ascii="Poppins-bold" w:eastAsia="SimSun" w:hAnsi="Poppins-bold" w:cs="Leelawadee"/>
                          <w:color w:val="110F2C"/>
                          <w:sz w:val="40"/>
                          <w:szCs w:val="44"/>
                        </w:rPr>
                        <w:t>Berbasis Website dan Aplikasi Android</w:t>
                      </w:r>
                    </w:p>
                    <w:p w:rsidR="00BC174D" w:rsidRDefault="00BC174D" w:rsidP="00BF4C02">
                      <w:pPr>
                        <w:rPr>
                          <w:rFonts w:ascii="Poppins-bold" w:hAnsi="Poppins-bold" w:hint="eastAsia"/>
                          <w:color w:val="110F2C"/>
                          <w:sz w:val="44"/>
                          <w:szCs w:val="44"/>
                        </w:rPr>
                      </w:pPr>
                    </w:p>
                  </w:txbxContent>
                </v:textbox>
              </v:shape>
            </w:pict>
          </mc:Fallback>
        </mc:AlternateContent>
      </w:r>
    </w:p>
    <w:p w:rsidR="00BF4C02" w:rsidRDefault="00BF4C02" w:rsidP="00BF4C02">
      <w:pPr>
        <w:rPr>
          <w:noProof/>
        </w:rPr>
      </w:pPr>
    </w:p>
    <w:p w:rsidR="00BF4C02" w:rsidRDefault="00BF4C02" w:rsidP="00BF4C02">
      <w:pPr>
        <w:rPr>
          <w:noProof/>
        </w:rPr>
      </w:pPr>
      <w:r>
        <w:rPr>
          <w:noProof/>
          <w:lang w:val="id-ID" w:eastAsia="id-ID"/>
        </w:rPr>
        <mc:AlternateContent>
          <mc:Choice Requires="wps">
            <w:drawing>
              <wp:anchor distT="0" distB="0" distL="114300" distR="114300" simplePos="0" relativeHeight="251739648" behindDoc="0" locked="0" layoutInCell="1" allowOverlap="1">
                <wp:simplePos x="0" y="0"/>
                <wp:positionH relativeFrom="column">
                  <wp:posOffset>3075305</wp:posOffset>
                </wp:positionH>
                <wp:positionV relativeFrom="paragraph">
                  <wp:posOffset>8874125</wp:posOffset>
                </wp:positionV>
                <wp:extent cx="4333240" cy="422910"/>
                <wp:effectExtent l="0" t="0" r="1905"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240" cy="42291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Pr="007A1E86" w:rsidRDefault="00BC174D" w:rsidP="00BF4C02">
                            <w:pPr>
                              <w:spacing w:line="168" w:lineRule="auto"/>
                              <w:jc w:val="right"/>
                              <w:rPr>
                                <w:rFonts w:ascii="Poppins-light" w:hAnsi="Poppins-light" w:hint="eastAsia"/>
                                <w:color w:val="FFFFFF" w:themeColor="background1"/>
                                <w:sz w:val="80"/>
                                <w:szCs w:val="80"/>
                              </w:rPr>
                            </w:pPr>
                            <w:r w:rsidRPr="007A1E86">
                              <w:rPr>
                                <w:rFonts w:ascii="Poppins-light" w:eastAsia="SimSun" w:hAnsi="Poppins-light" w:cs="Leelawadee"/>
                                <w:color w:val="FFFFFF" w:themeColor="background1"/>
                                <w:sz w:val="80"/>
                                <w:szCs w:val="80"/>
                              </w:rPr>
                              <w:t>Name Surname</w:t>
                            </w:r>
                          </w:p>
                          <w:p w:rsidR="00BC174D" w:rsidRPr="007A1E86" w:rsidRDefault="00BC174D" w:rsidP="00BF4C02">
                            <w:pPr>
                              <w:jc w:val="right"/>
                              <w:rPr>
                                <w:rFonts w:ascii="Poppins-light" w:hAnsi="Poppins-light" w:hint="eastAsia"/>
                                <w:color w:val="FFFFFF" w:themeColor="background1"/>
                                <w:sz w:val="80"/>
                                <w:szCs w:val="8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2" type="#_x0000_t202" style="position:absolute;margin-left:242.15pt;margin-top:698.75pt;width:341.2pt;height:33.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" filled="f" fillcolor="#923743" stroked="f">
                <v:textbox inset="0,0,0,0">
                  <w:txbxContent>
                    <w:p w:rsidR="00BC174D" w:rsidRPr="007A1E86" w:rsidRDefault="00BC174D" w:rsidP="00BF4C02">
                      <w:pPr>
                        <w:spacing w:line="168" w:lineRule="auto"/>
                        <w:jc w:val="right"/>
                        <w:rPr>
                          <w:rFonts w:ascii="Poppins-light" w:hAnsi="Poppins-light" w:hint="eastAsia"/>
                          <w:color w:val="FFFFFF" w:themeColor="background1"/>
                          <w:sz w:val="80"/>
                          <w:szCs w:val="80"/>
                        </w:rPr>
                      </w:pPr>
                      <w:r w:rsidRPr="007A1E86">
                        <w:rPr>
                          <w:rFonts w:ascii="Poppins-light" w:eastAsia="SimSun" w:hAnsi="Poppins-light" w:cs="Leelawadee"/>
                          <w:color w:val="FFFFFF" w:themeColor="background1"/>
                          <w:sz w:val="80"/>
                          <w:szCs w:val="80"/>
                        </w:rPr>
                        <w:t>Name Surname</w:t>
                      </w:r>
                    </w:p>
                    <w:p w:rsidR="00BC174D" w:rsidRPr="007A1E86" w:rsidRDefault="00BC174D" w:rsidP="00BF4C02">
                      <w:pPr>
                        <w:jc w:val="right"/>
                        <w:rPr>
                          <w:rFonts w:ascii="Poppins-light" w:hAnsi="Poppins-light" w:hint="eastAsia"/>
                          <w:color w:val="FFFFFF" w:themeColor="background1"/>
                          <w:sz w:val="80"/>
                          <w:szCs w:val="80"/>
                        </w:rPr>
                      </w:pPr>
                    </w:p>
                  </w:txbxContent>
                </v:textbox>
              </v:shape>
            </w:pict>
          </mc:Fallback>
        </mc:AlternateContent>
      </w:r>
    </w:p>
    <w:p w:rsidR="00BF4C02" w:rsidRDefault="00BF4C02" w:rsidP="00BF4C02">
      <w:pPr>
        <w:rPr>
          <w:noProof/>
        </w:rPr>
      </w:pPr>
    </w:p>
    <w:p w:rsidR="00BF4C02" w:rsidRDefault="00BF4C02" w:rsidP="00BF4C02">
      <w:pPr>
        <w:rPr>
          <w:noProof/>
        </w:rPr>
      </w:pPr>
    </w:p>
    <w:p w:rsidR="00BF4C02" w:rsidRDefault="00BF4C02" w:rsidP="00BF4C02">
      <w:pPr>
        <w:rPr>
          <w:noProof/>
        </w:rPr>
      </w:pPr>
    </w:p>
    <w:p w:rsidR="00BF4C02" w:rsidRDefault="00BF4C02" w:rsidP="00BF4C02">
      <w:pPr>
        <w:rPr>
          <w:noProof/>
        </w:rPr>
      </w:pPr>
    </w:p>
    <w:p w:rsidR="00BF4C02" w:rsidRDefault="00BF4C02" w:rsidP="00BF4C02">
      <w:pPr>
        <w:rPr>
          <w:noProof/>
        </w:rPr>
      </w:pPr>
    </w:p>
    <w:p w:rsidR="00BF4C02" w:rsidRDefault="002F5761" w:rsidP="00BF4C02">
      <w:pPr>
        <w:rPr>
          <w:noProof/>
        </w:rPr>
      </w:pPr>
      <w:r>
        <w:rPr>
          <w:noProof/>
          <w:lang w:val="id-ID" w:eastAsia="id-ID"/>
        </w:rPr>
        <mc:AlternateContent>
          <mc:Choice Requires="wps">
            <w:drawing>
              <wp:anchor distT="0" distB="0" distL="114300" distR="114300" simplePos="0" relativeHeight="251699200" behindDoc="0" locked="0" layoutInCell="1" allowOverlap="1" wp14:anchorId="39123FB5" wp14:editId="0C22E0DE">
                <wp:simplePos x="0" y="0"/>
                <wp:positionH relativeFrom="column">
                  <wp:posOffset>-445770</wp:posOffset>
                </wp:positionH>
                <wp:positionV relativeFrom="paragraph">
                  <wp:posOffset>292735</wp:posOffset>
                </wp:positionV>
                <wp:extent cx="1983105" cy="284480"/>
                <wp:effectExtent l="0" t="0" r="17145" b="127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3105" cy="28448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Pr="002F5761" w:rsidRDefault="00BC174D" w:rsidP="00BF4C02">
                            <w:pPr>
                              <w:spacing w:line="168" w:lineRule="auto"/>
                              <w:rPr>
                                <w:rFonts w:ascii="Poppins-medium" w:hAnsi="Poppins-medium" w:hint="eastAsia"/>
                                <w:color w:val="FFFFFF" w:themeColor="background1"/>
                                <w:sz w:val="60"/>
                                <w:szCs w:val="60"/>
                              </w:rPr>
                            </w:pPr>
                            <w:r w:rsidRPr="002F5761">
                              <w:rPr>
                                <w:rFonts w:ascii="Poppins-medium" w:eastAsia="SimSun" w:hAnsi="Poppins-medium" w:cs="Leelawadee"/>
                                <w:color w:val="FFFFFF" w:themeColor="background1"/>
                                <w:sz w:val="60"/>
                                <w:szCs w:val="60"/>
                              </w:rPr>
                              <w:t>1210181022</w:t>
                            </w:r>
                          </w:p>
                          <w:p w:rsidR="00BC174D" w:rsidRDefault="00BC174D" w:rsidP="00BF4C02">
                            <w:pPr>
                              <w:rPr>
                                <w:rFonts w:ascii="Poppins-medium" w:hAnsi="Poppins-medium" w:hint="eastAsia"/>
                                <w:color w:val="FFFFFF" w:themeColor="background1"/>
                                <w:sz w:val="60"/>
                                <w:szCs w:val="6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23FB5" id="Text Box 34" o:spid="_x0000_s1033" type="#_x0000_t202" style="position:absolute;margin-left:-35.1pt;margin-top:23.05pt;width:156.15pt;height:2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" filled="f" fillcolor="#923743" stroked="f">
                <v:textbox inset="0,0,0,0">
                  <w:txbxContent>
                    <w:p w:rsidR="00BC174D" w:rsidRPr="002F5761" w:rsidRDefault="00BC174D" w:rsidP="00BF4C02">
                      <w:pPr>
                        <w:spacing w:line="168" w:lineRule="auto"/>
                        <w:rPr>
                          <w:rFonts w:ascii="Poppins-medium" w:hAnsi="Poppins-medium" w:hint="eastAsia"/>
                          <w:color w:val="FFFFFF" w:themeColor="background1"/>
                          <w:sz w:val="60"/>
                          <w:szCs w:val="60"/>
                        </w:rPr>
                      </w:pPr>
                      <w:r w:rsidRPr="002F5761">
                        <w:rPr>
                          <w:rFonts w:ascii="Poppins-medium" w:eastAsia="SimSun" w:hAnsi="Poppins-medium" w:cs="Leelawadee"/>
                          <w:color w:val="FFFFFF" w:themeColor="background1"/>
                          <w:sz w:val="60"/>
                          <w:szCs w:val="60"/>
                        </w:rPr>
                        <w:t>1210181022</w:t>
                      </w:r>
                    </w:p>
                    <w:p w:rsidR="00BC174D" w:rsidRDefault="00BC174D" w:rsidP="00BF4C02">
                      <w:pPr>
                        <w:rPr>
                          <w:rFonts w:ascii="Poppins-medium" w:hAnsi="Poppins-medium" w:hint="eastAsia"/>
                          <w:color w:val="FFFFFF" w:themeColor="background1"/>
                          <w:sz w:val="60"/>
                          <w:szCs w:val="60"/>
                        </w:rPr>
                      </w:pPr>
                    </w:p>
                  </w:txbxContent>
                </v:textbox>
              </v:shape>
            </w:pict>
          </mc:Fallback>
        </mc:AlternateContent>
      </w:r>
    </w:p>
    <w:p w:rsidR="00BF4C02" w:rsidRDefault="00BF4C02" w:rsidP="00BF4C02">
      <w:pPr>
        <w:rPr>
          <w:noProof/>
        </w:rPr>
      </w:pPr>
    </w:p>
    <w:p w:rsidR="00BF4C02" w:rsidRDefault="00BF4C02" w:rsidP="00BF4C02">
      <w:r>
        <w:rPr>
          <w:noProof/>
          <w:lang w:val="id-ID" w:eastAsia="id-ID"/>
        </w:rPr>
        <mc:AlternateContent>
          <mc:Choice Requires="wps">
            <w:drawing>
              <wp:anchor distT="0" distB="0" distL="114300" distR="114300" simplePos="0" relativeHeight="251718656" behindDoc="0" locked="0" layoutInCell="1" allowOverlap="1" wp14:anchorId="12BE9330" wp14:editId="342153A2">
                <wp:simplePos x="0" y="0"/>
                <wp:positionH relativeFrom="column">
                  <wp:posOffset>-420370</wp:posOffset>
                </wp:positionH>
                <wp:positionV relativeFrom="paragraph">
                  <wp:posOffset>231884</wp:posOffset>
                </wp:positionV>
                <wp:extent cx="2404110" cy="449580"/>
                <wp:effectExtent l="0" t="0" r="15240" b="762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44958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Pr="00BF4C02" w:rsidRDefault="00BC174D" w:rsidP="00BF4C02">
                            <w:pPr>
                              <w:rPr>
                                <w:rFonts w:ascii="Poppins-light" w:hAnsi="Poppins-light" w:hint="eastAsia"/>
                                <w:color w:val="FFFFFF" w:themeColor="background1"/>
                                <w:sz w:val="44"/>
                                <w:szCs w:val="40"/>
                              </w:rPr>
                            </w:pPr>
                            <w:r w:rsidRPr="00BF4C02">
                              <w:rPr>
                                <w:rFonts w:ascii="Poppins-light" w:eastAsia="SimSun" w:hAnsi="Poppins-light" w:cs="Leelawadee"/>
                                <w:color w:val="FFFFFF" w:themeColor="background1"/>
                                <w:sz w:val="44"/>
                                <w:szCs w:val="40"/>
                              </w:rPr>
                              <w:t>Brian Ahmad Taufik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E9330" id="Text Box 33" o:spid="_x0000_s1034" type="#_x0000_t202" style="position:absolute;margin-left:-33.1pt;margin-top:18.25pt;width:189.3pt;height:35.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" filled="f" fillcolor="#923743" stroked="f">
                <v:textbox inset="0,0,0,0">
                  <w:txbxContent>
                    <w:p w:rsidR="00BC174D" w:rsidRPr="00BF4C02" w:rsidRDefault="00BC174D" w:rsidP="00BF4C02">
                      <w:pPr>
                        <w:rPr>
                          <w:rFonts w:ascii="Poppins-light" w:hAnsi="Poppins-light" w:hint="eastAsia"/>
                          <w:color w:val="FFFFFF" w:themeColor="background1"/>
                          <w:sz w:val="44"/>
                          <w:szCs w:val="40"/>
                        </w:rPr>
                      </w:pPr>
                      <w:r w:rsidRPr="00BF4C02">
                        <w:rPr>
                          <w:rFonts w:ascii="Poppins-light" w:eastAsia="SimSun" w:hAnsi="Poppins-light" w:cs="Leelawadee"/>
                          <w:color w:val="FFFFFF" w:themeColor="background1"/>
                          <w:sz w:val="44"/>
                          <w:szCs w:val="40"/>
                        </w:rPr>
                        <w:t>Brian Ahmad Taufik</w:t>
                      </w:r>
                    </w:p>
                  </w:txbxContent>
                </v:textbox>
              </v:shape>
            </w:pict>
          </mc:Fallback>
        </mc:AlternateContent>
      </w:r>
    </w:p>
    <w:p w:rsidR="00BA3AE8" w:rsidRDefault="00BA3AE8" w:rsidP="00BA3AE8">
      <w:pPr>
        <w:rPr>
          <w:noProof/>
          <w:sz w:val="22"/>
          <w:szCs w:val="22"/>
          <w:lang w:eastAsia="id-ID"/>
        </w:rPr>
      </w:pPr>
      <w:r>
        <w:rPr>
          <w:noProof/>
          <w:lang w:eastAsia="id-ID"/>
        </w:rPr>
        <w:t xml:space="preserve"> </w:t>
      </w:r>
    </w:p>
    <w:p w:rsidR="00BA3AE8" w:rsidRDefault="00BF4C02" w:rsidP="00BA3AE8">
      <w:pPr>
        <w:ind w:firstLine="360"/>
        <w:rPr>
          <w:noProof/>
          <w:lang w:eastAsia="en-US"/>
        </w:rPr>
      </w:pPr>
      <w:r>
        <w:rPr>
          <w:noProof/>
          <w:lang w:val="id-ID" w:eastAsia="id-ID"/>
        </w:rPr>
        <mc:AlternateContent>
          <mc:Choice Requires="wps">
            <w:drawing>
              <wp:anchor distT="0" distB="0" distL="114300" distR="114300" simplePos="0" relativeHeight="251750400" behindDoc="0" locked="0" layoutInCell="1" allowOverlap="1" wp14:anchorId="5D7B1162" wp14:editId="5556B53E">
                <wp:simplePos x="0" y="0"/>
                <wp:positionH relativeFrom="column">
                  <wp:posOffset>-420830</wp:posOffset>
                </wp:positionH>
                <wp:positionV relativeFrom="paragraph">
                  <wp:posOffset>215265</wp:posOffset>
                </wp:positionV>
                <wp:extent cx="3534410" cy="449580"/>
                <wp:effectExtent l="0" t="0" r="8890" b="762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4410" cy="44958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Pr="00BF4C02" w:rsidRDefault="00BC174D" w:rsidP="00BF4C02">
                            <w:pPr>
                              <w:rPr>
                                <w:rFonts w:ascii="Poppins-light" w:hAnsi="Poppins-light" w:hint="eastAsia"/>
                                <w:color w:val="FFFFFF" w:themeColor="background1"/>
                                <w:sz w:val="44"/>
                                <w:szCs w:val="40"/>
                              </w:rPr>
                            </w:pPr>
                            <w:r w:rsidRPr="00BF4C02">
                              <w:rPr>
                                <w:rFonts w:ascii="Poppins-light" w:eastAsia="SimSun" w:hAnsi="Poppins-light" w:cs="Leelawadee"/>
                                <w:color w:val="FFFFFF" w:themeColor="background1"/>
                                <w:sz w:val="44"/>
                                <w:szCs w:val="40"/>
                              </w:rPr>
                              <w:t xml:space="preserve">2 D4 Teknik Telekomunikasi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B1162" id="Text Box 32" o:spid="_x0000_s1035" type="#_x0000_t202" style="position:absolute;left:0;text-align:left;margin-left:-33.15pt;margin-top:16.95pt;width:278.3pt;height:35.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" filled="f" fillcolor="#923743" stroked="f">
                <v:textbox inset="0,0,0,0">
                  <w:txbxContent>
                    <w:p w:rsidR="00BC174D" w:rsidRPr="00BF4C02" w:rsidRDefault="00BC174D" w:rsidP="00BF4C02">
                      <w:pPr>
                        <w:rPr>
                          <w:rFonts w:ascii="Poppins-light" w:hAnsi="Poppins-light" w:hint="eastAsia"/>
                          <w:color w:val="FFFFFF" w:themeColor="background1"/>
                          <w:sz w:val="44"/>
                          <w:szCs w:val="40"/>
                        </w:rPr>
                      </w:pPr>
                      <w:r w:rsidRPr="00BF4C02">
                        <w:rPr>
                          <w:rFonts w:ascii="Poppins-light" w:eastAsia="SimSun" w:hAnsi="Poppins-light" w:cs="Leelawadee"/>
                          <w:color w:val="FFFFFF" w:themeColor="background1"/>
                          <w:sz w:val="44"/>
                          <w:szCs w:val="40"/>
                        </w:rPr>
                        <w:t xml:space="preserve">2 D4 Teknik Telekomunikasi </w:t>
                      </w:r>
                    </w:p>
                  </w:txbxContent>
                </v:textbox>
              </v:shape>
            </w:pict>
          </mc:Fallback>
        </mc:AlternateContent>
      </w:r>
      <w:r w:rsidR="00BA3AE8">
        <w:rPr>
          <w:noProof/>
          <w:lang w:val="id-ID" w:eastAsia="id-ID"/>
        </w:rPr>
        <mc:AlternateContent>
          <mc:Choice Requires="wps">
            <w:drawing>
              <wp:anchor distT="0" distB="0" distL="114300" distR="114300" simplePos="0" relativeHeight="251659264" behindDoc="0" locked="0" layoutInCell="1" allowOverlap="1" wp14:anchorId="4590A86C" wp14:editId="599A08E8">
                <wp:simplePos x="0" y="0"/>
                <wp:positionH relativeFrom="column">
                  <wp:posOffset>3075305</wp:posOffset>
                </wp:positionH>
                <wp:positionV relativeFrom="paragraph">
                  <wp:posOffset>8874125</wp:posOffset>
                </wp:positionV>
                <wp:extent cx="4333240" cy="422910"/>
                <wp:effectExtent l="0" t="0" r="1905"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240" cy="42291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Default="00BC174D" w:rsidP="00BA3AE8">
                            <w:pPr>
                              <w:spacing w:line="168" w:lineRule="auto"/>
                              <w:jc w:val="right"/>
                              <w:rPr>
                                <w:rFonts w:ascii="Poppins-light" w:hAnsi="Poppins-light" w:hint="eastAsia"/>
                                <w:color w:val="FFFFFF" w:themeColor="background1"/>
                                <w:sz w:val="80"/>
                                <w:szCs w:val="80"/>
                              </w:rPr>
                            </w:pPr>
                            <w:r>
                              <w:rPr>
                                <w:rFonts w:ascii="Poppins-light" w:eastAsia="SimSun" w:hAnsi="Poppins-light" w:cs="Leelawadee"/>
                                <w:color w:val="FFFFFF" w:themeColor="background1"/>
                                <w:sz w:val="80"/>
                                <w:szCs w:val="80"/>
                              </w:rPr>
                              <w:t>Name Surname</w:t>
                            </w:r>
                          </w:p>
                          <w:p w:rsidR="00BC174D" w:rsidRDefault="00BC174D" w:rsidP="00BA3AE8">
                            <w:pPr>
                              <w:jc w:val="right"/>
                              <w:rPr>
                                <w:rFonts w:ascii="Poppins-light" w:hAnsi="Poppins-light" w:hint="eastAsia"/>
                                <w:color w:val="FFFFFF" w:themeColor="background1"/>
                                <w:sz w:val="80"/>
                                <w:szCs w:val="8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0A86C" id="Text Box 25" o:spid="_x0000_s1036" type="#_x0000_t202" style="position:absolute;left:0;text-align:left;margin-left:242.15pt;margin-top:698.75pt;width:341.2pt;height:3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" filled="f" fillcolor="#923743" stroked="f">
                <v:textbox inset="0,0,0,0">
                  <w:txbxContent>
                    <w:p w:rsidR="00BC174D" w:rsidRDefault="00BC174D" w:rsidP="00BA3AE8">
                      <w:pPr>
                        <w:spacing w:line="168" w:lineRule="auto"/>
                        <w:jc w:val="right"/>
                        <w:rPr>
                          <w:rFonts w:ascii="Poppins-light" w:hAnsi="Poppins-light" w:hint="eastAsia"/>
                          <w:color w:val="FFFFFF" w:themeColor="background1"/>
                          <w:sz w:val="80"/>
                          <w:szCs w:val="80"/>
                        </w:rPr>
                      </w:pPr>
                      <w:r>
                        <w:rPr>
                          <w:rFonts w:ascii="Poppins-light" w:eastAsia="SimSun" w:hAnsi="Poppins-light" w:cs="Leelawadee"/>
                          <w:color w:val="FFFFFF" w:themeColor="background1"/>
                          <w:sz w:val="80"/>
                          <w:szCs w:val="80"/>
                        </w:rPr>
                        <w:t>Name Surname</w:t>
                      </w:r>
                    </w:p>
                    <w:p w:rsidR="00BC174D" w:rsidRDefault="00BC174D" w:rsidP="00BA3AE8">
                      <w:pPr>
                        <w:jc w:val="right"/>
                        <w:rPr>
                          <w:rFonts w:ascii="Poppins-light" w:hAnsi="Poppins-light" w:hint="eastAsia"/>
                          <w:color w:val="FFFFFF" w:themeColor="background1"/>
                          <w:sz w:val="80"/>
                          <w:szCs w:val="80"/>
                        </w:rPr>
                      </w:pPr>
                    </w:p>
                  </w:txbxContent>
                </v:textbox>
              </v:shape>
            </w:pict>
          </mc:Fallback>
        </mc:AlternateContent>
      </w:r>
      <w:r w:rsidR="00BA3AE8">
        <w:rPr>
          <w:noProof/>
          <w:lang w:val="id-ID" w:eastAsia="id-ID"/>
        </w:rPr>
        <mc:AlternateContent>
          <mc:Choice Requires="wps">
            <w:drawing>
              <wp:anchor distT="0" distB="0" distL="114300" distR="114300" simplePos="0" relativeHeight="251615232" behindDoc="0" locked="0" layoutInCell="1" allowOverlap="1" wp14:anchorId="055485AD" wp14:editId="1698E5B6">
                <wp:simplePos x="0" y="0"/>
                <wp:positionH relativeFrom="column">
                  <wp:posOffset>457200</wp:posOffset>
                </wp:positionH>
                <wp:positionV relativeFrom="paragraph">
                  <wp:posOffset>6436360</wp:posOffset>
                </wp:positionV>
                <wp:extent cx="6622415" cy="449580"/>
                <wp:effectExtent l="0" t="0" r="0" b="63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2415" cy="44958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Default="00BC174D" w:rsidP="00BA3AE8">
                            <w:pPr>
                              <w:rPr>
                                <w:rFonts w:ascii="Poppins-light" w:hAnsi="Poppins-light" w:hint="eastAsia"/>
                                <w:color w:val="8D8BAF"/>
                                <w:sz w:val="40"/>
                                <w:szCs w:val="4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485AD" id="Text Box 24" o:spid="_x0000_s1037" type="#_x0000_t202" style="position:absolute;left:0;text-align:left;margin-left:36pt;margin-top:506.8pt;width:521.45pt;height:35.4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rttgIAALM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" filled="f" fillcolor="#923743" stroked="f">
                <v:textbox inset="0,0,0,0">
                  <w:txbxContent>
                    <w:p w:rsidR="00BC174D" w:rsidRDefault="00BC174D" w:rsidP="00BA3AE8">
                      <w:pPr>
                        <w:rPr>
                          <w:rFonts w:ascii="Poppins-light" w:hAnsi="Poppins-light" w:hint="eastAsia"/>
                          <w:color w:val="8D8BAF"/>
                          <w:sz w:val="40"/>
                          <w:szCs w:val="40"/>
                        </w:rPr>
                      </w:pPr>
                    </w:p>
                  </w:txbxContent>
                </v:textbox>
              </v:shape>
            </w:pict>
          </mc:Fallback>
        </mc:AlternateContent>
      </w:r>
      <w:r w:rsidR="00BA3AE8">
        <w:rPr>
          <w:noProof/>
        </w:rPr>
        <w:softHyphen/>
      </w:r>
    </w:p>
    <w:p w:rsidR="00BA3AE8" w:rsidRDefault="00BA3AE8" w:rsidP="00BA3AE8">
      <w:pPr>
        <w:rPr>
          <w:noProof/>
        </w:rPr>
      </w:pPr>
    </w:p>
    <w:p w:rsidR="00BA3AE8" w:rsidRDefault="00BA3AE8" w:rsidP="00BA3AE8">
      <w:pPr>
        <w:rPr>
          <w:noProof/>
        </w:rPr>
      </w:pPr>
    </w:p>
    <w:p w:rsidR="00BA3AE8" w:rsidRDefault="00BA3AE8" w:rsidP="00BA3AE8">
      <w:pPr>
        <w:rPr>
          <w:noProof/>
        </w:rPr>
      </w:pPr>
    </w:p>
    <w:p w:rsidR="00BA3AE8" w:rsidRDefault="00BA3AE8" w:rsidP="00BA3AE8">
      <w:pPr>
        <w:rPr>
          <w:noProof/>
        </w:rPr>
      </w:pPr>
    </w:p>
    <w:p w:rsidR="00BA3AE8" w:rsidRDefault="00BA3AE8" w:rsidP="00BA3AE8">
      <w:pPr>
        <w:rPr>
          <w:noProof/>
        </w:rPr>
      </w:pPr>
    </w:p>
    <w:p w:rsidR="00BA3AE8" w:rsidRDefault="00BA3AE8" w:rsidP="00BA3AE8">
      <w:pPr>
        <w:rPr>
          <w:noProof/>
        </w:rPr>
      </w:pPr>
    </w:p>
    <w:p w:rsidR="00BA3AE8" w:rsidRDefault="00BA3AE8" w:rsidP="00BA3AE8">
      <w:pPr>
        <w:rPr>
          <w:noProof/>
        </w:rPr>
      </w:pPr>
    </w:p>
    <w:p w:rsidR="00BA3AE8" w:rsidRDefault="00BA3AE8" w:rsidP="00BA3AE8">
      <w:pPr>
        <w:rPr>
          <w:noProof/>
        </w:rPr>
      </w:pPr>
    </w:p>
    <w:p w:rsidR="00BF4C02" w:rsidRPr="002B0D1F" w:rsidRDefault="00BF4C02" w:rsidP="002B0D1F">
      <w:pPr>
        <w:jc w:val="center"/>
        <w:rPr>
          <w:noProof/>
        </w:rPr>
      </w:pPr>
      <w:r>
        <w:rPr>
          <w:noProof/>
          <w:lang w:val="id-ID" w:eastAsia="id-ID"/>
        </w:rPr>
        <mc:AlternateContent>
          <mc:Choice Requires="wps">
            <w:drawing>
              <wp:anchor distT="0" distB="0" distL="114300" distR="114300" simplePos="0" relativeHeight="251752448" behindDoc="0" locked="0" layoutInCell="1" allowOverlap="1" wp14:anchorId="174A52B7" wp14:editId="1953E28A">
                <wp:simplePos x="0" y="0"/>
                <wp:positionH relativeFrom="column">
                  <wp:posOffset>3075305</wp:posOffset>
                </wp:positionH>
                <wp:positionV relativeFrom="paragraph">
                  <wp:posOffset>8874125</wp:posOffset>
                </wp:positionV>
                <wp:extent cx="4333240" cy="422910"/>
                <wp:effectExtent l="0" t="0" r="1905"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240" cy="42291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Pr="007A1E86" w:rsidRDefault="00BC174D" w:rsidP="00BF4C02">
                            <w:pPr>
                              <w:spacing w:line="168" w:lineRule="auto"/>
                              <w:jc w:val="right"/>
                              <w:rPr>
                                <w:rFonts w:ascii="Poppins-light" w:hAnsi="Poppins-light" w:hint="eastAsia"/>
                                <w:color w:val="FFFFFF" w:themeColor="background1"/>
                                <w:sz w:val="80"/>
                                <w:szCs w:val="80"/>
                              </w:rPr>
                            </w:pPr>
                            <w:r w:rsidRPr="007A1E86">
                              <w:rPr>
                                <w:rFonts w:ascii="Poppins-light" w:eastAsia="SimSun" w:hAnsi="Poppins-light" w:cs="Leelawadee"/>
                                <w:color w:val="FFFFFF" w:themeColor="background1"/>
                                <w:sz w:val="80"/>
                                <w:szCs w:val="80"/>
                              </w:rPr>
                              <w:t>Name Surname</w:t>
                            </w:r>
                          </w:p>
                          <w:p w:rsidR="00BC174D" w:rsidRPr="007A1E86" w:rsidRDefault="00BC174D" w:rsidP="00BF4C02">
                            <w:pPr>
                              <w:jc w:val="right"/>
                              <w:rPr>
                                <w:rFonts w:ascii="Poppins-light" w:hAnsi="Poppins-light" w:hint="eastAsia"/>
                                <w:color w:val="FFFFFF" w:themeColor="background1"/>
                                <w:sz w:val="80"/>
                                <w:szCs w:val="8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A52B7" id="Text Box 44" o:spid="_x0000_s1038" type="#_x0000_t202" style="position:absolute;left:0;text-align:left;margin-left:242.15pt;margin-top:698.75pt;width:341.2pt;height:33.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" filled="f" fillcolor="#923743" stroked="f">
                <v:textbox inset="0,0,0,0">
                  <w:txbxContent>
                    <w:p w:rsidR="00BC174D" w:rsidRPr="007A1E86" w:rsidRDefault="00BC174D" w:rsidP="00BF4C02">
                      <w:pPr>
                        <w:spacing w:line="168" w:lineRule="auto"/>
                        <w:jc w:val="right"/>
                        <w:rPr>
                          <w:rFonts w:ascii="Poppins-light" w:hAnsi="Poppins-light" w:hint="eastAsia"/>
                          <w:color w:val="FFFFFF" w:themeColor="background1"/>
                          <w:sz w:val="80"/>
                          <w:szCs w:val="80"/>
                        </w:rPr>
                      </w:pPr>
                      <w:r w:rsidRPr="007A1E86">
                        <w:rPr>
                          <w:rFonts w:ascii="Poppins-light" w:eastAsia="SimSun" w:hAnsi="Poppins-light" w:cs="Leelawadee"/>
                          <w:color w:val="FFFFFF" w:themeColor="background1"/>
                          <w:sz w:val="80"/>
                          <w:szCs w:val="80"/>
                        </w:rPr>
                        <w:t>Name Surname</w:t>
                      </w:r>
                    </w:p>
                    <w:p w:rsidR="00BC174D" w:rsidRPr="007A1E86" w:rsidRDefault="00BC174D" w:rsidP="00BF4C02">
                      <w:pPr>
                        <w:jc w:val="right"/>
                        <w:rPr>
                          <w:rFonts w:ascii="Poppins-light" w:hAnsi="Poppins-light" w:hint="eastAsia"/>
                          <w:color w:val="FFFFFF" w:themeColor="background1"/>
                          <w:sz w:val="80"/>
                          <w:szCs w:val="80"/>
                        </w:rPr>
                      </w:pPr>
                    </w:p>
                  </w:txbxContent>
                </v:textbox>
              </v:shape>
            </w:pict>
          </mc:Fallback>
        </mc:AlternateContent>
      </w:r>
      <w:r w:rsidR="00D401DE" w:rsidRPr="00D401DE">
        <w:rPr>
          <w:noProof/>
          <w:sz w:val="10"/>
          <w:lang w:val="id-ID" w:eastAsia="id-ID"/>
        </w:rPr>
        <mc:AlternateContent>
          <mc:Choice Requires="wps">
            <w:drawing>
              <wp:anchor distT="0" distB="0" distL="114300" distR="114300" simplePos="0" relativeHeight="251764736" behindDoc="0" locked="0" layoutInCell="1" allowOverlap="1" wp14:anchorId="42269A7B" wp14:editId="5E012C0F">
                <wp:simplePos x="0" y="0"/>
                <wp:positionH relativeFrom="column">
                  <wp:posOffset>4826635</wp:posOffset>
                </wp:positionH>
                <wp:positionV relativeFrom="paragraph">
                  <wp:posOffset>7768590</wp:posOffset>
                </wp:positionV>
                <wp:extent cx="2134870" cy="971550"/>
                <wp:effectExtent l="0" t="0" r="0" b="0"/>
                <wp:wrapNone/>
                <wp:docPr id="4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Pr="006621AA" w:rsidRDefault="00BC174D" w:rsidP="00D401DE">
                            <w:pPr>
                              <w:jc w:val="center"/>
                              <w:rPr>
                                <w:color w:val="FFFFFF" w:themeColor="background1"/>
                                <w:sz w:val="48"/>
                                <w:szCs w:val="68"/>
                              </w:rPr>
                            </w:pPr>
                            <w:r w:rsidRPr="006621AA">
                              <w:rPr>
                                <w:color w:val="FFFFFF" w:themeColor="background1"/>
                                <w:sz w:val="48"/>
                                <w:szCs w:val="68"/>
                              </w:rPr>
                              <w:t>Company</w:t>
                            </w:r>
                          </w:p>
                          <w:p w:rsidR="00BC174D" w:rsidRPr="006621AA" w:rsidRDefault="00BC174D" w:rsidP="00D401DE">
                            <w:pPr>
                              <w:jc w:val="center"/>
                              <w:rPr>
                                <w:color w:val="FFFFFF" w:themeColor="background1"/>
                                <w:sz w:val="28"/>
                                <w:szCs w:val="38"/>
                              </w:rPr>
                            </w:pPr>
                            <w:r w:rsidRPr="006621AA">
                              <w:rPr>
                                <w:color w:val="FFFFFF" w:themeColor="background1"/>
                                <w:sz w:val="28"/>
                                <w:szCs w:val="38"/>
                              </w:rPr>
                              <w:t>Logotype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69A7B" id="Text Box 166" o:spid="_x0000_s1039" type="#_x0000_t202" style="position:absolute;left:0;text-align:left;margin-left:380.05pt;margin-top:611.7pt;width:168.1pt;height: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I3cvAIAAMQ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" filled="f" stroked="f">
                <v:textbox>
                  <w:txbxContent>
                    <w:p w:rsidR="00BC174D" w:rsidRPr="006621AA" w:rsidRDefault="00BC174D" w:rsidP="00D401DE">
                      <w:pPr>
                        <w:jc w:val="center"/>
                        <w:rPr>
                          <w:color w:val="FFFFFF" w:themeColor="background1"/>
                          <w:sz w:val="48"/>
                          <w:szCs w:val="68"/>
                        </w:rPr>
                      </w:pPr>
                      <w:r w:rsidRPr="006621AA">
                        <w:rPr>
                          <w:color w:val="FFFFFF" w:themeColor="background1"/>
                          <w:sz w:val="48"/>
                          <w:szCs w:val="68"/>
                        </w:rPr>
                        <w:t>Company</w:t>
                      </w:r>
                    </w:p>
                    <w:p w:rsidR="00BC174D" w:rsidRPr="006621AA" w:rsidRDefault="00BC174D" w:rsidP="00D401DE">
                      <w:pPr>
                        <w:jc w:val="center"/>
                        <w:rPr>
                          <w:color w:val="FFFFFF" w:themeColor="background1"/>
                          <w:sz w:val="28"/>
                          <w:szCs w:val="38"/>
                        </w:rPr>
                      </w:pPr>
                      <w:r w:rsidRPr="006621AA">
                        <w:rPr>
                          <w:color w:val="FFFFFF" w:themeColor="background1"/>
                          <w:sz w:val="28"/>
                          <w:szCs w:val="38"/>
                        </w:rPr>
                        <w:t>Logotype</w:t>
                      </w:r>
                    </w:p>
                  </w:txbxContent>
                </v:textbox>
              </v:shape>
            </w:pict>
          </mc:Fallback>
        </mc:AlternateContent>
      </w:r>
      <w:r w:rsidR="00D401DE" w:rsidRPr="00D401DE">
        <w:rPr>
          <w:rFonts w:ascii="Poppins-light" w:eastAsia="SimSun" w:hAnsi="Poppins-light" w:cs="Leelawadee"/>
          <w:color w:val="FFFFFF" w:themeColor="background1"/>
          <w:sz w:val="50"/>
          <w:szCs w:val="80"/>
        </w:rPr>
        <w:t>Departemen Teknik Elektro</w:t>
      </w:r>
    </w:p>
    <w:p w:rsidR="00D401DE" w:rsidRDefault="00BF4C02" w:rsidP="002B0D1F">
      <w:pPr>
        <w:spacing w:line="276" w:lineRule="auto"/>
        <w:jc w:val="center"/>
        <w:rPr>
          <w:rFonts w:ascii="Poppins-light" w:eastAsia="SimSun" w:hAnsi="Poppins-light" w:cs="Leelawadee" w:hint="eastAsia"/>
          <w:color w:val="FFFFFF" w:themeColor="background1"/>
          <w:sz w:val="50"/>
          <w:szCs w:val="80"/>
        </w:rPr>
      </w:pPr>
      <w:r w:rsidRPr="00D401DE">
        <w:rPr>
          <w:rFonts w:ascii="Poppins-light" w:eastAsia="SimSun" w:hAnsi="Poppins-light" w:cs="Leelawadee"/>
          <w:color w:val="FFFFFF" w:themeColor="background1"/>
          <w:sz w:val="50"/>
          <w:szCs w:val="80"/>
        </w:rPr>
        <w:t>Politeknik Elektronika Negeri Surabaya</w:t>
      </w:r>
    </w:p>
    <w:p w:rsidR="002B0D1F" w:rsidRDefault="00A87BD2" w:rsidP="002B0D1F">
      <w:pPr>
        <w:spacing w:line="276" w:lineRule="auto"/>
        <w:jc w:val="center"/>
        <w:rPr>
          <w:rFonts w:ascii="Poppins-light" w:eastAsia="SimSun" w:hAnsi="Poppins-light" w:cs="Leelawadee" w:hint="eastAsia"/>
          <w:color w:val="FFFFFF" w:themeColor="background1"/>
          <w:sz w:val="50"/>
          <w:szCs w:val="80"/>
        </w:rPr>
      </w:pPr>
      <w:r w:rsidRPr="00D401DE">
        <w:rPr>
          <w:noProof/>
          <w:sz w:val="10"/>
          <w:lang w:val="id-ID" w:eastAsia="id-ID"/>
        </w:rPr>
        <mc:AlternateContent>
          <mc:Choice Requires="wps">
            <w:drawing>
              <wp:anchor distT="0" distB="0" distL="114300" distR="114300" simplePos="0" relativeHeight="251568128" behindDoc="0" locked="0" layoutInCell="1" allowOverlap="1" wp14:anchorId="140B53DD" wp14:editId="119D056D">
                <wp:simplePos x="0" y="0"/>
                <wp:positionH relativeFrom="column">
                  <wp:posOffset>4826635</wp:posOffset>
                </wp:positionH>
                <wp:positionV relativeFrom="paragraph">
                  <wp:posOffset>7768590</wp:posOffset>
                </wp:positionV>
                <wp:extent cx="2134870" cy="971550"/>
                <wp:effectExtent l="0" t="0" r="0" b="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Pr="006621AA" w:rsidRDefault="00BC174D" w:rsidP="00B70876">
                            <w:pPr>
                              <w:jc w:val="center"/>
                              <w:rPr>
                                <w:color w:val="FFFFFF" w:themeColor="background1"/>
                                <w:sz w:val="48"/>
                                <w:szCs w:val="68"/>
                              </w:rPr>
                            </w:pPr>
                            <w:r w:rsidRPr="006621AA">
                              <w:rPr>
                                <w:color w:val="FFFFFF" w:themeColor="background1"/>
                                <w:sz w:val="48"/>
                                <w:szCs w:val="68"/>
                              </w:rPr>
                              <w:t>Company</w:t>
                            </w:r>
                          </w:p>
                          <w:p w:rsidR="00BC174D" w:rsidRPr="006621AA" w:rsidRDefault="00BC174D" w:rsidP="00B70876">
                            <w:pPr>
                              <w:jc w:val="center"/>
                              <w:rPr>
                                <w:color w:val="FFFFFF" w:themeColor="background1"/>
                                <w:sz w:val="28"/>
                                <w:szCs w:val="38"/>
                              </w:rPr>
                            </w:pPr>
                            <w:r w:rsidRPr="006621AA">
                              <w:rPr>
                                <w:color w:val="FFFFFF" w:themeColor="background1"/>
                                <w:sz w:val="28"/>
                                <w:szCs w:val="38"/>
                              </w:rPr>
                              <w:t>Logotype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B53DD" id="_x0000_s1040" type="#_x0000_t202" style="position:absolute;left:0;text-align:left;margin-left:380.05pt;margin-top:611.7pt;width:168.1pt;height:7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MvAIAAMQ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" filled="f" stroked="f">
                <v:textbox>
                  <w:txbxContent>
                    <w:p w:rsidR="00BC174D" w:rsidRPr="006621AA" w:rsidRDefault="00BC174D" w:rsidP="00B70876">
                      <w:pPr>
                        <w:jc w:val="center"/>
                        <w:rPr>
                          <w:color w:val="FFFFFF" w:themeColor="background1"/>
                          <w:sz w:val="48"/>
                          <w:szCs w:val="68"/>
                        </w:rPr>
                      </w:pPr>
                      <w:r w:rsidRPr="006621AA">
                        <w:rPr>
                          <w:color w:val="FFFFFF" w:themeColor="background1"/>
                          <w:sz w:val="48"/>
                          <w:szCs w:val="68"/>
                        </w:rPr>
                        <w:t>Company</w:t>
                      </w:r>
                    </w:p>
                    <w:p w:rsidR="00BC174D" w:rsidRPr="006621AA" w:rsidRDefault="00BC174D" w:rsidP="00B70876">
                      <w:pPr>
                        <w:jc w:val="center"/>
                        <w:rPr>
                          <w:color w:val="FFFFFF" w:themeColor="background1"/>
                          <w:sz w:val="28"/>
                          <w:szCs w:val="38"/>
                        </w:rPr>
                      </w:pPr>
                      <w:r w:rsidRPr="006621AA">
                        <w:rPr>
                          <w:color w:val="FFFFFF" w:themeColor="background1"/>
                          <w:sz w:val="28"/>
                          <w:szCs w:val="38"/>
                        </w:rPr>
                        <w:t>Logotype</w:t>
                      </w:r>
                    </w:p>
                  </w:txbxContent>
                </v:textbox>
              </v:shape>
            </w:pict>
          </mc:Fallback>
        </mc:AlternateContent>
      </w:r>
      <w:r w:rsidR="00D401DE">
        <w:rPr>
          <w:rFonts w:ascii="Poppins-light" w:eastAsia="SimSun" w:hAnsi="Poppins-light" w:cs="Leelawadee"/>
          <w:color w:val="FFFFFF" w:themeColor="background1"/>
          <w:sz w:val="50"/>
          <w:szCs w:val="80"/>
        </w:rPr>
        <w:t>Tahun Ajaran 2019/2020</w:t>
      </w:r>
    </w:p>
    <w:p w:rsidR="00AB7C45" w:rsidRDefault="00AB7C45" w:rsidP="00AD35B1">
      <w:pPr>
        <w:spacing w:line="168" w:lineRule="auto"/>
        <w:jc w:val="center"/>
        <w:rPr>
          <w:b/>
          <w:bCs/>
          <w:color w:val="333366" w:themeColor="accent2"/>
          <w:kern w:val="32"/>
          <w:sz w:val="36"/>
        </w:rPr>
      </w:pPr>
    </w:p>
    <w:p w:rsidR="009728A4" w:rsidRPr="002B0D1F" w:rsidRDefault="009728A4" w:rsidP="009728A4">
      <w:pPr>
        <w:spacing w:line="168" w:lineRule="auto"/>
        <w:jc w:val="center"/>
        <w:rPr>
          <w:rFonts w:ascii="Poppins-light" w:eastAsia="SimSun" w:hAnsi="Poppins-light" w:cs="Leelawadee" w:hint="eastAsia"/>
          <w:color w:val="FFFFFF" w:themeColor="background1"/>
          <w:sz w:val="50"/>
          <w:szCs w:val="80"/>
        </w:rPr>
      </w:pPr>
      <w:r>
        <w:rPr>
          <w:rFonts w:ascii="Poppins-light" w:eastAsia="SimSun" w:hAnsi="Poppins-light" w:cs="Leelawadee"/>
          <w:color w:val="FFFFFF" w:themeColor="background1"/>
          <w:sz w:val="50"/>
          <w:szCs w:val="80"/>
        </w:rPr>
        <w:t xml:space="preserve">P </w:t>
      </w:r>
      <w:r>
        <w:rPr>
          <w:b/>
          <w:bCs/>
          <w:color w:val="333366" w:themeColor="accent2"/>
          <w:kern w:val="32"/>
          <w:sz w:val="36"/>
        </w:rPr>
        <w:t>KATA PENGANTAR</w:t>
      </w:r>
    </w:p>
    <w:p w:rsidR="00AD35B1" w:rsidRDefault="00864E53" w:rsidP="00864E53">
      <w:pPr>
        <w:spacing w:line="168" w:lineRule="auto"/>
        <w:jc w:val="center"/>
        <w:rPr>
          <w:rFonts w:ascii="Poppins-light" w:eastAsia="SimSun" w:hAnsi="Poppins-light" w:cs="Leelawadee" w:hint="eastAsia"/>
          <w:color w:val="FFFFFF" w:themeColor="background1"/>
          <w:sz w:val="50"/>
          <w:szCs w:val="80"/>
        </w:rPr>
      </w:pPr>
      <w:r w:rsidRPr="00864E53">
        <w:rPr>
          <w:rFonts w:ascii="Poppins-light" w:eastAsia="SimSun" w:hAnsi="Poppins-light" w:cs="Leelawadee"/>
          <w:color w:val="FFFFFF" w:themeColor="background1"/>
          <w:sz w:val="50"/>
          <w:szCs w:val="80"/>
        </w:rPr>
        <w:t>EN</w:t>
      </w:r>
    </w:p>
    <w:p w:rsidR="00864E53" w:rsidRPr="00864E53" w:rsidRDefault="00864E53" w:rsidP="00864E53">
      <w:pPr>
        <w:spacing w:line="168" w:lineRule="auto"/>
        <w:jc w:val="center"/>
        <w:rPr>
          <w:rFonts w:ascii="Poppins-light" w:eastAsia="SimSun" w:hAnsi="Poppins-light" w:cs="Leelawadee" w:hint="eastAsia"/>
          <w:color w:val="FFFFFF" w:themeColor="background1"/>
          <w:sz w:val="50"/>
          <w:szCs w:val="80"/>
        </w:rPr>
      </w:pPr>
      <w:r w:rsidRPr="00864E53">
        <w:rPr>
          <w:rFonts w:ascii="Poppins-light" w:eastAsia="SimSun" w:hAnsi="Poppins-light" w:cs="Leelawadee"/>
          <w:color w:val="FFFFFF" w:themeColor="background1"/>
          <w:sz w:val="50"/>
          <w:szCs w:val="80"/>
        </w:rPr>
        <w:t>GANTAR</w:t>
      </w:r>
    </w:p>
    <w:p w:rsidR="00864E53" w:rsidRDefault="00864E53" w:rsidP="00864E53">
      <w:pPr>
        <w:spacing w:line="360" w:lineRule="auto"/>
        <w:ind w:firstLine="900"/>
        <w:jc w:val="both"/>
        <w:rPr>
          <w:rFonts w:eastAsia="SimSun"/>
          <w:color w:val="000000" w:themeColor="text1"/>
          <w:szCs w:val="80"/>
        </w:rPr>
      </w:pPr>
      <w:r w:rsidRPr="00864E53">
        <w:rPr>
          <w:rFonts w:eastAsia="SimSun"/>
          <w:color w:val="000000" w:themeColor="text1"/>
          <w:szCs w:val="80"/>
        </w:rPr>
        <w:t>Puji Syukur saya panjatkan kehadirat Allah SWT yang telah memberikan rahmat dan hidayah-Nya kepada saya, sehingga saya dapat menyeles</w:t>
      </w:r>
      <w:r w:rsidR="00AD35B1">
        <w:rPr>
          <w:rFonts w:eastAsia="SimSun"/>
          <w:color w:val="000000" w:themeColor="text1"/>
          <w:szCs w:val="80"/>
        </w:rPr>
        <w:t>aikan laporan projek bengkel pemrograman internet</w:t>
      </w:r>
      <w:r w:rsidRPr="00864E53">
        <w:rPr>
          <w:rFonts w:eastAsia="SimSun"/>
          <w:color w:val="000000" w:themeColor="text1"/>
          <w:szCs w:val="80"/>
        </w:rPr>
        <w:t xml:space="preserve"> ini dengan lancar. </w:t>
      </w:r>
    </w:p>
    <w:p w:rsidR="00AD35B1" w:rsidRDefault="00AD35B1" w:rsidP="00864E53">
      <w:pPr>
        <w:spacing w:line="360" w:lineRule="auto"/>
        <w:ind w:firstLine="900"/>
        <w:jc w:val="both"/>
        <w:rPr>
          <w:rFonts w:eastAsia="SimSun"/>
          <w:color w:val="000000" w:themeColor="text1"/>
          <w:szCs w:val="80"/>
        </w:rPr>
      </w:pPr>
    </w:p>
    <w:p w:rsidR="00864E53" w:rsidRDefault="00864E53" w:rsidP="00864E53">
      <w:pPr>
        <w:spacing w:line="360" w:lineRule="auto"/>
        <w:ind w:firstLine="900"/>
        <w:jc w:val="both"/>
        <w:rPr>
          <w:rFonts w:eastAsia="SimSun"/>
          <w:color w:val="000000" w:themeColor="text1"/>
          <w:szCs w:val="80"/>
        </w:rPr>
      </w:pPr>
      <w:r w:rsidRPr="00864E53">
        <w:rPr>
          <w:rFonts w:eastAsia="SimSun"/>
          <w:color w:val="000000" w:themeColor="text1"/>
          <w:szCs w:val="80"/>
        </w:rPr>
        <w:t xml:space="preserve">Saya menyadari bahwa laporan akhir ini masih jauh dari sempurna, oleh karena itu kritik dan saran dari semua pihak yang bersifat membangun selalu saya harapkan demi kesempurnaan program ini. Saya juga menyampaikan terima kasih kepada semua pihak yang telah berperan serta dalam pembuatan program dan penyusunan laporan akhir ini dari awal sampai akhir. </w:t>
      </w:r>
    </w:p>
    <w:p w:rsidR="00AD35B1" w:rsidRDefault="00AD35B1" w:rsidP="00864E53">
      <w:pPr>
        <w:spacing w:line="360" w:lineRule="auto"/>
        <w:ind w:firstLine="900"/>
        <w:jc w:val="both"/>
        <w:rPr>
          <w:rFonts w:eastAsia="SimSun"/>
          <w:color w:val="000000" w:themeColor="text1"/>
          <w:szCs w:val="80"/>
        </w:rPr>
      </w:pPr>
    </w:p>
    <w:p w:rsidR="00864E53" w:rsidRDefault="00864E53" w:rsidP="00864E53">
      <w:pPr>
        <w:spacing w:line="360" w:lineRule="auto"/>
        <w:ind w:firstLine="900"/>
        <w:jc w:val="both"/>
        <w:rPr>
          <w:rFonts w:eastAsia="SimSun"/>
          <w:color w:val="000000" w:themeColor="text1"/>
          <w:szCs w:val="80"/>
        </w:rPr>
      </w:pPr>
      <w:r w:rsidRPr="00864E53">
        <w:rPr>
          <w:rFonts w:eastAsia="SimSun"/>
          <w:color w:val="000000" w:themeColor="text1"/>
          <w:szCs w:val="80"/>
        </w:rPr>
        <w:t xml:space="preserve">Semoga Allah SWT senantiasa meridhai segala usaha kita. Akhirnya penyusun mengharapkan semoga dari laporan yang saya buat dapat diambil hikmah dan manfaatnya sehingga dapat memberikan inpirasi terhadap pembaca. Aamiin. </w:t>
      </w:r>
    </w:p>
    <w:p w:rsidR="00864E53" w:rsidRDefault="00864E53" w:rsidP="00864E53">
      <w:pPr>
        <w:spacing w:line="360" w:lineRule="auto"/>
        <w:ind w:firstLine="900"/>
        <w:jc w:val="both"/>
        <w:rPr>
          <w:rFonts w:eastAsia="SimSun"/>
          <w:color w:val="000000" w:themeColor="text1"/>
          <w:szCs w:val="80"/>
        </w:rPr>
      </w:pPr>
    </w:p>
    <w:p w:rsidR="00864E53" w:rsidRDefault="00864E53" w:rsidP="00864E53">
      <w:pPr>
        <w:spacing w:line="360" w:lineRule="auto"/>
        <w:ind w:firstLine="900"/>
        <w:jc w:val="both"/>
        <w:rPr>
          <w:rFonts w:eastAsia="SimSun"/>
          <w:color w:val="000000" w:themeColor="text1"/>
          <w:szCs w:val="80"/>
        </w:rPr>
      </w:pPr>
    </w:p>
    <w:p w:rsidR="00864E53" w:rsidRDefault="00864E53" w:rsidP="00864E53">
      <w:pPr>
        <w:spacing w:line="360" w:lineRule="auto"/>
        <w:ind w:firstLine="900"/>
        <w:jc w:val="both"/>
        <w:rPr>
          <w:rFonts w:eastAsia="SimSun"/>
          <w:color w:val="000000" w:themeColor="text1"/>
          <w:szCs w:val="80"/>
        </w:rPr>
      </w:pPr>
    </w:p>
    <w:p w:rsidR="00864E53" w:rsidRDefault="00AD35B1" w:rsidP="00864E53">
      <w:pPr>
        <w:spacing w:line="360" w:lineRule="auto"/>
        <w:ind w:firstLine="900"/>
        <w:jc w:val="right"/>
        <w:rPr>
          <w:rFonts w:eastAsia="SimSun"/>
          <w:color w:val="000000" w:themeColor="text1"/>
          <w:szCs w:val="80"/>
        </w:rPr>
      </w:pPr>
      <w:r>
        <w:rPr>
          <w:rFonts w:eastAsia="SimSun"/>
          <w:color w:val="000000" w:themeColor="text1"/>
          <w:szCs w:val="80"/>
        </w:rPr>
        <w:t>Gresik, 13 Juni 2020</w:t>
      </w:r>
      <w:r w:rsidR="00864E53" w:rsidRPr="00864E53">
        <w:rPr>
          <w:rFonts w:eastAsia="SimSun"/>
          <w:color w:val="000000" w:themeColor="text1"/>
          <w:szCs w:val="80"/>
        </w:rPr>
        <w:t xml:space="preserve"> </w:t>
      </w:r>
    </w:p>
    <w:p w:rsidR="00864E53" w:rsidRDefault="00864E53" w:rsidP="00864E53">
      <w:pPr>
        <w:spacing w:line="360" w:lineRule="auto"/>
        <w:ind w:firstLine="900"/>
        <w:jc w:val="both"/>
        <w:rPr>
          <w:rFonts w:eastAsia="SimSun"/>
          <w:color w:val="000000" w:themeColor="text1"/>
          <w:szCs w:val="80"/>
        </w:rPr>
      </w:pPr>
    </w:p>
    <w:p w:rsidR="00864E53" w:rsidRDefault="00864E53" w:rsidP="00864E53">
      <w:pPr>
        <w:spacing w:line="360" w:lineRule="auto"/>
        <w:ind w:firstLine="900"/>
        <w:jc w:val="both"/>
        <w:rPr>
          <w:rFonts w:eastAsia="SimSun"/>
          <w:color w:val="000000" w:themeColor="text1"/>
          <w:szCs w:val="80"/>
        </w:rPr>
      </w:pPr>
    </w:p>
    <w:p w:rsidR="00864E53" w:rsidRPr="00864E53" w:rsidRDefault="00864E53" w:rsidP="00864E53">
      <w:pPr>
        <w:spacing w:line="360" w:lineRule="auto"/>
        <w:ind w:firstLine="900"/>
        <w:jc w:val="right"/>
        <w:rPr>
          <w:rFonts w:eastAsia="SimSun"/>
          <w:color w:val="000000" w:themeColor="text1"/>
          <w:szCs w:val="80"/>
        </w:rPr>
      </w:pPr>
      <w:r w:rsidRPr="00864E53">
        <w:rPr>
          <w:rFonts w:eastAsia="SimSun"/>
          <w:color w:val="000000" w:themeColor="text1"/>
          <w:szCs w:val="80"/>
        </w:rPr>
        <w:t>Penyusun</w:t>
      </w:r>
    </w:p>
    <w:p w:rsidR="00864E53" w:rsidRPr="00864E53" w:rsidRDefault="00864E53" w:rsidP="00864E53">
      <w:pPr>
        <w:spacing w:line="168" w:lineRule="auto"/>
        <w:jc w:val="center"/>
        <w:rPr>
          <w:rFonts w:ascii="Poppins-light" w:eastAsia="SimSun" w:hAnsi="Poppins-light" w:cs="Leelawadee" w:hint="eastAsia"/>
          <w:color w:val="FFFFFF" w:themeColor="background1"/>
          <w:sz w:val="50"/>
          <w:szCs w:val="80"/>
        </w:rPr>
      </w:pPr>
      <w:r w:rsidRPr="00864E53">
        <w:rPr>
          <w:rFonts w:ascii="Poppins-light" w:eastAsia="SimSun" w:hAnsi="Poppins-light" w:cs="Leelawadee"/>
          <w:color w:val="FFFFFF" w:themeColor="background1"/>
          <w:sz w:val="50"/>
          <w:szCs w:val="80"/>
        </w:rPr>
        <w:t>Puji Syukur saya panjatkan kehadirat Allah SWT yang telah memberikan rahmat dan hidayah-Nya kepada saya, sehingga saya dapat menyelesaikan laporan proyek akhir Shell ini dengan lancar.</w:t>
      </w:r>
    </w:p>
    <w:p w:rsidR="00864E53" w:rsidRPr="00864E53" w:rsidRDefault="00864E53" w:rsidP="00864E53">
      <w:pPr>
        <w:spacing w:line="168" w:lineRule="auto"/>
        <w:jc w:val="center"/>
        <w:rPr>
          <w:rFonts w:ascii="Poppins-light" w:eastAsia="SimSun" w:hAnsi="Poppins-light" w:cs="Leelawadee" w:hint="eastAsia"/>
          <w:color w:val="FFFFFF" w:themeColor="background1"/>
          <w:sz w:val="50"/>
          <w:szCs w:val="80"/>
        </w:rPr>
      </w:pPr>
      <w:r w:rsidRPr="00864E53">
        <w:rPr>
          <w:rFonts w:ascii="Poppins-light" w:eastAsia="SimSun" w:hAnsi="Poppins-light" w:cs="Leelawadee"/>
          <w:color w:val="FFFFFF" w:themeColor="background1"/>
          <w:sz w:val="50"/>
          <w:szCs w:val="80"/>
        </w:rPr>
        <w:t>Saya menyadari bahwa laporan akhir ini masih jauh dari sempurna, oleh karena itu kritik dan saran dari semua pihak yang bersifat membangun selalu saya harapkan demi kesempurnaan program ini.</w:t>
      </w:r>
    </w:p>
    <w:p w:rsidR="00864E53" w:rsidRPr="00864E53" w:rsidRDefault="00864E53" w:rsidP="00AD35B1">
      <w:pPr>
        <w:spacing w:line="168" w:lineRule="auto"/>
        <w:jc w:val="center"/>
        <w:rPr>
          <w:rFonts w:ascii="Poppins-light" w:eastAsia="SimSun" w:hAnsi="Poppins-light" w:cs="Leelawadee" w:hint="eastAsia"/>
          <w:color w:val="FFFFFF" w:themeColor="background1"/>
          <w:sz w:val="50"/>
          <w:szCs w:val="80"/>
        </w:rPr>
      </w:pPr>
      <w:r w:rsidRPr="00864E53">
        <w:rPr>
          <w:rFonts w:ascii="Poppins-light" w:eastAsia="SimSun" w:hAnsi="Poppins-light" w:cs="Leelawadee"/>
          <w:color w:val="FFFFFF" w:themeColor="background1"/>
          <w:sz w:val="50"/>
          <w:szCs w:val="80"/>
        </w:rPr>
        <w:lastRenderedPageBreak/>
        <w:t>Saya juga menyampaika</w:t>
      </w:r>
      <w:r w:rsidR="00AD35B1">
        <w:rPr>
          <w:rFonts w:ascii="Poppins-light" w:eastAsia="SimSun" w:hAnsi="Poppins-light" w:cs="Leelawadee"/>
          <w:color w:val="FFFFFF" w:themeColor="background1"/>
          <w:sz w:val="50"/>
          <w:szCs w:val="80"/>
        </w:rPr>
        <w:t>n terima kasih kepada semua pih</w:t>
      </w:r>
      <w:r w:rsidRPr="00864E53">
        <w:rPr>
          <w:rFonts w:ascii="Poppins-light" w:eastAsia="SimSun" w:hAnsi="Poppins-light" w:cs="Leelawadee"/>
          <w:color w:val="FFFFFF" w:themeColor="background1"/>
          <w:sz w:val="50"/>
          <w:szCs w:val="80"/>
        </w:rPr>
        <w:t xml:space="preserve">oran </w:t>
      </w:r>
    </w:p>
    <w:p w:rsidR="00B70876" w:rsidRPr="002B0D1F" w:rsidRDefault="00864E53" w:rsidP="00864E53">
      <w:pPr>
        <w:spacing w:line="168" w:lineRule="auto"/>
        <w:jc w:val="center"/>
        <w:rPr>
          <w:rFonts w:ascii="Poppins-light" w:eastAsia="SimSun" w:hAnsi="Poppins-light" w:cs="Leelawadee" w:hint="eastAsia"/>
          <w:color w:val="FFFFFF" w:themeColor="background1"/>
          <w:sz w:val="50"/>
          <w:szCs w:val="80"/>
        </w:rPr>
      </w:pPr>
      <w:r>
        <w:rPr>
          <w:rFonts w:ascii="Poppins-light" w:eastAsia="SimSun" w:hAnsi="Poppins-light" w:cs="Leelawadee"/>
          <w:color w:val="FFFFFF" w:themeColor="background1"/>
          <w:sz w:val="50"/>
          <w:szCs w:val="80"/>
        </w:rPr>
        <w:t xml:space="preserve">P </w:t>
      </w:r>
      <w:r w:rsidR="00B05987">
        <w:rPr>
          <w:b/>
          <w:bCs/>
          <w:color w:val="333366" w:themeColor="accent2"/>
          <w:kern w:val="32"/>
          <w:sz w:val="36"/>
        </w:rPr>
        <w:t>DAFTAR ISI</w:t>
      </w:r>
    </w:p>
    <w:p w:rsidR="001351ED" w:rsidRPr="006621AA" w:rsidRDefault="001351ED" w:rsidP="001351ED">
      <w:pPr>
        <w:tabs>
          <w:tab w:val="left" w:pos="10260"/>
        </w:tabs>
        <w:jc w:val="center"/>
        <w:rPr>
          <w:sz w:val="20"/>
        </w:rPr>
      </w:pPr>
    </w:p>
    <w:p w:rsidR="00B70876" w:rsidRPr="006621AA" w:rsidRDefault="00B05987" w:rsidP="00C342A2">
      <w:pPr>
        <w:pStyle w:val="ListParagraph"/>
        <w:numPr>
          <w:ilvl w:val="0"/>
          <w:numId w:val="3"/>
        </w:numPr>
        <w:tabs>
          <w:tab w:val="left" w:pos="10260"/>
        </w:tabs>
        <w:spacing w:line="360" w:lineRule="auto"/>
        <w:rPr>
          <w:b/>
          <w:color w:val="3974B8" w:themeColor="accent1"/>
          <w:sz w:val="28"/>
        </w:rPr>
      </w:pPr>
      <w:r>
        <w:rPr>
          <w:b/>
          <w:color w:val="3974B8" w:themeColor="accent1"/>
          <w:sz w:val="28"/>
        </w:rPr>
        <w:t>P</w:t>
      </w:r>
      <w:r w:rsidR="00362281">
        <w:rPr>
          <w:b/>
          <w:color w:val="3974B8" w:themeColor="accent1"/>
          <w:sz w:val="28"/>
        </w:rPr>
        <w:t>ENDAHULUAN</w:t>
      </w:r>
      <w:r w:rsidR="00C342A2">
        <w:t>………………………………………………………………………………….4</w:t>
      </w:r>
    </w:p>
    <w:p w:rsidR="00A826FE" w:rsidRPr="006621AA" w:rsidRDefault="00B05987" w:rsidP="00C342A2">
      <w:pPr>
        <w:pStyle w:val="ListParagraph"/>
        <w:numPr>
          <w:ilvl w:val="1"/>
          <w:numId w:val="3"/>
        </w:numPr>
        <w:tabs>
          <w:tab w:val="left" w:pos="10260"/>
        </w:tabs>
        <w:spacing w:line="360" w:lineRule="auto"/>
      </w:pPr>
      <w:r>
        <w:t>Latar Belakang</w:t>
      </w:r>
      <w:r w:rsidR="00C342A2">
        <w:t>…………………………………………………………………………………….4</w:t>
      </w:r>
    </w:p>
    <w:p w:rsidR="00A826FE" w:rsidRPr="006621AA" w:rsidRDefault="00B05987" w:rsidP="00C342A2">
      <w:pPr>
        <w:pStyle w:val="ListParagraph"/>
        <w:numPr>
          <w:ilvl w:val="1"/>
          <w:numId w:val="3"/>
        </w:numPr>
        <w:tabs>
          <w:tab w:val="left" w:pos="10260"/>
        </w:tabs>
        <w:spacing w:line="360" w:lineRule="auto"/>
      </w:pPr>
      <w:r>
        <w:t>Perumusan Masalah</w:t>
      </w:r>
      <w:r w:rsidR="00C342A2">
        <w:t>……………………………………………………………………………….4</w:t>
      </w:r>
    </w:p>
    <w:p w:rsidR="00A826FE" w:rsidRPr="006621AA" w:rsidRDefault="00B05987" w:rsidP="00C342A2">
      <w:pPr>
        <w:pStyle w:val="ListParagraph"/>
        <w:numPr>
          <w:ilvl w:val="1"/>
          <w:numId w:val="3"/>
        </w:numPr>
        <w:tabs>
          <w:tab w:val="left" w:pos="10260"/>
        </w:tabs>
        <w:spacing w:line="360" w:lineRule="auto"/>
      </w:pPr>
      <w:r>
        <w:t>Batasan Masalah</w:t>
      </w:r>
      <w:r w:rsidR="00890AA4">
        <w:t>……………………….………………………………………………………….5</w:t>
      </w:r>
    </w:p>
    <w:p w:rsidR="00A87BD2" w:rsidRPr="006621AA" w:rsidRDefault="00B05987" w:rsidP="00C342A2">
      <w:pPr>
        <w:pStyle w:val="ListParagraph"/>
        <w:numPr>
          <w:ilvl w:val="1"/>
          <w:numId w:val="3"/>
        </w:numPr>
        <w:tabs>
          <w:tab w:val="left" w:pos="10260"/>
        </w:tabs>
        <w:spacing w:line="360" w:lineRule="auto"/>
      </w:pPr>
      <w:r>
        <w:t>Tujuan</w:t>
      </w:r>
      <w:r w:rsidR="00890AA4">
        <w:t>…………………………………………………………………………………….……….5</w:t>
      </w:r>
    </w:p>
    <w:p w:rsidR="00A826FE" w:rsidRPr="006621AA" w:rsidRDefault="00C34BF0" w:rsidP="00C342A2">
      <w:pPr>
        <w:pStyle w:val="ListParagraph"/>
        <w:numPr>
          <w:ilvl w:val="0"/>
          <w:numId w:val="3"/>
        </w:numPr>
        <w:tabs>
          <w:tab w:val="left" w:pos="10260"/>
        </w:tabs>
        <w:spacing w:line="360" w:lineRule="auto"/>
        <w:rPr>
          <w:b/>
          <w:color w:val="3974B8" w:themeColor="accent1"/>
          <w:sz w:val="28"/>
        </w:rPr>
      </w:pPr>
      <w:r>
        <w:rPr>
          <w:b/>
          <w:color w:val="3974B8" w:themeColor="accent1"/>
          <w:sz w:val="28"/>
        </w:rPr>
        <w:t>DASAR TEORI</w:t>
      </w:r>
      <w:r w:rsidR="00890AA4">
        <w:t>……………………………………………………………………………………6</w:t>
      </w:r>
    </w:p>
    <w:p w:rsidR="00A826FE" w:rsidRPr="006621AA" w:rsidRDefault="00C34BF0" w:rsidP="00C342A2">
      <w:pPr>
        <w:pStyle w:val="ListParagraph"/>
        <w:numPr>
          <w:ilvl w:val="1"/>
          <w:numId w:val="3"/>
        </w:numPr>
        <w:tabs>
          <w:tab w:val="left" w:pos="10260"/>
        </w:tabs>
        <w:spacing w:line="360" w:lineRule="auto"/>
      </w:pPr>
      <w:r>
        <w:t>PHP</w:t>
      </w:r>
      <w:r w:rsidR="00890AA4">
        <w:t>……………………………………………………………………………………….……….6</w:t>
      </w:r>
    </w:p>
    <w:p w:rsidR="00A826FE" w:rsidRPr="006621AA" w:rsidRDefault="00C34BF0" w:rsidP="00C342A2">
      <w:pPr>
        <w:pStyle w:val="ListParagraph"/>
        <w:numPr>
          <w:ilvl w:val="1"/>
          <w:numId w:val="3"/>
        </w:numPr>
        <w:tabs>
          <w:tab w:val="left" w:pos="10260"/>
        </w:tabs>
        <w:spacing w:line="360" w:lineRule="auto"/>
      </w:pPr>
      <w:r>
        <w:t>CSS</w:t>
      </w:r>
      <w:r w:rsidR="00890AA4">
        <w:t>…………………………………………………………………….………………………….8</w:t>
      </w:r>
    </w:p>
    <w:p w:rsidR="00A826FE" w:rsidRPr="006621AA" w:rsidRDefault="00C34BF0" w:rsidP="00C342A2">
      <w:pPr>
        <w:pStyle w:val="ListParagraph"/>
        <w:numPr>
          <w:ilvl w:val="1"/>
          <w:numId w:val="3"/>
        </w:numPr>
        <w:tabs>
          <w:tab w:val="left" w:pos="10260"/>
        </w:tabs>
        <w:spacing w:line="360" w:lineRule="auto"/>
      </w:pPr>
      <w:r>
        <w:t>JavaScript</w:t>
      </w:r>
      <w:r w:rsidR="00890AA4">
        <w:t>………………………………………………………………………………………….9</w:t>
      </w:r>
    </w:p>
    <w:p w:rsidR="00A826FE" w:rsidRPr="006621AA" w:rsidRDefault="00C34BF0" w:rsidP="00C342A2">
      <w:pPr>
        <w:pStyle w:val="ListParagraph"/>
        <w:numPr>
          <w:ilvl w:val="1"/>
          <w:numId w:val="3"/>
        </w:numPr>
        <w:tabs>
          <w:tab w:val="left" w:pos="10260"/>
        </w:tabs>
        <w:spacing w:line="360" w:lineRule="auto"/>
      </w:pPr>
      <w:r>
        <w:t>HTML</w:t>
      </w:r>
      <w:r w:rsidR="00890AA4">
        <w:t>………………………………………….…………………………………………………10</w:t>
      </w:r>
    </w:p>
    <w:p w:rsidR="00A826FE" w:rsidRDefault="00C34BF0" w:rsidP="00C342A2">
      <w:pPr>
        <w:pStyle w:val="ListParagraph"/>
        <w:numPr>
          <w:ilvl w:val="1"/>
          <w:numId w:val="3"/>
        </w:numPr>
        <w:tabs>
          <w:tab w:val="left" w:pos="10260"/>
        </w:tabs>
        <w:spacing w:line="360" w:lineRule="auto"/>
      </w:pPr>
      <w:r>
        <w:t>BootStrap</w:t>
      </w:r>
      <w:r w:rsidR="00890AA4">
        <w:t>…………………………………………………………………………………...…….15</w:t>
      </w:r>
    </w:p>
    <w:p w:rsidR="00C34BF0" w:rsidRDefault="00C34BF0" w:rsidP="00C342A2">
      <w:pPr>
        <w:pStyle w:val="ListParagraph"/>
        <w:numPr>
          <w:ilvl w:val="1"/>
          <w:numId w:val="3"/>
        </w:numPr>
        <w:tabs>
          <w:tab w:val="left" w:pos="10260"/>
        </w:tabs>
        <w:spacing w:line="360" w:lineRule="auto"/>
      </w:pPr>
      <w:r>
        <w:t>phpMyAdmin</w:t>
      </w:r>
      <w:r w:rsidR="00890AA4">
        <w:t>………………………………………………………………………….…………16</w:t>
      </w:r>
    </w:p>
    <w:p w:rsidR="00C34BF0" w:rsidRPr="006621AA" w:rsidRDefault="00C34BF0" w:rsidP="00C342A2">
      <w:pPr>
        <w:pStyle w:val="ListParagraph"/>
        <w:numPr>
          <w:ilvl w:val="1"/>
          <w:numId w:val="3"/>
        </w:numPr>
        <w:tabs>
          <w:tab w:val="left" w:pos="10260"/>
        </w:tabs>
        <w:spacing w:line="360" w:lineRule="auto"/>
      </w:pPr>
      <w:r>
        <w:t>Android Studio</w:t>
      </w:r>
      <w:r w:rsidR="00890AA4">
        <w:t>……………………………………………………………………………...……17</w:t>
      </w:r>
    </w:p>
    <w:p w:rsidR="00A826FE" w:rsidRPr="006621AA" w:rsidRDefault="00C34BF0" w:rsidP="00C342A2">
      <w:pPr>
        <w:pStyle w:val="ListParagraph"/>
        <w:numPr>
          <w:ilvl w:val="0"/>
          <w:numId w:val="3"/>
        </w:numPr>
        <w:tabs>
          <w:tab w:val="left" w:pos="10260"/>
        </w:tabs>
        <w:spacing w:line="360" w:lineRule="auto"/>
        <w:rPr>
          <w:b/>
          <w:color w:val="3974B8" w:themeColor="accent1"/>
          <w:sz w:val="28"/>
        </w:rPr>
      </w:pPr>
      <w:r>
        <w:rPr>
          <w:b/>
          <w:color w:val="3974B8" w:themeColor="accent1"/>
          <w:sz w:val="28"/>
        </w:rPr>
        <w:t>ISI</w:t>
      </w:r>
      <w:r w:rsidR="00890AA4">
        <w:t>……………………………………………………………………………………………………19</w:t>
      </w:r>
    </w:p>
    <w:p w:rsidR="00A826FE" w:rsidRDefault="00C34BF0" w:rsidP="00C342A2">
      <w:pPr>
        <w:pStyle w:val="ListParagraph"/>
        <w:numPr>
          <w:ilvl w:val="1"/>
          <w:numId w:val="3"/>
        </w:numPr>
        <w:tabs>
          <w:tab w:val="left" w:pos="10260"/>
        </w:tabs>
        <w:spacing w:line="360" w:lineRule="auto"/>
      </w:pPr>
      <w:r>
        <w:t>Listing Program</w:t>
      </w:r>
      <w:r w:rsidR="00890AA4">
        <w:t>…………………………………………………………………………….……19</w:t>
      </w:r>
    </w:p>
    <w:p w:rsidR="004D4FC9" w:rsidRPr="006621AA" w:rsidRDefault="004D4FC9" w:rsidP="00C342A2">
      <w:pPr>
        <w:pStyle w:val="ListParagraph"/>
        <w:numPr>
          <w:ilvl w:val="1"/>
          <w:numId w:val="3"/>
        </w:numPr>
        <w:tabs>
          <w:tab w:val="left" w:pos="10260"/>
        </w:tabs>
        <w:spacing w:line="360" w:lineRule="auto"/>
      </w:pPr>
      <w:r>
        <w:t>Database……………………………………………………………………………………….…113</w:t>
      </w:r>
    </w:p>
    <w:p w:rsidR="00A826FE" w:rsidRPr="006621AA" w:rsidRDefault="00C34BF0" w:rsidP="00C342A2">
      <w:pPr>
        <w:pStyle w:val="ListParagraph"/>
        <w:numPr>
          <w:ilvl w:val="1"/>
          <w:numId w:val="3"/>
        </w:numPr>
        <w:tabs>
          <w:tab w:val="left" w:pos="10260"/>
        </w:tabs>
        <w:spacing w:line="360" w:lineRule="auto"/>
      </w:pPr>
      <w:r>
        <w:t xml:space="preserve">Analisa </w:t>
      </w:r>
      <w:r w:rsidR="00890AA4">
        <w:t>……………………………………………………………………………………</w:t>
      </w:r>
      <w:r w:rsidR="004D4FC9">
        <w:t>……..117</w:t>
      </w:r>
    </w:p>
    <w:p w:rsidR="00A826FE" w:rsidRPr="006621AA" w:rsidRDefault="00C342A2" w:rsidP="00C342A2">
      <w:pPr>
        <w:pStyle w:val="ListParagraph"/>
        <w:numPr>
          <w:ilvl w:val="0"/>
          <w:numId w:val="3"/>
        </w:numPr>
        <w:tabs>
          <w:tab w:val="left" w:pos="10260"/>
        </w:tabs>
        <w:spacing w:line="360" w:lineRule="auto"/>
        <w:rPr>
          <w:b/>
          <w:color w:val="3974B8" w:themeColor="accent1"/>
          <w:sz w:val="28"/>
        </w:rPr>
      </w:pPr>
      <w:r>
        <w:rPr>
          <w:b/>
          <w:color w:val="3974B8" w:themeColor="accent1"/>
          <w:sz w:val="28"/>
        </w:rPr>
        <w:t>PENUTUP</w:t>
      </w:r>
      <w:r w:rsidR="00890AA4">
        <w:t>…………………………………………………………………………………...</w:t>
      </w:r>
      <w:r w:rsidR="004D4FC9">
        <w:t>…….131</w:t>
      </w:r>
    </w:p>
    <w:p w:rsidR="00A826FE" w:rsidRPr="006621AA" w:rsidRDefault="00C342A2" w:rsidP="00C342A2">
      <w:pPr>
        <w:pStyle w:val="ListParagraph"/>
        <w:numPr>
          <w:ilvl w:val="1"/>
          <w:numId w:val="3"/>
        </w:numPr>
        <w:tabs>
          <w:tab w:val="left" w:pos="10260"/>
        </w:tabs>
        <w:spacing w:line="360" w:lineRule="auto"/>
      </w:pPr>
      <w:r>
        <w:t>Kesimpulan</w:t>
      </w:r>
      <w:r w:rsidR="00890AA4">
        <w:t>…………………………………………………………………………...</w:t>
      </w:r>
      <w:r w:rsidR="004D4FC9">
        <w:t>………….131</w:t>
      </w:r>
    </w:p>
    <w:p w:rsidR="00A826FE" w:rsidRPr="006621AA" w:rsidRDefault="00504412" w:rsidP="00C342A2">
      <w:pPr>
        <w:pStyle w:val="ListParagraph"/>
        <w:numPr>
          <w:ilvl w:val="1"/>
          <w:numId w:val="3"/>
        </w:numPr>
        <w:tabs>
          <w:tab w:val="left" w:pos="10260"/>
        </w:tabs>
        <w:spacing w:line="360" w:lineRule="auto"/>
      </w:pPr>
      <w:r>
        <w:t>Penutup…………………..</w:t>
      </w:r>
      <w:r w:rsidR="004D4FC9">
        <w:t>………………………………………………………………………131</w:t>
      </w:r>
    </w:p>
    <w:p w:rsidR="001C3E2F" w:rsidRPr="00D401DE" w:rsidRDefault="00C34BF0" w:rsidP="00C342A2">
      <w:pPr>
        <w:pStyle w:val="ListParagraph"/>
        <w:tabs>
          <w:tab w:val="left" w:pos="10260"/>
        </w:tabs>
        <w:spacing w:line="360" w:lineRule="auto"/>
        <w:ind w:left="360" w:hanging="360"/>
        <w:rPr>
          <w:b/>
          <w:color w:val="3974B8" w:themeColor="accent1"/>
          <w:sz w:val="28"/>
        </w:rPr>
      </w:pPr>
      <w:r>
        <w:rPr>
          <w:b/>
          <w:color w:val="3974B8" w:themeColor="accent1"/>
          <w:sz w:val="28"/>
        </w:rPr>
        <w:t>DAFTAR PUSTAKA</w:t>
      </w:r>
      <w:r w:rsidR="00890AA4">
        <w:t>……</w:t>
      </w:r>
      <w:r w:rsidR="004D4FC9">
        <w:t>………………………………………………………………………….135</w:t>
      </w:r>
      <w:r w:rsidR="001C3E2F" w:rsidRPr="006621AA">
        <w:br w:type="page"/>
      </w:r>
    </w:p>
    <w:p w:rsidR="004A73BF" w:rsidRPr="006621AA" w:rsidRDefault="007C61A8" w:rsidP="00B70876">
      <w:pPr>
        <w:tabs>
          <w:tab w:val="left" w:pos="10260"/>
        </w:tabs>
      </w:pPr>
      <w:r w:rsidRPr="006621AA">
        <w:rPr>
          <w:noProof/>
          <w:lang w:val="id-ID" w:eastAsia="id-ID"/>
        </w:rPr>
        <w:lastRenderedPageBreak/>
        <mc:AlternateContent>
          <mc:Choice Requires="wps">
            <w:drawing>
              <wp:anchor distT="0" distB="0" distL="114300" distR="114300" simplePos="0" relativeHeight="251660800" behindDoc="0" locked="0" layoutInCell="1" allowOverlap="1" wp14:anchorId="09760CD1" wp14:editId="10D66813">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174D" w:rsidRPr="006621AA" w:rsidRDefault="00BC174D" w:rsidP="007C61A8">
                            <w:pPr>
                              <w:pStyle w:val="ListParagraph"/>
                              <w:numPr>
                                <w:ilvl w:val="0"/>
                                <w:numId w:val="4"/>
                              </w:numPr>
                              <w:rPr>
                                <w:b/>
                                <w:color w:val="FFFFFF" w:themeColor="background1"/>
                                <w:sz w:val="56"/>
                                <w:szCs w:val="56"/>
                              </w:rPr>
                            </w:pPr>
                            <w:r>
                              <w:rPr>
                                <w:b/>
                                <w:color w:val="FFFFFF" w:themeColor="background1"/>
                                <w:sz w:val="56"/>
                                <w:szCs w:val="56"/>
                              </w:rPr>
                              <w:t>PENDAHULUAN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60CD1" id="Rectangle 11" o:spid="_x0000_s1041"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" fillcolor="#3974b8 [3204]" stroked="f" strokeweight="2pt">
                <v:textbox>
                  <w:txbxContent>
                    <w:p w:rsidR="00BC174D" w:rsidRPr="006621AA" w:rsidRDefault="00BC174D" w:rsidP="007C61A8">
                      <w:pPr>
                        <w:pStyle w:val="ListParagraph"/>
                        <w:numPr>
                          <w:ilvl w:val="0"/>
                          <w:numId w:val="4"/>
                        </w:numPr>
                        <w:rPr>
                          <w:b/>
                          <w:color w:val="FFFFFF" w:themeColor="background1"/>
                          <w:sz w:val="56"/>
                          <w:szCs w:val="56"/>
                        </w:rPr>
                      </w:pPr>
                      <w:r>
                        <w:rPr>
                          <w:b/>
                          <w:color w:val="FFFFFF" w:themeColor="background1"/>
                          <w:sz w:val="56"/>
                          <w:szCs w:val="56"/>
                        </w:rPr>
                        <w:t>PENDAHULUAN</w:t>
                      </w:r>
                    </w:p>
                  </w:txbxContent>
                </v:textbox>
              </v:rect>
            </w:pict>
          </mc:Fallback>
        </mc:AlternateContent>
      </w:r>
    </w:p>
    <w:p w:rsidR="004A73BF" w:rsidRPr="006621AA" w:rsidRDefault="004A73BF" w:rsidP="00B70876">
      <w:pPr>
        <w:tabs>
          <w:tab w:val="left" w:pos="360"/>
          <w:tab w:val="left" w:pos="10260"/>
          <w:tab w:val="left" w:pos="11520"/>
          <w:tab w:val="left" w:pos="12060"/>
        </w:tabs>
      </w:pPr>
    </w:p>
    <w:p w:rsidR="004A73BF" w:rsidRPr="006621AA" w:rsidRDefault="004A73BF" w:rsidP="00B70876">
      <w:pPr>
        <w:tabs>
          <w:tab w:val="left" w:pos="10260"/>
        </w:tabs>
      </w:pPr>
    </w:p>
    <w:p w:rsidR="00F0441F" w:rsidRPr="006621AA" w:rsidRDefault="00F0441F" w:rsidP="00B70876">
      <w:pPr>
        <w:tabs>
          <w:tab w:val="left" w:pos="10260"/>
        </w:tabs>
      </w:pPr>
    </w:p>
    <w:p w:rsidR="00A87BD2" w:rsidRPr="006621AA" w:rsidRDefault="00A87BD2" w:rsidP="00A87BD2">
      <w:pPr>
        <w:pStyle w:val="MyHeadtitle"/>
        <w:spacing w:before="0" w:after="0" w:line="276" w:lineRule="auto"/>
        <w:jc w:val="both"/>
        <w:rPr>
          <w:rFonts w:ascii="Times New Roman" w:hAnsi="Times New Roman" w:cs="Times New Roman"/>
          <w:color w:val="333366" w:themeColor="accent2"/>
          <w:sz w:val="40"/>
          <w:szCs w:val="24"/>
        </w:rPr>
        <w:sectPr w:rsidR="00A87BD2" w:rsidRPr="006621AA" w:rsidSect="00A87BD2">
          <w:footerReference w:type="default" r:id="rId10"/>
          <w:pgSz w:w="12240" w:h="15840" w:code="1"/>
          <w:pgMar w:top="810" w:right="990" w:bottom="1620" w:left="990" w:header="360" w:footer="371" w:gutter="0"/>
          <w:cols w:space="708"/>
          <w:docGrid w:linePitch="360"/>
        </w:sectPr>
      </w:pPr>
    </w:p>
    <w:p w:rsidR="007C61A8" w:rsidRPr="006621AA" w:rsidRDefault="002B0D1F" w:rsidP="00AB7C45">
      <w:pPr>
        <w:pStyle w:val="ListParagraph"/>
        <w:numPr>
          <w:ilvl w:val="1"/>
          <w:numId w:val="6"/>
        </w:numPr>
        <w:tabs>
          <w:tab w:val="left" w:pos="10260"/>
        </w:tabs>
        <w:spacing w:line="360" w:lineRule="auto"/>
        <w:ind w:left="540" w:hanging="540"/>
        <w:rPr>
          <w:b/>
          <w:color w:val="333366" w:themeColor="accent2"/>
          <w:sz w:val="32"/>
        </w:rPr>
      </w:pPr>
      <w:r>
        <w:rPr>
          <w:b/>
          <w:color w:val="333366" w:themeColor="accent2"/>
          <w:sz w:val="32"/>
        </w:rPr>
        <w:lastRenderedPageBreak/>
        <w:t xml:space="preserve">Latar Belakang </w:t>
      </w:r>
    </w:p>
    <w:p w:rsidR="00C51576" w:rsidRPr="00292D78" w:rsidRDefault="002B0D1F" w:rsidP="00AB7C45">
      <w:pPr>
        <w:pStyle w:val="Heading3"/>
        <w:tabs>
          <w:tab w:val="left" w:pos="521"/>
        </w:tabs>
        <w:spacing w:line="360" w:lineRule="auto"/>
        <w:jc w:val="both"/>
        <w:rPr>
          <w:color w:val="auto"/>
          <w:lang w:val="id-ID"/>
        </w:rPr>
      </w:pPr>
      <w:r>
        <w:rPr>
          <w:lang w:val="id-ID"/>
        </w:rPr>
        <w:t xml:space="preserve">          </w:t>
      </w:r>
      <w:r w:rsidRPr="00292D78">
        <w:rPr>
          <w:lang w:val="id-ID"/>
        </w:rPr>
        <w:t xml:space="preserve"> </w:t>
      </w:r>
      <w:r w:rsidR="00C51576" w:rsidRPr="00292D78">
        <w:rPr>
          <w:color w:val="auto"/>
          <w:lang w:val="id-ID"/>
        </w:rPr>
        <w:t>Seiring dengan perkembangan teknologi informasi (TI) yang semakin pesat, kebutuhan akan suatu konsep dan mekanisme belajar berbasis TI menjadi tidak dapat dihindari terutama dalam dunia pendidikan. Konsep yang kemudian disebut dengan sebutan quiz online ini membawa pengaruh terjadinya proses perubahan atau transformasi pendidikan dalam bentuk konvensional ke dalam bentuk digital, baik secara isi dan sistemnya. Tujuan projek ini adalah Membangun suatu web modern yang dapat membantu proses menambah wawasan pada</w:t>
      </w:r>
      <w:r w:rsidR="00C51576" w:rsidRPr="00292D78">
        <w:rPr>
          <w:color w:val="auto"/>
        </w:rPr>
        <w:t xml:space="preserve"> mahasiswa di Politeknik Elektronika Negeri Surabaya</w:t>
      </w:r>
      <w:r w:rsidR="00C51576" w:rsidRPr="00292D78">
        <w:rPr>
          <w:color w:val="auto"/>
          <w:lang w:val="id-ID"/>
        </w:rPr>
        <w:t xml:space="preserve"> </w:t>
      </w:r>
    </w:p>
    <w:p w:rsidR="00C51576" w:rsidRPr="00292D78" w:rsidRDefault="00C51576" w:rsidP="00AB7C45">
      <w:pPr>
        <w:spacing w:line="360" w:lineRule="auto"/>
        <w:ind w:firstLine="630"/>
        <w:jc w:val="both"/>
        <w:rPr>
          <w:rFonts w:asciiTheme="majorHAnsi" w:hAnsiTheme="majorHAnsi"/>
        </w:rPr>
      </w:pPr>
      <w:r w:rsidRPr="00292D78">
        <w:rPr>
          <w:rFonts w:asciiTheme="majorHAnsi" w:hAnsiTheme="majorHAnsi"/>
          <w:lang w:val="id-ID"/>
        </w:rPr>
        <w:t>Pendidikan yang bersifat konvensional yang hanya dibatasi pada pertemuan di kampus saja tidak akan mengembangkan kemampuan dan pengetahuan yang dimiliki oleh para mahasiswa. Waktu yang tersedia bagi dosen dan mahasiswa untuk bertatap muka diruang kelas sangat terbatas. Disamping itu proses penyampaian bahan ajar hampir sepenuhnya dilakukan</w:t>
      </w:r>
      <w:r w:rsidR="00292D78" w:rsidRPr="00292D78">
        <w:rPr>
          <w:rFonts w:asciiTheme="majorHAnsi" w:hAnsiTheme="majorHAnsi"/>
        </w:rPr>
        <w:t xml:space="preserve"> diruang kelas yang menyebabkan suasana menjadi membosankan bahkan cenderung menjadi jenuh. Hal tersebut dapat membuat perkembangan pelajar menjadi terhambat.</w:t>
      </w:r>
    </w:p>
    <w:p w:rsidR="00292D78" w:rsidRPr="00292D78" w:rsidRDefault="00292D78" w:rsidP="00AB7C45">
      <w:pPr>
        <w:spacing w:line="360" w:lineRule="auto"/>
        <w:ind w:firstLine="630"/>
        <w:jc w:val="both"/>
        <w:rPr>
          <w:rFonts w:asciiTheme="majorHAnsi" w:hAnsiTheme="majorHAnsi"/>
        </w:rPr>
      </w:pPr>
      <w:r w:rsidRPr="00292D78">
        <w:rPr>
          <w:rFonts w:asciiTheme="majorHAnsi" w:hAnsiTheme="majorHAnsi"/>
        </w:rPr>
        <w:t xml:space="preserve">Penerapan sistem quiz online pada Politeknik Elektronika Negeri Surabaya ini diharapkan dapat membantu proses belajar, untuk mengembangkan kemampuan dan pengetahuan serta dapat membantu dalam hal meningkatkan kemauan belajar mahasiswa. </w:t>
      </w:r>
    </w:p>
    <w:p w:rsidR="00E93C31" w:rsidRPr="00292D78" w:rsidRDefault="002B0D1F" w:rsidP="00AB7C45">
      <w:pPr>
        <w:spacing w:line="360" w:lineRule="auto"/>
        <w:ind w:firstLine="630"/>
        <w:jc w:val="both"/>
        <w:rPr>
          <w:rFonts w:asciiTheme="majorHAnsi" w:hAnsiTheme="majorHAnsi"/>
        </w:rPr>
      </w:pPr>
      <w:r w:rsidRPr="00292D78">
        <w:rPr>
          <w:rFonts w:asciiTheme="majorHAnsi" w:hAnsiTheme="majorHAnsi"/>
        </w:rPr>
        <w:t>Pada masa sekarang ini internet bukan sesuatu barang yang langka lagi, aktivitas apa saja telah mempergunakan internet sebagai alat bantunya. Penggunan komputer juga tidak lagi memandang umur seseorang, anak kecil juga sekarang sudah diperkenalkan menggunakan komputer. Dimana di beberapa Sekolah Dasar menambahkan mata pelajaran komputer sebagai pelajaran ektra kurikulernya.</w:t>
      </w:r>
      <w:r w:rsidR="00292D78" w:rsidRPr="00292D78">
        <w:rPr>
          <w:rFonts w:asciiTheme="majorHAnsi" w:hAnsiTheme="majorHAnsi"/>
        </w:rPr>
        <w:t xml:space="preserve"> Oleh karena kita sebagai seorang mahasiswa sudah sepatutnya dapat memanfaatkan internet dengan sebaik mungkin.</w:t>
      </w:r>
    </w:p>
    <w:p w:rsidR="00A87BD2" w:rsidRPr="006621AA" w:rsidRDefault="00292D78" w:rsidP="00AB7C45">
      <w:pPr>
        <w:pStyle w:val="ListParagraph"/>
        <w:numPr>
          <w:ilvl w:val="1"/>
          <w:numId w:val="6"/>
        </w:numPr>
        <w:spacing w:line="360" w:lineRule="auto"/>
        <w:ind w:left="630" w:hanging="630"/>
        <w:rPr>
          <w:b/>
          <w:color w:val="333366" w:themeColor="accent2"/>
          <w:sz w:val="32"/>
        </w:rPr>
      </w:pPr>
      <w:r>
        <w:rPr>
          <w:b/>
          <w:color w:val="333366" w:themeColor="accent2"/>
          <w:sz w:val="32"/>
        </w:rPr>
        <w:t>Perumusan Masalah</w:t>
      </w:r>
    </w:p>
    <w:p w:rsidR="00E93C31" w:rsidRPr="00362281" w:rsidRDefault="00E93C31" w:rsidP="00AB7C45">
      <w:pPr>
        <w:pStyle w:val="My"/>
        <w:spacing w:line="360" w:lineRule="auto"/>
        <w:ind w:firstLine="360"/>
        <w:jc w:val="both"/>
        <w:rPr>
          <w:rFonts w:asciiTheme="majorHAnsi" w:hAnsiTheme="majorHAnsi" w:cs="Times New Roman"/>
          <w:lang w:val="en-US"/>
        </w:rPr>
      </w:pPr>
      <w:r w:rsidRPr="00362281">
        <w:rPr>
          <w:rFonts w:asciiTheme="majorHAnsi" w:hAnsiTheme="majorHAnsi" w:cs="Times New Roman"/>
          <w:lang w:val="en-US"/>
        </w:rPr>
        <w:t xml:space="preserve">Berdasarkan latar belakang yang telah dijabarkan diatas, maka penulis membatasi masalah yang dibahasn pada aspek: </w:t>
      </w:r>
    </w:p>
    <w:p w:rsidR="00E93C31" w:rsidRPr="00362281" w:rsidRDefault="00E93C31" w:rsidP="00AB7C45">
      <w:pPr>
        <w:pStyle w:val="My"/>
        <w:numPr>
          <w:ilvl w:val="0"/>
          <w:numId w:val="7"/>
        </w:numPr>
        <w:spacing w:line="360" w:lineRule="auto"/>
        <w:ind w:left="720"/>
        <w:jc w:val="both"/>
        <w:rPr>
          <w:rFonts w:asciiTheme="majorHAnsi" w:hAnsiTheme="majorHAnsi" w:cs="Times New Roman"/>
          <w:lang w:val="en-US"/>
        </w:rPr>
      </w:pPr>
      <w:r w:rsidRPr="00362281">
        <w:rPr>
          <w:rFonts w:asciiTheme="majorHAnsi" w:hAnsiTheme="majorHAnsi" w:cs="Times New Roman"/>
          <w:lang w:val="en-US"/>
        </w:rPr>
        <w:t xml:space="preserve">Bagaimana mengimplementasikan proses pendidikan yang masih bersifat manual/konvensional ke dalam proses yang bersifat modern atau digital? </w:t>
      </w:r>
    </w:p>
    <w:p w:rsidR="00E93C31" w:rsidRPr="00362281" w:rsidRDefault="00E93C31" w:rsidP="00AB7C45">
      <w:pPr>
        <w:pStyle w:val="My"/>
        <w:numPr>
          <w:ilvl w:val="0"/>
          <w:numId w:val="7"/>
        </w:numPr>
        <w:spacing w:line="360" w:lineRule="auto"/>
        <w:ind w:left="720"/>
        <w:jc w:val="both"/>
        <w:rPr>
          <w:rFonts w:asciiTheme="majorHAnsi" w:hAnsiTheme="majorHAnsi" w:cs="Times New Roman"/>
          <w:lang w:val="en-US"/>
        </w:rPr>
      </w:pPr>
      <w:r w:rsidRPr="00362281">
        <w:rPr>
          <w:rFonts w:asciiTheme="majorHAnsi" w:hAnsiTheme="majorHAnsi" w:cs="Times New Roman"/>
          <w:lang w:val="en-US"/>
        </w:rPr>
        <w:lastRenderedPageBreak/>
        <w:t xml:space="preserve">Bagaimana waktu yang tersedia bagi dosen maupun mahasiswa lebih flexibles dan penyampaian materi tidak hanya diruang kelas? </w:t>
      </w:r>
    </w:p>
    <w:p w:rsidR="00E93C31" w:rsidRPr="00AB7C45" w:rsidRDefault="00E93C31" w:rsidP="00AB7C45">
      <w:pPr>
        <w:pStyle w:val="My"/>
        <w:numPr>
          <w:ilvl w:val="0"/>
          <w:numId w:val="7"/>
        </w:numPr>
        <w:spacing w:line="360" w:lineRule="auto"/>
        <w:ind w:left="720"/>
        <w:jc w:val="both"/>
        <w:rPr>
          <w:rFonts w:asciiTheme="majorHAnsi" w:hAnsiTheme="majorHAnsi" w:cs="Times New Roman"/>
          <w:lang w:val="en-US"/>
        </w:rPr>
      </w:pPr>
      <w:r w:rsidRPr="00362281">
        <w:rPr>
          <w:rFonts w:asciiTheme="majorHAnsi" w:hAnsiTheme="majorHAnsi" w:cs="Times New Roman"/>
          <w:lang w:val="en-US"/>
        </w:rPr>
        <w:t>Bagaimana membuat system quiz online yang menarik bagi mahasiswa sehingga proses belajar menjadi efisien?</w:t>
      </w:r>
    </w:p>
    <w:p w:rsidR="00E93C31" w:rsidRPr="006621AA" w:rsidRDefault="00E93C31" w:rsidP="005F5AE4">
      <w:pPr>
        <w:pStyle w:val="My"/>
        <w:spacing w:line="276" w:lineRule="auto"/>
        <w:ind w:firstLine="360"/>
        <w:jc w:val="both"/>
        <w:rPr>
          <w:rFonts w:ascii="Times New Roman" w:hAnsi="Times New Roman" w:cs="Times New Roman"/>
          <w:color w:val="333366" w:themeColor="accent2"/>
          <w:lang w:val="en-US"/>
        </w:rPr>
      </w:pPr>
    </w:p>
    <w:p w:rsidR="005F5AE4" w:rsidRPr="00362281" w:rsidRDefault="00E93C31" w:rsidP="005F5AE4">
      <w:pPr>
        <w:pStyle w:val="ListParagraph"/>
        <w:numPr>
          <w:ilvl w:val="1"/>
          <w:numId w:val="6"/>
        </w:numPr>
        <w:spacing w:line="276" w:lineRule="auto"/>
        <w:ind w:left="630" w:hanging="630"/>
        <w:rPr>
          <w:rFonts w:asciiTheme="majorHAnsi" w:hAnsiTheme="majorHAnsi"/>
          <w:b/>
          <w:color w:val="333366" w:themeColor="accent2"/>
          <w:sz w:val="32"/>
        </w:rPr>
      </w:pPr>
      <w:r w:rsidRPr="00362281">
        <w:rPr>
          <w:rFonts w:asciiTheme="majorHAnsi" w:hAnsiTheme="majorHAnsi"/>
          <w:b/>
          <w:color w:val="333366" w:themeColor="accent2"/>
          <w:sz w:val="32"/>
        </w:rPr>
        <w:t>Batasan Masalah</w:t>
      </w:r>
    </w:p>
    <w:p w:rsidR="00E93C31" w:rsidRPr="00362281" w:rsidRDefault="00E93C31" w:rsidP="00AB7C45">
      <w:pPr>
        <w:pStyle w:val="My"/>
        <w:spacing w:line="360" w:lineRule="auto"/>
        <w:ind w:firstLine="360"/>
        <w:jc w:val="both"/>
        <w:rPr>
          <w:rStyle w:val="sowc"/>
          <w:rFonts w:asciiTheme="majorHAnsi" w:hAnsiTheme="majorHAnsi" w:cs="Times New Roman"/>
          <w:lang w:val="en-US"/>
        </w:rPr>
      </w:pPr>
      <w:r w:rsidRPr="00362281">
        <w:rPr>
          <w:rStyle w:val="sowc"/>
          <w:rFonts w:asciiTheme="majorHAnsi" w:hAnsiTheme="majorHAnsi" w:cs="Times New Roman"/>
          <w:lang w:val="en-US"/>
        </w:rPr>
        <w:t xml:space="preserve">Sesuai dengan latar belakang dan permasalahan diatas, maka penulis membatasi masalah yang dibahas pada aspek: </w:t>
      </w:r>
    </w:p>
    <w:p w:rsidR="00E93C31" w:rsidRPr="00362281" w:rsidRDefault="00E93C31" w:rsidP="00AB7C45">
      <w:pPr>
        <w:pStyle w:val="My"/>
        <w:numPr>
          <w:ilvl w:val="0"/>
          <w:numId w:val="8"/>
        </w:numPr>
        <w:spacing w:line="360" w:lineRule="auto"/>
        <w:ind w:left="720"/>
        <w:jc w:val="both"/>
        <w:rPr>
          <w:rStyle w:val="sowc"/>
          <w:rFonts w:asciiTheme="majorHAnsi" w:hAnsiTheme="majorHAnsi"/>
        </w:rPr>
      </w:pPr>
      <w:r w:rsidRPr="00362281">
        <w:rPr>
          <w:rStyle w:val="sowc"/>
          <w:rFonts w:asciiTheme="majorHAnsi" w:hAnsiTheme="majorHAnsi" w:cs="Times New Roman"/>
          <w:lang w:val="en-US"/>
        </w:rPr>
        <w:t xml:space="preserve">Website ini dibuat untuk mahasiswa Politeknik Elektronika Negeri Surabaya </w:t>
      </w:r>
      <w:r w:rsidR="00FF04C3" w:rsidRPr="00362281">
        <w:rPr>
          <w:rStyle w:val="sowc"/>
          <w:rFonts w:asciiTheme="majorHAnsi" w:hAnsiTheme="majorHAnsi" w:cs="Times New Roman"/>
          <w:lang w:val="en-US"/>
        </w:rPr>
        <w:t xml:space="preserve">oleh karena itu saat pendaftaran terdapat kolom NRP dan jurusan </w:t>
      </w:r>
      <w:r w:rsidRPr="00362281">
        <w:rPr>
          <w:rStyle w:val="sowc"/>
          <w:rFonts w:asciiTheme="majorHAnsi" w:hAnsiTheme="majorHAnsi" w:cs="Times New Roman"/>
          <w:lang w:val="en-US"/>
        </w:rPr>
        <w:t>sehing</w:t>
      </w:r>
      <w:r w:rsidR="00FF04C3" w:rsidRPr="00362281">
        <w:rPr>
          <w:rStyle w:val="sowc"/>
          <w:rFonts w:asciiTheme="majorHAnsi" w:hAnsiTheme="majorHAnsi" w:cs="Times New Roman"/>
          <w:lang w:val="en-US"/>
        </w:rPr>
        <w:t>ga yang dapat mengakses website</w:t>
      </w:r>
      <w:r w:rsidRPr="00362281">
        <w:rPr>
          <w:rStyle w:val="sowc"/>
          <w:rFonts w:asciiTheme="majorHAnsi" w:hAnsiTheme="majorHAnsi" w:cs="Times New Roman"/>
          <w:lang w:val="en-US"/>
        </w:rPr>
        <w:t xml:space="preserve"> ini adalah mereka yang terlibat da</w:t>
      </w:r>
      <w:r w:rsidR="00FF04C3" w:rsidRPr="00362281">
        <w:rPr>
          <w:rStyle w:val="sowc"/>
          <w:rFonts w:asciiTheme="majorHAnsi" w:hAnsiTheme="majorHAnsi" w:cs="Times New Roman"/>
          <w:lang w:val="en-US"/>
        </w:rPr>
        <w:t>lam proses belajar mengajar</w:t>
      </w:r>
      <w:r w:rsidRPr="00362281">
        <w:rPr>
          <w:rStyle w:val="sowc"/>
          <w:rFonts w:asciiTheme="majorHAnsi" w:hAnsiTheme="majorHAnsi" w:cs="Times New Roman"/>
          <w:lang w:val="en-US"/>
        </w:rPr>
        <w:t xml:space="preserve">. </w:t>
      </w:r>
    </w:p>
    <w:p w:rsidR="00E93C31" w:rsidRPr="00362281" w:rsidRDefault="00E93C31" w:rsidP="00AB7C45">
      <w:pPr>
        <w:pStyle w:val="My"/>
        <w:numPr>
          <w:ilvl w:val="0"/>
          <w:numId w:val="8"/>
        </w:numPr>
        <w:spacing w:line="360" w:lineRule="auto"/>
        <w:ind w:left="720"/>
        <w:jc w:val="both"/>
        <w:rPr>
          <w:rStyle w:val="sowc"/>
          <w:rFonts w:asciiTheme="majorHAnsi" w:hAnsiTheme="majorHAnsi"/>
        </w:rPr>
      </w:pPr>
      <w:r w:rsidRPr="00362281">
        <w:rPr>
          <w:rStyle w:val="sowc"/>
          <w:rFonts w:asciiTheme="majorHAnsi" w:hAnsiTheme="majorHAnsi" w:cs="Times New Roman"/>
          <w:lang w:val="en-US"/>
        </w:rPr>
        <w:t>Aplikasi ini menggunakan username dan password agar dapat digunakan.</w:t>
      </w:r>
    </w:p>
    <w:p w:rsidR="00A87BD2" w:rsidRPr="00C34BF0" w:rsidRDefault="00E93C31" w:rsidP="00AB7C45">
      <w:pPr>
        <w:pStyle w:val="My"/>
        <w:numPr>
          <w:ilvl w:val="0"/>
          <w:numId w:val="8"/>
        </w:numPr>
        <w:spacing w:line="360" w:lineRule="auto"/>
        <w:ind w:left="720"/>
        <w:jc w:val="both"/>
        <w:rPr>
          <w:rStyle w:val="sowc"/>
          <w:rFonts w:asciiTheme="majorHAnsi" w:hAnsiTheme="majorHAnsi"/>
        </w:rPr>
      </w:pPr>
      <w:r w:rsidRPr="00362281">
        <w:rPr>
          <w:rStyle w:val="sowc"/>
          <w:rFonts w:asciiTheme="majorHAnsi" w:hAnsiTheme="majorHAnsi" w:cs="Times New Roman"/>
          <w:lang w:val="en-US"/>
        </w:rPr>
        <w:t>Program dibuat menggunakan Web dan PHP serta menggunakan MySQL sebagai databasen</w:t>
      </w:r>
      <w:r w:rsidR="00C34BF0">
        <w:rPr>
          <w:rStyle w:val="sowc"/>
          <w:rFonts w:asciiTheme="majorHAnsi" w:hAnsiTheme="majorHAnsi" w:cs="Times New Roman"/>
          <w:lang w:val="en-US"/>
        </w:rPr>
        <w:t>ya.</w:t>
      </w:r>
    </w:p>
    <w:p w:rsidR="00C34BF0" w:rsidRPr="00C34BF0" w:rsidRDefault="00C34BF0" w:rsidP="00C34BF0">
      <w:pPr>
        <w:pStyle w:val="My"/>
        <w:spacing w:line="276" w:lineRule="auto"/>
        <w:ind w:left="720"/>
        <w:jc w:val="both"/>
        <w:rPr>
          <w:rStyle w:val="sowc"/>
          <w:rFonts w:asciiTheme="majorHAnsi" w:hAnsiTheme="majorHAnsi"/>
        </w:rPr>
      </w:pPr>
    </w:p>
    <w:p w:rsidR="00C34BF0" w:rsidRPr="00362281" w:rsidRDefault="00C34BF0" w:rsidP="00C34BF0">
      <w:pPr>
        <w:pStyle w:val="ListParagraph"/>
        <w:numPr>
          <w:ilvl w:val="1"/>
          <w:numId w:val="6"/>
        </w:numPr>
        <w:spacing w:line="276" w:lineRule="auto"/>
        <w:ind w:left="630" w:hanging="630"/>
        <w:rPr>
          <w:rFonts w:asciiTheme="majorHAnsi" w:hAnsiTheme="majorHAnsi"/>
          <w:b/>
          <w:color w:val="333366" w:themeColor="accent2"/>
          <w:sz w:val="32"/>
        </w:rPr>
      </w:pPr>
      <w:r w:rsidRPr="00362281">
        <w:rPr>
          <w:rFonts w:asciiTheme="majorHAnsi" w:hAnsiTheme="majorHAnsi"/>
          <w:b/>
          <w:color w:val="333366" w:themeColor="accent2"/>
          <w:sz w:val="32"/>
        </w:rPr>
        <w:t>Tujuan</w:t>
      </w:r>
    </w:p>
    <w:p w:rsidR="00C34BF0" w:rsidRPr="00362281" w:rsidRDefault="00C34BF0" w:rsidP="00AB7C45">
      <w:pPr>
        <w:pStyle w:val="My"/>
        <w:spacing w:line="360" w:lineRule="auto"/>
        <w:jc w:val="both"/>
        <w:rPr>
          <w:rStyle w:val="sowc"/>
          <w:rFonts w:asciiTheme="majorHAnsi" w:hAnsiTheme="majorHAnsi" w:cs="Times New Roman"/>
          <w:lang w:val="en-US"/>
        </w:rPr>
      </w:pPr>
      <w:r w:rsidRPr="00362281">
        <w:rPr>
          <w:rStyle w:val="sowc"/>
          <w:rFonts w:asciiTheme="majorHAnsi" w:hAnsiTheme="majorHAnsi" w:cs="Times New Roman"/>
          <w:lang w:val="en-US"/>
        </w:rPr>
        <w:t>Tujuan dari projek ini adalah untuk merancang dan membuat sistem quiz online secara tepat waktu, dapat diakses dimana saja dan sesauai dengan harapan. Adapun tujuan membuat program ini adalah :</w:t>
      </w:r>
    </w:p>
    <w:p w:rsidR="00C34BF0" w:rsidRPr="00362281" w:rsidRDefault="00C34BF0" w:rsidP="00AB7C45">
      <w:pPr>
        <w:pStyle w:val="My"/>
        <w:numPr>
          <w:ilvl w:val="0"/>
          <w:numId w:val="9"/>
        </w:numPr>
        <w:tabs>
          <w:tab w:val="left" w:pos="810"/>
        </w:tabs>
        <w:spacing w:line="360" w:lineRule="auto"/>
        <w:ind w:left="720"/>
        <w:jc w:val="both"/>
        <w:rPr>
          <w:rStyle w:val="sowc"/>
          <w:rFonts w:asciiTheme="majorHAnsi" w:hAnsiTheme="majorHAnsi" w:cs="Times New Roman"/>
          <w:lang w:val="en-US"/>
        </w:rPr>
      </w:pPr>
      <w:r w:rsidRPr="00362281">
        <w:rPr>
          <w:rStyle w:val="sowc"/>
          <w:rFonts w:asciiTheme="majorHAnsi" w:hAnsiTheme="majorHAnsi" w:cs="Times New Roman"/>
          <w:lang w:val="en-US"/>
        </w:rPr>
        <w:t>Membangun suatu website modern yang dapat membantu proses belajar para mahasiswa di Politeknik Elektronika Negeri Surabaya</w:t>
      </w:r>
    </w:p>
    <w:p w:rsidR="00C34BF0" w:rsidRPr="00362281" w:rsidRDefault="00C34BF0" w:rsidP="00AB7C45">
      <w:pPr>
        <w:pStyle w:val="My"/>
        <w:numPr>
          <w:ilvl w:val="0"/>
          <w:numId w:val="9"/>
        </w:numPr>
        <w:tabs>
          <w:tab w:val="left" w:pos="810"/>
        </w:tabs>
        <w:spacing w:line="360" w:lineRule="auto"/>
        <w:ind w:left="720"/>
        <w:jc w:val="both"/>
        <w:rPr>
          <w:rStyle w:val="sowc"/>
          <w:rFonts w:asciiTheme="majorHAnsi" w:hAnsiTheme="majorHAnsi" w:cs="Times New Roman"/>
          <w:lang w:val="en-US"/>
        </w:rPr>
      </w:pPr>
      <w:r w:rsidRPr="00362281">
        <w:rPr>
          <w:rStyle w:val="sowc"/>
          <w:rFonts w:asciiTheme="majorHAnsi" w:hAnsiTheme="majorHAnsi" w:cs="Times New Roman"/>
          <w:lang w:val="en-US"/>
        </w:rPr>
        <w:t>Membantu mempermudah proses belajar mahasiswa sehingga dapat memanfaatkan waktu sebaik mungkin serta penyampaian materi dapat dilakukan kapan saja dan dimana saja sesuai peraturan yang berlaku.</w:t>
      </w:r>
    </w:p>
    <w:p w:rsidR="00C34BF0" w:rsidRPr="00C342A2" w:rsidRDefault="00C34BF0" w:rsidP="00AB7C45">
      <w:pPr>
        <w:pStyle w:val="My"/>
        <w:numPr>
          <w:ilvl w:val="0"/>
          <w:numId w:val="8"/>
        </w:numPr>
        <w:spacing w:line="360" w:lineRule="auto"/>
        <w:ind w:left="720"/>
        <w:jc w:val="both"/>
        <w:rPr>
          <w:rStyle w:val="sowc"/>
          <w:rFonts w:asciiTheme="majorHAnsi" w:hAnsiTheme="majorHAnsi"/>
        </w:rPr>
      </w:pPr>
      <w:r w:rsidRPr="00362281">
        <w:rPr>
          <w:rStyle w:val="sowc"/>
          <w:rFonts w:asciiTheme="majorHAnsi" w:hAnsiTheme="majorHAnsi" w:cs="Times New Roman"/>
          <w:lang w:val="en-US"/>
        </w:rPr>
        <w:t>Membantu para mahasiswa agar dapat melakukan proses belajar menjadi lebih menyenangkan sehingga meningkatkan kemauan belajar mahasisw</w:t>
      </w:r>
      <w:r>
        <w:rPr>
          <w:rStyle w:val="sowc"/>
          <w:rFonts w:asciiTheme="majorHAnsi" w:hAnsiTheme="majorHAnsi" w:cs="Times New Roman"/>
          <w:lang w:val="en-US"/>
        </w:rPr>
        <w:t>a</w:t>
      </w: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Default="00C342A2" w:rsidP="00C342A2">
      <w:pPr>
        <w:pStyle w:val="My"/>
        <w:spacing w:line="276" w:lineRule="auto"/>
        <w:jc w:val="both"/>
        <w:rPr>
          <w:rStyle w:val="sowc"/>
          <w:rFonts w:asciiTheme="majorHAnsi" w:hAnsiTheme="majorHAnsi" w:cs="Times New Roman"/>
          <w:lang w:val="en-US"/>
        </w:rPr>
      </w:pPr>
    </w:p>
    <w:p w:rsidR="00C342A2" w:rsidRPr="00362281" w:rsidRDefault="00C342A2" w:rsidP="00C342A2">
      <w:pPr>
        <w:pStyle w:val="My"/>
        <w:spacing w:line="276" w:lineRule="auto"/>
        <w:jc w:val="both"/>
        <w:rPr>
          <w:rFonts w:asciiTheme="majorHAnsi" w:hAnsiTheme="majorHAnsi"/>
        </w:rPr>
        <w:sectPr w:rsidR="00C342A2" w:rsidRPr="00362281" w:rsidSect="002F5761">
          <w:type w:val="continuous"/>
          <w:pgSz w:w="12240" w:h="15840" w:code="1"/>
          <w:pgMar w:top="630" w:right="990" w:bottom="1620" w:left="990" w:header="360" w:footer="371" w:gutter="0"/>
          <w:cols w:space="360"/>
          <w:docGrid w:linePitch="360"/>
        </w:sectPr>
      </w:pPr>
    </w:p>
    <w:p w:rsidR="001C3E2F" w:rsidRPr="006621AA" w:rsidRDefault="001C3E2F" w:rsidP="00C34BF0">
      <w:pPr>
        <w:pStyle w:val="My"/>
        <w:tabs>
          <w:tab w:val="left" w:pos="810"/>
        </w:tabs>
        <w:spacing w:line="276" w:lineRule="auto"/>
        <w:jc w:val="both"/>
      </w:pPr>
    </w:p>
    <w:p w:rsidR="00BE34C5" w:rsidRPr="006621AA" w:rsidRDefault="003A78C1" w:rsidP="00B70876">
      <w:pPr>
        <w:tabs>
          <w:tab w:val="left" w:pos="10260"/>
        </w:tabs>
      </w:pPr>
      <w:r w:rsidRPr="006621AA">
        <w:rPr>
          <w:noProof/>
          <w:lang w:val="id-ID" w:eastAsia="id-ID"/>
        </w:rPr>
        <mc:AlternateContent>
          <mc:Choice Requires="wps">
            <w:drawing>
              <wp:anchor distT="0" distB="0" distL="114300" distR="114300" simplePos="0" relativeHeight="251693568" behindDoc="0" locked="0" layoutInCell="1" allowOverlap="1" wp14:anchorId="5704727B" wp14:editId="60A8CBFF">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174D" w:rsidRPr="006621AA" w:rsidRDefault="00BC174D" w:rsidP="003A78C1">
                            <w:pPr>
                              <w:pStyle w:val="ListParagraph"/>
                              <w:numPr>
                                <w:ilvl w:val="0"/>
                                <w:numId w:val="4"/>
                              </w:numPr>
                              <w:rPr>
                                <w:b/>
                                <w:color w:val="FFFFFF" w:themeColor="background1"/>
                                <w:sz w:val="56"/>
                                <w:szCs w:val="56"/>
                              </w:rPr>
                            </w:pPr>
                            <w:r w:rsidRPr="006621AA">
                              <w:t xml:space="preserve"> </w:t>
                            </w:r>
                            <w:r>
                              <w:rPr>
                                <w:b/>
                                <w:color w:val="FFFFFF" w:themeColor="background1"/>
                                <w:sz w:val="56"/>
                                <w:szCs w:val="56"/>
                              </w:rPr>
                              <w:t>DASAR TEORI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727B" id="Rectangle 199" o:spid="_x0000_s1042"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" fillcolor="#3974b8 [3204]" stroked="f" strokeweight="2pt">
                <v:textbox>
                  <w:txbxContent>
                    <w:p w:rsidR="00BC174D" w:rsidRPr="006621AA" w:rsidRDefault="00BC174D" w:rsidP="003A78C1">
                      <w:pPr>
                        <w:pStyle w:val="ListParagraph"/>
                        <w:numPr>
                          <w:ilvl w:val="0"/>
                          <w:numId w:val="4"/>
                        </w:numPr>
                        <w:rPr>
                          <w:b/>
                          <w:color w:val="FFFFFF" w:themeColor="background1"/>
                          <w:sz w:val="56"/>
                          <w:szCs w:val="56"/>
                        </w:rPr>
                      </w:pPr>
                      <w:r w:rsidRPr="006621AA">
                        <w:t xml:space="preserve"> </w:t>
                      </w:r>
                      <w:r>
                        <w:rPr>
                          <w:b/>
                          <w:color w:val="FFFFFF" w:themeColor="background1"/>
                          <w:sz w:val="56"/>
                          <w:szCs w:val="56"/>
                        </w:rPr>
                        <w:t>DASAR TEORI</w:t>
                      </w:r>
                    </w:p>
                  </w:txbxContent>
                </v:textbox>
              </v:rect>
            </w:pict>
          </mc:Fallback>
        </mc:AlternateContent>
      </w:r>
    </w:p>
    <w:p w:rsidR="00F0441F" w:rsidRPr="006621AA" w:rsidRDefault="00F0441F" w:rsidP="00B70876">
      <w:pPr>
        <w:tabs>
          <w:tab w:val="left" w:pos="10260"/>
        </w:tabs>
      </w:pPr>
    </w:p>
    <w:p w:rsidR="00664743" w:rsidRPr="006621AA" w:rsidRDefault="00664743" w:rsidP="009D3274">
      <w:pPr>
        <w:tabs>
          <w:tab w:val="left" w:pos="10260"/>
        </w:tabs>
        <w:jc w:val="both"/>
      </w:pPr>
    </w:p>
    <w:p w:rsidR="009D3274" w:rsidRPr="006621AA" w:rsidRDefault="00832378" w:rsidP="009D3274">
      <w:pPr>
        <w:spacing w:line="276" w:lineRule="auto"/>
        <w:jc w:val="both"/>
        <w:rPr>
          <w:b/>
          <w:color w:val="333366" w:themeColor="accent2"/>
          <w:sz w:val="32"/>
        </w:rPr>
      </w:pPr>
      <w:r w:rsidRPr="006621AA">
        <w:rPr>
          <w:b/>
          <w:color w:val="333366" w:themeColor="accent2"/>
          <w:sz w:val="32"/>
        </w:rPr>
        <w:t xml:space="preserve">2.1. </w:t>
      </w:r>
      <w:r w:rsidR="00E44789">
        <w:rPr>
          <w:b/>
          <w:color w:val="333366" w:themeColor="accent2"/>
          <w:sz w:val="32"/>
        </w:rPr>
        <w:t>PHP</w:t>
      </w:r>
    </w:p>
    <w:p w:rsidR="00E44789" w:rsidRDefault="00E44789" w:rsidP="00E44789">
      <w:pPr>
        <w:spacing w:line="360" w:lineRule="auto"/>
        <w:ind w:firstLine="630"/>
        <w:jc w:val="both"/>
      </w:pPr>
      <w:r w:rsidRPr="00E44789">
        <w:t xml:space="preserve">PHP Adalah bahasa scripting server-side, Bahasa pemrograman yang digunakan untuk mengembangkan situs web statis atau situs web dinamis atau aplikasi Web. PHP singkatan dari Hypertext Pre-processor, yang sebelumnya disebut Personal Home Pages. Script sendiri merupakan sekumpulan instruksi pemrograman yang ditafsirkan pada saat runtime. Sedangkan Bahasa scripting adalah bahasa yang menafsirkan skrip saat runtime. Dan biasanya tertanam ke dalam lingkungan perangkat lunak lain. Karena php merupakan scripting server-side maka jenis bahasa pemrograman ini nantinya script/program tersebut akan dijalankan/diproses oleh server. Berbeda dengan javascript yang client-side. PHP adalah bahasa pemrograman umum yang berarti php dapat disematkan ke dalam kode HTML, atau dapat digunakan dalam kombinasi dengan berbagai sistem templat web, sistem manajemen konten web, dan kerangka kerja web. </w:t>
      </w:r>
    </w:p>
    <w:p w:rsidR="00E44789" w:rsidRDefault="00E44789" w:rsidP="00E44789">
      <w:pPr>
        <w:spacing w:line="360" w:lineRule="auto"/>
        <w:ind w:firstLine="630"/>
        <w:jc w:val="both"/>
      </w:pPr>
      <w:r w:rsidRPr="00E44789">
        <w:t xml:space="preserve">Terdapat perbedaan antara bahasa pemrograman dan bahasa scripting, Apa saja perbedaan diantara keduanya baik dari segi kelebihan dan kekurangan: </w:t>
      </w:r>
    </w:p>
    <w:p w:rsidR="00E44789" w:rsidRDefault="00E44789" w:rsidP="00E44789">
      <w:pPr>
        <w:spacing w:line="360" w:lineRule="auto"/>
        <w:ind w:firstLine="630"/>
        <w:jc w:val="both"/>
      </w:pPr>
      <w:r w:rsidRPr="00E44789">
        <w:t xml:space="preserve">Bahasa Pemrograman : </w:t>
      </w:r>
    </w:p>
    <w:p w:rsidR="00E44789" w:rsidRDefault="00E44789" w:rsidP="00E44789">
      <w:pPr>
        <w:pStyle w:val="ListParagraph"/>
        <w:numPr>
          <w:ilvl w:val="0"/>
          <w:numId w:val="11"/>
        </w:numPr>
        <w:spacing w:line="360" w:lineRule="auto"/>
        <w:jc w:val="both"/>
      </w:pPr>
      <w:r w:rsidRPr="00E44789">
        <w:t xml:space="preserve">Bahasa pemrograman memiliki semua fitur yang diperlukan untuk membangun dan mengembangkan aplikasi yang lengkap. </w:t>
      </w:r>
    </w:p>
    <w:p w:rsidR="00E44789" w:rsidRDefault="00E44789" w:rsidP="00E44789">
      <w:pPr>
        <w:pStyle w:val="ListParagraph"/>
        <w:numPr>
          <w:ilvl w:val="0"/>
          <w:numId w:val="11"/>
        </w:numPr>
        <w:spacing w:line="360" w:lineRule="auto"/>
        <w:jc w:val="both"/>
      </w:pPr>
      <w:r w:rsidRPr="00E44789">
        <w:t>Kode harus dikompilasi terlebih dahulu sebelum dapat dieksekusi.</w:t>
      </w:r>
    </w:p>
    <w:p w:rsidR="00E44789" w:rsidRDefault="00E44789" w:rsidP="00E44789">
      <w:pPr>
        <w:pStyle w:val="ListParagraph"/>
        <w:numPr>
          <w:ilvl w:val="0"/>
          <w:numId w:val="11"/>
        </w:numPr>
        <w:spacing w:line="360" w:lineRule="auto"/>
        <w:jc w:val="both"/>
      </w:pPr>
      <w:r w:rsidRPr="00E44789">
        <w:t xml:space="preserve"> Tidak perlu disematkan ke bahasa lain. </w:t>
      </w:r>
    </w:p>
    <w:p w:rsidR="00E44789" w:rsidRDefault="00E44789" w:rsidP="00E44789">
      <w:pPr>
        <w:spacing w:line="360" w:lineRule="auto"/>
        <w:ind w:left="630"/>
        <w:jc w:val="both"/>
      </w:pPr>
      <w:r w:rsidRPr="00E44789">
        <w:t xml:space="preserve">Bahasa Scripting </w:t>
      </w:r>
      <w:r>
        <w:t>:</w:t>
      </w:r>
    </w:p>
    <w:p w:rsidR="00E44789" w:rsidRDefault="00E44789" w:rsidP="00E44789">
      <w:pPr>
        <w:pStyle w:val="ListParagraph"/>
        <w:numPr>
          <w:ilvl w:val="0"/>
          <w:numId w:val="12"/>
        </w:numPr>
        <w:spacing w:line="360" w:lineRule="auto"/>
        <w:jc w:val="both"/>
      </w:pPr>
      <w:r w:rsidRPr="00E44789">
        <w:t xml:space="preserve">Bahasa scripting Paling banyak digunakan untuk tugas-tugas rutin </w:t>
      </w:r>
    </w:p>
    <w:p w:rsidR="00E44789" w:rsidRDefault="00E44789" w:rsidP="00E44789">
      <w:pPr>
        <w:pStyle w:val="ListParagraph"/>
        <w:numPr>
          <w:ilvl w:val="0"/>
          <w:numId w:val="12"/>
        </w:numPr>
        <w:spacing w:line="360" w:lineRule="auto"/>
        <w:jc w:val="both"/>
      </w:pPr>
      <w:r w:rsidRPr="00E44789">
        <w:t xml:space="preserve">Kebanyakan kode ini biasanya dijalankan tanpa adanya kompilasi </w:t>
      </w:r>
    </w:p>
    <w:p w:rsidR="00F56394" w:rsidRDefault="00E44789" w:rsidP="00E44789">
      <w:pPr>
        <w:pStyle w:val="ListParagraph"/>
        <w:numPr>
          <w:ilvl w:val="0"/>
          <w:numId w:val="12"/>
        </w:numPr>
        <w:spacing w:line="360" w:lineRule="auto"/>
        <w:jc w:val="both"/>
      </w:pPr>
      <w:r w:rsidRPr="00E44789">
        <w:t>Biasanya tertanam ke dalam lingkungan perangkat lunak lain.</w:t>
      </w:r>
    </w:p>
    <w:p w:rsidR="00E44789" w:rsidRDefault="00E44789" w:rsidP="00E44789">
      <w:pPr>
        <w:spacing w:line="360" w:lineRule="auto"/>
        <w:ind w:firstLine="630"/>
        <w:jc w:val="both"/>
      </w:pPr>
      <w:r w:rsidRPr="00E44789">
        <w:t xml:space="preserve">Fungsi PHP adalah membuat atau mengembangkan situs web statis atau situs web dinamis atau aplikasi Web. Walaupun sebenarnya bukan hanya PHP bahasa pemrograman yang bisa digunakan untuk memuat website. </w:t>
      </w:r>
    </w:p>
    <w:p w:rsidR="00E44789" w:rsidRDefault="00E44789" w:rsidP="00E44789">
      <w:pPr>
        <w:spacing w:line="360" w:lineRule="auto"/>
        <w:ind w:firstLine="630"/>
        <w:jc w:val="both"/>
      </w:pPr>
      <w:r w:rsidRPr="00E44789">
        <w:t xml:space="preserve">PHP digunakan karena untuk membuat website dinamis bisa digunakan untuk menyimpan data ke dalam database, membuat halaman yang dapat berubah-ubah sesuai </w:t>
      </w:r>
      <w:r w:rsidRPr="00E44789">
        <w:lastRenderedPageBreak/>
        <w:t>dengan input  user, memproses form, dll. Dalam membuat file PHP dapat digabung menggunakan tag html, Dan ketika tanpa menggunakan tag html apa pun disebut file PHP Murni. Server menginterpretasikan kode PHP dan mengeluarkan hasilnya sebagai kode HTML ke browser web. Agar server mengidentifikasi kode PHP dari kode HTML, kita harus selalu menyertakan kode PHP dalam tag PHP.</w:t>
      </w:r>
    </w:p>
    <w:p w:rsidR="00E44789" w:rsidRDefault="00E44789" w:rsidP="00E44789">
      <w:pPr>
        <w:spacing w:line="360" w:lineRule="auto"/>
        <w:ind w:firstLine="630"/>
        <w:jc w:val="both"/>
      </w:pPr>
      <w:r w:rsidRPr="00E44789">
        <w:t>Syntax PHP adalah aturan penulisan agar mampu dimengerti dengan benar oleh compiler saat membaca bahasa pemrograman. Dalam penulisan PHP yang benar diawali dengan “&lt;?php” dan diakhiri dengan “?&gt;”. Dan di dalam File PHP juga dapat berisi tag seperti HTML dan skrip sisi klien seperti JavaScript.</w:t>
      </w:r>
    </w:p>
    <w:p w:rsidR="00E44789" w:rsidRDefault="00E44789" w:rsidP="00E44789">
      <w:pPr>
        <w:spacing w:line="360" w:lineRule="auto"/>
        <w:ind w:firstLine="630"/>
        <w:jc w:val="both"/>
      </w:pPr>
      <w:r w:rsidRPr="00E44789">
        <w:t xml:space="preserve"> Contoh Penulisan Syntax PHP yang Benar</w:t>
      </w:r>
    </w:p>
    <w:p w:rsidR="00E44789" w:rsidRDefault="00E44789" w:rsidP="00E44789">
      <w:pPr>
        <w:spacing w:line="360" w:lineRule="auto"/>
        <w:ind w:firstLine="630"/>
        <w:jc w:val="both"/>
      </w:pPr>
      <w:r w:rsidRPr="00E44789">
        <w:t xml:space="preserve"> &lt;?php </w:t>
      </w:r>
    </w:p>
    <w:p w:rsidR="00E44789" w:rsidRDefault="00E44789" w:rsidP="00E44789">
      <w:pPr>
        <w:spacing w:line="360" w:lineRule="auto"/>
        <w:ind w:firstLine="630"/>
        <w:jc w:val="both"/>
      </w:pPr>
      <w:r w:rsidRPr="00E44789">
        <w:t>echo ‘Hello World’ ;</w:t>
      </w:r>
    </w:p>
    <w:p w:rsidR="00E44789" w:rsidRDefault="00E44789" w:rsidP="00E44789">
      <w:pPr>
        <w:spacing w:line="360" w:lineRule="auto"/>
        <w:ind w:firstLine="630"/>
        <w:jc w:val="both"/>
      </w:pPr>
      <w:r w:rsidRPr="00E44789">
        <w:t xml:space="preserve"> ?&gt;</w:t>
      </w:r>
    </w:p>
    <w:p w:rsidR="00E44789" w:rsidRDefault="00E44789" w:rsidP="00E44789">
      <w:pPr>
        <w:spacing w:line="360" w:lineRule="auto"/>
        <w:ind w:firstLine="630"/>
        <w:jc w:val="both"/>
      </w:pPr>
      <w:r w:rsidRPr="00E44789">
        <w:t>Dari kode program diatas akan keluar output Hello World. Berikut contoh lain penggunaan PHP yang disematkan kedalam HTML</w:t>
      </w:r>
    </w:p>
    <w:p w:rsidR="00E44789" w:rsidRDefault="00E44789" w:rsidP="00E44789">
      <w:pPr>
        <w:spacing w:line="360" w:lineRule="auto"/>
        <w:jc w:val="both"/>
      </w:pPr>
      <w:r>
        <w:rPr>
          <w:noProof/>
          <w:lang w:val="id-ID" w:eastAsia="id-ID"/>
        </w:rPr>
        <w:drawing>
          <wp:inline distT="0" distB="0" distL="0" distR="0" wp14:anchorId="2AA4E2E5" wp14:editId="58C8BAC7">
            <wp:extent cx="5492750" cy="23837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2750" cy="2383790"/>
                    </a:xfrm>
                    <a:prstGeom prst="rect">
                      <a:avLst/>
                    </a:prstGeom>
                  </pic:spPr>
                </pic:pic>
              </a:graphicData>
            </a:graphic>
          </wp:inline>
        </w:drawing>
      </w:r>
    </w:p>
    <w:p w:rsidR="00E44789" w:rsidRDefault="00E44789" w:rsidP="00E44789">
      <w:pPr>
        <w:spacing w:line="360" w:lineRule="auto"/>
        <w:jc w:val="both"/>
      </w:pPr>
      <w:r w:rsidRPr="00E44789">
        <w:t>Dari kode tersebut kita penggunakan kita tinggal membuat Perulangan for sebanyak 10 kali. Sedangkan output dari kode pemrograman diatas sebagai berikut :</w:t>
      </w:r>
    </w:p>
    <w:p w:rsidR="00E44789" w:rsidRPr="00C34BF0" w:rsidRDefault="002E2A80" w:rsidP="00C34BF0">
      <w:pPr>
        <w:spacing w:line="360" w:lineRule="auto"/>
        <w:jc w:val="both"/>
      </w:pPr>
      <w:r>
        <w:rPr>
          <w:noProof/>
          <w:lang w:val="id-ID" w:eastAsia="id-ID"/>
        </w:rPr>
        <w:lastRenderedPageBreak/>
        <w:drawing>
          <wp:inline distT="0" distB="0" distL="0" distR="0" wp14:anchorId="3C75880E" wp14:editId="637F801E">
            <wp:extent cx="4398380" cy="224943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9299" cy="2249905"/>
                    </a:xfrm>
                    <a:prstGeom prst="rect">
                      <a:avLst/>
                    </a:prstGeom>
                  </pic:spPr>
                </pic:pic>
              </a:graphicData>
            </a:graphic>
          </wp:inline>
        </w:drawing>
      </w:r>
    </w:p>
    <w:p w:rsidR="00832378" w:rsidRPr="006621AA" w:rsidRDefault="009D3274" w:rsidP="009D3274">
      <w:pPr>
        <w:spacing w:line="276" w:lineRule="auto"/>
        <w:jc w:val="both"/>
        <w:rPr>
          <w:b/>
          <w:color w:val="333366" w:themeColor="accent2"/>
          <w:sz w:val="32"/>
        </w:rPr>
      </w:pPr>
      <w:r w:rsidRPr="006621AA">
        <w:rPr>
          <w:b/>
          <w:color w:val="333366" w:themeColor="accent2"/>
          <w:sz w:val="32"/>
        </w:rPr>
        <w:t xml:space="preserve">2.2. </w:t>
      </w:r>
      <w:r w:rsidR="002E2A80">
        <w:rPr>
          <w:b/>
          <w:color w:val="333366" w:themeColor="accent2"/>
          <w:sz w:val="32"/>
        </w:rPr>
        <w:t>CSS</w:t>
      </w:r>
    </w:p>
    <w:p w:rsidR="002E2A80" w:rsidRDefault="002E2A80" w:rsidP="002E2A80">
      <w:pPr>
        <w:tabs>
          <w:tab w:val="left" w:pos="10260"/>
        </w:tabs>
        <w:spacing w:line="360" w:lineRule="auto"/>
        <w:ind w:firstLine="630"/>
        <w:jc w:val="both"/>
      </w:pPr>
      <w:r w:rsidRPr="002E2A80">
        <w:t xml:space="preserve">CSS adalah singkatan dari Cascading Style Sheets. Jika diterjemahkan ke bahasa Indonesia secara harfiah, CSS berarti “lembar penataan menurun”. Namun secara konteks, Cascading Style Sheets adalah kumpulan perintah yang digunakan untuk menjelaskan tampilan sebuah halaman situs web dalam mark-up language. Mark-up language atau bahasa markah adalah bahasa pemrograman yang biasanya digunakan membuat website. </w:t>
      </w:r>
    </w:p>
    <w:p w:rsidR="002E2A80" w:rsidRDefault="002E2A80" w:rsidP="002E2A80">
      <w:pPr>
        <w:tabs>
          <w:tab w:val="left" w:pos="10260"/>
        </w:tabs>
        <w:spacing w:line="360" w:lineRule="auto"/>
        <w:ind w:firstLine="630"/>
        <w:jc w:val="both"/>
      </w:pPr>
      <w:r w:rsidRPr="002E2A80">
        <w:t>HTML</w:t>
      </w:r>
      <w:r>
        <w:t xml:space="preserve"> adalah</w:t>
      </w:r>
      <w:r w:rsidRPr="002E2A80">
        <w:t xml:space="preserve"> salah satu contoh bahasa mereka. HTML atau Hypertext Mark Up Language tergolong sebagai bahasa pemrograman yang paling standar dan lazim digunakan dalam pembuatan halaman web. HTML ini istilahnya ada di “balik layar” tampilan halaman web yang kamu akses. Tatanan sebuah situs web akan berantakan tanpa adanya bahasa pemrograman seperti HTML. </w:t>
      </w:r>
    </w:p>
    <w:p w:rsidR="002E2A80" w:rsidRDefault="002E2A80" w:rsidP="002E2A80">
      <w:pPr>
        <w:tabs>
          <w:tab w:val="left" w:pos="10260"/>
        </w:tabs>
        <w:spacing w:line="360" w:lineRule="auto"/>
        <w:ind w:firstLine="630"/>
        <w:jc w:val="both"/>
      </w:pPr>
      <w:r w:rsidRPr="002E2A80">
        <w:t>Belajar CSS akan lebih mu</w:t>
      </w:r>
      <w:r>
        <w:t xml:space="preserve">dah kalau kamu paham soal HTML. </w:t>
      </w:r>
      <w:r w:rsidRPr="002E2A80">
        <w:t xml:space="preserve">Lalu, apa hubungannya HTML dengan CSS? Keduanya sangat berhubungan erat. CSS adalah kode-kode yang dipakai untuk mendesain sebuah laman HTML. Jika HTML diibaratkan sebagai seorang manusia, maka CSS adalah pakaian yang membuat penampilan menjadi semakin menarik. CSS akan membantu para web designer untuk mengubah tampilan teks (baik dari bentuk dan ukuran font maupun warnanya), menambahkan gambar, hingga mengubah latar belakang sebuah halaman HTML. </w:t>
      </w:r>
    </w:p>
    <w:p w:rsidR="002E2A80" w:rsidRDefault="002E2A80" w:rsidP="002E2A80">
      <w:pPr>
        <w:tabs>
          <w:tab w:val="left" w:pos="10260"/>
        </w:tabs>
        <w:spacing w:line="360" w:lineRule="auto"/>
        <w:ind w:firstLine="630"/>
        <w:jc w:val="both"/>
      </w:pPr>
      <w:r w:rsidRPr="002E2A80">
        <w:t xml:space="preserve">Keberadaan CSS bisa terlihat dengan adanya atribut warna teks. Di sini CSS memberi perintah berupa teks berwarna biru melalui tag &lt;span&gt; dengan atribut class=”warna”. Jadi setiap tag &lt;span&gt; muncul, teks yang mengikutinya akan berwarna biru. Pun demikian saat kamu ingin mengganti warnanya. Tinggal mengganti CSS pada tag &lt;style&gt; dari “blue” ke </w:t>
      </w:r>
      <w:r w:rsidRPr="002E2A80">
        <w:lastRenderedPageBreak/>
        <w:t>warna lain, maka teks yang awalnya berwarna biru akan berubah warna. Setelah memahami</w:t>
      </w:r>
      <w:r>
        <w:t xml:space="preserve"> hubungan antara CSS dengan HTML</w:t>
      </w:r>
      <w:r w:rsidRPr="002E2A80">
        <w:t xml:space="preserve">. </w:t>
      </w:r>
    </w:p>
    <w:p w:rsidR="002E2A80" w:rsidRDefault="002E2A80" w:rsidP="002E2A80">
      <w:pPr>
        <w:tabs>
          <w:tab w:val="left" w:pos="10260"/>
        </w:tabs>
        <w:spacing w:line="360" w:lineRule="auto"/>
        <w:ind w:firstLine="630"/>
        <w:jc w:val="both"/>
      </w:pPr>
      <w:r w:rsidRPr="002E2A80">
        <w:t xml:space="preserve">Belajar CSS lebih mudah dengan mengetahui fungsinya Sebenarnya untuk fungsi CSS kamu sudah bisa mengetahuinya dari penjelasan sebelumnya. Pada dasarnya, CSS berfungsi untuk mendesain, membentuk, serta mengubah tampilan halaman sebuah website. CSS dapat bekerja dan berlaku melalui tag HTML. Dengan adanya CSS, tag HTML yang sederhana dapat diubah sehingga tampilan laman website pun menjadi terlihat lebih menarik dan efisien. </w:t>
      </w:r>
    </w:p>
    <w:p w:rsidR="002E2A80" w:rsidRDefault="002E2A80" w:rsidP="002E2A80">
      <w:pPr>
        <w:tabs>
          <w:tab w:val="left" w:pos="10260"/>
        </w:tabs>
        <w:spacing w:line="360" w:lineRule="auto"/>
        <w:ind w:firstLine="630"/>
        <w:jc w:val="both"/>
      </w:pPr>
      <w:r w:rsidRPr="002E2A80">
        <w:t xml:space="preserve">Untuk cara kerjanya sendiri CSS beroperasi melalui tag &lt;style&gt; dengan atribut class warna. Dengan adanya CSS pada HTML tersebut maka pengaturan warna teks akan menjadi lebih mudah. Saat kamu ingin mengganti warna teks cukup mengetikkan tag &lt;span&gt; tanpa harus menulis ulang perintah. Jadi bisa disimpulkan bahwa CSS akan menghemat waktumu dengan perintah-perintah yang efisien. </w:t>
      </w:r>
    </w:p>
    <w:p w:rsidR="002E2A80" w:rsidRDefault="002E2A80" w:rsidP="002E2A80">
      <w:pPr>
        <w:tabs>
          <w:tab w:val="left" w:pos="10260"/>
        </w:tabs>
        <w:spacing w:line="360" w:lineRule="auto"/>
        <w:ind w:firstLine="630"/>
        <w:jc w:val="both"/>
      </w:pPr>
      <w:r w:rsidRPr="002E2A80">
        <w:t xml:space="preserve">Hal ini bisa terjadi karena CSS sendiri dikembangkan untuk bisa mengubah tampilan laman website tanpa harus mengganti isi konten. Jika kembali pada perumpamaan manusia dan pakaian di poin sebelumnya, dengan CSS kamu tidak mengubah bentuk manusianya tapi hanya mengganti pakaiannya. Dengan begitu untuk mengubah dan memprogram ulang tampilan website pun bisa dilakukan dalam waktu cepat. </w:t>
      </w:r>
    </w:p>
    <w:p w:rsidR="009D3274" w:rsidRPr="006621AA" w:rsidRDefault="002E2A80" w:rsidP="00833696">
      <w:pPr>
        <w:tabs>
          <w:tab w:val="left" w:pos="10260"/>
        </w:tabs>
        <w:spacing w:line="360" w:lineRule="auto"/>
        <w:ind w:firstLine="630"/>
        <w:jc w:val="both"/>
      </w:pPr>
      <w:r w:rsidRPr="002E2A80">
        <w:t xml:space="preserve">Dari sini bisa menyimpulkan bahwa peran CSS untuk website sangatlah penting. Tanpa adanya CSS, tampilan website akan membosankan atau bahkan membutuhkan waktu lama untuk loading. Bayangkan saja kamu hanya bisa bergantung pada HTML untuk membuat sebuah situs. Bukan cuma tampilan situs akan “hambar” tapi kamu juga butuh waktu lebih lama karena harus berulang kali mengetikkan perintah. </w:t>
      </w:r>
    </w:p>
    <w:p w:rsidR="00832378" w:rsidRPr="006621AA" w:rsidRDefault="009D3274" w:rsidP="009D3274">
      <w:pPr>
        <w:spacing w:line="276" w:lineRule="auto"/>
        <w:jc w:val="both"/>
        <w:rPr>
          <w:b/>
          <w:color w:val="333366" w:themeColor="accent2"/>
          <w:sz w:val="32"/>
        </w:rPr>
      </w:pPr>
      <w:r w:rsidRPr="006621AA">
        <w:rPr>
          <w:b/>
          <w:color w:val="333366" w:themeColor="accent2"/>
          <w:sz w:val="32"/>
        </w:rPr>
        <w:t xml:space="preserve">2.3. </w:t>
      </w:r>
      <w:r w:rsidR="00833696">
        <w:rPr>
          <w:b/>
          <w:color w:val="333366" w:themeColor="accent2"/>
          <w:sz w:val="32"/>
        </w:rPr>
        <w:t>Java Script</w:t>
      </w:r>
    </w:p>
    <w:p w:rsidR="009D3274" w:rsidRDefault="00833696" w:rsidP="00833696">
      <w:pPr>
        <w:tabs>
          <w:tab w:val="left" w:pos="10260"/>
        </w:tabs>
        <w:spacing w:line="360" w:lineRule="auto"/>
        <w:ind w:firstLine="630"/>
        <w:jc w:val="both"/>
      </w:pPr>
      <w:r w:rsidRPr="00833696">
        <w:t xml:space="preserve">JavaScript adalah bahasa skrip yang populer di internet dan dapat bekerja di sebagian besar penjelajah web populer seperti Internet Explorer (IE), Mozilla Firefox, Netscape dan Opera. Kode JavaScript dapat disisipkan dalam halaman web menggunakan tag SCRIPT. Javascript adalah sebuah bahasa komputer atau kode pemrograman yang digunakan pada website agar website tersebut menjadi lebih interaktif dan dinamis. Javascript adalah jenis bahasa pemrograman client side. Penggunaan kode javascript pada sebuah website bersifat opsional, artinya tidak harus selalu ada. Namun, website-website maupun blog modern saat ini </w:t>
      </w:r>
      <w:r w:rsidRPr="00833696">
        <w:lastRenderedPageBreak/>
        <w:t>hampir semuanya menggunakan kode javascript walaupun sedikit. Hal ini karena tanpa javascript, sebuah website bagaikan sayur tanpa garam</w:t>
      </w:r>
    </w:p>
    <w:p w:rsidR="00833696" w:rsidRDefault="00833696" w:rsidP="00833696">
      <w:pPr>
        <w:tabs>
          <w:tab w:val="left" w:pos="10260"/>
        </w:tabs>
        <w:spacing w:line="360" w:lineRule="auto"/>
        <w:ind w:firstLine="630"/>
        <w:jc w:val="both"/>
      </w:pPr>
      <w:r w:rsidRPr="00833696">
        <w:t xml:space="preserve">javascript berfungsi membuat sebuah halaman website lebih interaktif dan dinamis. Penggunaan kode javascript sangat dibutuhkan untuk website-website yang berorientasi pada kenyamanan pengakses (user-experience). Namun, penggunaan kode javascript ini tidak akan maksimal jika tidak dibarengi dengan penggunaan css karena javascript juga tidak akan lepas dari html. </w:t>
      </w:r>
    </w:p>
    <w:p w:rsidR="00833696" w:rsidRDefault="00833696" w:rsidP="00833696">
      <w:pPr>
        <w:tabs>
          <w:tab w:val="left" w:pos="10260"/>
        </w:tabs>
        <w:spacing w:line="360" w:lineRule="auto"/>
        <w:ind w:firstLine="630"/>
        <w:jc w:val="both"/>
      </w:pPr>
      <w:r w:rsidRPr="00833696">
        <w:t xml:space="preserve">Ketiga bahasa pemrograman itu sangat erat kaitannya. Jika saya ibaratkan sebuah website adalah rumah, maka kode html adalah segala yang membangun dan ada dirumah tersebut (tembok, tiang, atap, pondasi, ruang keluarga, kamar, dapur, peralatan rumah tangga, dan sebagainya). Lalu, kode css adalah pengatur dan penghias rumah tersebut(tata letak, warna dan sebagainya). Dan peran javascript bisa sebagai ‘pembantu’ kode css agar pengaturan dan hiasannya lebih bagus dengan tambahan pernak-pernik misalnya. Bisa juga untuk memanipulasi kode html dengan nama/identitas tertentu. Manipulasi ini bisa berupa menyembunyikan, menganti bahkan menambahkan elemen html yang baru. </w:t>
      </w:r>
    </w:p>
    <w:p w:rsidR="00E44789" w:rsidRDefault="00833696" w:rsidP="00833696">
      <w:pPr>
        <w:tabs>
          <w:tab w:val="left" w:pos="10260"/>
        </w:tabs>
        <w:spacing w:line="360" w:lineRule="auto"/>
        <w:ind w:firstLine="630"/>
        <w:jc w:val="both"/>
      </w:pPr>
      <w:r w:rsidRPr="00833696">
        <w:t>Tanpa javascript, saat melakukan aksi tertentu, misalnya meng-klik pada sebuah halaman website, maka hasil atau respon dari hasil klik tersebut harus dimuat pada halaman lain. Hal ini tentunya sangat merepotkan karena tidak setiap aksi klik menghasilkan hasil/output yang besar/banyak. Terkadang hasil sebuah aksi hanyalah sebuah kalimat “Anda berhasil memasukkan data”, misalnya.</w:t>
      </w:r>
    </w:p>
    <w:p w:rsidR="00833696" w:rsidRDefault="00833696" w:rsidP="00833696">
      <w:pPr>
        <w:spacing w:line="276" w:lineRule="auto"/>
        <w:jc w:val="both"/>
        <w:rPr>
          <w:b/>
          <w:color w:val="333366" w:themeColor="accent2"/>
          <w:sz w:val="32"/>
        </w:rPr>
      </w:pPr>
      <w:r w:rsidRPr="006621AA">
        <w:rPr>
          <w:b/>
          <w:color w:val="333366" w:themeColor="accent2"/>
          <w:sz w:val="32"/>
        </w:rPr>
        <w:t xml:space="preserve">2.5. </w:t>
      </w:r>
      <w:r w:rsidR="005772D0">
        <w:rPr>
          <w:b/>
          <w:color w:val="333366" w:themeColor="accent2"/>
          <w:sz w:val="32"/>
        </w:rPr>
        <w:t>HTML</w:t>
      </w:r>
    </w:p>
    <w:p w:rsidR="008F5577" w:rsidRDefault="008F5577" w:rsidP="008F5577">
      <w:pPr>
        <w:spacing w:line="360" w:lineRule="auto"/>
        <w:ind w:firstLine="630"/>
        <w:jc w:val="both"/>
        <w:rPr>
          <w:color w:val="000000" w:themeColor="text1"/>
        </w:rPr>
      </w:pPr>
      <w:r w:rsidRPr="008F5577">
        <w:rPr>
          <w:color w:val="000000" w:themeColor="text1"/>
        </w:rPr>
        <w:t xml:space="preserve">HTML ialah singkatan dari HyperText Markup Languange merupakan bahasa web atau markup internet yang berasal dari kombinasi antara text dan informasi berupa simbol atau kode yang akan dimasukan kedalam suatu file guna membuat suatu halaman situs. Secara singkat mengenal HTML adalah bahasa markup internet yang beguna untuk membuat suatu website. </w:t>
      </w:r>
    </w:p>
    <w:p w:rsidR="008F5577" w:rsidRDefault="008F5577" w:rsidP="008F5577">
      <w:pPr>
        <w:spacing w:line="360" w:lineRule="auto"/>
        <w:ind w:firstLine="630"/>
        <w:jc w:val="both"/>
        <w:rPr>
          <w:color w:val="000000" w:themeColor="text1"/>
        </w:rPr>
      </w:pPr>
      <w:r w:rsidRPr="008F5577">
        <w:rPr>
          <w:color w:val="000000" w:themeColor="text1"/>
        </w:rPr>
        <w:t>Melalui aplikasi browser atau penjelajah internet seperti Google Chrome, Internet Explorer dan Mozilla Firefox, website yang sudah dibuat lewat HTML akan dapat dilihat oleh siapa saja yang terkoneksi dengan jaringan internet. Dalam mengenal HTML dapat menampilkan bermacam informasi pada software di website browser dan juga formating hypertext yang tertulis dalam ASCII atau American Standard Code for Information Interchange.</w:t>
      </w:r>
    </w:p>
    <w:p w:rsidR="008F5577" w:rsidRDefault="008F5577" w:rsidP="008F5577">
      <w:pPr>
        <w:spacing w:line="360" w:lineRule="auto"/>
        <w:jc w:val="both"/>
        <w:rPr>
          <w:color w:val="000000" w:themeColor="text1"/>
        </w:rPr>
      </w:pPr>
      <w:r w:rsidRPr="008F5577">
        <w:rPr>
          <w:color w:val="000000" w:themeColor="text1"/>
        </w:rPr>
        <w:lastRenderedPageBreak/>
        <w:t>Struktur dasar  dari HTML</w:t>
      </w:r>
      <w:r>
        <w:rPr>
          <w:color w:val="000000" w:themeColor="text1"/>
        </w:rPr>
        <w:t xml:space="preserve"> :</w:t>
      </w:r>
    </w:p>
    <w:p w:rsidR="008F5577" w:rsidRDefault="008F5577" w:rsidP="008F5577">
      <w:pPr>
        <w:pStyle w:val="ListParagraph"/>
        <w:numPr>
          <w:ilvl w:val="0"/>
          <w:numId w:val="17"/>
        </w:numPr>
        <w:spacing w:line="360" w:lineRule="auto"/>
        <w:jc w:val="both"/>
        <w:rPr>
          <w:color w:val="000000" w:themeColor="text1"/>
        </w:rPr>
      </w:pPr>
      <w:r w:rsidRPr="008F5577">
        <w:rPr>
          <w:color w:val="000000" w:themeColor="text1"/>
        </w:rPr>
        <w:t xml:space="preserve">&lt;!DOCTYPE html&gt; – Merupakan deklarasi dari type dokumen dari HTML tersebut </w:t>
      </w:r>
    </w:p>
    <w:p w:rsidR="008F5577" w:rsidRDefault="008F5577" w:rsidP="008F5577">
      <w:pPr>
        <w:pStyle w:val="ListParagraph"/>
        <w:numPr>
          <w:ilvl w:val="0"/>
          <w:numId w:val="17"/>
        </w:numPr>
        <w:spacing w:line="360" w:lineRule="auto"/>
        <w:jc w:val="both"/>
        <w:rPr>
          <w:color w:val="000000" w:themeColor="text1"/>
        </w:rPr>
      </w:pPr>
      <w:r w:rsidRPr="008F5577">
        <w:rPr>
          <w:color w:val="000000" w:themeColor="text1"/>
        </w:rPr>
        <w:t xml:space="preserve">&lt;html&gt;&lt;/html&gt; – Dikenal dengan element utamad dari HTML karena semua element berada di dalamnya. </w:t>
      </w:r>
    </w:p>
    <w:p w:rsidR="008F5577" w:rsidRDefault="008F5577" w:rsidP="008F5577">
      <w:pPr>
        <w:pStyle w:val="ListParagraph"/>
        <w:numPr>
          <w:ilvl w:val="0"/>
          <w:numId w:val="17"/>
        </w:numPr>
        <w:spacing w:line="360" w:lineRule="auto"/>
        <w:jc w:val="both"/>
        <w:rPr>
          <w:color w:val="000000" w:themeColor="text1"/>
        </w:rPr>
      </w:pPr>
      <w:r w:rsidRPr="008F5577">
        <w:rPr>
          <w:color w:val="000000" w:themeColor="text1"/>
        </w:rPr>
        <w:t xml:space="preserve">&lt;head&gt;&lt;/head&gt; – Element ini berfungsi untuk memasukkan suatu konten yang tidak dimunculkan namun tetap diakses pertama kali. Sangat cocok untuk meletakkan beberapa kode pemanggil baik itu JS, CSS dan lainnya. Konten lainnya seperti keyword, deskripsi, CSS, dll. </w:t>
      </w:r>
    </w:p>
    <w:p w:rsidR="008F5577" w:rsidRDefault="008F5577" w:rsidP="008F5577">
      <w:pPr>
        <w:pStyle w:val="ListParagraph"/>
        <w:numPr>
          <w:ilvl w:val="0"/>
          <w:numId w:val="17"/>
        </w:numPr>
        <w:spacing w:line="360" w:lineRule="auto"/>
        <w:jc w:val="both"/>
        <w:rPr>
          <w:color w:val="000000" w:themeColor="text1"/>
        </w:rPr>
      </w:pPr>
      <w:r w:rsidRPr="008F5577">
        <w:rPr>
          <w:color w:val="000000" w:themeColor="text1"/>
        </w:rPr>
        <w:t xml:space="preserve">&lt;title&gt;&lt;/title&gt; – Merupakan judul dari halaman website yang muncul pada bagian tab browser. </w:t>
      </w:r>
    </w:p>
    <w:p w:rsidR="008F5577" w:rsidRDefault="008F5577" w:rsidP="008F5577">
      <w:pPr>
        <w:pStyle w:val="ListParagraph"/>
        <w:numPr>
          <w:ilvl w:val="0"/>
          <w:numId w:val="17"/>
        </w:numPr>
        <w:spacing w:line="360" w:lineRule="auto"/>
        <w:jc w:val="both"/>
        <w:rPr>
          <w:color w:val="000000" w:themeColor="text1"/>
        </w:rPr>
      </w:pPr>
      <w:r w:rsidRPr="008F5577">
        <w:rPr>
          <w:color w:val="000000" w:themeColor="text1"/>
        </w:rPr>
        <w:t>&lt;body&gt;&lt;/body&gt; – Berisi konten yang ditampilkan pada browser ketika pengunjung mengakes halaman tersebut.</w:t>
      </w:r>
    </w:p>
    <w:p w:rsidR="008F5577" w:rsidRDefault="008F5577" w:rsidP="008F5577">
      <w:pPr>
        <w:spacing w:line="360" w:lineRule="auto"/>
        <w:jc w:val="both"/>
        <w:rPr>
          <w:color w:val="000000" w:themeColor="text1"/>
        </w:rPr>
      </w:pPr>
    </w:p>
    <w:p w:rsidR="008F5577" w:rsidRDefault="008F5577" w:rsidP="008F5577">
      <w:pPr>
        <w:spacing w:line="360" w:lineRule="auto"/>
        <w:jc w:val="both"/>
        <w:rPr>
          <w:color w:val="000000" w:themeColor="text1"/>
        </w:rPr>
      </w:pPr>
    </w:p>
    <w:p w:rsidR="008F5577" w:rsidRPr="008F5577" w:rsidRDefault="008F5577" w:rsidP="008F5577">
      <w:pPr>
        <w:shd w:val="clear" w:color="auto" w:fill="FFFFFF"/>
        <w:spacing w:before="150" w:line="360" w:lineRule="atLeast"/>
        <w:rPr>
          <w:rFonts w:eastAsia="Times New Roman"/>
          <w:color w:val="333333"/>
          <w:lang w:val="id-ID" w:eastAsia="id-ID"/>
        </w:rPr>
      </w:pPr>
      <w:r w:rsidRPr="008F5577">
        <w:rPr>
          <w:rFonts w:eastAsia="Times New Roman"/>
          <w:color w:val="333333"/>
          <w:lang w:val="id-ID" w:eastAsia="id-ID"/>
        </w:rPr>
        <w:t>Berikut ini adalah daftar tag-tag yang sering digunakan pada saat kita ingin membuat file HTML :</w:t>
      </w:r>
    </w:p>
    <w:tbl>
      <w:tblPr>
        <w:tblStyle w:val="TableGrid"/>
        <w:tblpPr w:leftFromText="180" w:rightFromText="180" w:vertAnchor="text" w:horzAnchor="margin" w:tblpY="108"/>
        <w:tblW w:w="5000" w:type="pct"/>
        <w:tblLook w:val="04A0" w:firstRow="1" w:lastRow="0" w:firstColumn="1" w:lastColumn="0" w:noHBand="0" w:noVBand="1"/>
      </w:tblPr>
      <w:tblGrid>
        <w:gridCol w:w="2242"/>
        <w:gridCol w:w="6728"/>
      </w:tblGrid>
      <w:tr w:rsidR="008F5577" w:rsidRPr="008F5577" w:rsidTr="008F5577">
        <w:tc>
          <w:tcPr>
            <w:tcW w:w="1250" w:type="pct"/>
            <w:hideMark/>
          </w:tcPr>
          <w:p w:rsidR="008F5577" w:rsidRPr="008F5577" w:rsidRDefault="008F5577" w:rsidP="008F5577">
            <w:pPr>
              <w:rPr>
                <w:rFonts w:ascii="Arial" w:eastAsia="Times New Roman" w:hAnsi="Arial" w:cs="Arial"/>
                <w:b/>
                <w:bCs/>
                <w:color w:val="333333"/>
                <w:sz w:val="21"/>
                <w:szCs w:val="21"/>
                <w:lang w:val="id-ID" w:eastAsia="id-ID"/>
              </w:rPr>
            </w:pPr>
            <w:r w:rsidRPr="008F5577">
              <w:rPr>
                <w:rFonts w:ascii="Arial" w:eastAsia="Times New Roman" w:hAnsi="Arial" w:cs="Arial"/>
                <w:b/>
                <w:bCs/>
                <w:color w:val="333333"/>
                <w:sz w:val="21"/>
                <w:szCs w:val="21"/>
                <w:lang w:val="id-ID" w:eastAsia="id-ID"/>
              </w:rPr>
              <w:t>Nama Tag</w:t>
            </w:r>
          </w:p>
        </w:tc>
        <w:tc>
          <w:tcPr>
            <w:tcW w:w="3750" w:type="pct"/>
            <w:hideMark/>
          </w:tcPr>
          <w:p w:rsidR="008F5577" w:rsidRPr="008F5577" w:rsidRDefault="008F5577" w:rsidP="008F5577">
            <w:pPr>
              <w:rPr>
                <w:rFonts w:ascii="Arial" w:eastAsia="Times New Roman" w:hAnsi="Arial" w:cs="Arial"/>
                <w:b/>
                <w:bCs/>
                <w:color w:val="333333"/>
                <w:sz w:val="21"/>
                <w:szCs w:val="21"/>
                <w:lang w:val="id-ID" w:eastAsia="id-ID"/>
              </w:rPr>
            </w:pPr>
            <w:r w:rsidRPr="008F5577">
              <w:rPr>
                <w:rFonts w:ascii="Arial" w:eastAsia="Times New Roman" w:hAnsi="Arial" w:cs="Arial"/>
                <w:b/>
                <w:bCs/>
                <w:color w:val="333333"/>
                <w:sz w:val="21"/>
                <w:szCs w:val="21"/>
                <w:lang w:val="id-ID" w:eastAsia="id-ID"/>
              </w:rPr>
              <w:t>Keterangan / Kegunaan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Basic</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&lt;!DOCTYPE&gt;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menentukan tipe dokumen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&lt;html&gt;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dokumen HTML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&lt;title&gt;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judul dari sebuah halaman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&lt;body&gt;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tubuh dari sebuah halaman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&lt;h1&gt; to &lt;h6&gt;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heading</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&lt;p&gt;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paragraf</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Memasukan satu baris putus</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&lt;hr&gt;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perubahan dasar kata didalam isi</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komentar</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Formatting</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&lt;acronym&gt;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akronim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&lt;abbr&gt;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singkatan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&lt;address&gt;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kontak alamat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huruf bercetak tebal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&lt;bdi&gt;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Mengisolasi bagian dari teks yang dapat diformat dalam arah yang berbeda dari teks lain di luarnya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&lt;bdo&gt;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Mengganti arah teks</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&lt;big&gt;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text berhuruf besar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&lt;blockquote&gt;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bagian text yang dikutip dari sumber lain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lastRenderedPageBreak/>
              <w:t>&lt;center&gt;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jajaran teks menjadi ditengah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&lt;cite&gt;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judul karya</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&lt;code&gt;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potongan kode komputer di antara text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&lt;del&gt;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yang telah dihapus dari dokumen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&lt;dfn&gt;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istilah definisi</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&lt;em&gt;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penekanan teks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&lt;font&gt;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font, warna, dan ukuran untuk teks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&lt;i&gt;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bagian dari teks yang disesuaikan dengan mood</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&lt;ins&gt;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yang telah dimasukkan ke dalam dokumen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&lt;kbd&gt;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input keyboard</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&lt;mark&gt;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yang disorot / ditandai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&lt;meter&gt;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pengukuran skalar</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&lt;pre&gt;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terformat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&lt;progress&gt;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Memperlihatkan kemajuan tugas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&lt;q&gt;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kutipan pendek</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&lt;rp&gt;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apa yang harus ditampilkan di browser yang tidak mendukung penjelasan ruby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&lt;rt&gt;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anotasi / pengucapan karakter (untuk tipografi Asia Timur)</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&lt;ruby&gt;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anotasi ruby (untuk tipografi Asia Timur)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yang tidak lagi benar</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&lt;samp&gt;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contoh keluaran dari program komputer</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&lt;small&gt;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kecil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&lt;strike&gt;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yang di coret tengah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&lt;strong&gt;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penting</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&lt;sub&gt;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subskrip (seperti dalam penulisan Jat Kimia)</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&lt;sup&gt;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superscripted (seperti dalam penulisan akar kuadrat)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&lt;time&gt;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tanggal / waktu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teletype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&lt;u&gt;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teks yang memiliki Gaya yang berbeda dari teks biasa lainnya</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&lt;var&gt;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variabel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&lt;wbr&gt;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kemungkinan garis-putus</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c>
          <w:tcPr>
            <w:tcW w:w="0" w:type="auto"/>
            <w:hideMark/>
          </w:tcPr>
          <w:p w:rsidR="008F5577" w:rsidRPr="008F5577" w:rsidRDefault="008F5577" w:rsidP="008F5577">
            <w:pPr>
              <w:rPr>
                <w:rFonts w:eastAsia="Times New Roman"/>
                <w:sz w:val="20"/>
                <w:szCs w:val="20"/>
                <w:lang w:val="id-ID" w:eastAsia="id-ID"/>
              </w:rPr>
            </w:pPr>
          </w:p>
        </w:tc>
      </w:tr>
      <w:tr w:rsidR="008F5577" w:rsidRPr="008F5577" w:rsidTr="008F5577">
        <w:tc>
          <w:tcPr>
            <w:tcW w:w="0" w:type="auto"/>
            <w:gridSpan w:val="2"/>
            <w:hideMark/>
          </w:tcPr>
          <w:p w:rsidR="008F5577" w:rsidRPr="008F5577" w:rsidRDefault="008F5577" w:rsidP="008F5577">
            <w:pPr>
              <w:rPr>
                <w:rFonts w:eastAsia="Times New Roman"/>
                <w:sz w:val="20"/>
                <w:szCs w:val="20"/>
                <w:lang w:val="id-ID" w:eastAsia="id-ID"/>
              </w:rPr>
            </w:pPr>
          </w:p>
        </w:tc>
      </w:tr>
      <w:tr w:rsidR="008F5577" w:rsidRPr="008F5577" w:rsidTr="008F5577">
        <w:tc>
          <w:tcPr>
            <w:tcW w:w="0" w:type="auto"/>
            <w:hideMark/>
          </w:tcPr>
          <w:p w:rsidR="008F5577" w:rsidRPr="008F5577" w:rsidRDefault="008F5577" w:rsidP="008F5577">
            <w:pPr>
              <w:rPr>
                <w:rFonts w:eastAsia="Times New Roman"/>
                <w:sz w:val="20"/>
                <w:szCs w:val="20"/>
                <w:lang w:val="id-ID" w:eastAsia="id-ID"/>
              </w:rPr>
            </w:pPr>
          </w:p>
        </w:tc>
        <w:tc>
          <w:tcPr>
            <w:tcW w:w="0" w:type="auto"/>
            <w:hideMark/>
          </w:tcPr>
          <w:p w:rsidR="008F5577" w:rsidRPr="008F5577" w:rsidRDefault="008F5577" w:rsidP="008F5577">
            <w:pPr>
              <w:rPr>
                <w:rFonts w:eastAsia="Times New Roman"/>
                <w:sz w:val="20"/>
                <w:szCs w:val="20"/>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Forms</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&lt;form&gt;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form HTML untuk input pengguna</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&lt;input&gt;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kontrol input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&lt;textarea&gt;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kontrol input multibaris (text area)</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&lt;button&gt;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tombol yang dapat diklik</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&lt;select&gt;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daftar drop-down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&lt;optgroup&gt;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kelompok pilihan yang terkait dalam daftar drop-down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&lt;option&gt;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pilihan dalam daftar drop-down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lastRenderedPageBreak/>
              <w:t>&lt;label&gt;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label untuk sebuah elemen &lt;input&gt;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&lt;fieldset&gt;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Grup unsur terkait dalam bentuk</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&lt;legend&gt;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caption untuk sebuah elemen &lt;fieldset&gt;, &lt; figure&gt;, atau &lt;details&gt;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&lt;datalist&gt;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Menentukan daftar pilihan yang telah ditetapkan untuk kontrol input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&lt;keygen&gt;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key-pair generator kolom input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&lt;output&gt;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hasil penghitungan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Frames</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&lt;frame&gt;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window (bingkai) dalam sebuah frameset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&lt;frameset&gt;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satu set bingkai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&lt;noframes&gt;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konten alternatif untuk pengguna yang tidak mendukung frame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&lt;iframe&gt;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bingkai</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Images</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&lt;img&gt;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gambar</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&lt;map&gt;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gambar-peta</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&lt;area&gt;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area dalam gambar-peta</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&lt;canvas&gt;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Digunakan untuk menggambar grafik, melalui scripting (JavaScript )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&lt;figcaption&gt;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caption untuk elemen &lt;figure&gt;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&lt;figure&gt;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Menentukan konten mandiri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Audio/Video</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&lt;audio&gt;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isi suara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&lt;source&gt;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sumber beberapa media untuk elemen media (&lt;video&gt; dan &lt;audio&gt;)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&lt;track&gt;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trek teks untuk elemen media (&lt;video&gt; dan &lt;audio&gt;)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&lt;video&gt;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video atau film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Links</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&lt;a&gt;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hyperlink</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&lt;link&gt;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hubungan antara dokumen dan sumber daya eksternal (paling sering digunakan untuk link ke style sheet)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&lt;nav&gt;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navigasi link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Lists</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&lt;ul&gt;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daftar dengan selain nomor</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&lt;ol&gt;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daftar dengan nomor</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&lt;li&gt;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item daftar</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&lt;dir&gt;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daftar direktori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&lt;dl&gt;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daftar definisi</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istilah (item) dalam daftar definisi</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&lt;dd&gt;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Defines a description of an item in a definition list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&lt;menu&gt;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deskripsi dari item dalam daftar definisi</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&lt;command&gt;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tombol perintah bahwa seorang pengguna dapat meminta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Tables</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&lt;table&gt;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tabel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&lt;caption&gt;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caption tabel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lastRenderedPageBreak/>
              <w:t>&lt;th&gt;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sel header tabel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baris dalam sebuah tabel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&lt;td&gt;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sel dalam sebuah tabel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&lt;thead&gt;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Mengelompokan isi header dalam sebuah tabel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&lt;tbody&gt;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Mengelompokanisi tubuh dalam sebuah tabel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&lt;tfoot&gt;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Mengelompokan isi footer dalam sebuah tabel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&lt;col&gt;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Menentukan properti kolom untuk setiap kolom dalam elemen &lt;colgroup&gt;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&lt;colgroup&gt;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Menentukan kelompok dari satu atau lebih kolom dalam sebuah tabel untuk diformat</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Style/Sections</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&lt;style&gt;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informasi style untuk dokumen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&lt;div&gt;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bagian dalam dokumen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&lt;span&gt;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bagian dalam dokumen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&lt;header&gt;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header untuk dokumen atau bagian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&lt;footer&gt;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footer untuk dokumen atau bagian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&lt;hgroup&gt;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Pengelompokan elemen heading (&lt;h1&gt; sampai &lt;h6&gt;)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&lt;section&gt;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bagian dalam dokumen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&lt;article&gt;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artikel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&lt;aside&gt;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konten lain selain dari konten halaman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&lt;details&gt;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rincian tambahan yang pengguna dapat lihat atau sembunyikan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&lt;dialog&gt;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kotak dialog atau jendela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&lt;summary&gt;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judul terlihat untuk elemen &lt;detil&gt;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Meta Info</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&lt;head&gt;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informasi tentang dokumen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&lt;meta&gt;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metadata tentang dokumen HTML</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&lt;base&gt;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Menentukan URL dasar / target untuk semua URL relatif dalam dokumen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&lt;basefont&gt;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Menentukan standar warna, ukuran, dan font untuk semua teks dalam dokumen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b/>
                <w:bCs/>
                <w:color w:val="333333"/>
                <w:sz w:val="21"/>
                <w:szCs w:val="21"/>
                <w:lang w:val="id-ID" w:eastAsia="id-ID"/>
              </w:rPr>
              <w:t>Programming</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&lt;script&gt;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script di sisi klien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&lt;noscript&gt;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konten alternatif bagi pengguna yang tidak mendukung script di sisi klien</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&lt;applet&gt;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java applet yang ditanam (tidak disupport lagi di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&lt;embed&gt;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wadah untuk aplikasi eksternal (non-HTML) (tag baru HTML5)</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&lt;object&gt;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objek yang ditanam</w:t>
            </w:r>
          </w:p>
        </w:tc>
      </w:tr>
      <w:tr w:rsidR="008F5577" w:rsidRPr="008F5577" w:rsidTr="008F5577">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&lt;param&gt;</w:t>
            </w:r>
          </w:p>
        </w:tc>
        <w:tc>
          <w:tcPr>
            <w:tcW w:w="0" w:type="auto"/>
            <w:hideMark/>
          </w:tcPr>
          <w:p w:rsidR="008F5577" w:rsidRPr="008F5577" w:rsidRDefault="008F5577" w:rsidP="008F5577">
            <w:pPr>
              <w:rPr>
                <w:rFonts w:ascii="Arial" w:eastAsia="Times New Roman" w:hAnsi="Arial" w:cs="Arial"/>
                <w:color w:val="333333"/>
                <w:sz w:val="21"/>
                <w:szCs w:val="21"/>
                <w:lang w:val="id-ID" w:eastAsia="id-ID"/>
              </w:rPr>
            </w:pPr>
            <w:r w:rsidRPr="008F5577">
              <w:rPr>
                <w:rFonts w:ascii="Arial" w:eastAsia="Times New Roman" w:hAnsi="Arial" w:cs="Arial"/>
                <w:color w:val="333333"/>
                <w:sz w:val="21"/>
                <w:szCs w:val="21"/>
                <w:lang w:val="id-ID" w:eastAsia="id-ID"/>
              </w:rPr>
              <w:t>Tag untuk membuat sebuah parameter untuk objek</w:t>
            </w:r>
          </w:p>
        </w:tc>
      </w:tr>
    </w:tbl>
    <w:p w:rsidR="008F5577" w:rsidRDefault="008F5577" w:rsidP="008F5577">
      <w:pPr>
        <w:shd w:val="clear" w:color="auto" w:fill="FFFFFF"/>
        <w:spacing w:before="150" w:line="360" w:lineRule="atLeast"/>
        <w:rPr>
          <w:rFonts w:ascii="Lato" w:eastAsia="Times New Roman" w:hAnsi="Lato"/>
          <w:color w:val="333333"/>
          <w:lang w:val="id-ID" w:eastAsia="id-ID"/>
        </w:rPr>
      </w:pPr>
    </w:p>
    <w:p w:rsidR="00890AA4" w:rsidRPr="008F5577" w:rsidRDefault="00890AA4" w:rsidP="008F5577">
      <w:pPr>
        <w:shd w:val="clear" w:color="auto" w:fill="FFFFFF"/>
        <w:spacing w:before="150" w:line="360" w:lineRule="atLeast"/>
        <w:rPr>
          <w:rFonts w:ascii="Lato" w:eastAsia="Times New Roman" w:hAnsi="Lato"/>
          <w:color w:val="333333"/>
          <w:lang w:val="id-ID" w:eastAsia="id-ID"/>
        </w:rPr>
      </w:pPr>
    </w:p>
    <w:p w:rsidR="005772D0" w:rsidRDefault="005772D0" w:rsidP="00833696">
      <w:pPr>
        <w:spacing w:line="276" w:lineRule="auto"/>
        <w:jc w:val="both"/>
        <w:rPr>
          <w:b/>
          <w:color w:val="333366" w:themeColor="accent2"/>
          <w:sz w:val="32"/>
        </w:rPr>
      </w:pPr>
      <w:r>
        <w:rPr>
          <w:b/>
          <w:color w:val="333366" w:themeColor="accent2"/>
          <w:sz w:val="32"/>
        </w:rPr>
        <w:lastRenderedPageBreak/>
        <w:t>2.6. Bootstrap</w:t>
      </w:r>
    </w:p>
    <w:p w:rsidR="008F5577" w:rsidRDefault="005772D0" w:rsidP="005772D0">
      <w:pPr>
        <w:spacing w:line="360" w:lineRule="auto"/>
        <w:ind w:firstLine="630"/>
        <w:jc w:val="both"/>
        <w:rPr>
          <w:color w:val="000000" w:themeColor="text1"/>
        </w:rPr>
      </w:pPr>
      <w:r w:rsidRPr="005772D0">
        <w:rPr>
          <w:color w:val="000000" w:themeColor="text1"/>
        </w:rPr>
        <w:t xml:space="preserve">Bootstrap merupakan sebuah library framework CSS yang telah dibuat khusus uintuk mengembangkan front end sebuah website. Bootstrap juga dikenal sebagai salah satu framework CSS, HTML, Javascript yang begitu populer di kalangan website developer atau pengembang website. bootstrap digunakan untuk mengembangkan website agar lebih responsive. Dengan adanya bootstrap tersebut tentu saja membuat halaman website bisa menyesuaikan dengan ukuran monitor device. Baik jika di akses lewat ponsel, tablet ataupun desktop. Awal mulanya, bootstrap sendiri bernama Twitter Blueprint. Ini dulunya diciptakan dan dikembangkan oleh Jacob Thornton dan Mark Otto yang ada di Twitter untuk perangkat kerja yang bisa mendorong konsistensi pada alat internalnya. Dengan memakai bootstrap tentu saja seorang developer bisa lebih mudah dan cepat untuk membuat front end dalam sebuah website itu sendiri. </w:t>
      </w:r>
    </w:p>
    <w:p w:rsidR="008F5577" w:rsidRDefault="005772D0" w:rsidP="005772D0">
      <w:pPr>
        <w:spacing w:line="360" w:lineRule="auto"/>
        <w:ind w:firstLine="630"/>
        <w:jc w:val="both"/>
        <w:rPr>
          <w:color w:val="000000" w:themeColor="text1"/>
        </w:rPr>
      </w:pPr>
      <w:r w:rsidRPr="005772D0">
        <w:rPr>
          <w:color w:val="000000" w:themeColor="text1"/>
        </w:rPr>
        <w:t xml:space="preserve">Sebagai pengguna Anda hanya perlu memanggil setiap kelas yang digunakan, contohnya seperti navigasi, tabel, grind, tombol atau sebagainya. Banyak fungsi bootstrap yang bisa dipakai untuk sebuah website. Berikut fungsinya: </w:t>
      </w:r>
    </w:p>
    <w:p w:rsidR="008F5577" w:rsidRDefault="005772D0" w:rsidP="008F5577">
      <w:pPr>
        <w:pStyle w:val="ListParagraph"/>
        <w:numPr>
          <w:ilvl w:val="0"/>
          <w:numId w:val="15"/>
        </w:numPr>
        <w:spacing w:line="360" w:lineRule="auto"/>
        <w:ind w:left="990" w:hanging="450"/>
        <w:jc w:val="both"/>
        <w:rPr>
          <w:color w:val="000000" w:themeColor="text1"/>
        </w:rPr>
      </w:pPr>
      <w:r w:rsidRPr="008F5577">
        <w:rPr>
          <w:color w:val="000000" w:themeColor="text1"/>
        </w:rPr>
        <w:t xml:space="preserve">Bisa mempercepat waktu untuk memproses pembuatan front end sebuah website </w:t>
      </w:r>
    </w:p>
    <w:p w:rsidR="008F5577" w:rsidRDefault="005772D0" w:rsidP="008F5577">
      <w:pPr>
        <w:pStyle w:val="ListParagraph"/>
        <w:numPr>
          <w:ilvl w:val="0"/>
          <w:numId w:val="15"/>
        </w:numPr>
        <w:spacing w:line="360" w:lineRule="auto"/>
        <w:ind w:left="990" w:hanging="450"/>
        <w:jc w:val="both"/>
        <w:rPr>
          <w:color w:val="000000" w:themeColor="text1"/>
        </w:rPr>
      </w:pPr>
      <w:r w:rsidRPr="008F5577">
        <w:rPr>
          <w:color w:val="000000" w:themeColor="text1"/>
        </w:rPr>
        <w:t xml:space="preserve">Menampilkan sisi website yang lebih modern dan juga khas anak jaman sekarang </w:t>
      </w:r>
    </w:p>
    <w:p w:rsidR="008F5577" w:rsidRDefault="005772D0" w:rsidP="008F5577">
      <w:pPr>
        <w:pStyle w:val="ListParagraph"/>
        <w:numPr>
          <w:ilvl w:val="0"/>
          <w:numId w:val="15"/>
        </w:numPr>
        <w:spacing w:line="360" w:lineRule="auto"/>
        <w:ind w:left="990" w:hanging="450"/>
        <w:jc w:val="both"/>
        <w:rPr>
          <w:color w:val="000000" w:themeColor="text1"/>
        </w:rPr>
      </w:pPr>
      <w:r w:rsidRPr="008F5577">
        <w:rPr>
          <w:color w:val="000000" w:themeColor="text1"/>
        </w:rPr>
        <w:t xml:space="preserve">Tampilan dari bootstrap sendiri sudah sangat responsive sehingga sangat mendukung untuk segala jenis resolusi, entah itu tablet, smartphone ataupun juga PC dan laptop. </w:t>
      </w:r>
    </w:p>
    <w:p w:rsidR="005772D0" w:rsidRDefault="005772D0" w:rsidP="008F5577">
      <w:pPr>
        <w:pStyle w:val="ListParagraph"/>
        <w:numPr>
          <w:ilvl w:val="0"/>
          <w:numId w:val="15"/>
        </w:numPr>
        <w:spacing w:line="360" w:lineRule="auto"/>
        <w:ind w:left="990" w:hanging="450"/>
        <w:jc w:val="both"/>
        <w:rPr>
          <w:color w:val="000000" w:themeColor="text1"/>
        </w:rPr>
      </w:pPr>
      <w:r w:rsidRPr="008F5577">
        <w:rPr>
          <w:color w:val="000000" w:themeColor="text1"/>
        </w:rPr>
        <w:t>Website yang menggunakan bootstrap umumnya lebih ringan karena lebih terstuktur.</w:t>
      </w:r>
    </w:p>
    <w:p w:rsidR="008F5577" w:rsidRDefault="008F5577" w:rsidP="00C34BF0">
      <w:pPr>
        <w:spacing w:line="360" w:lineRule="auto"/>
        <w:ind w:firstLine="630"/>
        <w:jc w:val="both"/>
        <w:rPr>
          <w:color w:val="000000" w:themeColor="text1"/>
        </w:rPr>
      </w:pPr>
      <w:r w:rsidRPr="008F5577">
        <w:rPr>
          <w:color w:val="000000" w:themeColor="text1"/>
        </w:rPr>
        <w:t>Ada banyak pilihan untuk menggunakn framework bootstrap untuk keperluan website Anda. Caranya dengan melakukan penginstalan lewat Bower, NPM, Composer atau bisa juga memakai Bootstrap CDN supaya nantinya bisa lebih mudah. Ingat, sampai sekarang ada banyak versi Bootstrap dengan keunggulan dan kegunaan yang berbeda.</w:t>
      </w:r>
    </w:p>
    <w:p w:rsidR="00890AA4" w:rsidRDefault="00890AA4" w:rsidP="00C34BF0">
      <w:pPr>
        <w:spacing w:line="360" w:lineRule="auto"/>
        <w:ind w:firstLine="630"/>
        <w:jc w:val="both"/>
        <w:rPr>
          <w:color w:val="000000" w:themeColor="text1"/>
        </w:rPr>
      </w:pPr>
    </w:p>
    <w:p w:rsidR="00890AA4" w:rsidRDefault="00890AA4" w:rsidP="00C34BF0">
      <w:pPr>
        <w:spacing w:line="360" w:lineRule="auto"/>
        <w:ind w:firstLine="630"/>
        <w:jc w:val="both"/>
        <w:rPr>
          <w:color w:val="000000" w:themeColor="text1"/>
        </w:rPr>
      </w:pPr>
    </w:p>
    <w:p w:rsidR="00890AA4" w:rsidRDefault="00890AA4" w:rsidP="00C34BF0">
      <w:pPr>
        <w:spacing w:line="360" w:lineRule="auto"/>
        <w:ind w:firstLine="630"/>
        <w:jc w:val="both"/>
        <w:rPr>
          <w:color w:val="000000" w:themeColor="text1"/>
        </w:rPr>
      </w:pPr>
    </w:p>
    <w:p w:rsidR="00890AA4" w:rsidRDefault="00890AA4" w:rsidP="00C34BF0">
      <w:pPr>
        <w:spacing w:line="360" w:lineRule="auto"/>
        <w:ind w:firstLine="630"/>
        <w:jc w:val="both"/>
        <w:rPr>
          <w:color w:val="000000" w:themeColor="text1"/>
        </w:rPr>
      </w:pPr>
    </w:p>
    <w:p w:rsidR="00890AA4" w:rsidRPr="00C34BF0" w:rsidRDefault="00890AA4" w:rsidP="00C34BF0">
      <w:pPr>
        <w:spacing w:line="360" w:lineRule="auto"/>
        <w:ind w:firstLine="630"/>
        <w:jc w:val="both"/>
        <w:rPr>
          <w:color w:val="000000" w:themeColor="text1"/>
        </w:rPr>
      </w:pPr>
    </w:p>
    <w:p w:rsidR="00E44789" w:rsidRDefault="005772D0" w:rsidP="005772D0">
      <w:pPr>
        <w:spacing w:line="276" w:lineRule="auto"/>
        <w:jc w:val="both"/>
        <w:rPr>
          <w:b/>
          <w:color w:val="333366" w:themeColor="accent2"/>
          <w:sz w:val="32"/>
        </w:rPr>
      </w:pPr>
      <w:r>
        <w:rPr>
          <w:b/>
          <w:color w:val="333366" w:themeColor="accent2"/>
          <w:sz w:val="32"/>
        </w:rPr>
        <w:lastRenderedPageBreak/>
        <w:t>2.7. phpMyAdmin</w:t>
      </w:r>
    </w:p>
    <w:p w:rsidR="005772D0" w:rsidRDefault="005772D0" w:rsidP="005772D0">
      <w:pPr>
        <w:spacing w:line="360" w:lineRule="auto"/>
        <w:ind w:firstLine="630"/>
        <w:jc w:val="both"/>
        <w:rPr>
          <w:color w:val="000000" w:themeColor="text1"/>
        </w:rPr>
      </w:pPr>
      <w:r w:rsidRPr="005772D0">
        <w:rPr>
          <w:color w:val="000000" w:themeColor="text1"/>
        </w:rPr>
        <w:t xml:space="preserve">phpMyAdmin adalah sebuah software gratis berbasis scripting language PHP yang bertujuan untuk memudahkan kita mengelola database MySQL. Tanpa phpMyAdmin, Anda perlu menggunakan terminal untuk mengelola database anda. Sementara, dengan phpMyAdmin Anda tidak perlu susah lagi mengelola database MySQL Anda karena phpMyAdmin memiliki user interface grafis. </w:t>
      </w:r>
    </w:p>
    <w:p w:rsidR="005772D0" w:rsidRDefault="005772D0" w:rsidP="005772D0">
      <w:pPr>
        <w:spacing w:line="360" w:lineRule="auto"/>
        <w:ind w:firstLine="630"/>
        <w:jc w:val="both"/>
        <w:rPr>
          <w:color w:val="000000" w:themeColor="text1"/>
        </w:rPr>
      </w:pPr>
      <w:r w:rsidRPr="005772D0">
        <w:rPr>
          <w:color w:val="000000" w:themeColor="text1"/>
        </w:rPr>
        <w:t>phpMyAdmin mendukung banyak operasional MySQL, MariaDB, dan Drizzle sehingga Anda bisa menggunakannya untuk mengelola database, columns, tables, indexes, users, dan masih banyak lagi. Di saat yang sama, Anda juga bisa meng-execute SQL statement apapun secara langsung.</w:t>
      </w:r>
    </w:p>
    <w:p w:rsidR="005772D0" w:rsidRDefault="005772D0" w:rsidP="005772D0">
      <w:pPr>
        <w:spacing w:line="360" w:lineRule="auto"/>
        <w:ind w:firstLine="630"/>
        <w:jc w:val="both"/>
        <w:rPr>
          <w:color w:val="000000" w:themeColor="text1"/>
        </w:rPr>
      </w:pPr>
      <w:r w:rsidRPr="005772D0">
        <w:rPr>
          <w:color w:val="000000" w:themeColor="text1"/>
        </w:rPr>
        <w:t>Sampai saat ini, phpMyAdmin sudah diterjemahkan ke 72 bahasa. PhpMyAdmin sendiri sudah berumur 15 tahun dan memenangkan beberapa penghargaan. Seperti yang sudah disebutkan di atas, Anda juga tidak perlu khawatir karena phpMyAdmin mendukung fitur-fitur MySQL seperti MySQL users dan privileges management, stored procedures and triggers management, maintenance server, tables, dan databases, mengeksekusi, mengedit, dan meng-bookmark statement SQL apapun, dan masih banyak lagi.</w:t>
      </w:r>
    </w:p>
    <w:p w:rsidR="005772D0" w:rsidRDefault="005772D0" w:rsidP="005772D0">
      <w:pPr>
        <w:spacing w:line="360" w:lineRule="auto"/>
        <w:ind w:firstLine="630"/>
        <w:jc w:val="both"/>
        <w:rPr>
          <w:color w:val="000000" w:themeColor="text1"/>
        </w:rPr>
      </w:pPr>
      <w:r w:rsidRPr="005772D0">
        <w:rPr>
          <w:color w:val="000000" w:themeColor="text1"/>
        </w:rPr>
        <w:t xml:space="preserve">Berikut adalah beberapa fitur phpMyAdmin yang membuat software satu ini banyak digunakan: </w:t>
      </w:r>
    </w:p>
    <w:p w:rsidR="005772D0" w:rsidRDefault="005772D0" w:rsidP="005772D0">
      <w:pPr>
        <w:pStyle w:val="ListParagraph"/>
        <w:numPr>
          <w:ilvl w:val="0"/>
          <w:numId w:val="13"/>
        </w:numPr>
        <w:spacing w:line="360" w:lineRule="auto"/>
        <w:ind w:left="1080" w:hanging="540"/>
        <w:jc w:val="both"/>
        <w:rPr>
          <w:color w:val="000000" w:themeColor="text1"/>
        </w:rPr>
      </w:pPr>
      <w:r w:rsidRPr="005772D0">
        <w:rPr>
          <w:color w:val="000000" w:themeColor="text1"/>
        </w:rPr>
        <w:t xml:space="preserve">phpMyAdmin memiliki interface yang user-friendly dan intuitive yang mudah dipelajari. Dengan begitu, orang-orang dapat mempelajari dan membiasakan diri dengan fitur-fiturnya dengan mudah dan cepat. </w:t>
      </w:r>
    </w:p>
    <w:p w:rsidR="005772D0" w:rsidRDefault="005772D0" w:rsidP="005772D0">
      <w:pPr>
        <w:pStyle w:val="ListParagraph"/>
        <w:numPr>
          <w:ilvl w:val="0"/>
          <w:numId w:val="13"/>
        </w:numPr>
        <w:spacing w:line="360" w:lineRule="auto"/>
        <w:ind w:left="1080" w:hanging="540"/>
        <w:jc w:val="both"/>
        <w:rPr>
          <w:color w:val="000000" w:themeColor="text1"/>
        </w:rPr>
      </w:pPr>
      <w:r w:rsidRPr="005772D0">
        <w:rPr>
          <w:color w:val="000000" w:themeColor="text1"/>
        </w:rPr>
        <w:t>phpMyAdmin memperbolehkan user memanfaatkan kebanyakan fungsi MySQL, termasuk mengelola database, menjalankan queries MySQL, mengeksekusi statement MySQL, mengelola user dan permission dan masih banyak lagi.</w:t>
      </w:r>
    </w:p>
    <w:p w:rsidR="005772D0" w:rsidRDefault="005772D0" w:rsidP="005772D0">
      <w:pPr>
        <w:pStyle w:val="ListParagraph"/>
        <w:numPr>
          <w:ilvl w:val="0"/>
          <w:numId w:val="13"/>
        </w:numPr>
        <w:spacing w:line="360" w:lineRule="auto"/>
        <w:ind w:left="1080" w:hanging="540"/>
        <w:jc w:val="both"/>
        <w:rPr>
          <w:color w:val="000000" w:themeColor="text1"/>
        </w:rPr>
      </w:pPr>
      <w:r w:rsidRPr="005772D0">
        <w:rPr>
          <w:color w:val="000000" w:themeColor="text1"/>
        </w:rPr>
        <w:t xml:space="preserve"> Anda juga bisa mengimport dan mengexport data dari dan ke berbagai format. </w:t>
      </w:r>
    </w:p>
    <w:p w:rsidR="005772D0" w:rsidRDefault="005772D0" w:rsidP="005772D0">
      <w:pPr>
        <w:pStyle w:val="ListParagraph"/>
        <w:numPr>
          <w:ilvl w:val="0"/>
          <w:numId w:val="13"/>
        </w:numPr>
        <w:spacing w:line="360" w:lineRule="auto"/>
        <w:ind w:left="1080" w:hanging="540"/>
        <w:jc w:val="both"/>
        <w:rPr>
          <w:color w:val="000000" w:themeColor="text1"/>
        </w:rPr>
      </w:pPr>
      <w:r w:rsidRPr="005772D0">
        <w:rPr>
          <w:color w:val="000000" w:themeColor="text1"/>
        </w:rPr>
        <w:t xml:space="preserve">Dengan pre-defined fuctions, Anda bisa mengubah format data-data yang sudah tersimpan </w:t>
      </w:r>
    </w:p>
    <w:p w:rsidR="005772D0" w:rsidRDefault="005772D0" w:rsidP="005772D0">
      <w:pPr>
        <w:pStyle w:val="ListParagraph"/>
        <w:numPr>
          <w:ilvl w:val="0"/>
          <w:numId w:val="13"/>
        </w:numPr>
        <w:spacing w:line="360" w:lineRule="auto"/>
        <w:ind w:left="1080" w:hanging="540"/>
        <w:jc w:val="both"/>
        <w:rPr>
          <w:color w:val="000000" w:themeColor="text1"/>
        </w:rPr>
      </w:pPr>
      <w:r w:rsidRPr="005772D0">
        <w:rPr>
          <w:color w:val="000000" w:themeColor="text1"/>
        </w:rPr>
        <w:t xml:space="preserve">phpMyAdmin bisa membuat graphics database dalam bentuk PDF, bersamaan dengan beberapa queries yang kompleks dibantu dengan query-by-example. </w:t>
      </w:r>
    </w:p>
    <w:p w:rsidR="005772D0" w:rsidRDefault="005772D0" w:rsidP="005772D0">
      <w:pPr>
        <w:pStyle w:val="ListParagraph"/>
        <w:numPr>
          <w:ilvl w:val="0"/>
          <w:numId w:val="13"/>
        </w:numPr>
        <w:spacing w:line="360" w:lineRule="auto"/>
        <w:ind w:left="1080" w:hanging="540"/>
        <w:jc w:val="both"/>
        <w:rPr>
          <w:color w:val="000000" w:themeColor="text1"/>
        </w:rPr>
      </w:pPr>
      <w:r w:rsidRPr="005772D0">
        <w:rPr>
          <w:color w:val="000000" w:themeColor="text1"/>
        </w:rPr>
        <w:t>Melakukan pencarian pada database</w:t>
      </w:r>
    </w:p>
    <w:p w:rsidR="005772D0" w:rsidRDefault="005772D0" w:rsidP="005772D0">
      <w:pPr>
        <w:spacing w:line="360" w:lineRule="auto"/>
        <w:jc w:val="both"/>
        <w:rPr>
          <w:color w:val="000000" w:themeColor="text1"/>
        </w:rPr>
      </w:pPr>
      <w:r>
        <w:rPr>
          <w:color w:val="000000" w:themeColor="text1"/>
        </w:rPr>
        <w:lastRenderedPageBreak/>
        <w:t>Opsi-opsi di dalam phpMyAdmin</w:t>
      </w:r>
      <w:r w:rsidRPr="005772D0">
        <w:rPr>
          <w:color w:val="000000" w:themeColor="text1"/>
        </w:rPr>
        <w:t xml:space="preserve">: </w:t>
      </w:r>
    </w:p>
    <w:p w:rsidR="005772D0" w:rsidRDefault="005772D0" w:rsidP="005772D0">
      <w:pPr>
        <w:pStyle w:val="ListParagraph"/>
        <w:numPr>
          <w:ilvl w:val="0"/>
          <w:numId w:val="14"/>
        </w:numPr>
        <w:spacing w:line="360" w:lineRule="auto"/>
        <w:jc w:val="both"/>
        <w:rPr>
          <w:color w:val="000000" w:themeColor="text1"/>
        </w:rPr>
      </w:pPr>
      <w:r w:rsidRPr="005772D0">
        <w:rPr>
          <w:b/>
          <w:color w:val="000000" w:themeColor="text1"/>
        </w:rPr>
        <w:t>Structure</w:t>
      </w:r>
      <w:r w:rsidRPr="005772D0">
        <w:rPr>
          <w:color w:val="000000" w:themeColor="text1"/>
        </w:rPr>
        <w:t xml:space="preserve">. Menu ini berguna untuk mengorganisir schema, tabel, kolom, baris, dan lain lain. SQL. Menu ini digunakan untuk menjalankan query atau kueri pada database. Search. Untuk mencari kata-kata atau value di dalam tabel database. Query. </w:t>
      </w:r>
    </w:p>
    <w:p w:rsidR="005772D0" w:rsidRDefault="005772D0" w:rsidP="005772D0">
      <w:pPr>
        <w:pStyle w:val="ListParagraph"/>
        <w:numPr>
          <w:ilvl w:val="0"/>
          <w:numId w:val="14"/>
        </w:numPr>
        <w:spacing w:line="360" w:lineRule="auto"/>
        <w:jc w:val="both"/>
        <w:rPr>
          <w:color w:val="000000" w:themeColor="text1"/>
        </w:rPr>
      </w:pPr>
      <w:r w:rsidRPr="005772D0">
        <w:rPr>
          <w:b/>
          <w:color w:val="000000" w:themeColor="text1"/>
        </w:rPr>
        <w:t>SQL</w:t>
      </w:r>
      <w:r w:rsidRPr="005772D0">
        <w:rPr>
          <w:color w:val="000000" w:themeColor="text1"/>
        </w:rPr>
        <w:t xml:space="preserve"> mendefinisikan seperangkat perintah, seperti SELECT, INSERT, UPDATE, DELETE, CREATE TABLE dan lain-lain. </w:t>
      </w:r>
    </w:p>
    <w:p w:rsidR="005772D0" w:rsidRDefault="005772D0" w:rsidP="005772D0">
      <w:pPr>
        <w:pStyle w:val="ListParagraph"/>
        <w:numPr>
          <w:ilvl w:val="0"/>
          <w:numId w:val="14"/>
        </w:numPr>
        <w:spacing w:line="360" w:lineRule="auto"/>
        <w:jc w:val="both"/>
        <w:rPr>
          <w:color w:val="000000" w:themeColor="text1"/>
        </w:rPr>
      </w:pPr>
      <w:r w:rsidRPr="005772D0">
        <w:rPr>
          <w:b/>
          <w:color w:val="000000" w:themeColor="text1"/>
        </w:rPr>
        <w:t>Export</w:t>
      </w:r>
      <w:r w:rsidRPr="005772D0">
        <w:rPr>
          <w:color w:val="000000" w:themeColor="text1"/>
        </w:rPr>
        <w:t xml:space="preserve">. Anda bisa meng-export database dengan format berbeda-beda seperti CSV, PDF, SQL, XML, Text, dan masih banyak lagi. </w:t>
      </w:r>
    </w:p>
    <w:p w:rsidR="005772D0" w:rsidRDefault="005772D0" w:rsidP="005772D0">
      <w:pPr>
        <w:pStyle w:val="ListParagraph"/>
        <w:numPr>
          <w:ilvl w:val="0"/>
          <w:numId w:val="14"/>
        </w:numPr>
        <w:spacing w:line="360" w:lineRule="auto"/>
        <w:jc w:val="both"/>
        <w:rPr>
          <w:color w:val="000000" w:themeColor="text1"/>
        </w:rPr>
      </w:pPr>
      <w:r w:rsidRPr="005772D0">
        <w:rPr>
          <w:b/>
          <w:color w:val="000000" w:themeColor="text1"/>
        </w:rPr>
        <w:t>Import</w:t>
      </w:r>
      <w:r w:rsidRPr="005772D0">
        <w:rPr>
          <w:color w:val="000000" w:themeColor="text1"/>
        </w:rPr>
        <w:t xml:space="preserve">. Anda bisa meng-import database dengan format berbeda-beda seperti OpenDocument Spreadsheet, CSV, SQL, ESRI Shape file, Mediawiki Table, XML. </w:t>
      </w:r>
    </w:p>
    <w:p w:rsidR="005772D0" w:rsidRDefault="005772D0" w:rsidP="005772D0">
      <w:pPr>
        <w:pStyle w:val="ListParagraph"/>
        <w:numPr>
          <w:ilvl w:val="0"/>
          <w:numId w:val="14"/>
        </w:numPr>
        <w:spacing w:line="360" w:lineRule="auto"/>
        <w:jc w:val="both"/>
        <w:rPr>
          <w:color w:val="000000" w:themeColor="text1"/>
        </w:rPr>
      </w:pPr>
      <w:r w:rsidRPr="005772D0">
        <w:rPr>
          <w:b/>
          <w:color w:val="000000" w:themeColor="text1"/>
        </w:rPr>
        <w:t>Operations</w:t>
      </w:r>
      <w:r w:rsidRPr="005772D0">
        <w:rPr>
          <w:color w:val="000000" w:themeColor="text1"/>
        </w:rPr>
        <w:t xml:space="preserve">. Ada beberapa jenis operations yang bisa Anda eksekusi di seluruh database dan tabel terpisah. </w:t>
      </w:r>
    </w:p>
    <w:p w:rsidR="005772D0" w:rsidRPr="00C34BF0" w:rsidRDefault="005772D0" w:rsidP="005772D0">
      <w:pPr>
        <w:pStyle w:val="ListParagraph"/>
        <w:numPr>
          <w:ilvl w:val="0"/>
          <w:numId w:val="14"/>
        </w:numPr>
        <w:spacing w:line="360" w:lineRule="auto"/>
        <w:jc w:val="both"/>
        <w:rPr>
          <w:color w:val="000000" w:themeColor="text1"/>
        </w:rPr>
      </w:pPr>
      <w:r w:rsidRPr="005772D0">
        <w:rPr>
          <w:b/>
          <w:color w:val="000000" w:themeColor="text1"/>
        </w:rPr>
        <w:t>Triggers</w:t>
      </w:r>
      <w:r w:rsidRPr="005772D0">
        <w:rPr>
          <w:color w:val="000000" w:themeColor="text1"/>
        </w:rPr>
        <w:t>. Sebuah trigger dikenal sebagai objek basis data yang terhubung dengan tabel, dan akan diaktifkan kapan pun terjadi suatu event. Misalnya insert, update atau delete terjadi pada tabel.</w:t>
      </w:r>
    </w:p>
    <w:p w:rsidR="00E44789" w:rsidRPr="00E44789" w:rsidRDefault="005772D0" w:rsidP="00E44789">
      <w:pPr>
        <w:spacing w:line="276" w:lineRule="auto"/>
        <w:jc w:val="both"/>
        <w:rPr>
          <w:b/>
          <w:color w:val="333366" w:themeColor="accent2"/>
          <w:sz w:val="32"/>
        </w:rPr>
      </w:pPr>
      <w:r>
        <w:rPr>
          <w:b/>
          <w:color w:val="333366" w:themeColor="accent2"/>
          <w:sz w:val="32"/>
        </w:rPr>
        <w:t>2.8</w:t>
      </w:r>
      <w:r w:rsidR="009D3274" w:rsidRPr="006621AA">
        <w:rPr>
          <w:b/>
          <w:color w:val="333366" w:themeColor="accent2"/>
          <w:sz w:val="32"/>
        </w:rPr>
        <w:t xml:space="preserve">. </w:t>
      </w:r>
      <w:r w:rsidR="00E44789">
        <w:rPr>
          <w:b/>
          <w:color w:val="333366" w:themeColor="accent2"/>
          <w:sz w:val="32"/>
        </w:rPr>
        <w:t>Android Studio</w:t>
      </w:r>
    </w:p>
    <w:p w:rsidR="00E44789" w:rsidRDefault="00E44789" w:rsidP="00E44789">
      <w:pPr>
        <w:pStyle w:val="BodyText"/>
        <w:spacing w:before="10"/>
        <w:rPr>
          <w:b/>
        </w:rPr>
      </w:pPr>
    </w:p>
    <w:p w:rsidR="005772D0" w:rsidRDefault="00E44789" w:rsidP="005772D0">
      <w:pPr>
        <w:spacing w:line="360" w:lineRule="auto"/>
        <w:ind w:right="192" w:firstLine="870"/>
        <w:jc w:val="both"/>
      </w:pPr>
      <w:r>
        <w:t xml:space="preserve">Android Studio adalah Lingkungan Pengembangan Terpadu (Integrated Development Environment/IDE) resmi untuk pengembangan aplikasi Android, yang didasarkan pada </w:t>
      </w:r>
      <w:hyperlink r:id="rId13">
        <w:r>
          <w:t>IntelliJ IDEA</w:t>
        </w:r>
      </w:hyperlink>
      <w:r>
        <w:t>. Selain sebagai editor kode dan fitur developer IntelliJ yang andal, Android Studio menawarkan banyak fitur yang meningkatkan produktivitas Anda dalam membuat aplikasi Android, seperti:</w:t>
      </w:r>
    </w:p>
    <w:p w:rsidR="00E44789" w:rsidRDefault="00E44789" w:rsidP="00E44789">
      <w:pPr>
        <w:pStyle w:val="BodyText"/>
        <w:spacing w:before="10"/>
      </w:pPr>
    </w:p>
    <w:p w:rsidR="00E44789" w:rsidRPr="00C34BF0" w:rsidRDefault="00E44789" w:rsidP="00C34BF0">
      <w:pPr>
        <w:pStyle w:val="ListParagraph"/>
        <w:widowControl w:val="0"/>
        <w:numPr>
          <w:ilvl w:val="3"/>
          <w:numId w:val="10"/>
        </w:numPr>
        <w:tabs>
          <w:tab w:val="left" w:pos="1170"/>
        </w:tabs>
        <w:autoSpaceDE w:val="0"/>
        <w:autoSpaceDN w:val="0"/>
        <w:spacing w:line="360" w:lineRule="auto"/>
        <w:ind w:left="1170" w:hanging="540"/>
        <w:contextualSpacing w:val="0"/>
        <w:rPr>
          <w:rFonts w:ascii="Symbol" w:hAnsi="Symbol"/>
          <w:sz w:val="20"/>
        </w:rPr>
      </w:pPr>
      <w:r>
        <w:t>Sistem build berbasis Gradle yang</w:t>
      </w:r>
      <w:r>
        <w:rPr>
          <w:spacing w:val="-3"/>
        </w:rPr>
        <w:t xml:space="preserve"> </w:t>
      </w:r>
      <w:r>
        <w:t>fleksibel</w:t>
      </w:r>
    </w:p>
    <w:p w:rsidR="00E44789" w:rsidRPr="00C34BF0" w:rsidRDefault="00E44789" w:rsidP="00C34BF0">
      <w:pPr>
        <w:pStyle w:val="ListParagraph"/>
        <w:widowControl w:val="0"/>
        <w:numPr>
          <w:ilvl w:val="3"/>
          <w:numId w:val="10"/>
        </w:numPr>
        <w:tabs>
          <w:tab w:val="left" w:pos="1170"/>
        </w:tabs>
        <w:autoSpaceDE w:val="0"/>
        <w:autoSpaceDN w:val="0"/>
        <w:spacing w:before="1" w:line="360" w:lineRule="auto"/>
        <w:ind w:left="1170" w:hanging="540"/>
        <w:contextualSpacing w:val="0"/>
        <w:rPr>
          <w:rFonts w:ascii="Symbol" w:hAnsi="Symbol"/>
          <w:sz w:val="20"/>
        </w:rPr>
      </w:pPr>
      <w:r>
        <w:t>Emulator yang cepat dan kaya</w:t>
      </w:r>
      <w:r>
        <w:rPr>
          <w:spacing w:val="1"/>
        </w:rPr>
        <w:t xml:space="preserve"> </w:t>
      </w:r>
      <w:r>
        <w:t>fitur</w:t>
      </w:r>
    </w:p>
    <w:p w:rsidR="00E44789" w:rsidRDefault="00E44789" w:rsidP="00C34BF0">
      <w:pPr>
        <w:pStyle w:val="ListParagraph"/>
        <w:widowControl w:val="0"/>
        <w:numPr>
          <w:ilvl w:val="3"/>
          <w:numId w:val="10"/>
        </w:numPr>
        <w:tabs>
          <w:tab w:val="left" w:pos="1170"/>
        </w:tabs>
        <w:autoSpaceDE w:val="0"/>
        <w:autoSpaceDN w:val="0"/>
        <w:spacing w:line="360" w:lineRule="auto"/>
        <w:ind w:left="1170" w:right="200" w:hanging="540"/>
        <w:contextualSpacing w:val="0"/>
        <w:rPr>
          <w:rFonts w:ascii="Symbol" w:hAnsi="Symbol"/>
          <w:sz w:val="20"/>
        </w:rPr>
      </w:pPr>
      <w:r>
        <w:t>Lingkungan terpadu tempat Anda bisa mengembangkan aplikasi untuk semua perangkat Android</w:t>
      </w:r>
    </w:p>
    <w:p w:rsidR="00E44789" w:rsidRDefault="00E44789" w:rsidP="00C34BF0">
      <w:pPr>
        <w:pStyle w:val="ListParagraph"/>
        <w:widowControl w:val="0"/>
        <w:numPr>
          <w:ilvl w:val="3"/>
          <w:numId w:val="10"/>
        </w:numPr>
        <w:tabs>
          <w:tab w:val="left" w:pos="1170"/>
        </w:tabs>
        <w:autoSpaceDE w:val="0"/>
        <w:autoSpaceDN w:val="0"/>
        <w:spacing w:before="180" w:line="360" w:lineRule="auto"/>
        <w:ind w:left="1170" w:right="205" w:hanging="540"/>
        <w:contextualSpacing w:val="0"/>
        <w:rPr>
          <w:rFonts w:ascii="Symbol" w:hAnsi="Symbol"/>
          <w:sz w:val="20"/>
        </w:rPr>
      </w:pPr>
      <w:r>
        <w:t>Terapkan Perubahan untuk melakukan push pada perubahan kode dan resource ke aplikasi yang sedang berjalan tanpa memulai ulang</w:t>
      </w:r>
      <w:r>
        <w:rPr>
          <w:spacing w:val="-9"/>
        </w:rPr>
        <w:t xml:space="preserve"> </w:t>
      </w:r>
      <w:r>
        <w:t>aplikasi</w:t>
      </w:r>
    </w:p>
    <w:p w:rsidR="00E44789" w:rsidRDefault="00E44789" w:rsidP="00C34BF0">
      <w:pPr>
        <w:pStyle w:val="ListParagraph"/>
        <w:widowControl w:val="0"/>
        <w:numPr>
          <w:ilvl w:val="3"/>
          <w:numId w:val="10"/>
        </w:numPr>
        <w:tabs>
          <w:tab w:val="left" w:pos="1170"/>
        </w:tabs>
        <w:autoSpaceDE w:val="0"/>
        <w:autoSpaceDN w:val="0"/>
        <w:spacing w:before="180" w:line="360" w:lineRule="auto"/>
        <w:ind w:left="1170" w:right="198" w:hanging="540"/>
        <w:contextualSpacing w:val="0"/>
        <w:rPr>
          <w:rFonts w:ascii="Symbol" w:hAnsi="Symbol"/>
          <w:sz w:val="20"/>
        </w:rPr>
      </w:pPr>
      <w:r>
        <w:t xml:space="preserve">Template kode dan integrasi GitHub untuk membantu Anda membuat fitur </w:t>
      </w:r>
      <w:r>
        <w:lastRenderedPageBreak/>
        <w:t>aplikasi umum dan mengimpor kode</w:t>
      </w:r>
      <w:r>
        <w:rPr>
          <w:spacing w:val="-5"/>
        </w:rPr>
        <w:t xml:space="preserve"> </w:t>
      </w:r>
      <w:r>
        <w:t>sampel</w:t>
      </w:r>
    </w:p>
    <w:p w:rsidR="00E44789" w:rsidRPr="00C34BF0" w:rsidRDefault="00E44789" w:rsidP="00C34BF0">
      <w:pPr>
        <w:pStyle w:val="ListParagraph"/>
        <w:widowControl w:val="0"/>
        <w:numPr>
          <w:ilvl w:val="3"/>
          <w:numId w:val="10"/>
        </w:numPr>
        <w:tabs>
          <w:tab w:val="left" w:pos="1170"/>
        </w:tabs>
        <w:autoSpaceDE w:val="0"/>
        <w:autoSpaceDN w:val="0"/>
        <w:spacing w:before="181" w:line="360" w:lineRule="auto"/>
        <w:ind w:left="1170" w:hanging="540"/>
        <w:contextualSpacing w:val="0"/>
        <w:rPr>
          <w:rFonts w:ascii="Symbol" w:hAnsi="Symbol"/>
          <w:sz w:val="20"/>
        </w:rPr>
      </w:pPr>
      <w:r>
        <w:t>Framework dan fitur pengujian yang</w:t>
      </w:r>
      <w:r>
        <w:rPr>
          <w:spacing w:val="1"/>
        </w:rPr>
        <w:t xml:space="preserve"> </w:t>
      </w:r>
      <w:r>
        <w:t>lengkap</w:t>
      </w:r>
    </w:p>
    <w:p w:rsidR="00E44789" w:rsidRDefault="00E44789" w:rsidP="00C34BF0">
      <w:pPr>
        <w:pStyle w:val="ListParagraph"/>
        <w:widowControl w:val="0"/>
        <w:numPr>
          <w:ilvl w:val="3"/>
          <w:numId w:val="10"/>
        </w:numPr>
        <w:tabs>
          <w:tab w:val="left" w:pos="1170"/>
        </w:tabs>
        <w:autoSpaceDE w:val="0"/>
        <w:autoSpaceDN w:val="0"/>
        <w:spacing w:line="360" w:lineRule="auto"/>
        <w:ind w:left="1170" w:right="193" w:hanging="540"/>
        <w:contextualSpacing w:val="0"/>
        <w:rPr>
          <w:rFonts w:ascii="Symbol" w:hAnsi="Symbol"/>
          <w:sz w:val="20"/>
        </w:rPr>
      </w:pPr>
      <w:r>
        <w:t>Fitur lint untuk merekam performa, kegunaan, kompatibilitas versi, dan masalah</w:t>
      </w:r>
      <w:r>
        <w:rPr>
          <w:spacing w:val="-1"/>
        </w:rPr>
        <w:t xml:space="preserve"> </w:t>
      </w:r>
      <w:r>
        <w:t>lainnya</w:t>
      </w:r>
    </w:p>
    <w:p w:rsidR="00E44789" w:rsidRDefault="00E44789" w:rsidP="00C34BF0">
      <w:pPr>
        <w:pStyle w:val="ListParagraph"/>
        <w:widowControl w:val="0"/>
        <w:numPr>
          <w:ilvl w:val="3"/>
          <w:numId w:val="10"/>
        </w:numPr>
        <w:tabs>
          <w:tab w:val="left" w:pos="1170"/>
        </w:tabs>
        <w:autoSpaceDE w:val="0"/>
        <w:autoSpaceDN w:val="0"/>
        <w:spacing w:before="180" w:line="360" w:lineRule="auto"/>
        <w:ind w:left="1170" w:hanging="540"/>
        <w:contextualSpacing w:val="0"/>
        <w:rPr>
          <w:rFonts w:ascii="Symbol" w:hAnsi="Symbol"/>
          <w:sz w:val="20"/>
        </w:rPr>
      </w:pPr>
      <w:r>
        <w:t>Dukungan C++ dan NDK</w:t>
      </w:r>
    </w:p>
    <w:p w:rsidR="00E44789" w:rsidRPr="00C34BF0" w:rsidRDefault="00E44789" w:rsidP="00C34BF0">
      <w:pPr>
        <w:pStyle w:val="ListParagraph"/>
        <w:widowControl w:val="0"/>
        <w:numPr>
          <w:ilvl w:val="3"/>
          <w:numId w:val="10"/>
        </w:numPr>
        <w:tabs>
          <w:tab w:val="left" w:pos="1170"/>
        </w:tabs>
        <w:autoSpaceDE w:val="0"/>
        <w:autoSpaceDN w:val="0"/>
        <w:spacing w:before="62" w:line="360" w:lineRule="auto"/>
        <w:ind w:left="1170" w:right="205" w:hanging="540"/>
        <w:contextualSpacing w:val="0"/>
        <w:rPr>
          <w:rFonts w:ascii="Symbol" w:hAnsi="Symbol"/>
          <w:sz w:val="20"/>
        </w:rPr>
        <w:sectPr w:rsidR="00E44789" w:rsidRPr="00C34BF0" w:rsidSect="00C34BF0">
          <w:type w:val="continuous"/>
          <w:pgSz w:w="12240" w:h="15840" w:code="1"/>
          <w:pgMar w:top="1580" w:right="1580" w:bottom="880" w:left="1680" w:header="0" w:footer="699" w:gutter="0"/>
          <w:cols w:space="720"/>
          <w:docGrid w:linePitch="326"/>
        </w:sectPr>
      </w:pPr>
      <w:r>
        <w:t xml:space="preserve">Dukungan bawaan untuk </w:t>
      </w:r>
      <w:hyperlink r:id="rId14">
        <w:r>
          <w:t>Google Cloud Platform</w:t>
        </w:r>
      </w:hyperlink>
      <w:r>
        <w:t>, yang memudahkan integrasi Google Cloud Messaging dan App</w:t>
      </w:r>
      <w:r>
        <w:rPr>
          <w:spacing w:val="-2"/>
        </w:rPr>
        <w:t xml:space="preserve"> </w:t>
      </w:r>
      <w:r>
        <w:t>Engine</w:t>
      </w:r>
    </w:p>
    <w:p w:rsidR="003A78C1" w:rsidRPr="006621AA" w:rsidRDefault="003A78C1"/>
    <w:p w:rsidR="00664743" w:rsidRPr="006621AA" w:rsidRDefault="00664743" w:rsidP="00B70876">
      <w:pPr>
        <w:tabs>
          <w:tab w:val="left" w:pos="10260"/>
        </w:tabs>
      </w:pPr>
    </w:p>
    <w:p w:rsidR="003A78C1" w:rsidRPr="006621AA" w:rsidRDefault="003A78C1" w:rsidP="00B70876">
      <w:pPr>
        <w:tabs>
          <w:tab w:val="left" w:pos="10260"/>
        </w:tabs>
      </w:pPr>
    </w:p>
    <w:p w:rsidR="00386F89" w:rsidRDefault="00386F89"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890AA4" w:rsidRDefault="00890AA4" w:rsidP="00386F89">
      <w:pPr>
        <w:tabs>
          <w:tab w:val="left" w:pos="10260"/>
        </w:tabs>
        <w:jc w:val="both"/>
      </w:pPr>
    </w:p>
    <w:p w:rsidR="00C34BF0" w:rsidRDefault="00C34BF0" w:rsidP="00386F89">
      <w:pPr>
        <w:tabs>
          <w:tab w:val="left" w:pos="10260"/>
        </w:tabs>
        <w:jc w:val="both"/>
      </w:pPr>
    </w:p>
    <w:p w:rsidR="00C34BF0" w:rsidRDefault="00C34BF0" w:rsidP="00386F89">
      <w:pPr>
        <w:tabs>
          <w:tab w:val="left" w:pos="10260"/>
        </w:tabs>
        <w:jc w:val="both"/>
      </w:pPr>
      <w:r w:rsidRPr="006621AA">
        <w:rPr>
          <w:noProof/>
          <w:lang w:val="id-ID" w:eastAsia="id-ID"/>
        </w:rPr>
        <w:lastRenderedPageBreak/>
        <mc:AlternateContent>
          <mc:Choice Requires="wps">
            <w:drawing>
              <wp:anchor distT="0" distB="0" distL="114300" distR="114300" simplePos="0" relativeHeight="251706880" behindDoc="0" locked="0" layoutInCell="1" allowOverlap="1" wp14:anchorId="3C83EA75" wp14:editId="2BC669AA">
                <wp:simplePos x="0" y="0"/>
                <wp:positionH relativeFrom="column">
                  <wp:posOffset>17780</wp:posOffset>
                </wp:positionH>
                <wp:positionV relativeFrom="paragraph">
                  <wp:posOffset>-19298</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174D" w:rsidRPr="006621AA" w:rsidRDefault="00BC174D" w:rsidP="00386F89">
                            <w:pPr>
                              <w:pStyle w:val="ListParagraph"/>
                              <w:numPr>
                                <w:ilvl w:val="0"/>
                                <w:numId w:val="4"/>
                              </w:numPr>
                              <w:rPr>
                                <w:b/>
                                <w:color w:val="FFFFFF" w:themeColor="background1"/>
                                <w:sz w:val="56"/>
                                <w:szCs w:val="56"/>
                              </w:rPr>
                            </w:pPr>
                            <w:r w:rsidRPr="006621AA">
                              <w:t xml:space="preserve"> </w:t>
                            </w:r>
                            <w:r>
                              <w:rPr>
                                <w:b/>
                                <w:color w:val="FFFFFF" w:themeColor="background1"/>
                                <w:sz w:val="56"/>
                                <w:szCs w:val="56"/>
                              </w:rPr>
                              <w:t>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3EA75" id="Rectangle 211" o:spid="_x0000_s1043" style="position:absolute;left:0;text-align:left;margin-left:1.4pt;margin-top:-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" fillcolor="#3974b8 [3204]" stroked="f" strokeweight="2pt">
                <v:textbox>
                  <w:txbxContent>
                    <w:p w:rsidR="00BC174D" w:rsidRPr="006621AA" w:rsidRDefault="00BC174D" w:rsidP="00386F89">
                      <w:pPr>
                        <w:pStyle w:val="ListParagraph"/>
                        <w:numPr>
                          <w:ilvl w:val="0"/>
                          <w:numId w:val="4"/>
                        </w:numPr>
                        <w:rPr>
                          <w:b/>
                          <w:color w:val="FFFFFF" w:themeColor="background1"/>
                          <w:sz w:val="56"/>
                          <w:szCs w:val="56"/>
                        </w:rPr>
                      </w:pPr>
                      <w:r w:rsidRPr="006621AA">
                        <w:t xml:space="preserve"> </w:t>
                      </w:r>
                      <w:r>
                        <w:rPr>
                          <w:b/>
                          <w:color w:val="FFFFFF" w:themeColor="background1"/>
                          <w:sz w:val="56"/>
                          <w:szCs w:val="56"/>
                        </w:rPr>
                        <w:t>ISI</w:t>
                      </w:r>
                    </w:p>
                  </w:txbxContent>
                </v:textbox>
              </v:rect>
            </w:pict>
          </mc:Fallback>
        </mc:AlternateContent>
      </w:r>
    </w:p>
    <w:p w:rsidR="00C34BF0" w:rsidRDefault="00C34BF0" w:rsidP="00386F89">
      <w:pPr>
        <w:tabs>
          <w:tab w:val="left" w:pos="10260"/>
        </w:tabs>
        <w:jc w:val="both"/>
      </w:pPr>
    </w:p>
    <w:p w:rsidR="00C34BF0" w:rsidRPr="006621AA" w:rsidRDefault="00C34BF0" w:rsidP="00386F89">
      <w:pPr>
        <w:tabs>
          <w:tab w:val="left" w:pos="10260"/>
        </w:tabs>
        <w:jc w:val="both"/>
      </w:pPr>
    </w:p>
    <w:p w:rsidR="00386F89" w:rsidRPr="006621AA" w:rsidRDefault="008A29F7" w:rsidP="00386F89">
      <w:pPr>
        <w:spacing w:line="276" w:lineRule="auto"/>
        <w:jc w:val="both"/>
        <w:rPr>
          <w:b/>
          <w:color w:val="333366" w:themeColor="accent2"/>
          <w:sz w:val="32"/>
        </w:rPr>
      </w:pPr>
      <w:r w:rsidRPr="006621AA">
        <w:rPr>
          <w:b/>
          <w:color w:val="333366" w:themeColor="accent2"/>
          <w:sz w:val="32"/>
        </w:rPr>
        <w:t>3</w:t>
      </w:r>
      <w:r w:rsidR="00386F89" w:rsidRPr="006621AA">
        <w:rPr>
          <w:b/>
          <w:color w:val="333366" w:themeColor="accent2"/>
          <w:sz w:val="32"/>
        </w:rPr>
        <w:t>.1.</w:t>
      </w:r>
      <w:r w:rsidR="00362281">
        <w:rPr>
          <w:b/>
          <w:color w:val="333366" w:themeColor="accent2"/>
          <w:sz w:val="32"/>
        </w:rPr>
        <w:t xml:space="preserve"> Listing Program</w:t>
      </w:r>
    </w:p>
    <w:p w:rsidR="001D17FD" w:rsidRDefault="001D17FD" w:rsidP="001D17FD">
      <w:pPr>
        <w:tabs>
          <w:tab w:val="left" w:pos="10260"/>
        </w:tabs>
        <w:ind w:firstLine="360"/>
        <w:jc w:val="both"/>
        <w:rPr>
          <w:b/>
          <w:sz w:val="28"/>
        </w:rPr>
      </w:pPr>
      <w:r w:rsidRPr="001D17FD">
        <w:rPr>
          <w:b/>
          <w:sz w:val="28"/>
        </w:rPr>
        <w:t>Index.php</w:t>
      </w:r>
    </w:p>
    <w:p w:rsidR="001D17FD" w:rsidRPr="001D17FD" w:rsidRDefault="001D17FD" w:rsidP="001D17FD">
      <w:pPr>
        <w:tabs>
          <w:tab w:val="left" w:pos="10260"/>
        </w:tabs>
        <w:ind w:firstLine="360"/>
        <w:jc w:val="both"/>
        <w:rPr>
          <w:b/>
          <w:sz w:val="28"/>
        </w:rPr>
      </w:pPr>
    </w:p>
    <w:p w:rsidR="001D17FD" w:rsidRDefault="001D17FD" w:rsidP="0065242F">
      <w:pPr>
        <w:tabs>
          <w:tab w:val="left" w:pos="10260"/>
        </w:tabs>
        <w:spacing w:line="276" w:lineRule="auto"/>
        <w:ind w:firstLine="360"/>
        <w:jc w:val="both"/>
      </w:pPr>
      <w:r>
        <w:t>&lt;!DOCTYPE html&gt;</w:t>
      </w:r>
    </w:p>
    <w:p w:rsidR="001D17FD" w:rsidRDefault="001D17FD" w:rsidP="0065242F">
      <w:pPr>
        <w:tabs>
          <w:tab w:val="left" w:pos="10260"/>
        </w:tabs>
        <w:spacing w:line="276" w:lineRule="auto"/>
        <w:ind w:firstLine="360"/>
        <w:jc w:val="both"/>
      </w:pPr>
      <w:r>
        <w:t>&lt;html lang="en" dir="ltr"&gt;</w:t>
      </w:r>
    </w:p>
    <w:p w:rsidR="001D17FD" w:rsidRDefault="001D17FD" w:rsidP="0065242F">
      <w:pPr>
        <w:tabs>
          <w:tab w:val="left" w:pos="10260"/>
        </w:tabs>
        <w:spacing w:line="276" w:lineRule="auto"/>
        <w:ind w:firstLine="360"/>
        <w:jc w:val="both"/>
      </w:pPr>
      <w:r>
        <w:t xml:space="preserve">  &lt;head&gt;</w:t>
      </w:r>
    </w:p>
    <w:p w:rsidR="001D17FD" w:rsidRDefault="001D17FD" w:rsidP="0065242F">
      <w:pPr>
        <w:tabs>
          <w:tab w:val="left" w:pos="10260"/>
        </w:tabs>
        <w:spacing w:line="276" w:lineRule="auto"/>
        <w:ind w:firstLine="360"/>
        <w:jc w:val="both"/>
      </w:pPr>
      <w:r>
        <w:t xml:space="preserve">    &lt;script src="jquery.js"&gt;&lt;/script&gt;</w:t>
      </w:r>
    </w:p>
    <w:p w:rsidR="001D17FD" w:rsidRDefault="001D17FD" w:rsidP="0065242F">
      <w:pPr>
        <w:tabs>
          <w:tab w:val="left" w:pos="10260"/>
        </w:tabs>
        <w:spacing w:line="276" w:lineRule="auto"/>
        <w:ind w:firstLine="360"/>
        <w:jc w:val="both"/>
      </w:pPr>
      <w:r>
        <w:t xml:space="preserve">    &lt;script&gt;</w:t>
      </w:r>
    </w:p>
    <w:p w:rsidR="001D17FD" w:rsidRDefault="001D17FD" w:rsidP="0065242F">
      <w:pPr>
        <w:tabs>
          <w:tab w:val="left" w:pos="10260"/>
        </w:tabs>
        <w:spacing w:line="276" w:lineRule="auto"/>
        <w:ind w:firstLine="360"/>
        <w:jc w:val="both"/>
      </w:pPr>
      <w:r>
        <w:t xml:space="preserve">      $(function(){</w:t>
      </w:r>
    </w:p>
    <w:p w:rsidR="001D17FD" w:rsidRDefault="001D17FD" w:rsidP="0065242F">
      <w:pPr>
        <w:tabs>
          <w:tab w:val="left" w:pos="10260"/>
        </w:tabs>
        <w:spacing w:line="276" w:lineRule="auto"/>
        <w:ind w:firstLine="360"/>
        <w:jc w:val="both"/>
      </w:pPr>
      <w:r>
        <w:t xml:space="preserve">      var time = 3;</w:t>
      </w:r>
    </w:p>
    <w:p w:rsidR="001D17FD" w:rsidRDefault="001D17FD" w:rsidP="0065242F">
      <w:pPr>
        <w:tabs>
          <w:tab w:val="left" w:pos="10260"/>
        </w:tabs>
        <w:spacing w:line="276" w:lineRule="auto"/>
        <w:ind w:firstLine="360"/>
        <w:jc w:val="both"/>
      </w:pPr>
      <w:r>
        <w:t xml:space="preserve">      function redirect()</w:t>
      </w:r>
    </w:p>
    <w:p w:rsidR="001D17FD" w:rsidRDefault="001D17FD" w:rsidP="0065242F">
      <w:pPr>
        <w:tabs>
          <w:tab w:val="left" w:pos="10260"/>
        </w:tabs>
        <w:spacing w:line="276" w:lineRule="auto"/>
        <w:ind w:firstLine="360"/>
        <w:jc w:val="both"/>
      </w:pPr>
      <w:r>
        <w:t xml:space="preserve">    {</w:t>
      </w:r>
    </w:p>
    <w:p w:rsidR="001D17FD" w:rsidRDefault="001D17FD" w:rsidP="0065242F">
      <w:pPr>
        <w:tabs>
          <w:tab w:val="left" w:pos="10260"/>
        </w:tabs>
        <w:spacing w:line="276" w:lineRule="auto"/>
        <w:ind w:firstLine="360"/>
        <w:jc w:val="both"/>
      </w:pPr>
      <w:r>
        <w:t xml:space="preserve">      var id =setTimeout(redirect, 1000);</w:t>
      </w:r>
    </w:p>
    <w:p w:rsidR="001D17FD" w:rsidRDefault="001D17FD" w:rsidP="0065242F">
      <w:pPr>
        <w:tabs>
          <w:tab w:val="left" w:pos="10260"/>
        </w:tabs>
        <w:spacing w:line="276" w:lineRule="auto"/>
        <w:ind w:firstLine="360"/>
        <w:jc w:val="both"/>
      </w:pPr>
      <w:r>
        <w:t xml:space="preserve">      $(".timer").html(time);</w:t>
      </w:r>
    </w:p>
    <w:p w:rsidR="001D17FD" w:rsidRDefault="001D17FD" w:rsidP="0065242F">
      <w:pPr>
        <w:tabs>
          <w:tab w:val="left" w:pos="10260"/>
        </w:tabs>
        <w:spacing w:line="276" w:lineRule="auto"/>
        <w:ind w:firstLine="360"/>
        <w:jc w:val="both"/>
      </w:pPr>
      <w:r>
        <w:t xml:space="preserve">      if (time == 0) {</w:t>
      </w:r>
    </w:p>
    <w:p w:rsidR="001D17FD" w:rsidRDefault="001D17FD" w:rsidP="0065242F">
      <w:pPr>
        <w:tabs>
          <w:tab w:val="left" w:pos="10260"/>
        </w:tabs>
        <w:spacing w:line="276" w:lineRule="auto"/>
        <w:ind w:firstLine="360"/>
        <w:jc w:val="both"/>
      </w:pPr>
      <w:r>
        <w:t xml:space="preserve">        clearTimeout(id)</w:t>
      </w:r>
    </w:p>
    <w:p w:rsidR="001D17FD" w:rsidRDefault="001D17FD" w:rsidP="0065242F">
      <w:pPr>
        <w:tabs>
          <w:tab w:val="left" w:pos="10260"/>
        </w:tabs>
        <w:spacing w:line="276" w:lineRule="auto"/>
        <w:ind w:firstLine="360"/>
        <w:jc w:val="both"/>
      </w:pPr>
      <w:r>
        <w:t xml:space="preserve">        window.location.href="logout.php";</w:t>
      </w:r>
    </w:p>
    <w:p w:rsidR="001D17FD" w:rsidRDefault="001D17FD" w:rsidP="0065242F">
      <w:pPr>
        <w:tabs>
          <w:tab w:val="left" w:pos="10260"/>
        </w:tabs>
        <w:spacing w:line="276" w:lineRule="auto"/>
        <w:ind w:firstLine="360"/>
        <w:jc w:val="both"/>
      </w:pPr>
      <w:r>
        <w:t xml:space="preserve">      }</w:t>
      </w:r>
    </w:p>
    <w:p w:rsidR="001D17FD" w:rsidRDefault="001D17FD" w:rsidP="0065242F">
      <w:pPr>
        <w:tabs>
          <w:tab w:val="left" w:pos="10260"/>
        </w:tabs>
        <w:spacing w:line="276" w:lineRule="auto"/>
        <w:ind w:firstLine="360"/>
        <w:jc w:val="both"/>
      </w:pPr>
      <w:r>
        <w:t xml:space="preserve">      time --;</w:t>
      </w:r>
    </w:p>
    <w:p w:rsidR="001D17FD" w:rsidRDefault="001D17FD" w:rsidP="0065242F">
      <w:pPr>
        <w:tabs>
          <w:tab w:val="left" w:pos="10260"/>
        </w:tabs>
        <w:spacing w:line="276" w:lineRule="auto"/>
        <w:ind w:firstLine="360"/>
        <w:jc w:val="both"/>
      </w:pPr>
      <w:r>
        <w:t xml:space="preserve">    }</w:t>
      </w:r>
    </w:p>
    <w:p w:rsidR="001D17FD" w:rsidRDefault="001D17FD" w:rsidP="0065242F">
      <w:pPr>
        <w:tabs>
          <w:tab w:val="left" w:pos="10260"/>
        </w:tabs>
        <w:spacing w:line="276" w:lineRule="auto"/>
        <w:ind w:firstLine="360"/>
        <w:jc w:val="both"/>
      </w:pPr>
      <w:r>
        <w:t xml:space="preserve"> redirect();</w:t>
      </w:r>
    </w:p>
    <w:p w:rsidR="001D17FD" w:rsidRDefault="001D17FD" w:rsidP="0065242F">
      <w:pPr>
        <w:tabs>
          <w:tab w:val="left" w:pos="10260"/>
        </w:tabs>
        <w:spacing w:line="276" w:lineRule="auto"/>
        <w:ind w:firstLine="360"/>
        <w:jc w:val="both"/>
      </w:pPr>
      <w:r>
        <w:t>});</w:t>
      </w:r>
    </w:p>
    <w:p w:rsidR="001D17FD" w:rsidRDefault="001D17FD" w:rsidP="0065242F">
      <w:pPr>
        <w:tabs>
          <w:tab w:val="left" w:pos="10260"/>
        </w:tabs>
        <w:spacing w:line="276" w:lineRule="auto"/>
        <w:ind w:firstLine="360"/>
        <w:jc w:val="both"/>
      </w:pPr>
      <w:r>
        <w:t xml:space="preserve">    &lt;/script&gt;</w:t>
      </w:r>
    </w:p>
    <w:p w:rsidR="001D17FD" w:rsidRDefault="001D17FD" w:rsidP="0065242F">
      <w:pPr>
        <w:tabs>
          <w:tab w:val="left" w:pos="10260"/>
        </w:tabs>
        <w:spacing w:line="276" w:lineRule="auto"/>
        <w:ind w:firstLine="360"/>
        <w:jc w:val="both"/>
      </w:pPr>
      <w:r>
        <w:t xml:space="preserve">    &lt;meta charset="utf-8"&gt;</w:t>
      </w:r>
    </w:p>
    <w:p w:rsidR="001D17FD" w:rsidRDefault="001D17FD" w:rsidP="0065242F">
      <w:pPr>
        <w:tabs>
          <w:tab w:val="left" w:pos="10260"/>
        </w:tabs>
        <w:spacing w:line="276" w:lineRule="auto"/>
        <w:ind w:firstLine="360"/>
        <w:jc w:val="both"/>
      </w:pPr>
      <w:r>
        <w:t xml:space="preserve">    &lt;title&gt;&lt;/title&gt;</w:t>
      </w:r>
    </w:p>
    <w:p w:rsidR="001D17FD" w:rsidRDefault="001D17FD" w:rsidP="0065242F">
      <w:pPr>
        <w:tabs>
          <w:tab w:val="left" w:pos="10260"/>
        </w:tabs>
        <w:spacing w:line="276" w:lineRule="auto"/>
        <w:ind w:firstLine="360"/>
        <w:jc w:val="both"/>
      </w:pPr>
      <w:r>
        <w:t xml:space="preserve">    &lt;link rel="stylesheet" href="style.css"&gt;</w:t>
      </w:r>
    </w:p>
    <w:p w:rsidR="001D17FD" w:rsidRDefault="001D17FD" w:rsidP="0065242F">
      <w:pPr>
        <w:tabs>
          <w:tab w:val="left" w:pos="10260"/>
        </w:tabs>
        <w:spacing w:line="276" w:lineRule="auto"/>
        <w:ind w:firstLine="360"/>
        <w:jc w:val="both"/>
      </w:pPr>
      <w:r>
        <w:t xml:space="preserve">  &lt;/head&gt;</w:t>
      </w:r>
    </w:p>
    <w:p w:rsidR="001D17FD" w:rsidRDefault="001D17FD" w:rsidP="0065242F">
      <w:pPr>
        <w:tabs>
          <w:tab w:val="left" w:pos="10260"/>
        </w:tabs>
        <w:spacing w:line="276" w:lineRule="auto"/>
        <w:ind w:firstLine="360"/>
        <w:jc w:val="both"/>
      </w:pPr>
      <w:r>
        <w:t xml:space="preserve">  &lt;body&gt;</w:t>
      </w:r>
    </w:p>
    <w:p w:rsidR="001D17FD" w:rsidRDefault="001D17FD" w:rsidP="0065242F">
      <w:pPr>
        <w:tabs>
          <w:tab w:val="left" w:pos="10260"/>
        </w:tabs>
        <w:spacing w:line="276" w:lineRule="auto"/>
        <w:ind w:firstLine="360"/>
        <w:jc w:val="both"/>
      </w:pPr>
      <w:r>
        <w:t xml:space="preserve">    &lt;audio autoplay="autoplay" loop="loop"&gt;&lt;source src="ct.mp3" type="audio/mpeg"&gt;&lt;/audio&gt;</w:t>
      </w:r>
    </w:p>
    <w:p w:rsidR="001D17FD" w:rsidRDefault="001D17FD" w:rsidP="0065242F">
      <w:pPr>
        <w:tabs>
          <w:tab w:val="left" w:pos="10260"/>
        </w:tabs>
        <w:spacing w:line="276" w:lineRule="auto"/>
        <w:ind w:firstLine="360"/>
        <w:jc w:val="both"/>
      </w:pPr>
      <w:r>
        <w:t xml:space="preserve">    &lt;div id="loading" class="loading"&gt;</w:t>
      </w:r>
    </w:p>
    <w:p w:rsidR="001D17FD" w:rsidRDefault="001D17FD" w:rsidP="0065242F">
      <w:pPr>
        <w:tabs>
          <w:tab w:val="left" w:pos="10260"/>
        </w:tabs>
        <w:spacing w:line="276" w:lineRule="auto"/>
        <w:ind w:firstLine="360"/>
        <w:jc w:val="both"/>
      </w:pPr>
      <w:r>
        <w:t xml:space="preserve">      &lt;span&gt;LOADING&lt;/span&gt;</w:t>
      </w:r>
    </w:p>
    <w:p w:rsidR="001D17FD" w:rsidRDefault="001D17FD" w:rsidP="0065242F">
      <w:pPr>
        <w:tabs>
          <w:tab w:val="left" w:pos="10260"/>
        </w:tabs>
        <w:spacing w:line="276" w:lineRule="auto"/>
        <w:ind w:firstLine="360"/>
        <w:jc w:val="both"/>
      </w:pPr>
      <w:r>
        <w:t xml:space="preserve">    &lt;/div&gt;</w:t>
      </w:r>
    </w:p>
    <w:p w:rsidR="001D17FD" w:rsidRDefault="001D17FD" w:rsidP="0065242F">
      <w:pPr>
        <w:tabs>
          <w:tab w:val="left" w:pos="10260"/>
        </w:tabs>
        <w:spacing w:line="276" w:lineRule="auto"/>
        <w:ind w:firstLine="360"/>
        <w:jc w:val="both"/>
      </w:pPr>
      <w:r>
        <w:t xml:space="preserve">  &lt;/body&gt;</w:t>
      </w:r>
    </w:p>
    <w:p w:rsidR="001D17FD" w:rsidRDefault="001D17FD" w:rsidP="0065242F">
      <w:pPr>
        <w:tabs>
          <w:tab w:val="left" w:pos="10260"/>
        </w:tabs>
        <w:spacing w:line="276" w:lineRule="auto"/>
        <w:ind w:firstLine="360"/>
        <w:jc w:val="both"/>
      </w:pPr>
      <w:r>
        <w:t>&lt;/html&gt;</w:t>
      </w:r>
    </w:p>
    <w:p w:rsidR="001D17FD" w:rsidRDefault="001D17FD" w:rsidP="001D17FD">
      <w:pPr>
        <w:tabs>
          <w:tab w:val="left" w:pos="10260"/>
        </w:tabs>
        <w:ind w:firstLine="360"/>
        <w:jc w:val="both"/>
      </w:pPr>
    </w:p>
    <w:p w:rsidR="001D17FD" w:rsidRPr="001D17FD" w:rsidRDefault="001D17FD" w:rsidP="001D17FD">
      <w:pPr>
        <w:tabs>
          <w:tab w:val="left" w:pos="10260"/>
        </w:tabs>
        <w:ind w:firstLine="360"/>
        <w:jc w:val="both"/>
      </w:pPr>
    </w:p>
    <w:p w:rsidR="001D17FD" w:rsidRDefault="001D17FD" w:rsidP="00386F89">
      <w:pPr>
        <w:tabs>
          <w:tab w:val="left" w:pos="10260"/>
        </w:tabs>
        <w:ind w:firstLine="360"/>
        <w:jc w:val="both"/>
      </w:pPr>
    </w:p>
    <w:p w:rsidR="001D17FD" w:rsidRDefault="001D17FD" w:rsidP="00386F89">
      <w:pPr>
        <w:tabs>
          <w:tab w:val="left" w:pos="10260"/>
        </w:tabs>
        <w:ind w:firstLine="360"/>
        <w:jc w:val="both"/>
      </w:pPr>
    </w:p>
    <w:p w:rsidR="001D17FD" w:rsidRDefault="001D17FD" w:rsidP="0065242F">
      <w:pPr>
        <w:tabs>
          <w:tab w:val="left" w:pos="10260"/>
        </w:tabs>
        <w:jc w:val="both"/>
      </w:pPr>
    </w:p>
    <w:p w:rsidR="001D17FD" w:rsidRDefault="001D17FD" w:rsidP="00386F89">
      <w:pPr>
        <w:tabs>
          <w:tab w:val="left" w:pos="10260"/>
        </w:tabs>
        <w:ind w:firstLine="360"/>
        <w:jc w:val="both"/>
      </w:pPr>
      <w:r w:rsidRPr="001D17FD">
        <w:rPr>
          <w:b/>
          <w:sz w:val="28"/>
          <w:szCs w:val="32"/>
        </w:rPr>
        <w:lastRenderedPageBreak/>
        <w:t>Start0.php</w:t>
      </w:r>
    </w:p>
    <w:p w:rsidR="001D17FD" w:rsidRDefault="001D17FD" w:rsidP="001D17FD">
      <w:pPr>
        <w:tabs>
          <w:tab w:val="left" w:pos="10260"/>
        </w:tabs>
        <w:ind w:firstLine="360"/>
        <w:jc w:val="both"/>
      </w:pPr>
    </w:p>
    <w:p w:rsidR="001D17FD" w:rsidRDefault="001D17FD" w:rsidP="0065242F">
      <w:pPr>
        <w:tabs>
          <w:tab w:val="left" w:pos="10260"/>
        </w:tabs>
        <w:spacing w:line="276" w:lineRule="auto"/>
        <w:ind w:firstLine="360"/>
        <w:jc w:val="both"/>
      </w:pPr>
      <w:r>
        <w:t>&lt;?php</w:t>
      </w:r>
    </w:p>
    <w:p w:rsidR="001D17FD" w:rsidRDefault="001D17FD" w:rsidP="0065242F">
      <w:pPr>
        <w:tabs>
          <w:tab w:val="left" w:pos="10260"/>
        </w:tabs>
        <w:spacing w:line="276" w:lineRule="auto"/>
        <w:ind w:firstLine="360"/>
        <w:jc w:val="both"/>
      </w:pPr>
      <w:r>
        <w:t>session_destroy();</w:t>
      </w:r>
    </w:p>
    <w:p w:rsidR="001D17FD" w:rsidRDefault="001D17FD" w:rsidP="0065242F">
      <w:pPr>
        <w:tabs>
          <w:tab w:val="left" w:pos="10260"/>
        </w:tabs>
        <w:spacing w:line="276" w:lineRule="auto"/>
        <w:ind w:firstLine="360"/>
        <w:jc w:val="both"/>
      </w:pPr>
      <w:r>
        <w:t>?&gt;</w:t>
      </w:r>
    </w:p>
    <w:p w:rsidR="001D17FD" w:rsidRDefault="001D17FD" w:rsidP="0065242F">
      <w:pPr>
        <w:tabs>
          <w:tab w:val="left" w:pos="10260"/>
        </w:tabs>
        <w:spacing w:line="276" w:lineRule="auto"/>
        <w:ind w:firstLine="360"/>
        <w:jc w:val="both"/>
      </w:pPr>
      <w:r>
        <w:t>&lt;!DOCTYPE html&gt;</w:t>
      </w:r>
    </w:p>
    <w:p w:rsidR="001D17FD" w:rsidRDefault="001D17FD" w:rsidP="0065242F">
      <w:pPr>
        <w:tabs>
          <w:tab w:val="left" w:pos="10260"/>
        </w:tabs>
        <w:spacing w:line="276" w:lineRule="auto"/>
        <w:ind w:firstLine="360"/>
        <w:jc w:val="both"/>
      </w:pPr>
      <w:r>
        <w:t>&lt;html lang="en"&gt;</w:t>
      </w:r>
    </w:p>
    <w:p w:rsidR="001D17FD" w:rsidRDefault="001D17FD" w:rsidP="0065242F">
      <w:pPr>
        <w:tabs>
          <w:tab w:val="left" w:pos="10260"/>
        </w:tabs>
        <w:spacing w:line="276" w:lineRule="auto"/>
        <w:ind w:firstLine="360"/>
        <w:jc w:val="both"/>
      </w:pPr>
      <w:r>
        <w:t xml:space="preserve">    &lt;head&gt;</w:t>
      </w:r>
    </w:p>
    <w:p w:rsidR="001D17FD" w:rsidRDefault="001D17FD" w:rsidP="0065242F">
      <w:pPr>
        <w:tabs>
          <w:tab w:val="left" w:pos="10260"/>
        </w:tabs>
        <w:spacing w:line="276" w:lineRule="auto"/>
        <w:ind w:firstLine="360"/>
        <w:jc w:val="both"/>
      </w:pPr>
      <w:r>
        <w:t xml:space="preserve">        &lt;meta charset="UTF-8"&gt;</w:t>
      </w:r>
    </w:p>
    <w:p w:rsidR="001D17FD" w:rsidRDefault="001D17FD" w:rsidP="0065242F">
      <w:pPr>
        <w:tabs>
          <w:tab w:val="left" w:pos="10260"/>
        </w:tabs>
        <w:spacing w:line="276" w:lineRule="auto"/>
        <w:ind w:firstLine="360"/>
        <w:jc w:val="both"/>
      </w:pPr>
      <w:r>
        <w:t xml:space="preserve">        &lt;meta name="viewport" content="width=device-width, initial-scale=1.0"&gt;</w:t>
      </w:r>
    </w:p>
    <w:p w:rsidR="001D17FD" w:rsidRDefault="001D17FD" w:rsidP="0065242F">
      <w:pPr>
        <w:tabs>
          <w:tab w:val="left" w:pos="10260"/>
        </w:tabs>
        <w:spacing w:line="276" w:lineRule="auto"/>
        <w:ind w:firstLine="360"/>
        <w:jc w:val="both"/>
      </w:pPr>
      <w:r>
        <w:t xml:space="preserve">        &lt;meta http-equiv="X-UA-Compatible" content="ie=edge"&gt;</w:t>
      </w:r>
    </w:p>
    <w:p w:rsidR="001D17FD" w:rsidRDefault="001D17FD" w:rsidP="0065242F">
      <w:pPr>
        <w:tabs>
          <w:tab w:val="left" w:pos="10260"/>
        </w:tabs>
        <w:spacing w:line="276" w:lineRule="auto"/>
        <w:ind w:firstLine="360"/>
        <w:jc w:val="both"/>
      </w:pPr>
      <w:r>
        <w:t xml:space="preserve">        &lt;title&gt;| Online Quiz System |&lt;/title&gt;</w:t>
      </w:r>
    </w:p>
    <w:p w:rsidR="001D17FD" w:rsidRDefault="001D17FD" w:rsidP="0065242F">
      <w:pPr>
        <w:tabs>
          <w:tab w:val="left" w:pos="10260"/>
        </w:tabs>
        <w:spacing w:line="276" w:lineRule="auto"/>
        <w:ind w:firstLine="360"/>
        <w:jc w:val="both"/>
      </w:pPr>
      <w:r>
        <w:t xml:space="preserve">        &lt;link rel="stylesheet" type="text/css" href="css/index.css" /&gt;</w:t>
      </w:r>
    </w:p>
    <w:p w:rsidR="001D17FD" w:rsidRDefault="001D17FD" w:rsidP="0065242F">
      <w:pPr>
        <w:tabs>
          <w:tab w:val="left" w:pos="10260"/>
        </w:tabs>
        <w:spacing w:line="276" w:lineRule="auto"/>
        <w:ind w:firstLine="360"/>
        <w:jc w:val="both"/>
      </w:pPr>
      <w:r>
        <w:t xml:space="preserve">        &lt;link rel="shortcut icon" type="image/png" href="image/logo.png" /&gt;</w:t>
      </w:r>
    </w:p>
    <w:p w:rsidR="001D17FD" w:rsidRDefault="001D17FD" w:rsidP="0065242F">
      <w:pPr>
        <w:tabs>
          <w:tab w:val="left" w:pos="10260"/>
        </w:tabs>
        <w:spacing w:line="276" w:lineRule="auto"/>
        <w:ind w:firstLine="360"/>
        <w:jc w:val="both"/>
      </w:pPr>
      <w:r>
        <w:t xml:space="preserve">    &lt;/head&gt;</w:t>
      </w:r>
    </w:p>
    <w:p w:rsidR="001D17FD" w:rsidRDefault="001D17FD" w:rsidP="0065242F">
      <w:pPr>
        <w:tabs>
          <w:tab w:val="left" w:pos="10260"/>
        </w:tabs>
        <w:spacing w:line="276" w:lineRule="auto"/>
        <w:ind w:firstLine="360"/>
        <w:jc w:val="both"/>
      </w:pPr>
      <w:r>
        <w:t xml:space="preserve">    &lt;body&gt;</w:t>
      </w:r>
    </w:p>
    <w:p w:rsidR="001D17FD" w:rsidRDefault="001D17FD" w:rsidP="0065242F">
      <w:pPr>
        <w:tabs>
          <w:tab w:val="left" w:pos="10260"/>
        </w:tabs>
        <w:spacing w:line="276" w:lineRule="auto"/>
        <w:ind w:firstLine="360"/>
        <w:jc w:val="both"/>
      </w:pPr>
      <w:r>
        <w:t xml:space="preserve">        &lt;audio autoplay="autoplay" loop="loop"&gt;&lt;source src="fear.mp3" type="audio/mpeg"&gt;&lt;/audio&gt;</w:t>
      </w:r>
    </w:p>
    <w:p w:rsidR="001D17FD" w:rsidRDefault="001D17FD" w:rsidP="0065242F">
      <w:pPr>
        <w:tabs>
          <w:tab w:val="left" w:pos="10260"/>
        </w:tabs>
        <w:spacing w:line="276" w:lineRule="auto"/>
        <w:ind w:left="360"/>
        <w:jc w:val="both"/>
      </w:pPr>
      <w:r>
        <w:t xml:space="preserve">        &lt;video id="videoBG" poster="image/Capture.png" autoplay="autoplay" muted="muted" loop="loop"&gt;</w:t>
      </w:r>
    </w:p>
    <w:p w:rsidR="001D17FD" w:rsidRDefault="001D17FD" w:rsidP="0065242F">
      <w:pPr>
        <w:tabs>
          <w:tab w:val="left" w:pos="10260"/>
        </w:tabs>
        <w:spacing w:line="276" w:lineRule="auto"/>
        <w:ind w:firstLine="360"/>
        <w:jc w:val="both"/>
      </w:pPr>
      <w:r>
        <w:t xml:space="preserve">            &lt;source src="video/open.mp4" type="video/mp4"&gt;</w:t>
      </w:r>
    </w:p>
    <w:p w:rsidR="001D17FD" w:rsidRDefault="001D17FD" w:rsidP="0065242F">
      <w:pPr>
        <w:tabs>
          <w:tab w:val="left" w:pos="10260"/>
        </w:tabs>
        <w:spacing w:line="276" w:lineRule="auto"/>
        <w:ind w:firstLine="360"/>
        <w:jc w:val="both"/>
      </w:pPr>
      <w:r>
        <w:t xml:space="preserve">        &lt;/video&gt;</w:t>
      </w:r>
    </w:p>
    <w:p w:rsidR="001D17FD" w:rsidRDefault="001D17FD" w:rsidP="0065242F">
      <w:pPr>
        <w:tabs>
          <w:tab w:val="left" w:pos="10260"/>
        </w:tabs>
        <w:spacing w:line="276" w:lineRule="auto"/>
        <w:ind w:firstLine="360"/>
        <w:jc w:val="both"/>
      </w:pPr>
      <w:r>
        <w:t xml:space="preserve">        &lt;center&gt;</w:t>
      </w:r>
    </w:p>
    <w:p w:rsidR="001D17FD" w:rsidRDefault="001D17FD" w:rsidP="0065242F">
      <w:pPr>
        <w:tabs>
          <w:tab w:val="left" w:pos="10260"/>
        </w:tabs>
        <w:spacing w:line="276" w:lineRule="auto"/>
        <w:ind w:firstLine="360"/>
        <w:jc w:val="both"/>
      </w:pPr>
      <w:r>
        <w:t xml:space="preserve">            &lt;div class="intro"&gt;</w:t>
      </w:r>
    </w:p>
    <w:p w:rsidR="001D17FD" w:rsidRDefault="001D17FD" w:rsidP="0065242F">
      <w:pPr>
        <w:tabs>
          <w:tab w:val="left" w:pos="10260"/>
        </w:tabs>
        <w:spacing w:line="276" w:lineRule="auto"/>
        <w:ind w:firstLine="360"/>
        <w:jc w:val="both"/>
      </w:pPr>
      <w:r>
        <w:t xml:space="preserve">                &lt;h1&gt; online quiz system &lt;/h1&gt;</w:t>
      </w:r>
    </w:p>
    <w:p w:rsidR="001D17FD" w:rsidRDefault="001D17FD" w:rsidP="0065242F">
      <w:pPr>
        <w:tabs>
          <w:tab w:val="left" w:pos="10260"/>
        </w:tabs>
        <w:spacing w:line="276" w:lineRule="auto"/>
        <w:ind w:firstLine="360"/>
        <w:jc w:val="both"/>
      </w:pPr>
      <w:r>
        <w:t xml:space="preserve">                &lt;a href="start.php" class="btn"&gt; START &lt;/a&gt; &amp;emsp;</w:t>
      </w:r>
    </w:p>
    <w:p w:rsidR="001D17FD" w:rsidRDefault="001D17FD" w:rsidP="0065242F">
      <w:pPr>
        <w:tabs>
          <w:tab w:val="left" w:pos="10260"/>
        </w:tabs>
        <w:spacing w:line="276" w:lineRule="auto"/>
        <w:ind w:firstLine="360"/>
        <w:jc w:val="both"/>
      </w:pPr>
      <w:r>
        <w:t xml:space="preserve">                &lt;h2&gt; .Selamat &amp;nbsp;Datang. &lt;/h2&gt;</w:t>
      </w:r>
    </w:p>
    <w:p w:rsidR="001D17FD" w:rsidRDefault="001D17FD" w:rsidP="0065242F">
      <w:pPr>
        <w:tabs>
          <w:tab w:val="left" w:pos="10260"/>
        </w:tabs>
        <w:spacing w:line="276" w:lineRule="auto"/>
        <w:ind w:firstLine="360"/>
        <w:jc w:val="both"/>
      </w:pPr>
      <w:r>
        <w:t xml:space="preserve">            &lt;/div&gt;</w:t>
      </w:r>
    </w:p>
    <w:p w:rsidR="001D17FD" w:rsidRDefault="001D17FD" w:rsidP="0065242F">
      <w:pPr>
        <w:tabs>
          <w:tab w:val="left" w:pos="10260"/>
        </w:tabs>
        <w:spacing w:line="276" w:lineRule="auto"/>
        <w:ind w:firstLine="360"/>
        <w:jc w:val="both"/>
      </w:pPr>
      <w:r>
        <w:t xml:space="preserve">        &lt;/center&gt;</w:t>
      </w:r>
    </w:p>
    <w:p w:rsidR="001D17FD" w:rsidRDefault="001D17FD" w:rsidP="0065242F">
      <w:pPr>
        <w:tabs>
          <w:tab w:val="left" w:pos="10260"/>
        </w:tabs>
        <w:spacing w:line="276" w:lineRule="auto"/>
        <w:ind w:firstLine="360"/>
        <w:jc w:val="both"/>
      </w:pPr>
      <w:r>
        <w:t xml:space="preserve">    &lt;/body&gt;</w:t>
      </w:r>
    </w:p>
    <w:p w:rsidR="001D17FD" w:rsidRDefault="001D17FD" w:rsidP="0065242F">
      <w:pPr>
        <w:tabs>
          <w:tab w:val="left" w:pos="10260"/>
        </w:tabs>
        <w:spacing w:line="276" w:lineRule="auto"/>
        <w:ind w:firstLine="360"/>
        <w:jc w:val="both"/>
      </w:pPr>
      <w:r>
        <w:t>&lt;/html&gt;</w:t>
      </w:r>
    </w:p>
    <w:p w:rsidR="000539BA" w:rsidRDefault="000539BA" w:rsidP="001D17FD">
      <w:pPr>
        <w:tabs>
          <w:tab w:val="left" w:pos="10260"/>
        </w:tabs>
        <w:ind w:firstLine="360"/>
        <w:jc w:val="both"/>
      </w:pPr>
    </w:p>
    <w:p w:rsidR="000539BA" w:rsidRDefault="000539BA" w:rsidP="001D17FD">
      <w:pPr>
        <w:tabs>
          <w:tab w:val="left" w:pos="10260"/>
        </w:tabs>
        <w:ind w:firstLine="360"/>
        <w:jc w:val="both"/>
        <w:rPr>
          <w:b/>
          <w:sz w:val="28"/>
        </w:rPr>
      </w:pPr>
      <w:r>
        <w:rPr>
          <w:b/>
          <w:sz w:val="28"/>
        </w:rPr>
        <w:t>dbConnection.php</w:t>
      </w:r>
    </w:p>
    <w:p w:rsidR="000539BA" w:rsidRDefault="000539BA" w:rsidP="001D17FD">
      <w:pPr>
        <w:tabs>
          <w:tab w:val="left" w:pos="10260"/>
        </w:tabs>
        <w:ind w:firstLine="360"/>
        <w:jc w:val="both"/>
        <w:rPr>
          <w:b/>
          <w:sz w:val="28"/>
        </w:rPr>
      </w:pPr>
    </w:p>
    <w:p w:rsidR="000539BA" w:rsidRDefault="000539BA" w:rsidP="0065242F">
      <w:pPr>
        <w:tabs>
          <w:tab w:val="left" w:pos="10260"/>
        </w:tabs>
        <w:spacing w:line="276" w:lineRule="auto"/>
        <w:ind w:left="360"/>
      </w:pPr>
      <w:r>
        <w:t>&lt;?php</w:t>
      </w:r>
      <w:r>
        <w:tab/>
        <w:t>$con= new mysqli('localhost','projekdt_brian','brianahmad28','projekdt_quiz')or die("Could not connect to mysql".mysqli_error($con));</w:t>
      </w:r>
    </w:p>
    <w:p w:rsidR="000539BA" w:rsidRPr="000539BA" w:rsidRDefault="000539BA" w:rsidP="0065242F">
      <w:pPr>
        <w:tabs>
          <w:tab w:val="left" w:pos="10260"/>
        </w:tabs>
        <w:spacing w:line="276" w:lineRule="auto"/>
        <w:ind w:firstLine="360"/>
      </w:pPr>
      <w:r>
        <w:t>?&gt;</w:t>
      </w:r>
    </w:p>
    <w:p w:rsidR="001D17FD" w:rsidRDefault="001D17FD" w:rsidP="00386F89">
      <w:pPr>
        <w:tabs>
          <w:tab w:val="left" w:pos="10260"/>
        </w:tabs>
        <w:ind w:firstLine="360"/>
        <w:jc w:val="both"/>
      </w:pPr>
    </w:p>
    <w:p w:rsidR="001D17FD" w:rsidRDefault="001D17FD" w:rsidP="00386F89">
      <w:pPr>
        <w:tabs>
          <w:tab w:val="left" w:pos="10260"/>
        </w:tabs>
        <w:ind w:firstLine="360"/>
        <w:jc w:val="both"/>
      </w:pPr>
    </w:p>
    <w:p w:rsidR="001D17FD" w:rsidRDefault="001D17FD" w:rsidP="00386F89">
      <w:pPr>
        <w:tabs>
          <w:tab w:val="left" w:pos="10260"/>
        </w:tabs>
        <w:ind w:firstLine="360"/>
        <w:jc w:val="both"/>
      </w:pPr>
    </w:p>
    <w:p w:rsidR="001D17FD" w:rsidRDefault="001D17FD" w:rsidP="00386F89">
      <w:pPr>
        <w:tabs>
          <w:tab w:val="left" w:pos="10260"/>
        </w:tabs>
        <w:ind w:firstLine="360"/>
        <w:jc w:val="both"/>
      </w:pPr>
    </w:p>
    <w:p w:rsidR="000539BA" w:rsidRDefault="000539BA" w:rsidP="000539BA">
      <w:pPr>
        <w:tabs>
          <w:tab w:val="left" w:pos="10260"/>
        </w:tabs>
        <w:jc w:val="both"/>
      </w:pPr>
    </w:p>
    <w:p w:rsidR="001D17FD" w:rsidRDefault="001D17FD" w:rsidP="00386F89">
      <w:pPr>
        <w:tabs>
          <w:tab w:val="left" w:pos="10260"/>
        </w:tabs>
        <w:ind w:firstLine="360"/>
        <w:jc w:val="both"/>
        <w:rPr>
          <w:b/>
          <w:sz w:val="28"/>
        </w:rPr>
      </w:pPr>
      <w:r>
        <w:rPr>
          <w:b/>
          <w:sz w:val="28"/>
        </w:rPr>
        <w:lastRenderedPageBreak/>
        <w:t>Start.php</w:t>
      </w:r>
    </w:p>
    <w:p w:rsidR="001D17FD" w:rsidRDefault="001D17FD" w:rsidP="001D17FD">
      <w:pPr>
        <w:tabs>
          <w:tab w:val="left" w:pos="10260"/>
        </w:tabs>
        <w:ind w:firstLine="360"/>
        <w:jc w:val="both"/>
      </w:pPr>
    </w:p>
    <w:p w:rsidR="001D17FD" w:rsidRDefault="001D17FD" w:rsidP="0065242F">
      <w:pPr>
        <w:tabs>
          <w:tab w:val="left" w:pos="10260"/>
        </w:tabs>
        <w:spacing w:line="276" w:lineRule="auto"/>
        <w:ind w:firstLine="360"/>
      </w:pPr>
      <w:r>
        <w:t>&lt;?php</w:t>
      </w:r>
    </w:p>
    <w:p w:rsidR="001D17FD" w:rsidRDefault="001D17FD" w:rsidP="0065242F">
      <w:pPr>
        <w:tabs>
          <w:tab w:val="left" w:pos="10260"/>
        </w:tabs>
        <w:spacing w:line="276" w:lineRule="auto"/>
        <w:ind w:firstLine="360"/>
      </w:pPr>
      <w:r>
        <w:t>session_start();</w:t>
      </w:r>
    </w:p>
    <w:p w:rsidR="001D17FD" w:rsidRDefault="001D17FD" w:rsidP="0065242F">
      <w:pPr>
        <w:tabs>
          <w:tab w:val="left" w:pos="10260"/>
        </w:tabs>
        <w:spacing w:line="276" w:lineRule="auto"/>
        <w:ind w:firstLine="360"/>
      </w:pPr>
      <w:r>
        <w:t>if(isset($_SESSION['username']) &amp;&amp; (!isset($_SESSION['key']))){</w:t>
      </w:r>
    </w:p>
    <w:p w:rsidR="001D17FD" w:rsidRDefault="001D17FD" w:rsidP="0065242F">
      <w:pPr>
        <w:tabs>
          <w:tab w:val="left" w:pos="10260"/>
        </w:tabs>
        <w:spacing w:line="276" w:lineRule="auto"/>
        <w:ind w:firstLine="360"/>
      </w:pPr>
      <w:r>
        <w:t xml:space="preserve">   header('location:account.php?q=1');</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left="360"/>
      </w:pPr>
      <w:r>
        <w:t>else if(isset($_SESSION['username']) &amp;&amp; isset($_SESSION['key']) &amp;&amp; $_SESSION['key'] == '54585c506829293a2d4c3b68543b316e2e7a2d277858545a36362e5f39'){</w:t>
      </w:r>
    </w:p>
    <w:p w:rsidR="001D17FD" w:rsidRDefault="001D17FD" w:rsidP="0065242F">
      <w:pPr>
        <w:tabs>
          <w:tab w:val="left" w:pos="10260"/>
        </w:tabs>
        <w:spacing w:line="276" w:lineRule="auto"/>
        <w:ind w:firstLine="360"/>
      </w:pPr>
      <w:r>
        <w:t xml:space="preserve">   header('location:dash.php?q=0');</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else{}</w:t>
      </w:r>
    </w:p>
    <w:p w:rsidR="001D17FD" w:rsidRDefault="001D17FD" w:rsidP="0065242F">
      <w:pPr>
        <w:tabs>
          <w:tab w:val="left" w:pos="10260"/>
        </w:tabs>
        <w:spacing w:line="276" w:lineRule="auto"/>
        <w:ind w:firstLine="360"/>
      </w:pPr>
      <w:r>
        <w:t>?&gt;</w:t>
      </w:r>
    </w:p>
    <w:p w:rsidR="001D17FD" w:rsidRDefault="001D17FD" w:rsidP="0065242F">
      <w:pPr>
        <w:tabs>
          <w:tab w:val="left" w:pos="10170"/>
          <w:tab w:val="left" w:pos="10260"/>
        </w:tabs>
        <w:spacing w:line="276" w:lineRule="auto"/>
        <w:ind w:left="360" w:firstLine="360"/>
      </w:pPr>
      <w:r>
        <w:t>&lt;!DOCTYPE html PUBLIC "-//W3C//DTD XHTML 1.0 Transitional//EN" "http://www.w3.org/TR/xhtml1/DTD/xhtml1-transitional.dtd"&gt;</w:t>
      </w:r>
    </w:p>
    <w:p w:rsidR="001D17FD" w:rsidRDefault="001D17FD" w:rsidP="0065242F">
      <w:pPr>
        <w:tabs>
          <w:tab w:val="left" w:pos="10260"/>
        </w:tabs>
        <w:spacing w:line="276" w:lineRule="auto"/>
        <w:ind w:firstLine="360"/>
      </w:pPr>
      <w:r>
        <w:t>&lt;html xmlns="http://www.w3.org/1999/xhtml"&gt;</w:t>
      </w:r>
    </w:p>
    <w:p w:rsidR="001D17FD" w:rsidRDefault="001D17FD" w:rsidP="0065242F">
      <w:pPr>
        <w:tabs>
          <w:tab w:val="left" w:pos="10260"/>
        </w:tabs>
        <w:spacing w:line="276" w:lineRule="auto"/>
        <w:ind w:firstLine="360"/>
      </w:pPr>
      <w:r>
        <w:t>&lt;head&gt;</w:t>
      </w:r>
    </w:p>
    <w:p w:rsidR="001D17FD" w:rsidRDefault="001D17FD" w:rsidP="0065242F">
      <w:pPr>
        <w:tabs>
          <w:tab w:val="left" w:pos="10260"/>
        </w:tabs>
        <w:spacing w:line="276" w:lineRule="auto"/>
        <w:ind w:firstLine="360"/>
      </w:pPr>
      <w:r>
        <w:t>&lt;link rel="icon" href="favicon.ico" type="image/icon" sizes="16x16"&gt;</w:t>
      </w:r>
    </w:p>
    <w:p w:rsidR="001D17FD" w:rsidRDefault="001D17FD" w:rsidP="0065242F">
      <w:pPr>
        <w:tabs>
          <w:tab w:val="left" w:pos="10260"/>
        </w:tabs>
        <w:spacing w:line="276" w:lineRule="auto"/>
        <w:ind w:firstLine="360"/>
      </w:pPr>
      <w:r>
        <w:t>&lt;meta http-equiv="Content-Type" content="text/html; charset=iso-8859-1" /&gt;</w:t>
      </w:r>
    </w:p>
    <w:p w:rsidR="001D17FD" w:rsidRDefault="001D17FD" w:rsidP="0065242F">
      <w:pPr>
        <w:tabs>
          <w:tab w:val="left" w:pos="10260"/>
        </w:tabs>
        <w:spacing w:line="276" w:lineRule="auto"/>
        <w:ind w:firstLine="360"/>
      </w:pPr>
      <w:r>
        <w:t>&lt;meta name="viewport" content="width=device-width, initial-scale=1"&gt;</w:t>
      </w:r>
    </w:p>
    <w:p w:rsidR="001D17FD" w:rsidRDefault="001D17FD" w:rsidP="0065242F">
      <w:pPr>
        <w:tabs>
          <w:tab w:val="left" w:pos="10260"/>
        </w:tabs>
        <w:spacing w:line="276" w:lineRule="auto"/>
        <w:ind w:firstLine="360"/>
      </w:pPr>
      <w:r>
        <w:t xml:space="preserve">&lt;title&gt;| Online Quiz System |&lt;/title&gt; </w:t>
      </w:r>
    </w:p>
    <w:p w:rsidR="001D17FD" w:rsidRDefault="001D17FD" w:rsidP="0065242F">
      <w:pPr>
        <w:tabs>
          <w:tab w:val="left" w:pos="10260"/>
        </w:tabs>
        <w:spacing w:line="276" w:lineRule="auto"/>
        <w:ind w:firstLine="360"/>
      </w:pPr>
      <w:r>
        <w:t>&lt;link rel="stylesheet" href="css/main.css"&gt;</w:t>
      </w:r>
    </w:p>
    <w:p w:rsidR="001D17FD" w:rsidRDefault="001D17FD" w:rsidP="0065242F">
      <w:pPr>
        <w:tabs>
          <w:tab w:val="left" w:pos="10260"/>
        </w:tabs>
        <w:spacing w:line="276" w:lineRule="auto"/>
        <w:ind w:firstLine="360"/>
      </w:pPr>
      <w:r>
        <w:t>&lt;link  rel="stylesheet" href="css/font.css"&gt;</w:t>
      </w:r>
    </w:p>
    <w:p w:rsidR="001D17FD" w:rsidRDefault="001D17FD" w:rsidP="0065242F">
      <w:pPr>
        <w:tabs>
          <w:tab w:val="left" w:pos="10260"/>
        </w:tabs>
        <w:spacing w:line="276" w:lineRule="auto"/>
        <w:ind w:firstLine="360"/>
      </w:pPr>
      <w:r>
        <w:t>&lt;script src="js/jquery.js" type="text/javascript"&gt;&lt;/script&gt;</w:t>
      </w:r>
    </w:p>
    <w:p w:rsidR="001D17FD" w:rsidRDefault="001D17FD" w:rsidP="0065242F">
      <w:pPr>
        <w:tabs>
          <w:tab w:val="left" w:pos="10260"/>
        </w:tabs>
        <w:spacing w:line="276" w:lineRule="auto"/>
        <w:ind w:firstLine="360"/>
      </w:pPr>
      <w:r>
        <w:t>&lt;link  rel="stylesheet" href="css/bootstrap.min.css"/&gt;</w:t>
      </w:r>
    </w:p>
    <w:p w:rsidR="001D17FD" w:rsidRDefault="001D17FD" w:rsidP="0065242F">
      <w:pPr>
        <w:tabs>
          <w:tab w:val="left" w:pos="10260"/>
        </w:tabs>
        <w:spacing w:line="276" w:lineRule="auto"/>
        <w:ind w:firstLine="360"/>
      </w:pPr>
      <w:r>
        <w:t xml:space="preserve">&lt;link  rel="stylesheet" href="css/bootstrap-theme.min.css"/&gt; </w:t>
      </w:r>
    </w:p>
    <w:p w:rsidR="001D17FD" w:rsidRDefault="001D17FD" w:rsidP="0065242F">
      <w:pPr>
        <w:tabs>
          <w:tab w:val="left" w:pos="10260"/>
        </w:tabs>
        <w:spacing w:line="276" w:lineRule="auto"/>
        <w:ind w:firstLine="360"/>
      </w:pPr>
      <w:r>
        <w:t>&lt;script src="js/bootstrap.min.js"  type="text/javascript"&gt;&lt;/script&gt;</w:t>
      </w:r>
    </w:p>
    <w:p w:rsidR="001D17FD" w:rsidRDefault="001D17FD" w:rsidP="0065242F">
      <w:pPr>
        <w:tabs>
          <w:tab w:val="left" w:pos="10260"/>
        </w:tabs>
        <w:spacing w:line="276" w:lineRule="auto"/>
        <w:ind w:left="360" w:firstLine="360"/>
      </w:pPr>
      <w:r>
        <w:t>&lt;link href='http://fonts.googleapis.com/css?family=Roboto:400,700,300' rel='stylesheet' type='text/css'&gt;</w:t>
      </w:r>
    </w:p>
    <w:p w:rsidR="001D17FD" w:rsidRDefault="001D17FD" w:rsidP="0065242F">
      <w:pPr>
        <w:tabs>
          <w:tab w:val="left" w:pos="10260"/>
        </w:tabs>
        <w:spacing w:line="276" w:lineRule="auto"/>
        <w:ind w:firstLine="360"/>
      </w:pPr>
      <w:r>
        <w:t>&lt;?php</w:t>
      </w:r>
    </w:p>
    <w:p w:rsidR="001D17FD" w:rsidRDefault="001D17FD" w:rsidP="0065242F">
      <w:pPr>
        <w:tabs>
          <w:tab w:val="left" w:pos="10260"/>
        </w:tabs>
        <w:spacing w:line="276" w:lineRule="auto"/>
        <w:ind w:firstLine="360"/>
      </w:pPr>
      <w:r>
        <w:t>if (@$_GET['w']) {</w:t>
      </w:r>
    </w:p>
    <w:p w:rsidR="001D17FD" w:rsidRDefault="001D17FD" w:rsidP="0065242F">
      <w:pPr>
        <w:tabs>
          <w:tab w:val="left" w:pos="10260"/>
        </w:tabs>
        <w:spacing w:line="276" w:lineRule="auto"/>
        <w:ind w:firstLine="360"/>
      </w:pPr>
      <w:r>
        <w:t xml:space="preserve">    echo '&lt;script&gt;alert("' . @$_GET['w'] . '");&lt;/script&gt;';</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?&gt;</w:t>
      </w:r>
    </w:p>
    <w:p w:rsidR="001D17FD" w:rsidRDefault="001D17FD" w:rsidP="0065242F">
      <w:pPr>
        <w:tabs>
          <w:tab w:val="left" w:pos="10260"/>
        </w:tabs>
        <w:spacing w:line="276" w:lineRule="auto"/>
        <w:ind w:firstLine="360"/>
      </w:pPr>
      <w:r>
        <w:t>&lt;script&gt;</w:t>
      </w:r>
    </w:p>
    <w:p w:rsidR="001D17FD" w:rsidRDefault="001D17FD" w:rsidP="0065242F">
      <w:pPr>
        <w:tabs>
          <w:tab w:val="left" w:pos="10260"/>
        </w:tabs>
        <w:spacing w:line="276" w:lineRule="auto"/>
        <w:ind w:firstLine="360"/>
      </w:pPr>
      <w:r>
        <w:t>function validateForm() {</w:t>
      </w:r>
    </w:p>
    <w:p w:rsidR="001D17FD" w:rsidRDefault="001D17FD" w:rsidP="0065242F">
      <w:pPr>
        <w:tabs>
          <w:tab w:val="left" w:pos="10260"/>
        </w:tabs>
        <w:spacing w:line="276" w:lineRule="auto"/>
        <w:ind w:firstLine="360"/>
      </w:pPr>
      <w:r>
        <w:t xml:space="preserve">  var y = document.forms["form"]["name"].value; </w:t>
      </w:r>
    </w:p>
    <w:p w:rsidR="001D17FD" w:rsidRDefault="001D17FD" w:rsidP="0065242F">
      <w:pPr>
        <w:tabs>
          <w:tab w:val="left" w:pos="10260"/>
        </w:tabs>
        <w:spacing w:line="276" w:lineRule="auto"/>
        <w:ind w:firstLine="360"/>
      </w:pPr>
      <w:r>
        <w:t xml:space="preserve">  if (y == null || y == "") {</w:t>
      </w:r>
    </w:p>
    <w:p w:rsidR="001D17FD" w:rsidRDefault="001D17FD" w:rsidP="0065242F">
      <w:pPr>
        <w:tabs>
          <w:tab w:val="left" w:pos="10260"/>
        </w:tabs>
        <w:spacing w:line="276" w:lineRule="auto"/>
        <w:ind w:firstLine="360"/>
      </w:pPr>
      <w:r>
        <w:t xml:space="preserve">    document.getElementById("errormsg").innerHTML="Kolom Nama Harus Diisi.";</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lastRenderedPageBreak/>
        <w:t xml:space="preserve">  var nrp = document.forms["form"]["rollno"].value; </w:t>
      </w:r>
    </w:p>
    <w:p w:rsidR="001D17FD" w:rsidRDefault="001D17FD" w:rsidP="0065242F">
      <w:pPr>
        <w:tabs>
          <w:tab w:val="left" w:pos="10260"/>
        </w:tabs>
        <w:spacing w:line="276" w:lineRule="auto"/>
        <w:ind w:firstLine="360"/>
      </w:pPr>
      <w:r>
        <w:t xml:space="preserve">  if (nrp.length != 10 ) {</w:t>
      </w:r>
    </w:p>
    <w:p w:rsidR="001D17FD" w:rsidRDefault="001D17FD" w:rsidP="0065242F">
      <w:pPr>
        <w:tabs>
          <w:tab w:val="left" w:pos="10260"/>
        </w:tabs>
        <w:spacing w:line="276" w:lineRule="auto"/>
        <w:ind w:firstLine="360"/>
      </w:pPr>
      <w:r>
        <w:t xml:space="preserve">    document.getElementById("errormsg").innerHTML="Panjang NRP Harus 10 Digit.";</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  var br = document.forms["form"]["branch"].value;</w:t>
      </w:r>
    </w:p>
    <w:p w:rsidR="001D17FD" w:rsidRDefault="001D17FD" w:rsidP="0065242F">
      <w:pPr>
        <w:tabs>
          <w:tab w:val="left" w:pos="10260"/>
        </w:tabs>
        <w:spacing w:line="276" w:lineRule="auto"/>
        <w:ind w:firstLine="360"/>
      </w:pPr>
      <w:r>
        <w:t xml:space="preserve">  if (br == "") {</w:t>
      </w:r>
    </w:p>
    <w:p w:rsidR="001D17FD" w:rsidRDefault="001D17FD" w:rsidP="0065242F">
      <w:pPr>
        <w:tabs>
          <w:tab w:val="left" w:pos="10260"/>
        </w:tabs>
        <w:spacing w:line="276" w:lineRule="auto"/>
        <w:ind w:firstLine="360"/>
      </w:pPr>
      <w:r>
        <w:t xml:space="preserve">    document.getElementById("errormsg").innerHTML="Silahkan Pilih Jurusan Anda";</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  var ps = document.forms["form"]["password"].value;</w:t>
      </w:r>
    </w:p>
    <w:p w:rsidR="001D17FD" w:rsidRDefault="001D17FD" w:rsidP="0065242F">
      <w:pPr>
        <w:tabs>
          <w:tab w:val="left" w:pos="10260"/>
        </w:tabs>
        <w:spacing w:line="276" w:lineRule="auto"/>
        <w:ind w:firstLine="360"/>
      </w:pPr>
      <w:r>
        <w:t xml:space="preserve">  if (ps == null || ps == "") {</w:t>
      </w:r>
    </w:p>
    <w:p w:rsidR="001D17FD" w:rsidRDefault="001D17FD" w:rsidP="0065242F">
      <w:pPr>
        <w:tabs>
          <w:tab w:val="left" w:pos="10260"/>
        </w:tabs>
        <w:spacing w:line="276" w:lineRule="auto"/>
        <w:ind w:firstLine="360"/>
      </w:pPr>
      <w:r>
        <w:t xml:space="preserve">    document.getElementById("errormsg").innerHTML="Kolom Password Harus Diisi";</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  var g = document.forms["form"]["gender"].value;</w:t>
      </w:r>
    </w:p>
    <w:p w:rsidR="001D17FD" w:rsidRDefault="001D17FD" w:rsidP="0065242F">
      <w:pPr>
        <w:tabs>
          <w:tab w:val="left" w:pos="10260"/>
        </w:tabs>
        <w:spacing w:line="276" w:lineRule="auto"/>
        <w:ind w:firstLine="360"/>
      </w:pPr>
      <w:r>
        <w:t xml:space="preserve">  if (g == "") {</w:t>
      </w:r>
    </w:p>
    <w:p w:rsidR="001D17FD" w:rsidRDefault="001D17FD" w:rsidP="0065242F">
      <w:pPr>
        <w:tabs>
          <w:tab w:val="left" w:pos="10260"/>
        </w:tabs>
        <w:spacing w:line="276" w:lineRule="auto"/>
        <w:ind w:firstLine="360"/>
      </w:pPr>
      <w:r>
        <w:t xml:space="preserve">    document.getElementById("errormsg").innerHTML="Silahkan Pilih Jenis Kelamin Anda";</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  var x = document.forms["form"]["username"].value;</w:t>
      </w:r>
    </w:p>
    <w:p w:rsidR="001D17FD" w:rsidRDefault="001D17FD" w:rsidP="0065242F">
      <w:pPr>
        <w:tabs>
          <w:tab w:val="left" w:pos="10260"/>
        </w:tabs>
        <w:spacing w:line="276" w:lineRule="auto"/>
        <w:ind w:firstLine="360"/>
      </w:pPr>
      <w:r>
        <w:t xml:space="preserve">  if (x == null) {</w:t>
      </w:r>
    </w:p>
    <w:p w:rsidR="001D17FD" w:rsidRDefault="001D17FD" w:rsidP="0065242F">
      <w:pPr>
        <w:tabs>
          <w:tab w:val="left" w:pos="10260"/>
        </w:tabs>
        <w:spacing w:line="276" w:lineRule="auto"/>
        <w:ind w:left="450" w:firstLine="360"/>
      </w:pPr>
      <w:r>
        <w:t xml:space="preserve">    document.getElementById("errormsg").innerHTML="Silahkan Memasukkan Username yang Valid";</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  if (x.length &lt; 4) {</w:t>
      </w:r>
    </w:p>
    <w:p w:rsidR="001D17FD" w:rsidRDefault="001D17FD" w:rsidP="0065242F">
      <w:pPr>
        <w:tabs>
          <w:tab w:val="left" w:pos="10260"/>
        </w:tabs>
        <w:spacing w:line="276" w:lineRule="auto"/>
        <w:ind w:left="450" w:firstLine="360"/>
      </w:pPr>
      <w:r>
        <w:t xml:space="preserve">    document.getElementById("errormsg").innerHTML="Panjang Username Paling Sedikit 4 Karakter";</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  var m = document.forms["form"]["phno"].value;</w:t>
      </w:r>
    </w:p>
    <w:p w:rsidR="001D17FD" w:rsidRDefault="001D17FD" w:rsidP="0065242F">
      <w:pPr>
        <w:tabs>
          <w:tab w:val="left" w:pos="10260"/>
        </w:tabs>
        <w:spacing w:line="276" w:lineRule="auto"/>
        <w:ind w:firstLine="360"/>
      </w:pPr>
      <w:r>
        <w:t xml:space="preserve">  if (m.length != 12) {</w:t>
      </w:r>
    </w:p>
    <w:p w:rsidR="001D17FD" w:rsidRDefault="001D17FD" w:rsidP="0065242F">
      <w:pPr>
        <w:tabs>
          <w:tab w:val="left" w:pos="10260"/>
        </w:tabs>
        <w:spacing w:line="276" w:lineRule="auto"/>
        <w:ind w:firstLine="360"/>
      </w:pPr>
      <w:r>
        <w:t xml:space="preserve">    document.getElementById("errormsg").innerHTML="Panjang No Telepon Harus 12 Digit";</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  var a = document.forms["form"]["password"].value;</w:t>
      </w:r>
    </w:p>
    <w:p w:rsidR="001D17FD" w:rsidRDefault="001D17FD" w:rsidP="0065242F">
      <w:pPr>
        <w:tabs>
          <w:tab w:val="left" w:pos="10260"/>
        </w:tabs>
        <w:spacing w:line="276" w:lineRule="auto"/>
        <w:ind w:firstLine="360"/>
      </w:pPr>
      <w:r>
        <w:t xml:space="preserve">  if(a == null || a == ""){</w:t>
      </w:r>
    </w:p>
    <w:p w:rsidR="001D17FD" w:rsidRDefault="001D17FD" w:rsidP="0065242F">
      <w:pPr>
        <w:tabs>
          <w:tab w:val="left" w:pos="10260"/>
        </w:tabs>
        <w:spacing w:line="276" w:lineRule="auto"/>
        <w:ind w:firstLine="360"/>
      </w:pPr>
      <w:r>
        <w:t xml:space="preserve">    document.getElementById("errormsg").innerHTML="Kolom Password Harus Diisi";</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lastRenderedPageBreak/>
        <w:t xml:space="preserve">  if(a.length&lt;4 || a.length&gt;15){</w:t>
      </w:r>
    </w:p>
    <w:p w:rsidR="001D17FD" w:rsidRDefault="001D17FD" w:rsidP="0065242F">
      <w:pPr>
        <w:tabs>
          <w:tab w:val="left" w:pos="10260"/>
        </w:tabs>
        <w:spacing w:line="276" w:lineRule="auto"/>
        <w:ind w:left="540" w:hanging="180"/>
      </w:pPr>
      <w:r>
        <w:t xml:space="preserve">    document.getElementById("errormsg").innerHTML="Panjang Passwords antara 4 sampai 15 Karakter.";</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  var b = document.forms["form"]["cpassword"].value;</w:t>
      </w:r>
    </w:p>
    <w:p w:rsidR="001D17FD" w:rsidRDefault="001D17FD" w:rsidP="0065242F">
      <w:pPr>
        <w:tabs>
          <w:tab w:val="left" w:pos="10260"/>
        </w:tabs>
        <w:spacing w:line="276" w:lineRule="auto"/>
        <w:ind w:firstLine="360"/>
      </w:pPr>
      <w:r>
        <w:t xml:space="preserve">  if (a!=b){</w:t>
      </w:r>
    </w:p>
    <w:p w:rsidR="001D17FD" w:rsidRDefault="001D17FD" w:rsidP="0065242F">
      <w:pPr>
        <w:tabs>
          <w:tab w:val="left" w:pos="10260"/>
        </w:tabs>
        <w:spacing w:line="276" w:lineRule="auto"/>
        <w:ind w:firstLine="360"/>
      </w:pPr>
      <w:r>
        <w:t xml:space="preserve">    document.getElementById("errormsg").innerHTML="Password Harus Cocok";</w:t>
      </w:r>
    </w:p>
    <w:p w:rsidR="001D17FD" w:rsidRDefault="001D17FD" w:rsidP="0065242F">
      <w:pPr>
        <w:tabs>
          <w:tab w:val="left" w:pos="10260"/>
        </w:tabs>
        <w:spacing w:line="276" w:lineRule="auto"/>
        <w:ind w:firstLine="360"/>
      </w:pPr>
      <w:r>
        <w:t xml:space="preserve">    return false;</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&lt;/script&gt;</w:t>
      </w:r>
    </w:p>
    <w:p w:rsidR="001D17FD" w:rsidRDefault="001D17FD" w:rsidP="0065242F">
      <w:pPr>
        <w:tabs>
          <w:tab w:val="left" w:pos="10260"/>
        </w:tabs>
        <w:spacing w:line="276" w:lineRule="auto"/>
        <w:ind w:firstLine="360"/>
      </w:pPr>
      <w:r>
        <w:t>&lt;/head&gt;</w:t>
      </w:r>
    </w:p>
    <w:p w:rsidR="001D17FD" w:rsidRDefault="001D17FD" w:rsidP="0065242F">
      <w:pPr>
        <w:tabs>
          <w:tab w:val="left" w:pos="10260"/>
        </w:tabs>
        <w:spacing w:line="276" w:lineRule="auto"/>
        <w:ind w:left="360" w:firstLine="360"/>
      </w:pPr>
      <w:r>
        <w:t>&lt;body&gt;</w:t>
      </w:r>
      <w:r>
        <w:tab/>
        <w:t>&lt;audio autoplay="autoplay" loop="loop"&gt;&lt;source src="play.mp3" type="audio/mpeg" &gt;&lt;/audio&gt;</w:t>
      </w:r>
    </w:p>
    <w:p w:rsidR="001D17FD" w:rsidRDefault="001D17FD" w:rsidP="0065242F">
      <w:pPr>
        <w:tabs>
          <w:tab w:val="left" w:pos="10260"/>
        </w:tabs>
        <w:spacing w:line="276" w:lineRule="auto"/>
        <w:ind w:firstLine="360"/>
      </w:pPr>
      <w:r>
        <w:t>&lt;div class="header"&gt;</w:t>
      </w:r>
    </w:p>
    <w:p w:rsidR="001D17FD" w:rsidRDefault="001D17FD" w:rsidP="0065242F">
      <w:pPr>
        <w:tabs>
          <w:tab w:val="left" w:pos="10260"/>
        </w:tabs>
        <w:spacing w:line="276" w:lineRule="auto"/>
        <w:ind w:firstLine="360"/>
      </w:pPr>
      <w:r>
        <w:t>&lt;div class="row"&gt;</w:t>
      </w:r>
    </w:p>
    <w:p w:rsidR="001D17FD" w:rsidRDefault="001D17FD" w:rsidP="0065242F">
      <w:pPr>
        <w:tabs>
          <w:tab w:val="left" w:pos="10260"/>
        </w:tabs>
        <w:spacing w:line="276" w:lineRule="auto"/>
        <w:ind w:firstLine="360"/>
      </w:pPr>
      <w:r>
        <w:t>&lt;div class="col-lg-6"&gt;</w:t>
      </w:r>
    </w:p>
    <w:p w:rsidR="001D17FD" w:rsidRDefault="001D17FD" w:rsidP="0065242F">
      <w:pPr>
        <w:tabs>
          <w:tab w:val="left" w:pos="10260"/>
        </w:tabs>
        <w:spacing w:line="276" w:lineRule="auto"/>
        <w:ind w:firstLine="360"/>
      </w:pPr>
      <w:r>
        <w:t>&lt;span class="logo"&gt;| Online Quiz System |&lt;/span&gt;&lt;/div&gt;</w:t>
      </w:r>
    </w:p>
    <w:p w:rsidR="001D17FD" w:rsidRDefault="001D17FD" w:rsidP="0065242F">
      <w:pPr>
        <w:tabs>
          <w:tab w:val="left" w:pos="10260"/>
        </w:tabs>
        <w:spacing w:line="276" w:lineRule="auto"/>
        <w:ind w:firstLine="360"/>
      </w:pPr>
      <w:r>
        <w:t>&lt;div class="col-md-2 col-md-offset-4"&gt;</w:t>
      </w:r>
    </w:p>
    <w:p w:rsidR="001D17FD" w:rsidRDefault="001D17FD" w:rsidP="0065242F">
      <w:pPr>
        <w:tabs>
          <w:tab w:val="left" w:pos="10260"/>
        </w:tabs>
        <w:spacing w:line="276" w:lineRule="auto"/>
        <w:ind w:left="450" w:firstLine="360"/>
      </w:pPr>
      <w:r>
        <w:t>&lt;a href="#" class="btn btn-primary logb" data-toggle="modal" data-target="#myModal"&gt; &lt;span class="glyphicon glyphicon-log-in" aria-hidden="true"&gt;&lt;/span&gt;&amp;nbsp;&lt;span class="title1"&gt;&lt;b&gt; Login &lt;/b&gt; &lt;/span&gt;&lt;/a&gt;&lt;/div&gt;</w:t>
      </w:r>
    </w:p>
    <w:p w:rsidR="001D17FD" w:rsidRDefault="001D17FD" w:rsidP="0065242F">
      <w:pPr>
        <w:tabs>
          <w:tab w:val="left" w:pos="10260"/>
        </w:tabs>
        <w:spacing w:line="276" w:lineRule="auto"/>
        <w:ind w:firstLine="360"/>
      </w:pPr>
      <w:r>
        <w:t>&lt;div class="modal fade" id="myModal"&gt;</w:t>
      </w:r>
    </w:p>
    <w:p w:rsidR="001D17FD" w:rsidRDefault="001D17FD" w:rsidP="0065242F">
      <w:pPr>
        <w:tabs>
          <w:tab w:val="left" w:pos="10260"/>
        </w:tabs>
        <w:spacing w:line="276" w:lineRule="auto"/>
        <w:ind w:firstLine="360"/>
      </w:pPr>
      <w:r>
        <w:t xml:space="preserve">  &lt;div class="modal-dialog"&gt;</w:t>
      </w:r>
    </w:p>
    <w:p w:rsidR="001D17FD" w:rsidRDefault="001D17FD" w:rsidP="0065242F">
      <w:pPr>
        <w:tabs>
          <w:tab w:val="left" w:pos="10260"/>
        </w:tabs>
        <w:spacing w:line="276" w:lineRule="auto"/>
        <w:ind w:firstLine="360"/>
      </w:pPr>
      <w:r>
        <w:t xml:space="preserve">    &lt;div class="modal-content title1"&gt;</w:t>
      </w:r>
    </w:p>
    <w:p w:rsidR="001D17FD" w:rsidRDefault="001D17FD" w:rsidP="0065242F">
      <w:pPr>
        <w:tabs>
          <w:tab w:val="left" w:pos="10260"/>
        </w:tabs>
        <w:spacing w:line="276" w:lineRule="auto"/>
        <w:ind w:firstLine="360"/>
      </w:pPr>
      <w:r>
        <w:t xml:space="preserve">      &lt;div class="modal-header"&gt;</w:t>
      </w:r>
    </w:p>
    <w:p w:rsidR="001D17FD" w:rsidRDefault="001D17FD" w:rsidP="0065242F">
      <w:pPr>
        <w:tabs>
          <w:tab w:val="left" w:pos="10260"/>
        </w:tabs>
        <w:spacing w:line="276" w:lineRule="auto"/>
        <w:ind w:left="360" w:firstLine="360"/>
      </w:pPr>
      <w:r>
        <w:t xml:space="preserve">        &lt;button type="button" class="close" data-dismiss="modal" aria-label="Close"&gt;&lt;span aria-hidden="true"&gt;&amp;times;&lt;/span&gt;&lt;/button&gt;</w:t>
      </w:r>
    </w:p>
    <w:p w:rsidR="001D17FD" w:rsidRDefault="001D17FD" w:rsidP="0065242F">
      <w:pPr>
        <w:tabs>
          <w:tab w:val="left" w:pos="10260"/>
        </w:tabs>
        <w:spacing w:line="276" w:lineRule="auto"/>
        <w:ind w:left="360"/>
      </w:pPr>
      <w:r>
        <w:t xml:space="preserve">        &lt;h4 class="modal-title title1"&gt;&lt;span style="color:darkblue;font-size:12px;font-weight: bold"&gt;Login to your Account&lt;/span&gt;&lt;/h4&gt;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 xml:space="preserve">      &lt;div class="modal-body"&gt;</w:t>
      </w:r>
    </w:p>
    <w:p w:rsidR="001D17FD" w:rsidRDefault="001D17FD" w:rsidP="0065242F">
      <w:pPr>
        <w:tabs>
          <w:tab w:val="left" w:pos="10260"/>
        </w:tabs>
        <w:spacing w:line="276" w:lineRule="auto"/>
        <w:ind w:firstLine="360"/>
      </w:pPr>
      <w:r>
        <w:t xml:space="preserve">        &lt;form class="form-horizontal" action="login.php?q=index.php" method="POST"&gt;</w:t>
      </w:r>
    </w:p>
    <w:p w:rsidR="001D17FD" w:rsidRDefault="001D17FD" w:rsidP="0065242F">
      <w:pPr>
        <w:tabs>
          <w:tab w:val="left" w:pos="10260"/>
        </w:tabs>
        <w:spacing w:line="276" w:lineRule="auto"/>
        <w:ind w:firstLine="360"/>
      </w:pPr>
      <w:r>
        <w:t>&lt;fieldset&gt;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class="col-md-3 control-label" for="username"&gt;&lt;/label&gt;  </w:t>
      </w:r>
    </w:p>
    <w:p w:rsidR="001D17FD" w:rsidRDefault="001D17FD" w:rsidP="0065242F">
      <w:pPr>
        <w:tabs>
          <w:tab w:val="left" w:pos="10260"/>
        </w:tabs>
        <w:spacing w:line="276" w:lineRule="auto"/>
        <w:ind w:firstLine="360"/>
      </w:pPr>
      <w:r>
        <w:t xml:space="preserve">  &lt;div class="col-md-6"&gt;</w:t>
      </w:r>
    </w:p>
    <w:p w:rsidR="001D17FD" w:rsidRDefault="001D17FD" w:rsidP="0065242F">
      <w:pPr>
        <w:tabs>
          <w:tab w:val="left" w:pos="10260"/>
        </w:tabs>
        <w:spacing w:line="276" w:lineRule="auto"/>
        <w:ind w:left="360" w:firstLine="360"/>
      </w:pPr>
      <w:r>
        <w:t xml:space="preserve">  &lt;input id="username" name="username" placeholder="Username" class="form-control input-md" type="username"&gt;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lastRenderedPageBreak/>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class="col-md-3 control-label" for="password"&gt;&lt;/label&gt;</w:t>
      </w:r>
    </w:p>
    <w:p w:rsidR="001D17FD" w:rsidRDefault="001D17FD" w:rsidP="0065242F">
      <w:pPr>
        <w:tabs>
          <w:tab w:val="left" w:pos="10260"/>
        </w:tabs>
        <w:spacing w:line="276" w:lineRule="auto"/>
        <w:ind w:firstLine="360"/>
      </w:pPr>
      <w:r>
        <w:t xml:space="preserve">  &lt;div class="col-md-6"&gt;</w:t>
      </w:r>
    </w:p>
    <w:p w:rsidR="001D17FD" w:rsidRDefault="001D17FD" w:rsidP="0065242F">
      <w:pPr>
        <w:tabs>
          <w:tab w:val="left" w:pos="10260"/>
        </w:tabs>
        <w:spacing w:line="276" w:lineRule="auto"/>
        <w:ind w:left="360" w:firstLine="360"/>
      </w:pPr>
      <w:r>
        <w:t xml:space="preserve">    &lt;input id="password" name="password" placeholder="Enter your Password" class="form-control input-md" type="password"&gt;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 xml:space="preserve">      &lt;div class="modal-footer"&gt;</w:t>
      </w:r>
    </w:p>
    <w:p w:rsidR="001D17FD" w:rsidRDefault="001D17FD" w:rsidP="0065242F">
      <w:pPr>
        <w:tabs>
          <w:tab w:val="left" w:pos="10260"/>
        </w:tabs>
        <w:spacing w:line="276" w:lineRule="auto"/>
        <w:ind w:firstLine="360"/>
      </w:pPr>
      <w:r>
        <w:t xml:space="preserve">        &lt;button type="button" class="btn btn-default" data-dismiss="modal"&gt;Close&lt;/button&gt;</w:t>
      </w:r>
    </w:p>
    <w:p w:rsidR="001D17FD" w:rsidRDefault="001D17FD" w:rsidP="0065242F">
      <w:pPr>
        <w:tabs>
          <w:tab w:val="left" w:pos="10260"/>
        </w:tabs>
        <w:spacing w:line="276" w:lineRule="auto"/>
        <w:ind w:firstLine="360"/>
      </w:pPr>
      <w:r>
        <w:t xml:space="preserve">        &lt;button type="submit" class="btn btn-primary"&gt;Log in&lt;/button&gt;</w:t>
      </w:r>
    </w:p>
    <w:p w:rsidR="001D17FD" w:rsidRDefault="001D17FD" w:rsidP="0065242F">
      <w:pPr>
        <w:tabs>
          <w:tab w:val="left" w:pos="10260"/>
        </w:tabs>
        <w:spacing w:line="276" w:lineRule="auto"/>
        <w:ind w:firstLine="360"/>
      </w:pPr>
      <w:r>
        <w:t xml:space="preserve">    &lt;/fieldset&gt;</w:t>
      </w:r>
    </w:p>
    <w:p w:rsidR="001D17FD" w:rsidRDefault="001D17FD" w:rsidP="0065242F">
      <w:pPr>
        <w:tabs>
          <w:tab w:val="left" w:pos="10260"/>
        </w:tabs>
        <w:spacing w:line="276" w:lineRule="auto"/>
        <w:ind w:firstLine="360"/>
      </w:pPr>
      <w:r>
        <w:t>&lt;/form&gt;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class="bg1"&gt;</w:t>
      </w:r>
    </w:p>
    <w:p w:rsidR="001D17FD" w:rsidRDefault="001D17FD" w:rsidP="0065242F">
      <w:pPr>
        <w:tabs>
          <w:tab w:val="left" w:pos="10260"/>
        </w:tabs>
        <w:spacing w:line="276" w:lineRule="auto"/>
        <w:ind w:firstLine="360"/>
      </w:pPr>
      <w:r>
        <w:t>&lt;div class="row"&gt;</w:t>
      </w:r>
    </w:p>
    <w:p w:rsidR="001D17FD" w:rsidRDefault="001D17FD" w:rsidP="0065242F">
      <w:pPr>
        <w:tabs>
          <w:tab w:val="left" w:pos="10260"/>
        </w:tabs>
        <w:spacing w:line="276" w:lineRule="auto"/>
        <w:ind w:firstLine="360"/>
      </w:pPr>
      <w:r>
        <w:t>&lt;div class="col-md-7"&gt;&lt;/div&gt;</w:t>
      </w:r>
    </w:p>
    <w:p w:rsidR="001D17FD" w:rsidRDefault="001D17FD" w:rsidP="0065242F">
      <w:pPr>
        <w:tabs>
          <w:tab w:val="left" w:pos="10260"/>
        </w:tabs>
        <w:spacing w:line="276" w:lineRule="auto"/>
        <w:ind w:firstLine="360"/>
      </w:pPr>
      <w:r>
        <w:t xml:space="preserve">&lt;div class="col-md-4 panel"&gt; </w:t>
      </w:r>
    </w:p>
    <w:p w:rsidR="001D17FD" w:rsidRDefault="001D17FD" w:rsidP="0065242F">
      <w:pPr>
        <w:tabs>
          <w:tab w:val="left" w:pos="10260"/>
        </w:tabs>
        <w:spacing w:line="276" w:lineRule="auto"/>
        <w:ind w:left="360" w:firstLine="360"/>
      </w:pPr>
      <w:r>
        <w:t xml:space="preserve">  &lt;form class="form-horizontal" name="form" action="sign.php?q=account.php" onSubmit="return validateForm()" method="POST"&gt;</w:t>
      </w:r>
    </w:p>
    <w:p w:rsidR="001D17FD" w:rsidRDefault="001D17FD" w:rsidP="0065242F">
      <w:pPr>
        <w:tabs>
          <w:tab w:val="left" w:pos="10260"/>
        </w:tabs>
        <w:spacing w:line="276" w:lineRule="auto"/>
        <w:ind w:firstLine="360"/>
      </w:pPr>
      <w:r>
        <w:t>&lt;fieldset&gt;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for="name"&gt;&lt;/label&gt;  </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firstLine="360"/>
      </w:pPr>
      <w:r>
        <w:t xml:space="preserve">  &lt;h3 align="center"&gt;Form Pendaftaran&lt;/h3&gt;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for="name"&gt;&lt;/label&gt;  </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firstLine="360"/>
      </w:pPr>
      <w:r>
        <w:t xml:space="preserve">  &lt;div id="errormsg" style="font-size:14px;font-family:calibri;font-weight:normal;color:red"&gt;&lt;?php</w:t>
      </w:r>
    </w:p>
    <w:p w:rsidR="001D17FD" w:rsidRDefault="001D17FD" w:rsidP="0065242F">
      <w:pPr>
        <w:tabs>
          <w:tab w:val="left" w:pos="10260"/>
        </w:tabs>
        <w:spacing w:line="276" w:lineRule="auto"/>
        <w:ind w:firstLine="360"/>
      </w:pPr>
      <w:r>
        <w:t>if (@$_GET['q7']) {</w:t>
      </w:r>
    </w:p>
    <w:p w:rsidR="001D17FD" w:rsidRDefault="001D17FD" w:rsidP="0065242F">
      <w:pPr>
        <w:tabs>
          <w:tab w:val="left" w:pos="10260"/>
        </w:tabs>
        <w:spacing w:line="276" w:lineRule="auto"/>
        <w:ind w:firstLine="360"/>
      </w:pPr>
      <w:r>
        <w:t xml:space="preserve">    echo '&lt;p style="color:red;font-size:15px;"&gt;' . @$_GET['q7'];</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?&gt;&lt;/div&gt;</w:t>
      </w:r>
    </w:p>
    <w:p w:rsidR="001D17FD" w:rsidRDefault="001D17FD" w:rsidP="0065242F">
      <w:pPr>
        <w:tabs>
          <w:tab w:val="left" w:pos="10260"/>
        </w:tabs>
        <w:spacing w:line="276" w:lineRule="auto"/>
        <w:ind w:firstLine="360"/>
      </w:pPr>
      <w:r>
        <w:lastRenderedPageBreak/>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for="name"&gt;&lt;/label&gt;  </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left="360"/>
      </w:pPr>
      <w:r>
        <w:t xml:space="preserve">  &lt;input id="name" name="name" placeholder="Masukkan Nama Anda" class="form-control input-md" type="text" value="&lt;?php</w:t>
      </w:r>
    </w:p>
    <w:p w:rsidR="001D17FD" w:rsidRDefault="001D17FD" w:rsidP="0065242F">
      <w:pPr>
        <w:tabs>
          <w:tab w:val="left" w:pos="10260"/>
        </w:tabs>
        <w:spacing w:line="276" w:lineRule="auto"/>
        <w:ind w:firstLine="360"/>
      </w:pPr>
      <w:r>
        <w:t>if (isset($_GET['name']))</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echo $_GET['name'];</w:t>
      </w:r>
    </w:p>
    <w:p w:rsidR="001D17FD" w:rsidRDefault="001D17FD" w:rsidP="0065242F">
      <w:pPr>
        <w:tabs>
          <w:tab w:val="left" w:pos="10260"/>
        </w:tabs>
        <w:spacing w:line="276" w:lineRule="auto"/>
        <w:ind w:firstLine="360"/>
      </w:pPr>
      <w:r>
        <w:t xml:space="preserve">}?&gt;"&gt; </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for="rollno"&gt;&lt;/label&gt;  </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left="360"/>
      </w:pPr>
      <w:r>
        <w:t xml:space="preserve">  &lt;input id="rollno" name="rollno" placeholder="Masukkan NRP Anda" class="form-control input-md" type="text" value="&lt;?php</w:t>
      </w:r>
    </w:p>
    <w:p w:rsidR="001D17FD" w:rsidRDefault="001D17FD" w:rsidP="0065242F">
      <w:pPr>
        <w:tabs>
          <w:tab w:val="left" w:pos="10260"/>
        </w:tabs>
        <w:spacing w:line="276" w:lineRule="auto"/>
        <w:ind w:firstLine="360"/>
      </w:pPr>
      <w:r>
        <w:t>if (isset($_GET['rollno']))</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echo $_GET['rollno'];</w:t>
      </w:r>
    </w:p>
    <w:p w:rsidR="001D17FD" w:rsidRDefault="001D17FD" w:rsidP="0065242F">
      <w:pPr>
        <w:tabs>
          <w:tab w:val="left" w:pos="10260"/>
        </w:tabs>
        <w:spacing w:line="276" w:lineRule="auto"/>
        <w:ind w:firstLine="360"/>
      </w:pPr>
      <w:r>
        <w:t>}?&gt;"&gt;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for="gender"&gt;&lt;/label&gt;</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left="360" w:firstLine="360"/>
      </w:pPr>
      <w:r>
        <w:t xml:space="preserve">    &lt;select id="gender" name="gender" placeholder="Pilih Jenis Kelamin Anda" class="form-control input-md" &gt;</w:t>
      </w:r>
    </w:p>
    <w:p w:rsidR="001D17FD" w:rsidRDefault="001D17FD" w:rsidP="0065242F">
      <w:pPr>
        <w:tabs>
          <w:tab w:val="left" w:pos="10260"/>
        </w:tabs>
        <w:spacing w:line="276" w:lineRule="auto"/>
        <w:ind w:firstLine="360"/>
      </w:pPr>
      <w:r>
        <w:t xml:space="preserve">   &lt;option value="" &lt;?php</w:t>
      </w:r>
    </w:p>
    <w:p w:rsidR="001D17FD" w:rsidRDefault="001D17FD" w:rsidP="0065242F">
      <w:pPr>
        <w:tabs>
          <w:tab w:val="left" w:pos="10260"/>
        </w:tabs>
        <w:spacing w:line="276" w:lineRule="auto"/>
        <w:ind w:firstLine="360"/>
      </w:pPr>
      <w:r>
        <w:t>if (!isset($_GET['gender']))</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?&gt;&gt;Pilih Jenis Kelamin&lt;/option&gt;</w:t>
      </w:r>
    </w:p>
    <w:p w:rsidR="001D17FD" w:rsidRDefault="001D17FD" w:rsidP="0065242F">
      <w:pPr>
        <w:tabs>
          <w:tab w:val="left" w:pos="10260"/>
        </w:tabs>
        <w:spacing w:line="276" w:lineRule="auto"/>
        <w:ind w:firstLine="360"/>
      </w:pPr>
      <w:r>
        <w:t xml:space="preserve">  &lt;option value="M" &lt;?php</w:t>
      </w:r>
    </w:p>
    <w:p w:rsidR="001D17FD" w:rsidRDefault="001D17FD" w:rsidP="0065242F">
      <w:pPr>
        <w:tabs>
          <w:tab w:val="left" w:pos="10260"/>
        </w:tabs>
        <w:spacing w:line="276" w:lineRule="auto"/>
        <w:ind w:firstLine="360"/>
      </w:pPr>
      <w:r>
        <w:t xml:space="preserve">  if (isset($_GET['gender']))</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if ($_GET['gender'] == "M")</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?&gt;&gt;Laki-Laki&lt;/option&gt;</w:t>
      </w:r>
    </w:p>
    <w:p w:rsidR="001D17FD" w:rsidRDefault="001D17FD" w:rsidP="0065242F">
      <w:pPr>
        <w:tabs>
          <w:tab w:val="left" w:pos="10260"/>
        </w:tabs>
        <w:spacing w:line="276" w:lineRule="auto"/>
        <w:ind w:firstLine="360"/>
      </w:pPr>
      <w:r>
        <w:t xml:space="preserve">  &lt;option value="F" &lt;?php</w:t>
      </w:r>
    </w:p>
    <w:p w:rsidR="001D17FD" w:rsidRDefault="001D17FD" w:rsidP="0065242F">
      <w:pPr>
        <w:tabs>
          <w:tab w:val="left" w:pos="10260"/>
        </w:tabs>
        <w:spacing w:line="276" w:lineRule="auto"/>
        <w:ind w:firstLine="360"/>
      </w:pPr>
      <w:r>
        <w:lastRenderedPageBreak/>
        <w:t xml:space="preserve">  if (isset($_GET['gender']))</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if ($_GET['gender'] == "F")</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?&gt;&gt;Perempuan&lt;/option&gt; &lt;/select&gt;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for="branch"&gt;&lt;/label&gt;</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left="360" w:firstLine="360"/>
      </w:pPr>
      <w:r>
        <w:t xml:space="preserve">    &lt;select id="branch" name="branch" placeholder="Pilih Jurusan Anda" class="form-control input-md" &gt;</w:t>
      </w:r>
    </w:p>
    <w:p w:rsidR="001D17FD" w:rsidRDefault="001D17FD" w:rsidP="0065242F">
      <w:pPr>
        <w:tabs>
          <w:tab w:val="left" w:pos="10260"/>
        </w:tabs>
        <w:spacing w:line="276" w:lineRule="auto"/>
        <w:ind w:firstLine="360"/>
      </w:pPr>
      <w:r>
        <w:t xml:space="preserve">   &lt;option value="" &lt;?php</w:t>
      </w:r>
    </w:p>
    <w:p w:rsidR="001D17FD" w:rsidRDefault="001D17FD" w:rsidP="0065242F">
      <w:pPr>
        <w:tabs>
          <w:tab w:val="left" w:pos="10260"/>
        </w:tabs>
        <w:spacing w:line="276" w:lineRule="auto"/>
        <w:ind w:firstLine="360"/>
      </w:pPr>
      <w:r>
        <w:t>if (!isset($_GET['branch']))</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?&gt;&gt;Pilih Jurusan&lt;/option&gt;</w:t>
      </w:r>
    </w:p>
    <w:p w:rsidR="001D17FD" w:rsidRDefault="001D17FD" w:rsidP="0065242F">
      <w:pPr>
        <w:tabs>
          <w:tab w:val="left" w:pos="10260"/>
        </w:tabs>
        <w:spacing w:line="276" w:lineRule="auto"/>
        <w:ind w:firstLine="360"/>
      </w:pPr>
      <w:r>
        <w:t xml:space="preserve">  &lt;option value="TELKOM" &lt;?php</w:t>
      </w:r>
    </w:p>
    <w:p w:rsidR="001D17FD" w:rsidRDefault="001D17FD" w:rsidP="0065242F">
      <w:pPr>
        <w:tabs>
          <w:tab w:val="left" w:pos="10260"/>
        </w:tabs>
        <w:spacing w:line="276" w:lineRule="auto"/>
        <w:ind w:firstLine="360"/>
      </w:pPr>
      <w:r>
        <w:t xml:space="preserve">  if (isset($_GET['branch']))</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if ($_GET['branch'] == "TELKOM")</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  ?&gt;&gt;Teknik Telekomunikasi&lt;/option&gt;</w:t>
      </w:r>
    </w:p>
    <w:p w:rsidR="001D17FD" w:rsidRDefault="001D17FD" w:rsidP="0065242F">
      <w:pPr>
        <w:tabs>
          <w:tab w:val="left" w:pos="10260"/>
        </w:tabs>
        <w:spacing w:line="276" w:lineRule="auto"/>
        <w:ind w:firstLine="360"/>
      </w:pPr>
      <w:r>
        <w:t xml:space="preserve">  &lt;option value="IT" &lt;?php</w:t>
      </w:r>
    </w:p>
    <w:p w:rsidR="001D17FD" w:rsidRDefault="001D17FD" w:rsidP="0065242F">
      <w:pPr>
        <w:tabs>
          <w:tab w:val="left" w:pos="10260"/>
        </w:tabs>
        <w:spacing w:line="276" w:lineRule="auto"/>
        <w:ind w:firstLine="360"/>
      </w:pPr>
      <w:r>
        <w:t xml:space="preserve">  if (isset($_GET['branch']))</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if ($_GET['branch'] == "IT")</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?&gt;&gt;Teknik Informatika&lt;/option&gt;</w:t>
      </w:r>
    </w:p>
    <w:p w:rsidR="001D17FD" w:rsidRDefault="001D17FD" w:rsidP="0065242F">
      <w:pPr>
        <w:tabs>
          <w:tab w:val="left" w:pos="10260"/>
        </w:tabs>
        <w:spacing w:line="276" w:lineRule="auto"/>
        <w:ind w:firstLine="360"/>
      </w:pPr>
      <w:r>
        <w:t xml:space="preserve">  &lt;option value="ELKA" &lt;?php</w:t>
      </w:r>
    </w:p>
    <w:p w:rsidR="001D17FD" w:rsidRDefault="001D17FD" w:rsidP="0065242F">
      <w:pPr>
        <w:tabs>
          <w:tab w:val="left" w:pos="10260"/>
        </w:tabs>
        <w:spacing w:line="276" w:lineRule="auto"/>
        <w:ind w:firstLine="360"/>
      </w:pPr>
      <w:r>
        <w:t xml:space="preserve">  if (isset($_GET['branch']))</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if ($_GET['branch'] == "ELKA")</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?&gt;&gt;Teknik Elektronika&lt;/option&gt;</w:t>
      </w:r>
    </w:p>
    <w:p w:rsidR="001D17FD" w:rsidRDefault="001D17FD" w:rsidP="0065242F">
      <w:pPr>
        <w:tabs>
          <w:tab w:val="left" w:pos="10260"/>
        </w:tabs>
        <w:spacing w:line="276" w:lineRule="auto"/>
        <w:ind w:firstLine="360"/>
      </w:pPr>
      <w:r>
        <w:t xml:space="preserve">  &lt;option value="ELIN" &lt;?php</w:t>
      </w:r>
    </w:p>
    <w:p w:rsidR="001D17FD" w:rsidRDefault="001D17FD" w:rsidP="0065242F">
      <w:pPr>
        <w:tabs>
          <w:tab w:val="left" w:pos="10260"/>
        </w:tabs>
        <w:spacing w:line="276" w:lineRule="auto"/>
        <w:ind w:firstLine="360"/>
      </w:pPr>
      <w:r>
        <w:t xml:space="preserve">  if (isset($_GET['branch']))</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lastRenderedPageBreak/>
        <w:t xml:space="preserve">  if ($_GET['branch'] == "ELIN")</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?&gt;&gt;Teknik Elektro Industri&lt;/option&gt;</w:t>
      </w:r>
    </w:p>
    <w:p w:rsidR="001D17FD" w:rsidRDefault="001D17FD" w:rsidP="0065242F">
      <w:pPr>
        <w:tabs>
          <w:tab w:val="left" w:pos="10260"/>
        </w:tabs>
        <w:spacing w:line="276" w:lineRule="auto"/>
        <w:ind w:firstLine="360"/>
      </w:pPr>
      <w:r>
        <w:t xml:space="preserve">  &lt;option value="MECHA" &lt;?php</w:t>
      </w:r>
    </w:p>
    <w:p w:rsidR="001D17FD" w:rsidRDefault="001D17FD" w:rsidP="0065242F">
      <w:pPr>
        <w:tabs>
          <w:tab w:val="left" w:pos="10260"/>
        </w:tabs>
        <w:spacing w:line="276" w:lineRule="auto"/>
        <w:ind w:firstLine="360"/>
      </w:pPr>
      <w:r>
        <w:t xml:space="preserve">  if (isset($_GET['branch']))</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if ($_GET['branch'] == "MECHA")</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?&gt;&gt;Teknik Mekatronika&lt;/option&gt;</w:t>
      </w:r>
    </w:p>
    <w:p w:rsidR="001D17FD" w:rsidRDefault="001D17FD" w:rsidP="0065242F">
      <w:pPr>
        <w:tabs>
          <w:tab w:val="left" w:pos="10260"/>
        </w:tabs>
        <w:spacing w:line="276" w:lineRule="auto"/>
        <w:ind w:firstLine="360"/>
      </w:pPr>
      <w:r>
        <w:t xml:space="preserve">  &lt;option value="MMB" &lt;?php</w:t>
      </w:r>
    </w:p>
    <w:p w:rsidR="001D17FD" w:rsidRDefault="001D17FD" w:rsidP="0065242F">
      <w:pPr>
        <w:tabs>
          <w:tab w:val="left" w:pos="10260"/>
        </w:tabs>
        <w:spacing w:line="276" w:lineRule="auto"/>
        <w:ind w:firstLine="360"/>
      </w:pPr>
      <w:r>
        <w:t xml:space="preserve">  if (isset($_GET['branch']))</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if ($_GET['branch'] == "MMB")</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?&gt;&gt;Teknologi Multimedia Brodcasting&lt;/option&gt; </w:t>
      </w:r>
    </w:p>
    <w:p w:rsidR="001D17FD" w:rsidRDefault="001D17FD" w:rsidP="0065242F">
      <w:pPr>
        <w:tabs>
          <w:tab w:val="left" w:pos="10260"/>
        </w:tabs>
        <w:spacing w:line="276" w:lineRule="auto"/>
        <w:ind w:firstLine="360"/>
      </w:pPr>
      <w:r>
        <w:t xml:space="preserve">  &lt;option value="GT" &lt;?php</w:t>
      </w:r>
    </w:p>
    <w:p w:rsidR="001D17FD" w:rsidRDefault="001D17FD" w:rsidP="0065242F">
      <w:pPr>
        <w:tabs>
          <w:tab w:val="left" w:pos="10260"/>
        </w:tabs>
        <w:spacing w:line="276" w:lineRule="auto"/>
        <w:ind w:firstLine="360"/>
      </w:pPr>
      <w:r>
        <w:t xml:space="preserve">  if (isset($_GET['branch']))</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if ($_GET['branch'] == "GT")</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?&gt;&gt;Teknologi Game&lt;/option&gt; </w:t>
      </w:r>
    </w:p>
    <w:p w:rsidR="001D17FD" w:rsidRDefault="001D17FD" w:rsidP="0065242F">
      <w:pPr>
        <w:tabs>
          <w:tab w:val="left" w:pos="10260"/>
        </w:tabs>
        <w:spacing w:line="276" w:lineRule="auto"/>
        <w:ind w:firstLine="360"/>
      </w:pPr>
      <w:r>
        <w:t xml:space="preserve">  &lt;option value="SPE" &lt;?php</w:t>
      </w:r>
    </w:p>
    <w:p w:rsidR="001D17FD" w:rsidRDefault="001D17FD" w:rsidP="0065242F">
      <w:pPr>
        <w:tabs>
          <w:tab w:val="left" w:pos="10260"/>
        </w:tabs>
        <w:spacing w:line="276" w:lineRule="auto"/>
        <w:ind w:firstLine="360"/>
      </w:pPr>
      <w:r>
        <w:t xml:space="preserve">  if (isset($_GET['branch']))</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if ($_GET['branch'] == "SPE")</w:t>
      </w:r>
    </w:p>
    <w:p w:rsidR="001D17FD" w:rsidRDefault="001D17FD" w:rsidP="0065242F">
      <w:pPr>
        <w:tabs>
          <w:tab w:val="left" w:pos="10260"/>
        </w:tabs>
        <w:spacing w:line="276" w:lineRule="auto"/>
        <w:ind w:firstLine="360"/>
      </w:pPr>
      <w:r>
        <w:t xml:space="preserve">    echo "selected";</w:t>
      </w:r>
    </w:p>
    <w:p w:rsidR="001D17FD" w:rsidRDefault="001D17FD" w:rsidP="0065242F">
      <w:pPr>
        <w:tabs>
          <w:tab w:val="left" w:pos="10260"/>
        </w:tabs>
        <w:spacing w:line="276" w:lineRule="auto"/>
        <w:ind w:firstLine="360"/>
      </w:pPr>
      <w:r>
        <w:t xml:space="preserve">  }</w:t>
      </w:r>
    </w:p>
    <w:p w:rsidR="001D17FD" w:rsidRDefault="001D17FD" w:rsidP="0065242F">
      <w:pPr>
        <w:tabs>
          <w:tab w:val="left" w:pos="10260"/>
        </w:tabs>
        <w:spacing w:line="276" w:lineRule="auto"/>
        <w:ind w:firstLine="360"/>
      </w:pPr>
      <w:r>
        <w:t xml:space="preserve">?&gt;&gt;Sistem Pembangkit Energi&lt;/option&gt; </w:t>
      </w:r>
    </w:p>
    <w:p w:rsidR="001D17FD" w:rsidRDefault="001D17FD" w:rsidP="0065242F">
      <w:pPr>
        <w:tabs>
          <w:tab w:val="left" w:pos="10260"/>
        </w:tabs>
        <w:spacing w:line="276" w:lineRule="auto"/>
        <w:ind w:firstLine="360"/>
      </w:pPr>
      <w:r>
        <w:t xml:space="preserve"> &lt;/select&gt;</w:t>
      </w:r>
    </w:p>
    <w:p w:rsidR="001D17FD" w:rsidRDefault="001D17FD" w:rsidP="0065242F">
      <w:pPr>
        <w:tabs>
          <w:tab w:val="left" w:pos="10260"/>
        </w:tabs>
        <w:spacing w:line="276" w:lineRule="auto"/>
        <w:ind w:firstLine="360"/>
      </w:pPr>
      <w:r>
        <w:t xml:space="preserve">  &lt;/input&gt;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title1" for="username"&gt;&lt;/label&gt;</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left="360" w:firstLine="360"/>
      </w:pPr>
      <w:r>
        <w:t xml:space="preserve">    &lt;input id="username" name="username" placeholder="Masukkan Username Anda" class="form-control input-md" type="username" value="&lt;?php</w:t>
      </w:r>
    </w:p>
    <w:p w:rsidR="001D17FD" w:rsidRDefault="001D17FD" w:rsidP="0065242F">
      <w:pPr>
        <w:tabs>
          <w:tab w:val="left" w:pos="10260"/>
        </w:tabs>
        <w:spacing w:line="276" w:lineRule="auto"/>
        <w:ind w:firstLine="360"/>
      </w:pPr>
      <w:r>
        <w:lastRenderedPageBreak/>
        <w:t>if (isset($_GET['username']))</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echo $_GET['username'];</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?&gt;" style="&lt;?php</w:t>
      </w:r>
    </w:p>
    <w:p w:rsidR="001D17FD" w:rsidRDefault="001D17FD" w:rsidP="0065242F">
      <w:pPr>
        <w:tabs>
          <w:tab w:val="left" w:pos="10260"/>
        </w:tabs>
        <w:spacing w:line="276" w:lineRule="auto"/>
        <w:ind w:firstLine="360"/>
      </w:pPr>
      <w:r>
        <w:t>if (isset($_GET['q7']))</w:t>
      </w:r>
    </w:p>
    <w:p w:rsidR="001D17FD" w:rsidRDefault="001D17FD" w:rsidP="0065242F">
      <w:pPr>
        <w:tabs>
          <w:tab w:val="left" w:pos="10260"/>
        </w:tabs>
        <w:spacing w:line="276" w:lineRule="auto"/>
        <w:ind w:firstLine="360"/>
      </w:pPr>
      <w:r>
        <w:t xml:space="preserve">    echo "border-color:red";</w:t>
      </w:r>
    </w:p>
    <w:p w:rsidR="001D17FD" w:rsidRDefault="001D17FD" w:rsidP="0065242F">
      <w:pPr>
        <w:tabs>
          <w:tab w:val="left" w:pos="10260"/>
        </w:tabs>
        <w:spacing w:line="276" w:lineRule="auto"/>
        <w:ind w:firstLine="360"/>
      </w:pPr>
      <w:r>
        <w:t>?&gt;"&gt;</w:t>
      </w:r>
    </w:p>
    <w:p w:rsidR="001D17FD" w:rsidRDefault="001D17FD" w:rsidP="0065242F">
      <w:pPr>
        <w:tabs>
          <w:tab w:val="left" w:pos="10260"/>
        </w:tabs>
        <w:spacing w:line="276" w:lineRule="auto"/>
        <w:ind w:firstLine="360"/>
      </w:pP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for="phno"&gt;&lt;/label&gt;  </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left="360" w:firstLine="360"/>
      </w:pPr>
      <w:r>
        <w:t xml:space="preserve">  &lt;input id="phno" name="phno" placeholder="Masukkan no telpon Anda" class="form-control input-md" type="number" value="&lt;?php</w:t>
      </w:r>
    </w:p>
    <w:p w:rsidR="001D17FD" w:rsidRDefault="001D17FD" w:rsidP="0065242F">
      <w:pPr>
        <w:tabs>
          <w:tab w:val="left" w:pos="10260"/>
        </w:tabs>
        <w:spacing w:line="276" w:lineRule="auto"/>
        <w:ind w:firstLine="360"/>
      </w:pPr>
      <w:r>
        <w:t>if (isset($_GET['phno']))</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echo $_GET['phno'];</w:t>
      </w:r>
    </w:p>
    <w:p w:rsidR="001D17FD" w:rsidRDefault="001D17FD" w:rsidP="0065242F">
      <w:pPr>
        <w:tabs>
          <w:tab w:val="left" w:pos="10260"/>
        </w:tabs>
        <w:spacing w:line="276" w:lineRule="auto"/>
        <w:ind w:firstLine="360"/>
      </w:pPr>
      <w:r>
        <w:t>}</w:t>
      </w:r>
    </w:p>
    <w:p w:rsidR="001D17FD" w:rsidRDefault="001D17FD" w:rsidP="0065242F">
      <w:pPr>
        <w:tabs>
          <w:tab w:val="left" w:pos="10260"/>
        </w:tabs>
        <w:spacing w:line="276" w:lineRule="auto"/>
        <w:ind w:firstLine="360"/>
      </w:pPr>
      <w:r>
        <w:t xml:space="preserve">?&gt;"&gt; </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for="password"&gt;&lt;/label&gt;</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left="360" w:firstLine="360"/>
      </w:pPr>
      <w:r>
        <w:t xml:space="preserve">    &lt;input id="password" name="password" placeholder="Masukkan password Anda " class="form-control input-md" type="password"&gt;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class="col-md-12control-label" for="cpassword"&gt;&lt;/label&gt;</w:t>
      </w:r>
    </w:p>
    <w:p w:rsidR="001D17FD" w:rsidRDefault="001D17FD" w:rsidP="0065242F">
      <w:pPr>
        <w:tabs>
          <w:tab w:val="left" w:pos="10260"/>
        </w:tabs>
        <w:spacing w:line="276" w:lineRule="auto"/>
        <w:ind w:firstLine="360"/>
      </w:pPr>
      <w:r>
        <w:t xml:space="preserve">  &lt;div class="col-md-12"&gt;</w:t>
      </w:r>
    </w:p>
    <w:p w:rsidR="001D17FD" w:rsidRDefault="001D17FD" w:rsidP="0065242F">
      <w:pPr>
        <w:tabs>
          <w:tab w:val="left" w:pos="10260"/>
        </w:tabs>
        <w:spacing w:line="276" w:lineRule="auto"/>
        <w:ind w:left="360" w:firstLine="360"/>
      </w:pPr>
      <w:r>
        <w:t xml:space="preserve">    &lt;input id="cpassword" name="cpassword" placeholder="Konfirmasi Password" class="form-control input-md" type="password"&gt;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  &lt;label class="col-md-12 control-label" for=""&gt;&lt;/label&gt;</w:t>
      </w:r>
    </w:p>
    <w:p w:rsidR="001D17FD" w:rsidRDefault="001D17FD" w:rsidP="0065242F">
      <w:pPr>
        <w:tabs>
          <w:tab w:val="left" w:pos="10260"/>
        </w:tabs>
        <w:spacing w:line="276" w:lineRule="auto"/>
        <w:ind w:firstLine="360"/>
      </w:pPr>
      <w:r>
        <w:t xml:space="preserve">  &lt;div class="col-md-12" style="text-align: center"&gt; </w:t>
      </w:r>
    </w:p>
    <w:p w:rsidR="001D17FD" w:rsidRDefault="001D17FD" w:rsidP="0065242F">
      <w:pPr>
        <w:tabs>
          <w:tab w:val="left" w:pos="10260"/>
        </w:tabs>
        <w:spacing w:line="276" w:lineRule="auto"/>
        <w:ind w:firstLine="360"/>
      </w:pPr>
      <w:r>
        <w:t xml:space="preserve">    &lt;input  type="submit" value=" Register Now " class="btn btn-primary" style="text-align:center" /&gt;</w:t>
      </w:r>
    </w:p>
    <w:p w:rsidR="001D17FD" w:rsidRDefault="001D17FD" w:rsidP="0065242F">
      <w:pPr>
        <w:tabs>
          <w:tab w:val="left" w:pos="10260"/>
        </w:tabs>
        <w:spacing w:line="276" w:lineRule="auto"/>
        <w:ind w:firstLine="360"/>
      </w:pPr>
      <w:r>
        <w:lastRenderedPageBreak/>
        <w:t xml:space="preserve">  &lt;/div&gt;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&lt;/fieldset&gt;</w:t>
      </w:r>
    </w:p>
    <w:p w:rsidR="001D17FD" w:rsidRDefault="001D17FD" w:rsidP="000C1F83">
      <w:pPr>
        <w:tabs>
          <w:tab w:val="left" w:pos="10260"/>
        </w:tabs>
        <w:spacing w:line="276" w:lineRule="auto"/>
        <w:ind w:firstLine="360"/>
      </w:pPr>
      <w:r>
        <w:t>&lt;/form&gt;&lt;/div&gt;</w:t>
      </w:r>
    </w:p>
    <w:p w:rsidR="001D17FD" w:rsidRDefault="001D17FD" w:rsidP="000C1F83">
      <w:pPr>
        <w:tabs>
          <w:tab w:val="left" w:pos="10260"/>
        </w:tabs>
        <w:spacing w:line="276" w:lineRule="auto"/>
        <w:ind w:firstLine="360"/>
      </w:pPr>
      <w:r>
        <w:t>&lt;/div&gt;&lt;/div&gt;&lt;/div&gt;</w:t>
      </w:r>
    </w:p>
    <w:p w:rsidR="001D17FD" w:rsidRDefault="001D17FD" w:rsidP="0065242F">
      <w:pPr>
        <w:tabs>
          <w:tab w:val="left" w:pos="10260"/>
        </w:tabs>
        <w:spacing w:line="276" w:lineRule="auto"/>
        <w:ind w:firstLine="360"/>
      </w:pPr>
      <w:r>
        <w:t>&lt;div class="row footer"&gt;</w:t>
      </w:r>
    </w:p>
    <w:p w:rsidR="001D17FD" w:rsidRDefault="001D17FD" w:rsidP="0065242F">
      <w:pPr>
        <w:tabs>
          <w:tab w:val="left" w:pos="10260"/>
        </w:tabs>
        <w:spacing w:line="276" w:lineRule="auto"/>
        <w:ind w:firstLine="360"/>
      </w:pPr>
      <w:r>
        <w:t>&lt;div class="col-md-3 box"&gt;</w:t>
      </w:r>
    </w:p>
    <w:p w:rsidR="001D17FD" w:rsidRDefault="001D17FD" w:rsidP="0065242F">
      <w:pPr>
        <w:tabs>
          <w:tab w:val="left" w:pos="10260"/>
        </w:tabs>
        <w:spacing w:line="276" w:lineRule="auto"/>
        <w:ind w:left="360" w:firstLine="360"/>
      </w:pPr>
      <w:r>
        <w:t>&lt;a href="#" data-toggle="modal" data-target="#login" style="color:lightyellow"&gt;Admin Login&lt;/a&gt;&lt;/div&gt;</w:t>
      </w:r>
    </w:p>
    <w:p w:rsidR="001D17FD" w:rsidRDefault="001D17FD" w:rsidP="0065242F">
      <w:pPr>
        <w:tabs>
          <w:tab w:val="left" w:pos="10260"/>
        </w:tabs>
        <w:spacing w:line="276" w:lineRule="auto"/>
        <w:ind w:firstLine="360"/>
      </w:pPr>
      <w:r>
        <w:t>&lt;div class="col-md-3 box"&gt;</w:t>
      </w:r>
    </w:p>
    <w:p w:rsidR="001D17FD" w:rsidRDefault="001D17FD" w:rsidP="0065242F">
      <w:pPr>
        <w:tabs>
          <w:tab w:val="left" w:pos="10260"/>
        </w:tabs>
        <w:spacing w:line="276" w:lineRule="auto"/>
        <w:ind w:firstLine="360"/>
      </w:pPr>
      <w:r>
        <w:t>&lt;span href="#" data-target="#login" style="color:lightyellow"&gt;Brian Ahmad Taufik&lt;br&gt;&lt;br&gt;&lt;/span&gt;</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class="col-md-2 box"&gt;</w:t>
      </w:r>
    </w:p>
    <w:p w:rsidR="001D17FD" w:rsidRDefault="001D17FD" w:rsidP="0065242F">
      <w:pPr>
        <w:tabs>
          <w:tab w:val="left" w:pos="10260"/>
        </w:tabs>
        <w:spacing w:line="276" w:lineRule="auto"/>
        <w:ind w:left="360"/>
      </w:pPr>
      <w:r>
        <w:t>&lt;a href="feedback.php" style="color:lightyellow;" onmouseover="this.style('color:yellow')"&gt;Feedback&lt;/a&gt;&lt;/div&gt;</w:t>
      </w:r>
    </w:p>
    <w:p w:rsidR="001D17FD" w:rsidRDefault="001D17FD" w:rsidP="0065242F">
      <w:pPr>
        <w:tabs>
          <w:tab w:val="left" w:pos="10260"/>
        </w:tabs>
        <w:spacing w:line="276" w:lineRule="auto"/>
        <w:ind w:firstLine="360"/>
      </w:pPr>
      <w:r>
        <w:t xml:space="preserve">   &lt;div class="modal fade" id="login"&gt;</w:t>
      </w:r>
    </w:p>
    <w:p w:rsidR="001D17FD" w:rsidRDefault="001D17FD" w:rsidP="0065242F">
      <w:pPr>
        <w:tabs>
          <w:tab w:val="left" w:pos="10260"/>
        </w:tabs>
        <w:spacing w:line="276" w:lineRule="auto"/>
        <w:ind w:firstLine="360"/>
      </w:pPr>
      <w:r>
        <w:t xml:space="preserve">  &lt;div class="modal-dialog"&gt;</w:t>
      </w:r>
    </w:p>
    <w:p w:rsidR="001D17FD" w:rsidRDefault="001D17FD" w:rsidP="0065242F">
      <w:pPr>
        <w:tabs>
          <w:tab w:val="left" w:pos="10260"/>
        </w:tabs>
        <w:spacing w:line="276" w:lineRule="auto"/>
        <w:ind w:firstLine="360"/>
      </w:pPr>
      <w:r>
        <w:t xml:space="preserve">    &lt;div class="modal-content"&gt;</w:t>
      </w:r>
    </w:p>
    <w:p w:rsidR="001D17FD" w:rsidRDefault="001D17FD" w:rsidP="0065242F">
      <w:pPr>
        <w:tabs>
          <w:tab w:val="left" w:pos="10260"/>
        </w:tabs>
        <w:spacing w:line="276" w:lineRule="auto"/>
        <w:ind w:firstLine="360"/>
      </w:pPr>
      <w:r>
        <w:t xml:space="preserve">      &lt;div class="modal-header"&gt;</w:t>
      </w:r>
    </w:p>
    <w:p w:rsidR="001D17FD" w:rsidRDefault="001D17FD" w:rsidP="0065242F">
      <w:pPr>
        <w:tabs>
          <w:tab w:val="left" w:pos="10260"/>
        </w:tabs>
        <w:spacing w:line="276" w:lineRule="auto"/>
        <w:ind w:left="360" w:firstLine="360"/>
      </w:pPr>
      <w:r>
        <w:t xml:space="preserve">        &lt;button type="button" class="close" data-dismiss="modal"&gt;&lt;span aria-hidden="true"&gt;&amp;times;&lt;/span&gt;&lt;span class="sr-only"&gt;Close&lt;/span&gt;&lt;/button&gt;</w:t>
      </w:r>
    </w:p>
    <w:p w:rsidR="001D17FD" w:rsidRDefault="001D17FD" w:rsidP="0065242F">
      <w:pPr>
        <w:tabs>
          <w:tab w:val="left" w:pos="10260"/>
        </w:tabs>
        <w:spacing w:line="276" w:lineRule="auto"/>
        <w:ind w:left="360" w:firstLine="360"/>
      </w:pPr>
      <w:r>
        <w:t xml:space="preserve">        &lt;h4 class="modal-title"&gt;&lt;span style="color:darkblue;font-size:12px;font-weight: bold"&gt;Login to Server&lt;/span&gt;&lt;/h4&gt;</w:t>
      </w:r>
    </w:p>
    <w:p w:rsidR="001D17FD" w:rsidRDefault="001D17FD" w:rsidP="0065242F">
      <w:pPr>
        <w:tabs>
          <w:tab w:val="left" w:pos="10260"/>
        </w:tabs>
        <w:spacing w:line="276" w:lineRule="auto"/>
        <w:ind w:firstLine="360"/>
      </w:pPr>
      <w:r>
        <w:t xml:space="preserve">      &lt;/div&gt;</w:t>
      </w:r>
    </w:p>
    <w:p w:rsidR="001D17FD" w:rsidRDefault="001D17FD" w:rsidP="0065242F">
      <w:pPr>
        <w:tabs>
          <w:tab w:val="left" w:pos="10260"/>
        </w:tabs>
        <w:spacing w:line="276" w:lineRule="auto"/>
        <w:ind w:firstLine="360"/>
      </w:pPr>
      <w:r>
        <w:t xml:space="preserve">      &lt;div class="modal-body title1"&gt;</w:t>
      </w:r>
    </w:p>
    <w:p w:rsidR="001D17FD" w:rsidRDefault="001D17FD" w:rsidP="0065242F">
      <w:pPr>
        <w:tabs>
          <w:tab w:val="left" w:pos="10260"/>
        </w:tabs>
        <w:spacing w:line="276" w:lineRule="auto"/>
        <w:ind w:firstLine="360"/>
      </w:pPr>
      <w:r>
        <w:t>&lt;div class="row"&gt;</w:t>
      </w:r>
    </w:p>
    <w:p w:rsidR="001D17FD" w:rsidRDefault="001D17FD" w:rsidP="0065242F">
      <w:pPr>
        <w:tabs>
          <w:tab w:val="left" w:pos="10260"/>
        </w:tabs>
        <w:spacing w:line="276" w:lineRule="auto"/>
        <w:ind w:firstLine="360"/>
      </w:pPr>
      <w:r>
        <w:t>&lt;div class="col-md-3"&gt;&lt;/div&gt;</w:t>
      </w:r>
    </w:p>
    <w:p w:rsidR="001D17FD" w:rsidRDefault="001D17FD" w:rsidP="0065242F">
      <w:pPr>
        <w:tabs>
          <w:tab w:val="left" w:pos="10260"/>
        </w:tabs>
        <w:spacing w:line="276" w:lineRule="auto"/>
        <w:ind w:firstLine="360"/>
      </w:pPr>
      <w:r>
        <w:t>&lt;div class="col-md-6"&gt;</w:t>
      </w:r>
    </w:p>
    <w:p w:rsidR="001D17FD" w:rsidRDefault="001D17FD" w:rsidP="0065242F">
      <w:pPr>
        <w:tabs>
          <w:tab w:val="left" w:pos="10260"/>
        </w:tabs>
        <w:spacing w:line="276" w:lineRule="auto"/>
        <w:ind w:firstLine="360"/>
      </w:pPr>
      <w:r>
        <w:t>&lt;form role="form" method="post" action="admin.php?q=index.php"&gt;</w:t>
      </w:r>
    </w:p>
    <w:p w:rsidR="001D17FD" w:rsidRDefault="001D17FD" w:rsidP="0065242F">
      <w:pPr>
        <w:tabs>
          <w:tab w:val="left" w:pos="10260"/>
        </w:tabs>
        <w:spacing w:line="276" w:lineRule="auto"/>
        <w:ind w:firstLine="360"/>
      </w:pPr>
      <w:r>
        <w:t>&lt;div class="form-group"&gt;</w:t>
      </w:r>
    </w:p>
    <w:p w:rsidR="001D17FD" w:rsidRDefault="001D17FD" w:rsidP="0065242F">
      <w:pPr>
        <w:tabs>
          <w:tab w:val="left" w:pos="10260"/>
        </w:tabs>
        <w:spacing w:line="276" w:lineRule="auto"/>
        <w:ind w:firstLine="360"/>
      </w:pPr>
      <w:r>
        <w:t xml:space="preserve">&lt;input type="text" name="uname" maxlength="20"  placeholder="Username" class="form-control"/&gt; </w:t>
      </w:r>
    </w:p>
    <w:p w:rsidR="001D17FD" w:rsidRDefault="001D17FD" w:rsidP="0065242F">
      <w:pPr>
        <w:tabs>
          <w:tab w:val="left" w:pos="10260"/>
        </w:tabs>
        <w:spacing w:line="276" w:lineRule="auto"/>
        <w:ind w:firstLine="360"/>
      </w:pPr>
      <w:r>
        <w:t>&lt;/div&gt;</w:t>
      </w:r>
    </w:p>
    <w:p w:rsidR="001D17FD" w:rsidRDefault="001D17FD" w:rsidP="0065242F">
      <w:pPr>
        <w:tabs>
          <w:tab w:val="left" w:pos="10260"/>
        </w:tabs>
        <w:spacing w:line="276" w:lineRule="auto"/>
        <w:ind w:firstLine="360"/>
      </w:pPr>
      <w:r>
        <w:t>&lt;div class="form-group"&gt;</w:t>
      </w:r>
    </w:p>
    <w:p w:rsidR="001D17FD" w:rsidRDefault="001D17FD" w:rsidP="000C1F83">
      <w:pPr>
        <w:tabs>
          <w:tab w:val="left" w:pos="10260"/>
        </w:tabs>
        <w:spacing w:line="276" w:lineRule="auto"/>
        <w:ind w:left="360"/>
      </w:pPr>
      <w:r>
        <w:t>&lt;input type="password" name="password" maxlength="30" placeholder="Password" class="form-control"/&gt;&lt;/div&gt;</w:t>
      </w:r>
    </w:p>
    <w:p w:rsidR="001D17FD" w:rsidRDefault="001D17FD" w:rsidP="0065242F">
      <w:pPr>
        <w:tabs>
          <w:tab w:val="left" w:pos="10260"/>
        </w:tabs>
        <w:spacing w:line="276" w:lineRule="auto"/>
        <w:ind w:firstLine="360"/>
      </w:pPr>
      <w:r>
        <w:t>&lt;div class="form-group" align="center"&gt;</w:t>
      </w:r>
    </w:p>
    <w:p w:rsidR="001D17FD" w:rsidRDefault="001D17FD" w:rsidP="0065242F">
      <w:pPr>
        <w:tabs>
          <w:tab w:val="left" w:pos="10260"/>
        </w:tabs>
        <w:spacing w:line="276" w:lineRule="auto"/>
        <w:ind w:firstLine="360"/>
      </w:pPr>
      <w:r>
        <w:t>&lt;input type="submit" name="login" value="Login" class="btn btn-primary" /&gt;</w:t>
      </w:r>
    </w:p>
    <w:p w:rsidR="001D17FD" w:rsidRDefault="001D17FD" w:rsidP="000C1F83">
      <w:pPr>
        <w:tabs>
          <w:tab w:val="left" w:pos="10260"/>
        </w:tabs>
        <w:spacing w:line="276" w:lineRule="auto"/>
        <w:ind w:firstLine="360"/>
      </w:pPr>
      <w:r>
        <w:t>&lt;/div&gt;&lt;/form&gt;</w:t>
      </w:r>
    </w:p>
    <w:p w:rsidR="001D17FD" w:rsidRDefault="001D17FD" w:rsidP="0065242F">
      <w:pPr>
        <w:tabs>
          <w:tab w:val="left" w:pos="10260"/>
        </w:tabs>
        <w:spacing w:line="276" w:lineRule="auto"/>
        <w:ind w:firstLine="360"/>
      </w:pPr>
      <w:r>
        <w:t>&lt;/div&gt;&lt;div class="col-md-3"&gt;&lt;/div&gt;&lt;/div&gt;</w:t>
      </w:r>
    </w:p>
    <w:p w:rsidR="001D17FD" w:rsidRDefault="001D17FD" w:rsidP="000C1F83">
      <w:pPr>
        <w:tabs>
          <w:tab w:val="left" w:pos="10260"/>
        </w:tabs>
        <w:spacing w:line="276" w:lineRule="auto"/>
        <w:ind w:firstLine="360"/>
      </w:pPr>
      <w:r>
        <w:t xml:space="preserve">      &lt;/div&gt; &lt;/div&gt;&lt;/div&gt;&lt;/div&gt;</w:t>
      </w:r>
    </w:p>
    <w:p w:rsidR="001D17FD" w:rsidRPr="001D17FD" w:rsidRDefault="001D17FD" w:rsidP="0065242F">
      <w:pPr>
        <w:tabs>
          <w:tab w:val="left" w:pos="10260"/>
        </w:tabs>
        <w:spacing w:line="276" w:lineRule="auto"/>
        <w:ind w:firstLine="360"/>
      </w:pPr>
      <w:r>
        <w:t>&lt;/body&gt;&lt;/html&gt;</w:t>
      </w:r>
    </w:p>
    <w:p w:rsidR="000539BA" w:rsidRDefault="000539BA" w:rsidP="00386F89">
      <w:pPr>
        <w:tabs>
          <w:tab w:val="left" w:pos="10260"/>
        </w:tabs>
        <w:ind w:firstLine="360"/>
        <w:jc w:val="both"/>
        <w:rPr>
          <w:b/>
          <w:sz w:val="28"/>
        </w:rPr>
      </w:pPr>
      <w:r>
        <w:rPr>
          <w:b/>
          <w:sz w:val="28"/>
        </w:rPr>
        <w:lastRenderedPageBreak/>
        <w:t>Sign.php</w:t>
      </w:r>
    </w:p>
    <w:p w:rsidR="000539BA" w:rsidRDefault="000539BA" w:rsidP="000539BA">
      <w:pPr>
        <w:tabs>
          <w:tab w:val="left" w:pos="10260"/>
        </w:tabs>
        <w:ind w:firstLine="360"/>
      </w:pPr>
    </w:p>
    <w:p w:rsidR="000539BA" w:rsidRDefault="000539BA" w:rsidP="000C1F83">
      <w:pPr>
        <w:tabs>
          <w:tab w:val="left" w:pos="10260"/>
        </w:tabs>
        <w:spacing w:line="276" w:lineRule="auto"/>
        <w:ind w:firstLine="360"/>
      </w:pPr>
      <w:r>
        <w:t>&lt;?php</w:t>
      </w:r>
    </w:p>
    <w:p w:rsidR="000539BA" w:rsidRDefault="000539BA" w:rsidP="000C1F83">
      <w:pPr>
        <w:tabs>
          <w:tab w:val="left" w:pos="10260"/>
        </w:tabs>
        <w:spacing w:line="276" w:lineRule="auto"/>
        <w:ind w:firstLine="360"/>
      </w:pPr>
      <w:r>
        <w:t>include_once 'dbConnection.php';</w:t>
      </w:r>
    </w:p>
    <w:p w:rsidR="000539BA" w:rsidRDefault="000539BA" w:rsidP="000C1F83">
      <w:pPr>
        <w:tabs>
          <w:tab w:val="left" w:pos="10260"/>
        </w:tabs>
        <w:spacing w:line="276" w:lineRule="auto"/>
        <w:ind w:firstLine="360"/>
      </w:pPr>
      <w:r>
        <w:t>ob_start();</w:t>
      </w:r>
    </w:p>
    <w:p w:rsidR="000539BA" w:rsidRDefault="000539BA" w:rsidP="000C1F83">
      <w:pPr>
        <w:tabs>
          <w:tab w:val="left" w:pos="10260"/>
        </w:tabs>
        <w:spacing w:line="276" w:lineRule="auto"/>
        <w:ind w:firstLine="360"/>
      </w:pPr>
      <w:r>
        <w:t>$name     = $_POST['name'];</w:t>
      </w:r>
    </w:p>
    <w:p w:rsidR="000539BA" w:rsidRDefault="000539BA" w:rsidP="000C1F83">
      <w:pPr>
        <w:tabs>
          <w:tab w:val="left" w:pos="10260"/>
        </w:tabs>
        <w:spacing w:line="276" w:lineRule="auto"/>
        <w:ind w:firstLine="360"/>
      </w:pPr>
      <w:r>
        <w:t>$name     = ucwords(strtolower($name));</w:t>
      </w:r>
    </w:p>
    <w:p w:rsidR="000539BA" w:rsidRDefault="000539BA" w:rsidP="000C1F83">
      <w:pPr>
        <w:tabs>
          <w:tab w:val="left" w:pos="10260"/>
        </w:tabs>
        <w:spacing w:line="276" w:lineRule="auto"/>
        <w:ind w:firstLine="360"/>
      </w:pPr>
      <w:r>
        <w:t>$gender   = $_POST['gender'];</w:t>
      </w:r>
    </w:p>
    <w:p w:rsidR="000539BA" w:rsidRDefault="000539BA" w:rsidP="000C1F83">
      <w:pPr>
        <w:tabs>
          <w:tab w:val="left" w:pos="10260"/>
        </w:tabs>
        <w:spacing w:line="276" w:lineRule="auto"/>
        <w:ind w:firstLine="360"/>
      </w:pPr>
      <w:r>
        <w:t>$username = $_POST['username'];</w:t>
      </w:r>
    </w:p>
    <w:p w:rsidR="000539BA" w:rsidRDefault="000539BA" w:rsidP="000C1F83">
      <w:pPr>
        <w:tabs>
          <w:tab w:val="left" w:pos="10260"/>
        </w:tabs>
        <w:spacing w:line="276" w:lineRule="auto"/>
        <w:ind w:firstLine="360"/>
      </w:pPr>
      <w:r>
        <w:t>$phno     = $_POST['phno'];</w:t>
      </w:r>
    </w:p>
    <w:p w:rsidR="000539BA" w:rsidRDefault="000539BA" w:rsidP="000C1F83">
      <w:pPr>
        <w:tabs>
          <w:tab w:val="left" w:pos="10260"/>
        </w:tabs>
        <w:spacing w:line="276" w:lineRule="auto"/>
        <w:ind w:firstLine="360"/>
      </w:pPr>
      <w:r>
        <w:t>$password = $_POST['password'];</w:t>
      </w:r>
    </w:p>
    <w:p w:rsidR="000539BA" w:rsidRDefault="000539BA" w:rsidP="000C1F83">
      <w:pPr>
        <w:tabs>
          <w:tab w:val="left" w:pos="10260"/>
        </w:tabs>
        <w:spacing w:line="276" w:lineRule="auto"/>
        <w:ind w:firstLine="360"/>
      </w:pPr>
      <w:r>
        <w:t>$branch   = $_POST['branch'];</w:t>
      </w:r>
    </w:p>
    <w:p w:rsidR="000539BA" w:rsidRDefault="000539BA" w:rsidP="000C1F83">
      <w:pPr>
        <w:tabs>
          <w:tab w:val="left" w:pos="10260"/>
        </w:tabs>
        <w:spacing w:line="276" w:lineRule="auto"/>
        <w:ind w:firstLine="360"/>
      </w:pPr>
      <w:r>
        <w:t>$rollno   = $_POST['rollno'];</w:t>
      </w:r>
    </w:p>
    <w:p w:rsidR="000539BA" w:rsidRDefault="000539BA" w:rsidP="000C1F83">
      <w:pPr>
        <w:tabs>
          <w:tab w:val="left" w:pos="10260"/>
        </w:tabs>
        <w:spacing w:line="276" w:lineRule="auto"/>
        <w:ind w:firstLine="360"/>
      </w:pPr>
      <w:r>
        <w:t>$name     = stripslashes($name);</w:t>
      </w:r>
    </w:p>
    <w:p w:rsidR="000539BA" w:rsidRDefault="000539BA" w:rsidP="000C1F83">
      <w:pPr>
        <w:tabs>
          <w:tab w:val="left" w:pos="10260"/>
        </w:tabs>
        <w:spacing w:line="276" w:lineRule="auto"/>
        <w:ind w:firstLine="360"/>
      </w:pPr>
      <w:r>
        <w:t>$name     = addslashes($name);</w:t>
      </w:r>
    </w:p>
    <w:p w:rsidR="000539BA" w:rsidRDefault="000539BA" w:rsidP="000C1F83">
      <w:pPr>
        <w:tabs>
          <w:tab w:val="left" w:pos="10260"/>
        </w:tabs>
        <w:spacing w:line="276" w:lineRule="auto"/>
        <w:ind w:firstLine="360"/>
      </w:pPr>
      <w:r>
        <w:t>$name     = ucwords(strtolower($name));</w:t>
      </w:r>
    </w:p>
    <w:p w:rsidR="000539BA" w:rsidRDefault="000539BA" w:rsidP="000C1F83">
      <w:pPr>
        <w:tabs>
          <w:tab w:val="left" w:pos="10260"/>
        </w:tabs>
        <w:spacing w:line="276" w:lineRule="auto"/>
        <w:ind w:firstLine="360"/>
      </w:pPr>
      <w:r>
        <w:t>$gender   = stripslashes($gender);</w:t>
      </w:r>
    </w:p>
    <w:p w:rsidR="000539BA" w:rsidRDefault="000539BA" w:rsidP="000C1F83">
      <w:pPr>
        <w:tabs>
          <w:tab w:val="left" w:pos="10260"/>
        </w:tabs>
        <w:spacing w:line="276" w:lineRule="auto"/>
        <w:ind w:firstLine="360"/>
      </w:pPr>
      <w:r>
        <w:t>$gender   = addslashes($gender);</w:t>
      </w:r>
    </w:p>
    <w:p w:rsidR="000539BA" w:rsidRDefault="000539BA" w:rsidP="000C1F83">
      <w:pPr>
        <w:tabs>
          <w:tab w:val="left" w:pos="10260"/>
        </w:tabs>
        <w:spacing w:line="276" w:lineRule="auto"/>
        <w:ind w:firstLine="360"/>
      </w:pPr>
      <w:r>
        <w:t>$username = stripslashes($username);</w:t>
      </w:r>
    </w:p>
    <w:p w:rsidR="000539BA" w:rsidRDefault="000539BA" w:rsidP="000C1F83">
      <w:pPr>
        <w:tabs>
          <w:tab w:val="left" w:pos="10260"/>
        </w:tabs>
        <w:spacing w:line="276" w:lineRule="auto"/>
        <w:ind w:firstLine="360"/>
      </w:pPr>
      <w:r>
        <w:t>$username = addslashes($username);</w:t>
      </w:r>
    </w:p>
    <w:p w:rsidR="000539BA" w:rsidRDefault="000539BA" w:rsidP="000C1F83">
      <w:pPr>
        <w:tabs>
          <w:tab w:val="left" w:pos="10260"/>
        </w:tabs>
        <w:spacing w:line="276" w:lineRule="auto"/>
        <w:ind w:firstLine="360"/>
      </w:pPr>
      <w:r>
        <w:t>$phno     = stripslashes($phno);</w:t>
      </w:r>
    </w:p>
    <w:p w:rsidR="000539BA" w:rsidRDefault="000539BA" w:rsidP="000C1F83">
      <w:pPr>
        <w:tabs>
          <w:tab w:val="left" w:pos="10260"/>
        </w:tabs>
        <w:spacing w:line="276" w:lineRule="auto"/>
        <w:ind w:firstLine="360"/>
      </w:pPr>
      <w:r>
        <w:t>$phno     = addslashes($phno);</w:t>
      </w:r>
    </w:p>
    <w:p w:rsidR="000539BA" w:rsidRDefault="000539BA" w:rsidP="000C1F83">
      <w:pPr>
        <w:tabs>
          <w:tab w:val="left" w:pos="10260"/>
        </w:tabs>
        <w:spacing w:line="276" w:lineRule="auto"/>
        <w:ind w:firstLine="360"/>
      </w:pPr>
      <w:r>
        <w:t>$password = stripslashes($password);</w:t>
      </w:r>
    </w:p>
    <w:p w:rsidR="000539BA" w:rsidRDefault="000539BA" w:rsidP="000C1F83">
      <w:pPr>
        <w:tabs>
          <w:tab w:val="left" w:pos="10260"/>
        </w:tabs>
        <w:spacing w:line="276" w:lineRule="auto"/>
        <w:ind w:firstLine="360"/>
      </w:pPr>
      <w:r>
        <w:t>$password = addslashes($password);</w:t>
      </w:r>
    </w:p>
    <w:p w:rsidR="000539BA" w:rsidRDefault="000539BA" w:rsidP="000C1F83">
      <w:pPr>
        <w:tabs>
          <w:tab w:val="left" w:pos="10260"/>
        </w:tabs>
        <w:spacing w:line="276" w:lineRule="auto"/>
        <w:ind w:firstLine="360"/>
      </w:pPr>
      <w:r>
        <w:t>$password = md5($password);</w:t>
      </w:r>
    </w:p>
    <w:p w:rsidR="000539BA" w:rsidRDefault="000539BA" w:rsidP="000C1F83">
      <w:pPr>
        <w:tabs>
          <w:tab w:val="left" w:pos="10260"/>
        </w:tabs>
        <w:spacing w:line="276" w:lineRule="auto"/>
        <w:ind w:firstLine="360"/>
      </w:pPr>
    </w:p>
    <w:p w:rsidR="000539BA" w:rsidRDefault="000539BA" w:rsidP="000C1F83">
      <w:pPr>
        <w:tabs>
          <w:tab w:val="left" w:pos="10260"/>
        </w:tabs>
        <w:spacing w:line="276" w:lineRule="auto"/>
        <w:ind w:left="360" w:firstLine="360"/>
      </w:pPr>
      <w:r>
        <w:t>$q3 = mysqli_query($con, "INSERT INTO user VALUES  (NULL,'$name', '$rollno','$branch','$gender' ,'$username' ,'$phno', '$password')");</w:t>
      </w:r>
    </w:p>
    <w:p w:rsidR="000539BA" w:rsidRDefault="000539BA" w:rsidP="000C1F83">
      <w:pPr>
        <w:tabs>
          <w:tab w:val="left" w:pos="10260"/>
        </w:tabs>
        <w:spacing w:line="276" w:lineRule="auto"/>
        <w:ind w:firstLine="360"/>
      </w:pPr>
      <w:r>
        <w:t>if ($q3) {</w:t>
      </w:r>
    </w:p>
    <w:p w:rsidR="000539BA" w:rsidRDefault="000539BA" w:rsidP="000C1F83">
      <w:pPr>
        <w:tabs>
          <w:tab w:val="left" w:pos="10260"/>
        </w:tabs>
        <w:spacing w:line="276" w:lineRule="auto"/>
        <w:ind w:firstLine="360"/>
      </w:pPr>
      <w:r>
        <w:t xml:space="preserve">    session_start();</w:t>
      </w:r>
    </w:p>
    <w:p w:rsidR="000539BA" w:rsidRDefault="000539BA" w:rsidP="000C1F83">
      <w:pPr>
        <w:tabs>
          <w:tab w:val="left" w:pos="10260"/>
        </w:tabs>
        <w:spacing w:line="276" w:lineRule="auto"/>
        <w:ind w:firstLine="360"/>
      </w:pPr>
      <w:r>
        <w:t xml:space="preserve">    $_SESSION["username"] = $username;</w:t>
      </w:r>
    </w:p>
    <w:p w:rsidR="000539BA" w:rsidRDefault="000539BA" w:rsidP="000C1F83">
      <w:pPr>
        <w:tabs>
          <w:tab w:val="left" w:pos="10260"/>
        </w:tabs>
        <w:spacing w:line="276" w:lineRule="auto"/>
        <w:ind w:firstLine="360"/>
      </w:pPr>
      <w:r>
        <w:t xml:space="preserve">    $_SESSION["name"]     = $name;</w:t>
      </w:r>
    </w:p>
    <w:p w:rsidR="000539BA" w:rsidRDefault="000539BA" w:rsidP="000C1F83">
      <w:pPr>
        <w:tabs>
          <w:tab w:val="left" w:pos="10260"/>
        </w:tabs>
        <w:spacing w:line="276" w:lineRule="auto"/>
        <w:ind w:firstLine="360"/>
      </w:pPr>
      <w:r>
        <w:t xml:space="preserve">    </w:t>
      </w:r>
    </w:p>
    <w:p w:rsidR="000539BA" w:rsidRDefault="000539BA" w:rsidP="000C1F83">
      <w:pPr>
        <w:tabs>
          <w:tab w:val="left" w:pos="10260"/>
        </w:tabs>
        <w:spacing w:line="276" w:lineRule="auto"/>
        <w:ind w:firstLine="360"/>
      </w:pPr>
      <w:r>
        <w:t xml:space="preserve">    header("location:account.php?q=1");</w:t>
      </w:r>
    </w:p>
    <w:p w:rsidR="000539BA" w:rsidRDefault="000539BA" w:rsidP="000C1F83">
      <w:pPr>
        <w:tabs>
          <w:tab w:val="left" w:pos="10260"/>
        </w:tabs>
        <w:spacing w:line="276" w:lineRule="auto"/>
        <w:ind w:firstLine="360"/>
      </w:pPr>
      <w:r>
        <w:t>} else {</w:t>
      </w:r>
    </w:p>
    <w:p w:rsidR="000539BA" w:rsidRDefault="000539BA" w:rsidP="000C1F83">
      <w:pPr>
        <w:tabs>
          <w:tab w:val="left" w:pos="10260"/>
        </w:tabs>
        <w:spacing w:line="276" w:lineRule="auto"/>
        <w:ind w:left="360" w:firstLine="360"/>
      </w:pPr>
      <w:r>
        <w:t xml:space="preserve">    header("location:index.php?q7=Username already exists. Please choose another&amp;name=$name&amp;username=$username&amp;gender=$gender&amp;phno=$phno&amp;branch=$branch&amp;rollno=$rollno");</w:t>
      </w:r>
    </w:p>
    <w:p w:rsidR="000539BA" w:rsidRDefault="000539BA" w:rsidP="000C1F83">
      <w:pPr>
        <w:tabs>
          <w:tab w:val="left" w:pos="10260"/>
        </w:tabs>
        <w:spacing w:line="276" w:lineRule="auto"/>
        <w:ind w:firstLine="360"/>
      </w:pPr>
      <w:r>
        <w:t>}</w:t>
      </w:r>
    </w:p>
    <w:p w:rsidR="000539BA" w:rsidRDefault="000539BA" w:rsidP="000C1F83">
      <w:pPr>
        <w:tabs>
          <w:tab w:val="left" w:pos="10260"/>
        </w:tabs>
        <w:spacing w:line="276" w:lineRule="auto"/>
        <w:ind w:firstLine="360"/>
      </w:pPr>
      <w:r>
        <w:t>ob_end_flush();</w:t>
      </w:r>
    </w:p>
    <w:p w:rsidR="000539BA" w:rsidRPr="000C1F83" w:rsidRDefault="000539BA" w:rsidP="000C1F83">
      <w:pPr>
        <w:tabs>
          <w:tab w:val="left" w:pos="10260"/>
        </w:tabs>
        <w:spacing w:line="276" w:lineRule="auto"/>
        <w:ind w:firstLine="360"/>
      </w:pPr>
      <w:r>
        <w:t>?&gt;</w:t>
      </w:r>
    </w:p>
    <w:p w:rsidR="000539BA" w:rsidRDefault="000539BA" w:rsidP="000539BA">
      <w:pPr>
        <w:tabs>
          <w:tab w:val="left" w:pos="10260"/>
        </w:tabs>
        <w:ind w:firstLine="360"/>
        <w:rPr>
          <w:b/>
          <w:sz w:val="28"/>
        </w:rPr>
      </w:pPr>
      <w:r>
        <w:rPr>
          <w:b/>
          <w:sz w:val="28"/>
        </w:rPr>
        <w:lastRenderedPageBreak/>
        <w:t>Login.php</w:t>
      </w:r>
    </w:p>
    <w:p w:rsidR="000539BA" w:rsidRDefault="000539BA" w:rsidP="000539BA">
      <w:pPr>
        <w:tabs>
          <w:tab w:val="left" w:pos="10260"/>
        </w:tabs>
        <w:ind w:firstLine="360"/>
      </w:pPr>
    </w:p>
    <w:p w:rsidR="000539BA" w:rsidRDefault="000539BA" w:rsidP="000C1F83">
      <w:pPr>
        <w:tabs>
          <w:tab w:val="left" w:pos="10260"/>
        </w:tabs>
        <w:spacing w:line="276" w:lineRule="auto"/>
        <w:ind w:firstLine="360"/>
      </w:pPr>
      <w:r>
        <w:t>&lt;?php</w:t>
      </w:r>
    </w:p>
    <w:p w:rsidR="000539BA" w:rsidRDefault="000539BA" w:rsidP="000C1F83">
      <w:pPr>
        <w:tabs>
          <w:tab w:val="left" w:pos="10260"/>
        </w:tabs>
        <w:spacing w:line="276" w:lineRule="auto"/>
        <w:ind w:firstLine="360"/>
      </w:pPr>
      <w:r>
        <w:t>session_start();</w:t>
      </w:r>
    </w:p>
    <w:p w:rsidR="000539BA" w:rsidRDefault="000539BA" w:rsidP="000C1F83">
      <w:pPr>
        <w:tabs>
          <w:tab w:val="left" w:pos="10260"/>
        </w:tabs>
        <w:spacing w:line="276" w:lineRule="auto"/>
        <w:ind w:firstLine="360"/>
      </w:pPr>
      <w:r>
        <w:t>if (isset($_SESSION["username"])) {</w:t>
      </w:r>
    </w:p>
    <w:p w:rsidR="000539BA" w:rsidRDefault="000539BA" w:rsidP="000C1F83">
      <w:pPr>
        <w:tabs>
          <w:tab w:val="left" w:pos="10260"/>
        </w:tabs>
        <w:spacing w:line="276" w:lineRule="auto"/>
        <w:ind w:firstLine="360"/>
      </w:pPr>
      <w:r>
        <w:t xml:space="preserve">    session_destroy();</w:t>
      </w:r>
    </w:p>
    <w:p w:rsidR="000539BA" w:rsidRDefault="000539BA" w:rsidP="000C1F83">
      <w:pPr>
        <w:tabs>
          <w:tab w:val="left" w:pos="10260"/>
        </w:tabs>
        <w:spacing w:line="276" w:lineRule="auto"/>
        <w:ind w:firstLine="360"/>
      </w:pPr>
      <w:r>
        <w:t>}</w:t>
      </w:r>
    </w:p>
    <w:p w:rsidR="000539BA" w:rsidRDefault="000539BA" w:rsidP="000C1F83">
      <w:pPr>
        <w:tabs>
          <w:tab w:val="left" w:pos="10260"/>
        </w:tabs>
        <w:spacing w:line="276" w:lineRule="auto"/>
        <w:ind w:firstLine="360"/>
      </w:pPr>
      <w:r>
        <w:t>include_once 'dbConnection.php';</w:t>
      </w:r>
    </w:p>
    <w:p w:rsidR="000539BA" w:rsidRDefault="000539BA" w:rsidP="000C1F83">
      <w:pPr>
        <w:tabs>
          <w:tab w:val="left" w:pos="10260"/>
        </w:tabs>
        <w:spacing w:line="276" w:lineRule="auto"/>
        <w:ind w:firstLine="360"/>
      </w:pPr>
      <w:r>
        <w:t>$ref      = @$_GET['q'];</w:t>
      </w:r>
    </w:p>
    <w:p w:rsidR="000539BA" w:rsidRDefault="000539BA" w:rsidP="000C1F83">
      <w:pPr>
        <w:tabs>
          <w:tab w:val="left" w:pos="10260"/>
        </w:tabs>
        <w:spacing w:line="276" w:lineRule="auto"/>
        <w:ind w:firstLine="360"/>
      </w:pPr>
      <w:r>
        <w:t>$username = $_POST['username'];</w:t>
      </w:r>
    </w:p>
    <w:p w:rsidR="000539BA" w:rsidRDefault="000539BA" w:rsidP="000C1F83">
      <w:pPr>
        <w:tabs>
          <w:tab w:val="left" w:pos="10260"/>
        </w:tabs>
        <w:spacing w:line="276" w:lineRule="auto"/>
        <w:ind w:firstLine="360"/>
      </w:pPr>
      <w:r>
        <w:t>$password = $_POST['password'];</w:t>
      </w:r>
    </w:p>
    <w:p w:rsidR="000539BA" w:rsidRDefault="000539BA" w:rsidP="000C1F83">
      <w:pPr>
        <w:tabs>
          <w:tab w:val="left" w:pos="10260"/>
        </w:tabs>
        <w:spacing w:line="276" w:lineRule="auto"/>
        <w:ind w:firstLine="360"/>
      </w:pPr>
      <w:r>
        <w:t>$username = stripslashes($username);</w:t>
      </w:r>
    </w:p>
    <w:p w:rsidR="000539BA" w:rsidRDefault="000539BA" w:rsidP="000C1F83">
      <w:pPr>
        <w:tabs>
          <w:tab w:val="left" w:pos="10260"/>
        </w:tabs>
        <w:spacing w:line="276" w:lineRule="auto"/>
        <w:ind w:firstLine="360"/>
      </w:pPr>
      <w:r>
        <w:t>$username = addslashes($username);</w:t>
      </w:r>
    </w:p>
    <w:p w:rsidR="000539BA" w:rsidRDefault="000539BA" w:rsidP="000C1F83">
      <w:pPr>
        <w:tabs>
          <w:tab w:val="left" w:pos="10260"/>
        </w:tabs>
        <w:spacing w:line="276" w:lineRule="auto"/>
        <w:ind w:firstLine="360"/>
      </w:pPr>
      <w:r>
        <w:t>$password = stripslashes($password);</w:t>
      </w:r>
    </w:p>
    <w:p w:rsidR="000539BA" w:rsidRDefault="000539BA" w:rsidP="000C1F83">
      <w:pPr>
        <w:tabs>
          <w:tab w:val="left" w:pos="10260"/>
        </w:tabs>
        <w:spacing w:line="276" w:lineRule="auto"/>
        <w:ind w:firstLine="360"/>
      </w:pPr>
      <w:r>
        <w:t>$password = addslashes($password);</w:t>
      </w:r>
    </w:p>
    <w:p w:rsidR="000539BA" w:rsidRDefault="000539BA" w:rsidP="000C1F83">
      <w:pPr>
        <w:tabs>
          <w:tab w:val="left" w:pos="10260"/>
        </w:tabs>
        <w:spacing w:line="276" w:lineRule="auto"/>
        <w:ind w:firstLine="360"/>
      </w:pPr>
      <w:r>
        <w:t>$password = md5($password);</w:t>
      </w:r>
    </w:p>
    <w:p w:rsidR="000539BA" w:rsidRDefault="000539BA" w:rsidP="000C1F83">
      <w:pPr>
        <w:tabs>
          <w:tab w:val="left" w:pos="10260"/>
        </w:tabs>
        <w:spacing w:line="276" w:lineRule="auto"/>
        <w:ind w:left="360" w:firstLine="360"/>
      </w:pPr>
      <w:r>
        <w:t>$result = mysqli_query($con, "SELECT name FROM user WHERE username = '$username' and password = '$password'") or die('Error');</w:t>
      </w:r>
    </w:p>
    <w:p w:rsidR="000539BA" w:rsidRDefault="000539BA" w:rsidP="000C1F83">
      <w:pPr>
        <w:tabs>
          <w:tab w:val="left" w:pos="10260"/>
        </w:tabs>
        <w:spacing w:line="276" w:lineRule="auto"/>
        <w:ind w:firstLine="360"/>
      </w:pPr>
      <w:r>
        <w:t>$count = mysqli_num_rows($result);</w:t>
      </w:r>
    </w:p>
    <w:p w:rsidR="000539BA" w:rsidRDefault="000539BA" w:rsidP="000C1F83">
      <w:pPr>
        <w:tabs>
          <w:tab w:val="left" w:pos="10260"/>
        </w:tabs>
        <w:spacing w:line="276" w:lineRule="auto"/>
        <w:ind w:firstLine="360"/>
      </w:pPr>
      <w:r>
        <w:t>if ($count == 1) {</w:t>
      </w:r>
    </w:p>
    <w:p w:rsidR="000539BA" w:rsidRDefault="000539BA" w:rsidP="000C1F83">
      <w:pPr>
        <w:tabs>
          <w:tab w:val="left" w:pos="10260"/>
        </w:tabs>
        <w:spacing w:line="276" w:lineRule="auto"/>
        <w:ind w:firstLine="360"/>
      </w:pPr>
      <w:r>
        <w:t xml:space="preserve">    while ($row = mysqli_fetch_array($result)) {</w:t>
      </w:r>
    </w:p>
    <w:p w:rsidR="000539BA" w:rsidRDefault="000539BA" w:rsidP="000C1F83">
      <w:pPr>
        <w:tabs>
          <w:tab w:val="left" w:pos="10260"/>
        </w:tabs>
        <w:spacing w:line="276" w:lineRule="auto"/>
        <w:ind w:firstLine="360"/>
      </w:pPr>
      <w:r>
        <w:t xml:space="preserve">        $name = $row['name'];</w:t>
      </w:r>
    </w:p>
    <w:p w:rsidR="000539BA" w:rsidRDefault="000539BA" w:rsidP="000C1F83">
      <w:pPr>
        <w:tabs>
          <w:tab w:val="left" w:pos="10260"/>
        </w:tabs>
        <w:spacing w:line="276" w:lineRule="auto"/>
        <w:ind w:firstLine="360"/>
      </w:pPr>
      <w:r>
        <w:t xml:space="preserve">    }</w:t>
      </w:r>
    </w:p>
    <w:p w:rsidR="000539BA" w:rsidRDefault="000539BA" w:rsidP="000C1F83">
      <w:pPr>
        <w:tabs>
          <w:tab w:val="left" w:pos="10260"/>
        </w:tabs>
        <w:spacing w:line="276" w:lineRule="auto"/>
        <w:ind w:firstLine="360"/>
      </w:pPr>
      <w:r>
        <w:t xml:space="preserve">    $_SESSION["name"]     = $name;</w:t>
      </w:r>
    </w:p>
    <w:p w:rsidR="000539BA" w:rsidRDefault="000539BA" w:rsidP="000C1F83">
      <w:pPr>
        <w:tabs>
          <w:tab w:val="left" w:pos="10260"/>
        </w:tabs>
        <w:spacing w:line="276" w:lineRule="auto"/>
        <w:ind w:firstLine="360"/>
      </w:pPr>
      <w:r>
        <w:t xml:space="preserve">    $_SESSION["username"] = $username;</w:t>
      </w:r>
    </w:p>
    <w:p w:rsidR="000539BA" w:rsidRDefault="000539BA" w:rsidP="000C1F83">
      <w:pPr>
        <w:tabs>
          <w:tab w:val="left" w:pos="10260"/>
        </w:tabs>
        <w:spacing w:line="276" w:lineRule="auto"/>
        <w:ind w:firstLine="360"/>
      </w:pPr>
      <w:r>
        <w:t xml:space="preserve">    header("location:account.php?q=1");</w:t>
      </w:r>
    </w:p>
    <w:p w:rsidR="000539BA" w:rsidRDefault="000539BA" w:rsidP="000C1F83">
      <w:pPr>
        <w:tabs>
          <w:tab w:val="left" w:pos="10260"/>
        </w:tabs>
        <w:spacing w:line="276" w:lineRule="auto"/>
        <w:ind w:firstLine="360"/>
      </w:pPr>
      <w:r>
        <w:t>} else</w:t>
      </w:r>
    </w:p>
    <w:p w:rsidR="000539BA" w:rsidRDefault="000539BA" w:rsidP="000C1F83">
      <w:pPr>
        <w:tabs>
          <w:tab w:val="left" w:pos="10260"/>
        </w:tabs>
        <w:spacing w:line="276" w:lineRule="auto"/>
        <w:ind w:firstLine="360"/>
      </w:pPr>
      <w:r>
        <w:t xml:space="preserve">    header("location:$ref?w=Wrong Username or Password");</w:t>
      </w:r>
    </w:p>
    <w:p w:rsidR="000539BA" w:rsidRDefault="000539BA" w:rsidP="000C1F83">
      <w:pPr>
        <w:tabs>
          <w:tab w:val="left" w:pos="10260"/>
        </w:tabs>
        <w:spacing w:line="276" w:lineRule="auto"/>
        <w:ind w:firstLine="360"/>
      </w:pPr>
      <w:r>
        <w:t>?&gt;</w:t>
      </w: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539BA">
      <w:pPr>
        <w:tabs>
          <w:tab w:val="left" w:pos="10260"/>
        </w:tabs>
        <w:ind w:firstLine="360"/>
      </w:pPr>
    </w:p>
    <w:p w:rsidR="000539BA" w:rsidRDefault="000539BA" w:rsidP="000C1F83">
      <w:pPr>
        <w:tabs>
          <w:tab w:val="left" w:pos="10260"/>
        </w:tabs>
      </w:pPr>
    </w:p>
    <w:p w:rsidR="000539BA" w:rsidRDefault="000539BA" w:rsidP="000539BA">
      <w:pPr>
        <w:tabs>
          <w:tab w:val="left" w:pos="10260"/>
        </w:tabs>
        <w:ind w:firstLine="360"/>
        <w:rPr>
          <w:b/>
          <w:sz w:val="28"/>
        </w:rPr>
      </w:pPr>
    </w:p>
    <w:p w:rsidR="000539BA" w:rsidRDefault="000539BA" w:rsidP="000C1F83">
      <w:pPr>
        <w:tabs>
          <w:tab w:val="left" w:pos="10260"/>
        </w:tabs>
        <w:ind w:firstLine="360"/>
        <w:rPr>
          <w:b/>
          <w:sz w:val="28"/>
        </w:rPr>
      </w:pPr>
      <w:r>
        <w:rPr>
          <w:b/>
          <w:sz w:val="28"/>
        </w:rPr>
        <w:lastRenderedPageBreak/>
        <w:t>Account.php</w:t>
      </w:r>
    </w:p>
    <w:p w:rsidR="006517EC" w:rsidRDefault="006517EC" w:rsidP="000539BA">
      <w:pPr>
        <w:tabs>
          <w:tab w:val="left" w:pos="10260"/>
        </w:tabs>
        <w:ind w:left="360" w:firstLine="360"/>
      </w:pPr>
    </w:p>
    <w:p w:rsidR="000539BA" w:rsidRDefault="000539BA" w:rsidP="0065242F">
      <w:pPr>
        <w:tabs>
          <w:tab w:val="left" w:pos="10260"/>
        </w:tabs>
        <w:spacing w:line="276" w:lineRule="auto"/>
        <w:ind w:left="360" w:firstLine="360"/>
      </w:pPr>
      <w:r>
        <w:t>&lt;!DOCTYPE html PUBLIC "-//W3C//DTD XHTML 1.0 Transitional//EN" "http://www.w3.org/TR/xhtml1/DTD/xhtml1-transitional.dtd"&gt;</w:t>
      </w:r>
    </w:p>
    <w:p w:rsidR="000539BA" w:rsidRDefault="000539BA" w:rsidP="0065242F">
      <w:pPr>
        <w:tabs>
          <w:tab w:val="left" w:pos="10260"/>
        </w:tabs>
        <w:spacing w:line="276" w:lineRule="auto"/>
        <w:ind w:firstLine="360"/>
      </w:pPr>
      <w:r>
        <w:t>&lt;html xmlns="http://www.w3.org/1999/xhtml"&gt;</w:t>
      </w:r>
    </w:p>
    <w:p w:rsidR="000539BA" w:rsidRDefault="000539BA" w:rsidP="0065242F">
      <w:pPr>
        <w:tabs>
          <w:tab w:val="left" w:pos="10260"/>
        </w:tabs>
        <w:spacing w:line="276" w:lineRule="auto"/>
        <w:ind w:firstLine="360"/>
      </w:pPr>
      <w:r>
        <w:t>&lt;head&gt;</w:t>
      </w:r>
    </w:p>
    <w:p w:rsidR="000539BA" w:rsidRDefault="000539BA" w:rsidP="0065242F">
      <w:pPr>
        <w:tabs>
          <w:tab w:val="left" w:pos="10260"/>
        </w:tabs>
        <w:spacing w:line="276" w:lineRule="auto"/>
        <w:ind w:firstLine="360"/>
      </w:pPr>
      <w:r>
        <w:t>&lt;link rel="icon" href="favicon.ico" type="image/icon" sizes="16x16"&gt;</w:t>
      </w:r>
    </w:p>
    <w:p w:rsidR="000539BA" w:rsidRDefault="000539BA" w:rsidP="0065242F">
      <w:pPr>
        <w:tabs>
          <w:tab w:val="left" w:pos="10260"/>
        </w:tabs>
        <w:spacing w:line="276" w:lineRule="auto"/>
        <w:ind w:firstLine="360"/>
      </w:pPr>
      <w:r>
        <w:t>&lt;meta http-equiv="Content-Type" content="text/html; charset=iso-8859-1" /&gt;</w:t>
      </w:r>
    </w:p>
    <w:p w:rsidR="000539BA" w:rsidRDefault="000539BA" w:rsidP="0065242F">
      <w:pPr>
        <w:tabs>
          <w:tab w:val="left" w:pos="10260"/>
        </w:tabs>
        <w:spacing w:line="276" w:lineRule="auto"/>
        <w:ind w:firstLine="360"/>
      </w:pPr>
      <w:r>
        <w:t>&lt;meta name="viewport" content="width=device-width, initial-scale=1"&gt;</w:t>
      </w:r>
    </w:p>
    <w:p w:rsidR="000539BA" w:rsidRDefault="000539BA" w:rsidP="0065242F">
      <w:pPr>
        <w:tabs>
          <w:tab w:val="left" w:pos="10260"/>
        </w:tabs>
        <w:spacing w:line="276" w:lineRule="auto"/>
        <w:ind w:firstLine="360"/>
      </w:pPr>
      <w:r>
        <w:t>&lt;title&gt;| Online Quiz System |&lt;/title&gt;</w:t>
      </w:r>
    </w:p>
    <w:p w:rsidR="000539BA" w:rsidRDefault="000539BA" w:rsidP="0065242F">
      <w:pPr>
        <w:tabs>
          <w:tab w:val="left" w:pos="10260"/>
        </w:tabs>
        <w:spacing w:line="276" w:lineRule="auto"/>
        <w:ind w:firstLine="360"/>
      </w:pPr>
      <w:r>
        <w:t>&lt;link  rel="stylesheet" href="css/bootstrap.min.css"/&gt;</w:t>
      </w:r>
    </w:p>
    <w:p w:rsidR="000539BA" w:rsidRDefault="000539BA" w:rsidP="0065242F">
      <w:pPr>
        <w:tabs>
          <w:tab w:val="left" w:pos="10260"/>
        </w:tabs>
        <w:spacing w:line="276" w:lineRule="auto"/>
        <w:ind w:firstLine="360"/>
      </w:pPr>
      <w:r>
        <w:t xml:space="preserve">&lt;link  rel="stylesheet" href="css/bootstrap-theme.min.css"/&gt;    </w:t>
      </w:r>
    </w:p>
    <w:p w:rsidR="000539BA" w:rsidRDefault="000539BA" w:rsidP="0065242F">
      <w:pPr>
        <w:tabs>
          <w:tab w:val="left" w:pos="10260"/>
        </w:tabs>
        <w:spacing w:line="276" w:lineRule="auto"/>
        <w:ind w:firstLine="360"/>
      </w:pPr>
      <w:r>
        <w:t>&lt;link rel="stylesheet" href="css/main.css"&gt;</w:t>
      </w:r>
    </w:p>
    <w:p w:rsidR="000539BA" w:rsidRDefault="000539BA" w:rsidP="0065242F">
      <w:pPr>
        <w:tabs>
          <w:tab w:val="left" w:pos="10260"/>
        </w:tabs>
        <w:spacing w:line="276" w:lineRule="auto"/>
        <w:ind w:firstLine="360"/>
      </w:pPr>
      <w:r>
        <w:t>&lt;link rel="stylesheet" href="css/main2.css"&gt;</w:t>
      </w:r>
    </w:p>
    <w:p w:rsidR="000539BA" w:rsidRDefault="000539BA" w:rsidP="0065242F">
      <w:pPr>
        <w:tabs>
          <w:tab w:val="left" w:pos="10260"/>
        </w:tabs>
        <w:spacing w:line="276" w:lineRule="auto"/>
        <w:ind w:firstLine="360"/>
      </w:pPr>
      <w:r>
        <w:t>&lt;link  rel="stylesheet" href="css/font.css"&gt;</w:t>
      </w:r>
    </w:p>
    <w:p w:rsidR="000539BA" w:rsidRDefault="000539BA" w:rsidP="0065242F">
      <w:pPr>
        <w:tabs>
          <w:tab w:val="left" w:pos="10260"/>
        </w:tabs>
        <w:spacing w:line="276" w:lineRule="auto"/>
        <w:ind w:firstLine="360"/>
      </w:pPr>
      <w:r>
        <w:t>&lt;script src="js/jquery.js" type="text/javascript"&gt;&lt;/script&gt;</w:t>
      </w:r>
    </w:p>
    <w:p w:rsidR="000539BA" w:rsidRDefault="000539BA" w:rsidP="0065242F">
      <w:pPr>
        <w:tabs>
          <w:tab w:val="left" w:pos="10260"/>
        </w:tabs>
        <w:spacing w:line="276" w:lineRule="auto"/>
        <w:ind w:firstLine="360"/>
      </w:pPr>
      <w:r>
        <w:t>&lt;script src="js/bootstrap.min.js"  type="text/javascript"&gt;&lt;/script&gt;</w:t>
      </w:r>
    </w:p>
    <w:p w:rsidR="000539BA" w:rsidRDefault="000539BA" w:rsidP="0065242F">
      <w:pPr>
        <w:tabs>
          <w:tab w:val="left" w:pos="10260"/>
        </w:tabs>
        <w:spacing w:line="276" w:lineRule="auto"/>
        <w:ind w:left="360" w:firstLine="360"/>
      </w:pPr>
      <w:r>
        <w:t>&lt;link href='http://fonts.googleapis.com/css?family=Roboto:400,700,300' rel='stylesheet' type='text/css'&gt;</w:t>
      </w:r>
    </w:p>
    <w:p w:rsidR="000539BA" w:rsidRDefault="000539BA" w:rsidP="0065242F">
      <w:pPr>
        <w:tabs>
          <w:tab w:val="left" w:pos="10260"/>
        </w:tabs>
        <w:spacing w:line="276" w:lineRule="auto"/>
        <w:ind w:firstLine="360"/>
      </w:pPr>
      <w:r>
        <w:t>&lt;?php</w:t>
      </w:r>
    </w:p>
    <w:p w:rsidR="000539BA" w:rsidRDefault="000539BA" w:rsidP="0065242F">
      <w:pPr>
        <w:tabs>
          <w:tab w:val="left" w:pos="10260"/>
        </w:tabs>
        <w:spacing w:line="276" w:lineRule="auto"/>
        <w:ind w:firstLine="360"/>
      </w:pPr>
      <w:r>
        <w:t>if (@$_GET['w']) {</w:t>
      </w:r>
    </w:p>
    <w:p w:rsidR="000539BA" w:rsidRDefault="000539BA" w:rsidP="0065242F">
      <w:pPr>
        <w:tabs>
          <w:tab w:val="left" w:pos="10260"/>
        </w:tabs>
        <w:spacing w:line="276" w:lineRule="auto"/>
        <w:ind w:firstLine="360"/>
      </w:pPr>
      <w:r>
        <w:t xml:space="preserve">    echo '&lt;script&gt;alert("' . @$_GET['w'] . '");&lt;/script&gt;';</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?&gt;</w:t>
      </w:r>
    </w:p>
    <w:p w:rsidR="000539BA" w:rsidRDefault="000539BA" w:rsidP="0065242F">
      <w:pPr>
        <w:tabs>
          <w:tab w:val="left" w:pos="10260"/>
        </w:tabs>
        <w:spacing w:line="276" w:lineRule="auto"/>
        <w:ind w:firstLine="360"/>
      </w:pPr>
      <w:r>
        <w:t>&lt;/head&gt;</w:t>
      </w:r>
    </w:p>
    <w:p w:rsidR="000539BA" w:rsidRDefault="000539BA" w:rsidP="0065242F">
      <w:pPr>
        <w:tabs>
          <w:tab w:val="left" w:pos="10260"/>
        </w:tabs>
        <w:spacing w:line="276" w:lineRule="auto"/>
        <w:ind w:firstLine="360"/>
      </w:pPr>
      <w:r>
        <w:t>&lt;?php</w:t>
      </w:r>
    </w:p>
    <w:p w:rsidR="000539BA" w:rsidRDefault="000539BA" w:rsidP="0065242F">
      <w:pPr>
        <w:tabs>
          <w:tab w:val="left" w:pos="10260"/>
        </w:tabs>
        <w:spacing w:line="276" w:lineRule="auto"/>
        <w:ind w:firstLine="360"/>
      </w:pPr>
      <w:r>
        <w:t>include_once 'dbConnection.php';</w:t>
      </w:r>
    </w:p>
    <w:p w:rsidR="000539BA" w:rsidRDefault="000539BA" w:rsidP="0065242F">
      <w:pPr>
        <w:tabs>
          <w:tab w:val="left" w:pos="10260"/>
        </w:tabs>
        <w:spacing w:line="276" w:lineRule="auto"/>
        <w:ind w:firstLine="360"/>
      </w:pPr>
      <w:r>
        <w:t>?&gt;</w:t>
      </w:r>
    </w:p>
    <w:p w:rsidR="000539BA" w:rsidRDefault="000539BA" w:rsidP="0065242F">
      <w:pPr>
        <w:tabs>
          <w:tab w:val="left" w:pos="10260"/>
        </w:tabs>
        <w:spacing w:line="276" w:lineRule="auto"/>
        <w:ind w:firstLine="360"/>
      </w:pPr>
      <w:r>
        <w:t xml:space="preserve">&lt;body&gt; </w:t>
      </w:r>
    </w:p>
    <w:p w:rsidR="000539BA" w:rsidRDefault="000539BA" w:rsidP="0065242F">
      <w:pPr>
        <w:tabs>
          <w:tab w:val="left" w:pos="10260"/>
        </w:tabs>
        <w:spacing w:line="276" w:lineRule="auto"/>
        <w:ind w:firstLine="360"/>
      </w:pPr>
      <w:r>
        <w:t>&lt;div class="header"&gt;</w:t>
      </w:r>
    </w:p>
    <w:p w:rsidR="000539BA" w:rsidRDefault="000539BA" w:rsidP="0065242F">
      <w:pPr>
        <w:tabs>
          <w:tab w:val="left" w:pos="10260"/>
        </w:tabs>
        <w:spacing w:line="276" w:lineRule="auto"/>
        <w:ind w:firstLine="360"/>
      </w:pPr>
      <w:r>
        <w:t>&lt;div class="row"&gt;</w:t>
      </w:r>
    </w:p>
    <w:p w:rsidR="000539BA" w:rsidRDefault="000539BA" w:rsidP="0065242F">
      <w:pPr>
        <w:tabs>
          <w:tab w:val="left" w:pos="10260"/>
        </w:tabs>
        <w:spacing w:line="276" w:lineRule="auto"/>
        <w:ind w:firstLine="360"/>
      </w:pPr>
      <w:r>
        <w:t>&lt;div class="col-lg-6"&gt;</w:t>
      </w:r>
    </w:p>
    <w:p w:rsidR="000539BA" w:rsidRDefault="000539BA" w:rsidP="0065242F">
      <w:pPr>
        <w:tabs>
          <w:tab w:val="left" w:pos="10260"/>
        </w:tabs>
        <w:spacing w:line="276" w:lineRule="auto"/>
        <w:ind w:firstLine="360"/>
      </w:pPr>
      <w:r>
        <w:t>&lt;span class="logo"&gt;| Online Quiz System |&lt;/span&gt;&lt;/div&gt;</w:t>
      </w:r>
    </w:p>
    <w:p w:rsidR="000539BA" w:rsidRDefault="000539BA" w:rsidP="0065242F">
      <w:pPr>
        <w:tabs>
          <w:tab w:val="left" w:pos="10260"/>
        </w:tabs>
        <w:spacing w:line="276" w:lineRule="auto"/>
        <w:ind w:firstLine="360"/>
      </w:pPr>
      <w:r>
        <w:t>&lt;div class="col-md-4 col-md-offset-2"&gt;</w:t>
      </w:r>
    </w:p>
    <w:p w:rsidR="000539BA" w:rsidRDefault="000539BA" w:rsidP="0065242F">
      <w:pPr>
        <w:tabs>
          <w:tab w:val="left" w:pos="10260"/>
        </w:tabs>
        <w:spacing w:line="276" w:lineRule="auto"/>
        <w:ind w:firstLine="360"/>
      </w:pPr>
      <w:r>
        <w:t xml:space="preserve"> &lt;?php</w:t>
      </w:r>
    </w:p>
    <w:p w:rsidR="000539BA" w:rsidRDefault="000539BA" w:rsidP="0065242F">
      <w:pPr>
        <w:tabs>
          <w:tab w:val="left" w:pos="10260"/>
        </w:tabs>
        <w:spacing w:line="276" w:lineRule="auto"/>
        <w:ind w:firstLine="360"/>
      </w:pPr>
      <w:r>
        <w:t>include_once 'dbConnection.php';</w:t>
      </w:r>
    </w:p>
    <w:p w:rsidR="000539BA" w:rsidRDefault="000539BA" w:rsidP="0065242F">
      <w:pPr>
        <w:tabs>
          <w:tab w:val="left" w:pos="10260"/>
        </w:tabs>
        <w:spacing w:line="276" w:lineRule="auto"/>
        <w:ind w:firstLine="360"/>
      </w:pPr>
      <w:r>
        <w:t>session_start();</w:t>
      </w:r>
    </w:p>
    <w:p w:rsidR="000539BA" w:rsidRDefault="000539BA" w:rsidP="0065242F">
      <w:pPr>
        <w:tabs>
          <w:tab w:val="left" w:pos="10260"/>
        </w:tabs>
        <w:spacing w:line="276" w:lineRule="auto"/>
        <w:ind w:firstLine="360"/>
      </w:pPr>
      <w:r>
        <w:t>if (!(isset($_SESSION['username']))) {</w:t>
      </w:r>
    </w:p>
    <w:p w:rsidR="000539BA" w:rsidRDefault="000539BA" w:rsidP="0065242F">
      <w:pPr>
        <w:tabs>
          <w:tab w:val="left" w:pos="10260"/>
        </w:tabs>
        <w:spacing w:line="276" w:lineRule="auto"/>
        <w:ind w:firstLine="360"/>
      </w:pPr>
      <w:r>
        <w:t xml:space="preserve">    header("location:index.php");</w:t>
      </w:r>
    </w:p>
    <w:p w:rsidR="000539BA" w:rsidRDefault="000539BA" w:rsidP="0065242F">
      <w:pPr>
        <w:tabs>
          <w:tab w:val="left" w:pos="10260"/>
        </w:tabs>
        <w:spacing w:line="276" w:lineRule="auto"/>
        <w:ind w:firstLine="360"/>
      </w:pPr>
      <w:r>
        <w:t>} else {</w:t>
      </w:r>
    </w:p>
    <w:p w:rsidR="000539BA" w:rsidRDefault="000539BA" w:rsidP="0065242F">
      <w:pPr>
        <w:tabs>
          <w:tab w:val="left" w:pos="10260"/>
        </w:tabs>
        <w:spacing w:line="276" w:lineRule="auto"/>
        <w:ind w:firstLine="360"/>
      </w:pPr>
      <w:r>
        <w:t xml:space="preserve">    $name     = $_SESSION['name'];</w:t>
      </w:r>
    </w:p>
    <w:p w:rsidR="000539BA" w:rsidRDefault="000539BA" w:rsidP="0065242F">
      <w:pPr>
        <w:tabs>
          <w:tab w:val="left" w:pos="10260"/>
        </w:tabs>
        <w:spacing w:line="276" w:lineRule="auto"/>
        <w:ind w:firstLine="360"/>
      </w:pPr>
      <w:r>
        <w:lastRenderedPageBreak/>
        <w:t xml:space="preserve">    $username = $_SESSION['username'];</w:t>
      </w:r>
    </w:p>
    <w:p w:rsidR="000539BA" w:rsidRDefault="000539BA" w:rsidP="0065242F">
      <w:pPr>
        <w:tabs>
          <w:tab w:val="left" w:pos="10260"/>
        </w:tabs>
        <w:spacing w:line="276" w:lineRule="auto"/>
        <w:ind w:firstLine="360"/>
      </w:pPr>
      <w:r>
        <w:t xml:space="preserve">    include_once 'dbConnection.php';</w:t>
      </w:r>
    </w:p>
    <w:p w:rsidR="000539BA" w:rsidRDefault="000539BA" w:rsidP="0065242F">
      <w:pPr>
        <w:tabs>
          <w:tab w:val="left" w:pos="10260"/>
        </w:tabs>
        <w:spacing w:line="276" w:lineRule="auto"/>
        <w:ind w:left="450" w:firstLine="360"/>
      </w:pPr>
      <w:r>
        <w:t xml:space="preserve">    echo '&lt;span class="pull-right top title1" &gt;&lt;span style="color:white"&gt;&lt;span class="glyphicon glyphicon-user" aria-hidden="true"&gt;&lt;/span&gt;&amp;nbsp;&amp;nbsp;&amp;nbsp;&amp;nbsp;Hello,&lt;/span&gt; &lt;span class="log log1" style="color:lightyellow"&gt;' . $username . '&amp;nbsp;&amp;nbsp;|&amp;nbsp;&amp;nbsp;&lt;a href="logout.php?q=account.php" style="color:lightyellow"&gt;&lt;span class="glyphicon glyphicon-log-out" aria-hidden="true"&gt;&lt;/span&gt;&amp;nbsp;Logout&lt;/button&gt;&lt;/a&gt;&lt;/span&gt;';</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?&gt;</w:t>
      </w:r>
    </w:p>
    <w:p w:rsidR="000539BA" w:rsidRDefault="000539BA" w:rsidP="0065242F">
      <w:pPr>
        <w:tabs>
          <w:tab w:val="left" w:pos="10260"/>
        </w:tabs>
        <w:spacing w:line="276" w:lineRule="auto"/>
        <w:ind w:firstLine="360"/>
      </w:pPr>
      <w:r>
        <w:t>&lt;/div&gt;</w:t>
      </w:r>
    </w:p>
    <w:p w:rsidR="000539BA" w:rsidRDefault="000539BA" w:rsidP="0065242F">
      <w:pPr>
        <w:tabs>
          <w:tab w:val="left" w:pos="10260"/>
        </w:tabs>
        <w:spacing w:line="276" w:lineRule="auto"/>
        <w:ind w:firstLine="360"/>
      </w:pPr>
      <w:r>
        <w:t>&lt;/div&gt;&lt;/div&gt;</w:t>
      </w:r>
    </w:p>
    <w:p w:rsidR="000539BA" w:rsidRDefault="000539BA" w:rsidP="0065242F">
      <w:pPr>
        <w:tabs>
          <w:tab w:val="left" w:pos="10260"/>
        </w:tabs>
        <w:spacing w:line="276" w:lineRule="auto"/>
        <w:ind w:firstLine="360"/>
      </w:pPr>
      <w:r>
        <w:t>&lt;div class="bg"&gt;</w:t>
      </w:r>
    </w:p>
    <w:p w:rsidR="000539BA" w:rsidRDefault="000539BA" w:rsidP="0065242F">
      <w:pPr>
        <w:tabs>
          <w:tab w:val="left" w:pos="10260"/>
        </w:tabs>
        <w:spacing w:line="276" w:lineRule="auto"/>
        <w:ind w:firstLine="360"/>
      </w:pPr>
      <w:r>
        <w:t>&lt;nav class="navbar navbar-default title1"&gt;</w:t>
      </w:r>
    </w:p>
    <w:p w:rsidR="000539BA" w:rsidRDefault="000539BA" w:rsidP="0065242F">
      <w:pPr>
        <w:tabs>
          <w:tab w:val="left" w:pos="10260"/>
        </w:tabs>
        <w:spacing w:line="276" w:lineRule="auto"/>
        <w:ind w:firstLine="360"/>
      </w:pPr>
      <w:r>
        <w:t xml:space="preserve">  &lt;div class="container-fluid"&gt;</w:t>
      </w:r>
    </w:p>
    <w:p w:rsidR="000539BA" w:rsidRDefault="000539BA" w:rsidP="0065242F">
      <w:pPr>
        <w:tabs>
          <w:tab w:val="left" w:pos="10260"/>
        </w:tabs>
        <w:spacing w:line="276" w:lineRule="auto"/>
        <w:ind w:firstLine="360"/>
      </w:pPr>
      <w:r>
        <w:t xml:space="preserve">    &lt;div class="navbar-header"&gt;</w:t>
      </w:r>
    </w:p>
    <w:p w:rsidR="000539BA" w:rsidRDefault="000539BA" w:rsidP="0065242F">
      <w:pPr>
        <w:tabs>
          <w:tab w:val="left" w:pos="10260"/>
        </w:tabs>
        <w:spacing w:line="276" w:lineRule="auto"/>
        <w:ind w:left="360" w:firstLine="360"/>
      </w:pPr>
      <w:r>
        <w:t xml:space="preserve">      &lt;button type="button" class="navbar-toggle collapsed" data-toggle="collapse" data-target="#bs-example-navbar-collapse-1" aria-expanded="false"&gt;</w:t>
      </w:r>
    </w:p>
    <w:p w:rsidR="000539BA" w:rsidRDefault="000539BA" w:rsidP="0065242F">
      <w:pPr>
        <w:tabs>
          <w:tab w:val="left" w:pos="10260"/>
        </w:tabs>
        <w:spacing w:line="276" w:lineRule="auto"/>
        <w:ind w:firstLine="360"/>
      </w:pPr>
      <w:r>
        <w:t xml:space="preserve">        &lt;span class="sr-only"&gt;Toggle navigation&lt;/span&gt;</w:t>
      </w:r>
    </w:p>
    <w:p w:rsidR="000539BA" w:rsidRDefault="000539BA" w:rsidP="0065242F">
      <w:pPr>
        <w:tabs>
          <w:tab w:val="left" w:pos="10260"/>
        </w:tabs>
        <w:spacing w:line="276" w:lineRule="auto"/>
        <w:ind w:firstLine="360"/>
      </w:pPr>
      <w:r>
        <w:t xml:space="preserve">        &lt;span class="icon-bar"&gt;&lt;/span&gt;</w:t>
      </w:r>
    </w:p>
    <w:p w:rsidR="000539BA" w:rsidRDefault="000539BA" w:rsidP="0065242F">
      <w:pPr>
        <w:tabs>
          <w:tab w:val="left" w:pos="10260"/>
        </w:tabs>
        <w:spacing w:line="276" w:lineRule="auto"/>
        <w:ind w:firstLine="360"/>
      </w:pPr>
      <w:r>
        <w:t xml:space="preserve">        &lt;span class="icon-bar"&gt;&lt;/span&gt;</w:t>
      </w:r>
    </w:p>
    <w:p w:rsidR="000539BA" w:rsidRDefault="000539BA" w:rsidP="0065242F">
      <w:pPr>
        <w:tabs>
          <w:tab w:val="left" w:pos="10260"/>
        </w:tabs>
        <w:spacing w:line="276" w:lineRule="auto"/>
        <w:ind w:firstLine="360"/>
      </w:pPr>
      <w:r>
        <w:t xml:space="preserve">        &lt;span class="icon-bar"&gt;&lt;/span&gt;</w:t>
      </w:r>
    </w:p>
    <w:p w:rsidR="000539BA" w:rsidRDefault="000539BA" w:rsidP="0065242F">
      <w:pPr>
        <w:tabs>
          <w:tab w:val="left" w:pos="10260"/>
        </w:tabs>
        <w:spacing w:line="276" w:lineRule="auto"/>
        <w:ind w:firstLine="360"/>
      </w:pPr>
      <w:r>
        <w:t xml:space="preserve">      &lt;/button&gt;</w:t>
      </w:r>
    </w:p>
    <w:p w:rsidR="0086466C" w:rsidRDefault="000539BA" w:rsidP="0065242F">
      <w:pPr>
        <w:tabs>
          <w:tab w:val="left" w:pos="10260"/>
        </w:tabs>
        <w:spacing w:line="276" w:lineRule="auto"/>
        <w:ind w:left="360" w:firstLine="360"/>
      </w:pPr>
      <w:r>
        <w:t xml:space="preserve">      &lt;a class="navbar-brand" href="#"&gt;&lt;b&gt;&amp;nbsp;&amp;nbsp;&amp;nbsp;&amp;nbsp;&amp;nbsp;&amp;nbsp;&amp;nbsp;&amp;nbsp;&amp;nbsp;&amp;nbsp;&amp;nbsp;&amp;nbsp;&amp;nbsp;&amp;nbsp;&amp;nbsp;&amp;nbsp;&amp;nbsp;&amp;nbsp;&amp;nbsp;&amp;nbsp;&amp;nbsp;&amp;nbsp;&amp;nbsp;&amp;nbsp;&amp;nbsp;&lt;/b&gt;</w:t>
      </w:r>
    </w:p>
    <w:p w:rsidR="000539BA" w:rsidRDefault="000539BA" w:rsidP="0065242F">
      <w:pPr>
        <w:tabs>
          <w:tab w:val="left" w:pos="10260"/>
        </w:tabs>
        <w:spacing w:line="276" w:lineRule="auto"/>
        <w:ind w:firstLine="360"/>
      </w:pPr>
      <w:r>
        <w:t>&lt;/a&gt;</w:t>
      </w:r>
    </w:p>
    <w:p w:rsidR="000539BA" w:rsidRDefault="000539BA" w:rsidP="0065242F">
      <w:pPr>
        <w:tabs>
          <w:tab w:val="left" w:pos="10260"/>
        </w:tabs>
        <w:spacing w:line="276" w:lineRule="auto"/>
        <w:ind w:firstLine="360"/>
      </w:pPr>
      <w:r>
        <w:t xml:space="preserve">    &lt;/div&gt;</w:t>
      </w:r>
    </w:p>
    <w:p w:rsidR="000539BA" w:rsidRDefault="000539BA" w:rsidP="0065242F">
      <w:pPr>
        <w:tabs>
          <w:tab w:val="left" w:pos="10260"/>
        </w:tabs>
        <w:spacing w:line="276" w:lineRule="auto"/>
        <w:ind w:firstLine="360"/>
      </w:pPr>
      <w:r>
        <w:t xml:space="preserve">    &lt;div class="collapse navbar-collapse" id="bs-example-navbar-collapse-1"&gt;</w:t>
      </w:r>
    </w:p>
    <w:p w:rsidR="000539BA" w:rsidRDefault="000539BA" w:rsidP="0065242F">
      <w:pPr>
        <w:tabs>
          <w:tab w:val="left" w:pos="10260"/>
        </w:tabs>
        <w:spacing w:line="276" w:lineRule="auto"/>
        <w:ind w:firstLine="360"/>
      </w:pPr>
      <w:r>
        <w:t xml:space="preserve">      &lt;ul class="nav navbar-nav"&gt;</w:t>
      </w:r>
    </w:p>
    <w:p w:rsidR="000539BA" w:rsidRDefault="000539BA" w:rsidP="0065242F">
      <w:pPr>
        <w:tabs>
          <w:tab w:val="left" w:pos="10260"/>
        </w:tabs>
        <w:spacing w:line="276" w:lineRule="auto"/>
        <w:ind w:firstLine="360"/>
      </w:pPr>
      <w:r>
        <w:t xml:space="preserve">        &lt;li &lt;?php</w:t>
      </w:r>
    </w:p>
    <w:p w:rsidR="000539BA" w:rsidRDefault="000539BA" w:rsidP="0065242F">
      <w:pPr>
        <w:tabs>
          <w:tab w:val="left" w:pos="10260"/>
        </w:tabs>
        <w:spacing w:line="276" w:lineRule="auto"/>
        <w:ind w:firstLine="360"/>
      </w:pPr>
      <w:r>
        <w:t>if (@$_GET['q'] == 1)</w:t>
      </w:r>
    </w:p>
    <w:p w:rsidR="000539BA" w:rsidRDefault="000539BA" w:rsidP="0065242F">
      <w:pPr>
        <w:tabs>
          <w:tab w:val="left" w:pos="10260"/>
        </w:tabs>
        <w:spacing w:line="276" w:lineRule="auto"/>
        <w:ind w:firstLine="360"/>
      </w:pPr>
      <w:r>
        <w:t xml:space="preserve">    echo 'class="active"';</w:t>
      </w:r>
    </w:p>
    <w:p w:rsidR="000539BA" w:rsidRDefault="000539BA" w:rsidP="0065242F">
      <w:pPr>
        <w:tabs>
          <w:tab w:val="left" w:pos="10260"/>
        </w:tabs>
        <w:spacing w:line="276" w:lineRule="auto"/>
        <w:ind w:left="360"/>
      </w:pPr>
      <w:r>
        <w:t>?&gt; &gt;&lt;a href="account.php?q=1"&gt;&lt;span class="glyphicon glyphicon-home" aria-hidden="true"&gt;&lt;/span&gt;&amp;nbsp;Home&lt;span class="sr-only"&gt;(current)&lt;/span&gt;&lt;/a&gt;&lt;/li&gt;</w:t>
      </w:r>
    </w:p>
    <w:p w:rsidR="000539BA" w:rsidRDefault="000539BA" w:rsidP="0065242F">
      <w:pPr>
        <w:tabs>
          <w:tab w:val="left" w:pos="10260"/>
        </w:tabs>
        <w:spacing w:line="276" w:lineRule="auto"/>
        <w:ind w:firstLine="360"/>
      </w:pPr>
      <w:r>
        <w:t xml:space="preserve">        &lt;li &lt;?php</w:t>
      </w:r>
    </w:p>
    <w:p w:rsidR="000539BA" w:rsidRDefault="000539BA" w:rsidP="0065242F">
      <w:pPr>
        <w:tabs>
          <w:tab w:val="left" w:pos="10260"/>
        </w:tabs>
        <w:spacing w:line="276" w:lineRule="auto"/>
        <w:ind w:firstLine="360"/>
      </w:pPr>
      <w:r>
        <w:t>if (@$_GET['q'] == 2)</w:t>
      </w:r>
    </w:p>
    <w:p w:rsidR="000539BA" w:rsidRDefault="000539BA" w:rsidP="0065242F">
      <w:pPr>
        <w:tabs>
          <w:tab w:val="left" w:pos="10260"/>
        </w:tabs>
        <w:spacing w:line="276" w:lineRule="auto"/>
        <w:ind w:firstLine="360"/>
      </w:pPr>
      <w:r>
        <w:t xml:space="preserve">    echo 'class="active"';</w:t>
      </w:r>
    </w:p>
    <w:p w:rsidR="000539BA" w:rsidRDefault="000539BA" w:rsidP="0065242F">
      <w:pPr>
        <w:tabs>
          <w:tab w:val="left" w:pos="10260"/>
        </w:tabs>
        <w:spacing w:line="276" w:lineRule="auto"/>
        <w:ind w:left="360"/>
      </w:pPr>
      <w:r>
        <w:t>?&gt;&gt;&lt;a href="account.php?q=2"&gt;&lt;span class="glyphicon glyphicon-list-alt" aria-hidden="true"&gt;&lt;/span&gt;&amp;nbsp;My History&lt;/a&gt;&lt;/li&gt;</w:t>
      </w:r>
    </w:p>
    <w:p w:rsidR="000539BA" w:rsidRDefault="000539BA" w:rsidP="0065242F">
      <w:pPr>
        <w:tabs>
          <w:tab w:val="left" w:pos="10260"/>
        </w:tabs>
        <w:spacing w:line="276" w:lineRule="auto"/>
        <w:ind w:firstLine="360"/>
      </w:pPr>
      <w:r>
        <w:t xml:space="preserve">    &lt;li &lt;?php</w:t>
      </w:r>
    </w:p>
    <w:p w:rsidR="000539BA" w:rsidRDefault="000539BA" w:rsidP="0065242F">
      <w:pPr>
        <w:tabs>
          <w:tab w:val="left" w:pos="10260"/>
        </w:tabs>
        <w:spacing w:line="276" w:lineRule="auto"/>
        <w:ind w:firstLine="360"/>
      </w:pPr>
      <w:r>
        <w:t>if (@$_GET['q'] == 3)</w:t>
      </w:r>
    </w:p>
    <w:p w:rsidR="000539BA" w:rsidRDefault="000539BA" w:rsidP="0065242F">
      <w:pPr>
        <w:tabs>
          <w:tab w:val="left" w:pos="10260"/>
        </w:tabs>
        <w:spacing w:line="276" w:lineRule="auto"/>
        <w:ind w:firstLine="360"/>
      </w:pPr>
      <w:r>
        <w:lastRenderedPageBreak/>
        <w:t xml:space="preserve">    echo 'class="active"';</w:t>
      </w:r>
    </w:p>
    <w:p w:rsidR="000539BA" w:rsidRDefault="000539BA" w:rsidP="0065242F">
      <w:pPr>
        <w:tabs>
          <w:tab w:val="left" w:pos="10260"/>
        </w:tabs>
        <w:spacing w:line="276" w:lineRule="auto"/>
        <w:ind w:left="360" w:firstLine="360"/>
      </w:pPr>
      <w:r>
        <w:t>?&gt;&gt;&lt;a href="account.php?q=3"&gt;&lt;span class="glyphicon glyphicon-stats" aria-hidden="true"&gt;&lt;/span&gt;&amp;nbsp;Rangking&lt;/a&gt;&lt;/li&gt;</w:t>
      </w:r>
    </w:p>
    <w:p w:rsidR="000539BA" w:rsidRDefault="000539BA" w:rsidP="0065242F">
      <w:pPr>
        <w:tabs>
          <w:tab w:val="left" w:pos="10260"/>
        </w:tabs>
        <w:spacing w:line="276" w:lineRule="auto"/>
        <w:ind w:firstLine="360"/>
      </w:pPr>
      <w:r>
        <w:t xml:space="preserve"> &lt;li &lt;?php</w:t>
      </w:r>
    </w:p>
    <w:p w:rsidR="000539BA" w:rsidRDefault="000539BA" w:rsidP="0065242F">
      <w:pPr>
        <w:tabs>
          <w:tab w:val="left" w:pos="10260"/>
        </w:tabs>
        <w:spacing w:line="276" w:lineRule="auto"/>
        <w:ind w:firstLine="360"/>
      </w:pPr>
      <w:r>
        <w:t>if (@$_GET['q'] == 4)</w:t>
      </w:r>
    </w:p>
    <w:p w:rsidR="000539BA" w:rsidRDefault="000539BA" w:rsidP="0065242F">
      <w:pPr>
        <w:tabs>
          <w:tab w:val="left" w:pos="10260"/>
        </w:tabs>
        <w:spacing w:line="276" w:lineRule="auto"/>
        <w:ind w:firstLine="360"/>
      </w:pPr>
      <w:r>
        <w:t xml:space="preserve">    echo 'class="active"';</w:t>
      </w:r>
    </w:p>
    <w:p w:rsidR="000539BA" w:rsidRDefault="000539BA" w:rsidP="0065242F">
      <w:pPr>
        <w:tabs>
          <w:tab w:val="left" w:pos="10260"/>
        </w:tabs>
        <w:spacing w:line="276" w:lineRule="auto"/>
        <w:ind w:left="360"/>
      </w:pPr>
      <w:r>
        <w:t>?&gt;&gt;&lt;a href="game2.html"&gt;&lt;span id="Error"&gt;&lt;span class="glyphicon glyphicon-play-circle" aria-hidden="true"&gt;&lt;/span&gt;&amp;nbsp;Mini Games&lt;/a&gt;&lt;/span&gt;&lt;/li&gt;</w:t>
      </w:r>
    </w:p>
    <w:p w:rsidR="000539BA" w:rsidRDefault="000539BA" w:rsidP="0065242F">
      <w:pPr>
        <w:tabs>
          <w:tab w:val="left" w:pos="10260"/>
        </w:tabs>
        <w:spacing w:line="276" w:lineRule="auto"/>
        <w:ind w:firstLine="360"/>
      </w:pPr>
      <w:r>
        <w:t xml:space="preserve"> &lt;li &lt;?php</w:t>
      </w:r>
    </w:p>
    <w:p w:rsidR="000539BA" w:rsidRDefault="000539BA" w:rsidP="0065242F">
      <w:pPr>
        <w:tabs>
          <w:tab w:val="left" w:pos="10260"/>
        </w:tabs>
        <w:spacing w:line="276" w:lineRule="auto"/>
        <w:ind w:firstLine="360"/>
      </w:pPr>
      <w:r>
        <w:t>if (@$_GET['q'] == 5)</w:t>
      </w:r>
    </w:p>
    <w:p w:rsidR="000539BA" w:rsidRDefault="000539BA" w:rsidP="0065242F">
      <w:pPr>
        <w:tabs>
          <w:tab w:val="left" w:pos="10260"/>
        </w:tabs>
        <w:spacing w:line="276" w:lineRule="auto"/>
        <w:ind w:firstLine="360"/>
      </w:pPr>
      <w:r>
        <w:t xml:space="preserve">    echo 'class="active"';</w:t>
      </w:r>
    </w:p>
    <w:p w:rsidR="000539BA" w:rsidRDefault="000539BA" w:rsidP="0065242F">
      <w:pPr>
        <w:tabs>
          <w:tab w:val="left" w:pos="10260"/>
        </w:tabs>
        <w:spacing w:line="276" w:lineRule="auto"/>
        <w:ind w:left="360" w:firstLine="360"/>
      </w:pPr>
      <w:r>
        <w:t>?&gt;&gt;&lt;a href="logout.php"&gt;&lt;span class="glyphicon glyphicon-road" aria-hidden="true"&gt;&lt;/span&gt;&amp;nbsp;Logout&lt;/a&gt;&lt;/li&gt;&lt;/ul&gt;</w:t>
      </w:r>
    </w:p>
    <w:p w:rsidR="000539BA" w:rsidRDefault="000539BA" w:rsidP="0065242F">
      <w:pPr>
        <w:tabs>
          <w:tab w:val="left" w:pos="10260"/>
        </w:tabs>
        <w:spacing w:line="276" w:lineRule="auto"/>
        <w:ind w:firstLine="360"/>
      </w:pPr>
      <w:r>
        <w:t xml:space="preserve">      &lt;/div&gt;</w:t>
      </w:r>
    </w:p>
    <w:p w:rsidR="000539BA" w:rsidRDefault="000539BA" w:rsidP="0065242F">
      <w:pPr>
        <w:tabs>
          <w:tab w:val="left" w:pos="10260"/>
        </w:tabs>
        <w:spacing w:line="276" w:lineRule="auto"/>
        <w:ind w:firstLine="360"/>
      </w:pPr>
      <w:r>
        <w:t xml:space="preserve">  &lt;/div&gt;</w:t>
      </w:r>
    </w:p>
    <w:p w:rsidR="000539BA" w:rsidRDefault="000539BA" w:rsidP="0065242F">
      <w:pPr>
        <w:tabs>
          <w:tab w:val="left" w:pos="10260"/>
        </w:tabs>
        <w:spacing w:line="276" w:lineRule="auto"/>
        <w:ind w:firstLine="360"/>
      </w:pPr>
      <w:r>
        <w:t>&lt;/nav&gt;</w:t>
      </w:r>
    </w:p>
    <w:p w:rsidR="000539BA" w:rsidRDefault="000539BA" w:rsidP="0065242F">
      <w:pPr>
        <w:tabs>
          <w:tab w:val="left" w:pos="10260"/>
        </w:tabs>
        <w:spacing w:line="276" w:lineRule="auto"/>
        <w:ind w:firstLine="360"/>
      </w:pPr>
      <w:r>
        <w:t>&lt;div class="container"&gt;</w:t>
      </w:r>
    </w:p>
    <w:p w:rsidR="000539BA" w:rsidRDefault="000539BA" w:rsidP="0065242F">
      <w:pPr>
        <w:tabs>
          <w:tab w:val="left" w:pos="10260"/>
        </w:tabs>
        <w:spacing w:line="276" w:lineRule="auto"/>
        <w:ind w:firstLine="360"/>
      </w:pPr>
      <w:r>
        <w:t>&lt;div class="row"&gt;</w:t>
      </w:r>
    </w:p>
    <w:p w:rsidR="000539BA" w:rsidRDefault="000539BA" w:rsidP="0065242F">
      <w:pPr>
        <w:tabs>
          <w:tab w:val="left" w:pos="10260"/>
        </w:tabs>
        <w:spacing w:line="276" w:lineRule="auto"/>
        <w:ind w:firstLine="360"/>
      </w:pPr>
      <w:r>
        <w:t>&lt;div class="col-md-12"&gt;</w:t>
      </w:r>
    </w:p>
    <w:p w:rsidR="000539BA" w:rsidRDefault="000539BA" w:rsidP="0065242F">
      <w:pPr>
        <w:tabs>
          <w:tab w:val="left" w:pos="10260"/>
        </w:tabs>
        <w:spacing w:line="276" w:lineRule="auto"/>
        <w:ind w:firstLine="360"/>
      </w:pPr>
      <w:r>
        <w:t>&lt;?php</w:t>
      </w:r>
    </w:p>
    <w:p w:rsidR="000539BA" w:rsidRDefault="000539BA" w:rsidP="0065242F">
      <w:pPr>
        <w:tabs>
          <w:tab w:val="left" w:pos="10260"/>
        </w:tabs>
        <w:spacing w:line="276" w:lineRule="auto"/>
        <w:ind w:firstLine="360"/>
      </w:pPr>
      <w:r>
        <w:t>if (@$_GET['q'] == 1) {</w:t>
      </w:r>
    </w:p>
    <w:p w:rsidR="000539BA" w:rsidRDefault="000539BA" w:rsidP="0065242F">
      <w:pPr>
        <w:tabs>
          <w:tab w:val="left" w:pos="10260"/>
        </w:tabs>
        <w:spacing w:line="276" w:lineRule="auto"/>
        <w:ind w:left="360" w:firstLine="360"/>
      </w:pPr>
      <w:r>
        <w:t xml:space="preserve">    $result = mysqli_query($con, "SELECT * FROM quiz WHERE status = 'enabled' ORDER BY date DESC") or die('Error');</w:t>
      </w:r>
    </w:p>
    <w:p w:rsidR="000539BA" w:rsidRDefault="000539BA" w:rsidP="0065242F">
      <w:pPr>
        <w:tabs>
          <w:tab w:val="left" w:pos="10260"/>
        </w:tabs>
        <w:spacing w:line="276" w:lineRule="auto"/>
        <w:ind w:left="360" w:firstLine="360"/>
      </w:pPr>
      <w:r>
        <w:t xml:space="preserve">    echo '&lt;div class="panel"&gt;&lt;div class="table-responsive"&gt;&lt;table class="table table-striped title1"  style="vertical-align:middle"&gt;</w:t>
      </w:r>
    </w:p>
    <w:p w:rsidR="000539BA" w:rsidRDefault="000539BA" w:rsidP="0065242F">
      <w:pPr>
        <w:tabs>
          <w:tab w:val="left" w:pos="10260"/>
        </w:tabs>
        <w:spacing w:line="276" w:lineRule="auto"/>
        <w:ind w:left="360" w:firstLine="360"/>
      </w:pPr>
      <w:r>
        <w:t>&lt;tr&gt;&lt;td style="vertical-align:middle"&gt;&lt;b&gt;No.&lt;/b&gt;&lt;/td&gt;&lt;td style="vertical-align:middle"&gt;&lt;b&gt;Topik&lt;/b&gt;&lt;/td&gt;&lt;td style="vertical-align:middle"&gt;&lt;b&gt;Jumlah Soal&lt;/b&gt;&lt;/td&gt;&lt;td style="vertical-align:middle"&gt;&lt;b&gt;Nilai Benar&lt;/b&gt;&lt;/td&gt;&lt;td style="vertical-align:middle"&gt;&lt;b&gt;Nilai Salah&lt;/b&gt;&lt;/td&gt;&lt;td style="vertical-align:middle"&gt;&lt;b&gt;Total Poin&lt;/b&gt;&lt;/td&gt;&lt;td style="vertical-align:middle"&gt;&lt;b&gt;Batas Waktu&lt;/b&gt;&lt;/td&gt;&lt;td style="vertical-align:middle"&gt;&lt;b&gt;Action&lt;/b&gt;&lt;/td&gt;&lt;/tr&gt;';</w:t>
      </w:r>
    </w:p>
    <w:p w:rsidR="000539BA" w:rsidRDefault="000539BA" w:rsidP="0065242F">
      <w:pPr>
        <w:tabs>
          <w:tab w:val="left" w:pos="10260"/>
        </w:tabs>
        <w:spacing w:line="276" w:lineRule="auto"/>
        <w:ind w:firstLine="360"/>
      </w:pPr>
      <w:r>
        <w:t xml:space="preserve">    $c = 1;</w:t>
      </w:r>
    </w:p>
    <w:p w:rsidR="000539BA" w:rsidRDefault="000539BA" w:rsidP="0065242F">
      <w:pPr>
        <w:tabs>
          <w:tab w:val="left" w:pos="10260"/>
        </w:tabs>
        <w:spacing w:line="276" w:lineRule="auto"/>
        <w:ind w:firstLine="360"/>
      </w:pPr>
      <w:r>
        <w:t xml:space="preserve">    while ($row = mysqli_fetch_array($result)) {</w:t>
      </w:r>
    </w:p>
    <w:p w:rsidR="000539BA" w:rsidRDefault="000539BA" w:rsidP="0065242F">
      <w:pPr>
        <w:tabs>
          <w:tab w:val="left" w:pos="10260"/>
        </w:tabs>
        <w:spacing w:line="276" w:lineRule="auto"/>
        <w:ind w:firstLine="360"/>
      </w:pPr>
      <w:r>
        <w:t xml:space="preserve">        $title   = $row['title'];</w:t>
      </w:r>
    </w:p>
    <w:p w:rsidR="000539BA" w:rsidRDefault="000539BA" w:rsidP="0065242F">
      <w:pPr>
        <w:tabs>
          <w:tab w:val="left" w:pos="10260"/>
        </w:tabs>
        <w:spacing w:line="276" w:lineRule="auto"/>
        <w:ind w:firstLine="360"/>
      </w:pPr>
      <w:r>
        <w:t xml:space="preserve">        $total   = $row['total'];</w:t>
      </w:r>
    </w:p>
    <w:p w:rsidR="000539BA" w:rsidRDefault="000539BA" w:rsidP="0065242F">
      <w:pPr>
        <w:tabs>
          <w:tab w:val="left" w:pos="10260"/>
        </w:tabs>
        <w:spacing w:line="276" w:lineRule="auto"/>
        <w:ind w:firstLine="360"/>
      </w:pPr>
      <w:r>
        <w:t xml:space="preserve">        $correct = $row['correct'];</w:t>
      </w:r>
    </w:p>
    <w:p w:rsidR="000539BA" w:rsidRDefault="000539BA" w:rsidP="0065242F">
      <w:pPr>
        <w:tabs>
          <w:tab w:val="left" w:pos="10260"/>
        </w:tabs>
        <w:spacing w:line="276" w:lineRule="auto"/>
        <w:ind w:firstLine="360"/>
      </w:pPr>
      <w:r>
        <w:t xml:space="preserve">        $wrong   = $row['wrong'];</w:t>
      </w:r>
    </w:p>
    <w:p w:rsidR="000539BA" w:rsidRDefault="000539BA" w:rsidP="0065242F">
      <w:pPr>
        <w:tabs>
          <w:tab w:val="left" w:pos="10260"/>
        </w:tabs>
        <w:spacing w:line="276" w:lineRule="auto"/>
        <w:ind w:firstLine="360"/>
      </w:pPr>
      <w:r>
        <w:t xml:space="preserve">        $time    = $row['time'];</w:t>
      </w:r>
    </w:p>
    <w:p w:rsidR="000539BA" w:rsidRDefault="000539BA" w:rsidP="0065242F">
      <w:pPr>
        <w:tabs>
          <w:tab w:val="left" w:pos="10260"/>
        </w:tabs>
        <w:spacing w:line="276" w:lineRule="auto"/>
        <w:ind w:firstLine="360"/>
      </w:pPr>
      <w:r>
        <w:t xml:space="preserve">        $eid     = $row['eid'];</w:t>
      </w:r>
    </w:p>
    <w:p w:rsidR="000539BA" w:rsidRDefault="000539BA" w:rsidP="0065242F">
      <w:pPr>
        <w:tabs>
          <w:tab w:val="left" w:pos="10260"/>
        </w:tabs>
        <w:spacing w:line="276" w:lineRule="auto"/>
        <w:ind w:left="360" w:firstLine="360"/>
      </w:pPr>
      <w:r>
        <w:t xml:space="preserve">        $q12 = mysqli_query($con, "SELECT score FROM history WHERE eid='$eid' AND username='$username'") or die('Error98');</w:t>
      </w:r>
    </w:p>
    <w:p w:rsidR="000539BA" w:rsidRDefault="000539BA" w:rsidP="0065242F">
      <w:pPr>
        <w:tabs>
          <w:tab w:val="left" w:pos="10260"/>
        </w:tabs>
        <w:spacing w:line="276" w:lineRule="auto"/>
        <w:ind w:firstLine="360"/>
      </w:pPr>
      <w:r>
        <w:lastRenderedPageBreak/>
        <w:t xml:space="preserve">        $rowcount = mysqli_num_rows($q12);</w:t>
      </w:r>
    </w:p>
    <w:p w:rsidR="000539BA" w:rsidRDefault="000539BA" w:rsidP="0065242F">
      <w:pPr>
        <w:tabs>
          <w:tab w:val="left" w:pos="10260"/>
        </w:tabs>
        <w:spacing w:line="276" w:lineRule="auto"/>
        <w:ind w:firstLine="360"/>
      </w:pPr>
      <w:r>
        <w:t xml:space="preserve">        if ($rowcount == 0) {</w:t>
      </w:r>
    </w:p>
    <w:p w:rsidR="000539BA" w:rsidRDefault="000539BA" w:rsidP="0065242F">
      <w:pPr>
        <w:tabs>
          <w:tab w:val="left" w:pos="10260"/>
        </w:tabs>
        <w:spacing w:line="276" w:lineRule="auto"/>
        <w:ind w:left="360"/>
      </w:pPr>
      <w:r>
        <w:t xml:space="preserve">            echo '&lt;tr&gt;&lt;td style="vertical-align:middle"&gt;' . $c++ . '&lt;/td&gt;&lt;td style="vertical-align:middle"&gt;' . $title . '&lt;/td&gt;&lt;td style="vertical-align:middle"&gt;' . $total . '&lt;/td&gt;&lt;td style="vertical-align:middle"&gt;+' . $correct . '&lt;/td&gt;&lt;td style="vertical-align:middle"&gt;-' . $wrong . '&lt;/td&gt;&lt;td style="vertical-align:middle"&gt;' . $correct * $total . '&lt;/td&gt;&lt;td style="vertical-align:middle"&gt;' . $time . '&amp;nbsp;min&lt;/td&gt;</w:t>
      </w:r>
    </w:p>
    <w:p w:rsidR="000539BA" w:rsidRDefault="000539BA" w:rsidP="0065242F">
      <w:pPr>
        <w:tabs>
          <w:tab w:val="left" w:pos="10260"/>
        </w:tabs>
        <w:spacing w:line="276" w:lineRule="auto"/>
        <w:ind w:left="360" w:firstLine="360"/>
      </w:pPr>
      <w:r>
        <w:t xml:space="preserve">  &lt;td style="vertical-align:middle"&gt;&lt;b&gt;&lt;a href="account.php?q=quiz&amp;step=2&amp;eid=' . $eid . '&amp;n=1&amp;t=' . $total . '&amp;start=start" class="btn" style="color:#FFFFFF;background:darkgreen;font-size:12px;padding:7px;padding-left:10px;padding-right:10px"&gt;&lt;span class="glyphicon glyphicon-new-window" aria-hidden="true"&gt;&lt;/span&gt;&amp;nbsp;&lt;span&gt;&lt;b&gt;Start&lt;/b&gt;&lt;/span&gt;&lt;/a&gt;&lt;/b&gt;&lt;/td&gt;&lt;/tr&gt;';</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left="360" w:firstLine="360"/>
      </w:pPr>
      <w:r>
        <w:t xml:space="preserve">            $q = mysqli_query($con, "SELECT * FROM history WHERE username='$_SESSION[username]' AND eid='$eid' ") or die('Error197');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$timec  = $row['timestamp'];</w:t>
      </w:r>
    </w:p>
    <w:p w:rsidR="000539BA" w:rsidRDefault="000539BA" w:rsidP="0065242F">
      <w:pPr>
        <w:tabs>
          <w:tab w:val="left" w:pos="10260"/>
        </w:tabs>
        <w:spacing w:line="276" w:lineRule="auto"/>
        <w:ind w:firstLine="360"/>
      </w:pPr>
      <w:r>
        <w:t xml:space="preserve">                $status = $row['status'];</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$q = mysqli_query($con, "SELECT * FROM quiz WHERE eid='$eid' ") or die('Error197');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$ttimec  = $row['time'];</w:t>
      </w:r>
    </w:p>
    <w:p w:rsidR="000539BA" w:rsidRDefault="000539BA" w:rsidP="0065242F">
      <w:pPr>
        <w:tabs>
          <w:tab w:val="left" w:pos="10260"/>
        </w:tabs>
        <w:spacing w:line="276" w:lineRule="auto"/>
        <w:ind w:firstLine="360"/>
      </w:pPr>
      <w:r>
        <w:t xml:space="preserve">                $qstatus = $row['status'];</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$remaining = (($ttimec * 60) - ((time() - $timec)));</w:t>
      </w:r>
    </w:p>
    <w:p w:rsidR="000539BA" w:rsidRDefault="000539BA" w:rsidP="0065242F">
      <w:pPr>
        <w:tabs>
          <w:tab w:val="left" w:pos="10260"/>
        </w:tabs>
        <w:spacing w:line="276" w:lineRule="auto"/>
        <w:ind w:firstLine="360"/>
      </w:pPr>
      <w:r>
        <w:t xml:space="preserve">            if ($remaining &gt; 0 &amp;&amp; $qstatus == "enabled" &amp;&amp; $status == "ongoing") {</w:t>
      </w:r>
    </w:p>
    <w:p w:rsidR="000539BA" w:rsidRDefault="000539BA" w:rsidP="0065242F">
      <w:pPr>
        <w:tabs>
          <w:tab w:val="left" w:pos="10260"/>
        </w:tabs>
        <w:spacing w:line="276" w:lineRule="auto"/>
        <w:ind w:left="360" w:firstLine="360"/>
      </w:pPr>
      <w:r>
        <w:t xml:space="preserve">                echo '&lt;tr style="color:darkgreen"&gt;&lt;td style="vertical-align:middle"&gt;' . $c++ . '&lt;/td&gt;&lt;td style="vertical-align:middle"&gt;' . $title . '&amp;nbsp;&lt;span title="This quiz is already solve by you" class="glyphicon glyphicon-ok" aria-hidden="true"&gt;&lt;/span&gt;&lt;/td&gt;&lt;td style="vertical-align:middle"&gt;' . $total . '&lt;/td&gt;&lt;td style="vertical-align:middle"&gt;+' . $correct . '&lt;/td&gt;&lt;td style="vertical-align:middle"&gt;-' . $wrong . '&lt;/td&gt;&lt;td style="vertical-align:middle"&gt;' . $correct * $total . '&lt;/td&gt;&lt;td style="vertical-align:middle"&gt;' . $time . '&amp;nbsp;min&lt;/td&gt;</w:t>
      </w:r>
    </w:p>
    <w:p w:rsidR="000539BA" w:rsidRDefault="000539BA" w:rsidP="0065242F">
      <w:pPr>
        <w:tabs>
          <w:tab w:val="left" w:pos="10260"/>
        </w:tabs>
        <w:spacing w:line="276" w:lineRule="auto"/>
        <w:ind w:left="360" w:firstLine="360"/>
      </w:pPr>
      <w:r>
        <w:t xml:space="preserve">  &lt;td style="vertical-align:middle"&gt;&lt;b&gt;&lt;a href="account.php?q=quiz&amp;step=2&amp;eid=' . $eid . '&amp;n=1&amp;t=' . $total . '&amp;start=start" class="btn" style="margin:0px;background:darkorange;color:white"&gt;&amp;nbsp;&lt;span class="title1"&gt;&lt;b&gt;Continue&lt;/b&gt;&lt;/span&gt;&lt;/a&gt;&lt;/b&gt;&lt;/td&gt;&lt;/tr&gt;';</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left="360" w:firstLine="360"/>
      </w:pPr>
      <w:r>
        <w:t xml:space="preserve">                echo '&lt;tr style="color:darkgreen"&gt;&lt;td style="vertical-align:middle"&gt;' . $c++ . '&lt;/td&gt;&lt;td style="vertical-align:middle"&gt;' . $title . '&amp;nbsp;&lt;span title="This quiz is already solve by you" class="glyphicon glyphicon-ok" aria-hidden="true"&gt;&lt;/span&gt;&lt;/td&gt;&lt;td style="vertical-align:middle"&gt;' . $total . '&lt;/td&gt;&lt;td style="vertical-align:middle"&gt;+' . $correct . '&lt;/td&gt;&lt;td style="vertical-align:middle"&gt;-</w:t>
      </w:r>
      <w:r>
        <w:lastRenderedPageBreak/>
        <w:t>' . $wrong . '&lt;/td&gt;&lt;td style="vertical-align:middle"&gt;' . $correct * $total . '&lt;/td&gt;&lt;td style="vertical-align:middle"&gt;' . $time . '&amp;nbsp;min&lt;/td&gt;</w:t>
      </w:r>
    </w:p>
    <w:p w:rsidR="000539BA" w:rsidRDefault="000539BA" w:rsidP="0065242F">
      <w:pPr>
        <w:tabs>
          <w:tab w:val="left" w:pos="10260"/>
        </w:tabs>
        <w:spacing w:line="276" w:lineRule="auto"/>
        <w:ind w:left="360" w:firstLine="360"/>
      </w:pPr>
      <w:r>
        <w:t xml:space="preserve">  &lt;td style="vertical-align:middle"&gt;&lt;b&gt;&lt;a href="account.php?q=result&amp;eid=' . $eid . '" class="btn" style="margin:0px;background:darkred;color:white"&gt;&amp;nbsp;&lt;span class="title1"&gt;&lt;b&gt;View Result&lt;/b&gt;&lt;/span&gt;&lt;/a&gt;&lt;/b&gt;&lt;/td&gt;&lt;/tr&gt;';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$c = 0;</w:t>
      </w:r>
    </w:p>
    <w:p w:rsidR="000539BA" w:rsidRDefault="000539BA" w:rsidP="0065242F">
      <w:pPr>
        <w:tabs>
          <w:tab w:val="left" w:pos="10260"/>
        </w:tabs>
        <w:spacing w:line="276" w:lineRule="auto"/>
        <w:ind w:left="360" w:firstLine="360"/>
      </w:pPr>
      <w:r>
        <w:t xml:space="preserve">    echo '&lt;/table&gt;&lt;/div&gt;&lt;div class="panel" style="padding-top:1px;word-wrap:break-word" id="ins"&gt;&lt;h3 align="center" style="font-family:calibri"&gt;:: Instruksi Umum::&lt;/h3&gt;&lt;br /&gt;&lt;ul type="circle"&gt;&lt;font style="font-size:14px;font-family:calibri" table-responsive&gt;';</w:t>
      </w:r>
    </w:p>
    <w:p w:rsidR="000539BA" w:rsidRDefault="000539BA" w:rsidP="0065242F">
      <w:pPr>
        <w:tabs>
          <w:tab w:val="left" w:pos="10260"/>
        </w:tabs>
        <w:spacing w:line="276" w:lineRule="auto"/>
        <w:ind w:firstLine="360"/>
      </w:pPr>
      <w:r>
        <w:t xml:space="preserve">    $file = fopen("instructions.txt", "r");</w:t>
      </w:r>
    </w:p>
    <w:p w:rsidR="000539BA" w:rsidRDefault="000539BA" w:rsidP="0065242F">
      <w:pPr>
        <w:tabs>
          <w:tab w:val="left" w:pos="10260"/>
        </w:tabs>
        <w:spacing w:line="276" w:lineRule="auto"/>
        <w:ind w:firstLine="360"/>
      </w:pPr>
      <w:r>
        <w:t xml:space="preserve">    while (!feof($file)) {</w:t>
      </w:r>
    </w:p>
    <w:p w:rsidR="000539BA" w:rsidRDefault="000539BA" w:rsidP="0065242F">
      <w:pPr>
        <w:tabs>
          <w:tab w:val="left" w:pos="10260"/>
        </w:tabs>
        <w:spacing w:line="276" w:lineRule="auto"/>
        <w:ind w:firstLine="360"/>
      </w:pPr>
      <w:r>
        <w:t xml:space="preserve">        echo '&lt;li&gt;';</w:t>
      </w:r>
    </w:p>
    <w:p w:rsidR="000539BA" w:rsidRDefault="000539BA" w:rsidP="0065242F">
      <w:pPr>
        <w:tabs>
          <w:tab w:val="left" w:pos="10260"/>
        </w:tabs>
        <w:spacing w:line="276" w:lineRule="auto"/>
        <w:ind w:firstLine="360"/>
      </w:pPr>
      <w:r>
        <w:t xml:space="preserve">        $string = fgets($file);</w:t>
      </w:r>
    </w:p>
    <w:p w:rsidR="000539BA" w:rsidRDefault="000539BA" w:rsidP="0065242F">
      <w:pPr>
        <w:tabs>
          <w:tab w:val="left" w:pos="10260"/>
        </w:tabs>
        <w:spacing w:line="276" w:lineRule="auto"/>
        <w:ind w:firstLine="360"/>
      </w:pPr>
      <w:r>
        <w:t xml:space="preserve">        $num    = strlen($string) - 1;</w:t>
      </w:r>
    </w:p>
    <w:p w:rsidR="000539BA" w:rsidRDefault="000539BA" w:rsidP="0065242F">
      <w:pPr>
        <w:tabs>
          <w:tab w:val="left" w:pos="10260"/>
        </w:tabs>
        <w:spacing w:line="276" w:lineRule="auto"/>
        <w:ind w:firstLine="360"/>
      </w:pPr>
      <w:r>
        <w:t xml:space="preserve">        $c      = str_split($string);</w:t>
      </w:r>
    </w:p>
    <w:p w:rsidR="000539BA" w:rsidRDefault="000539BA" w:rsidP="0065242F">
      <w:pPr>
        <w:tabs>
          <w:tab w:val="left" w:pos="10260"/>
        </w:tabs>
        <w:spacing w:line="276" w:lineRule="auto"/>
        <w:ind w:firstLine="360"/>
      </w:pPr>
      <w:r>
        <w:t xml:space="preserve">        for ($i = 0; $i &lt; $num; $i++) {</w:t>
      </w:r>
    </w:p>
    <w:p w:rsidR="000539BA" w:rsidRDefault="000539BA" w:rsidP="0065242F">
      <w:pPr>
        <w:tabs>
          <w:tab w:val="left" w:pos="10260"/>
        </w:tabs>
        <w:spacing w:line="276" w:lineRule="auto"/>
        <w:ind w:firstLine="360"/>
      </w:pPr>
      <w:r>
        <w:t xml:space="preserve">            $last = $c[$i];</w:t>
      </w:r>
    </w:p>
    <w:p w:rsidR="000539BA" w:rsidRDefault="000539BA" w:rsidP="0065242F">
      <w:pPr>
        <w:tabs>
          <w:tab w:val="left" w:pos="10260"/>
        </w:tabs>
        <w:spacing w:line="276" w:lineRule="auto"/>
        <w:ind w:firstLine="360"/>
      </w:pPr>
      <w:r>
        <w:t xml:space="preserve">            if ($c[$i] == ' ' &amp;&amp; $last == ' ') {</w:t>
      </w:r>
    </w:p>
    <w:p w:rsidR="000539BA" w:rsidRDefault="000539BA" w:rsidP="0065242F">
      <w:pPr>
        <w:tabs>
          <w:tab w:val="left" w:pos="10260"/>
        </w:tabs>
        <w:spacing w:line="276" w:lineRule="auto"/>
        <w:ind w:firstLine="360"/>
      </w:pPr>
      <w:r>
        <w:t xml:space="preserve">                echo '&amp;nbsp;';</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echo $c[$i];</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echo "&lt;/li&gt;&lt;br /&gt;";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fclose($file);</w:t>
      </w:r>
    </w:p>
    <w:p w:rsidR="000539BA" w:rsidRDefault="000539BA" w:rsidP="0065242F">
      <w:pPr>
        <w:tabs>
          <w:tab w:val="left" w:pos="10260"/>
        </w:tabs>
        <w:spacing w:line="276" w:lineRule="auto"/>
        <w:ind w:firstLine="360"/>
      </w:pPr>
      <w:r>
        <w:t xml:space="preserve">    echo '&lt;/font&gt;&lt;/ul&gt;&lt;/div&gt;';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?&gt;</w:t>
      </w:r>
    </w:p>
    <w:p w:rsidR="000539BA" w:rsidRDefault="000539BA" w:rsidP="0065242F">
      <w:pPr>
        <w:tabs>
          <w:tab w:val="left" w:pos="10260"/>
        </w:tabs>
        <w:spacing w:line="276" w:lineRule="auto"/>
        <w:ind w:firstLine="360"/>
      </w:pPr>
      <w:r>
        <w:t>&lt;?php</w:t>
      </w:r>
    </w:p>
    <w:p w:rsidR="000539BA" w:rsidRDefault="000539BA" w:rsidP="0065242F">
      <w:pPr>
        <w:tabs>
          <w:tab w:val="left" w:pos="10260"/>
        </w:tabs>
        <w:spacing w:line="276" w:lineRule="auto"/>
        <w:ind w:left="360" w:firstLine="360"/>
      </w:pPr>
      <w:r>
        <w:t>if (@$_GET['q'] == 'quiz' &amp;&amp; @$_GET['step'] == 2 &amp;&amp; isset($_SESSION['6e447159425d2d']) &amp;&amp; $_SESSION['6e447159425d2d'] == "6e447159425d2d" &amp;&amp; isset($_GET['endquiz'])== 'end') {</w:t>
      </w:r>
    </w:p>
    <w:p w:rsidR="000539BA" w:rsidRDefault="000539BA" w:rsidP="0065242F">
      <w:pPr>
        <w:tabs>
          <w:tab w:val="left" w:pos="10260"/>
        </w:tabs>
        <w:spacing w:line="276" w:lineRule="auto"/>
        <w:ind w:firstLine="360"/>
      </w:pPr>
      <w:r>
        <w:t xml:space="preserve">    unset($_SESSION['6e447159425d2d']);</w:t>
      </w:r>
    </w:p>
    <w:p w:rsidR="000539BA" w:rsidRDefault="000539BA" w:rsidP="0065242F">
      <w:pPr>
        <w:tabs>
          <w:tab w:val="left" w:pos="10260"/>
        </w:tabs>
        <w:spacing w:line="276" w:lineRule="auto"/>
        <w:ind w:left="360" w:firstLine="360"/>
      </w:pPr>
      <w:r>
        <w:t xml:space="preserve">    $q = mysqli_query($con, "UPDATE history SET status='finished' WHERE username='$_SESSION[username]' AND eid='$_GET[eid]' ") or die('Error197');</w:t>
      </w:r>
    </w:p>
    <w:p w:rsidR="000539BA" w:rsidRDefault="000539BA" w:rsidP="0065242F">
      <w:pPr>
        <w:tabs>
          <w:tab w:val="left" w:pos="10260"/>
        </w:tabs>
        <w:spacing w:line="276" w:lineRule="auto"/>
        <w:ind w:left="360"/>
      </w:pPr>
      <w:r>
        <w:lastRenderedPageBreak/>
        <w:t xml:space="preserve">        $q = mysqli_query($con, "SELECT * FROM history WHERE eid='$_GET[eid]' AND username='$_SESSION[username]'") or die('Error156');</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 = $row['score'];</w:t>
      </w:r>
    </w:p>
    <w:p w:rsidR="000539BA" w:rsidRDefault="000539BA" w:rsidP="0065242F">
      <w:pPr>
        <w:tabs>
          <w:tab w:val="left" w:pos="10260"/>
        </w:tabs>
        <w:spacing w:line="276" w:lineRule="auto"/>
        <w:ind w:firstLine="360"/>
      </w:pPr>
      <w:r>
        <w:t xml:space="preserve">                    $scorestatus = $row['score_updated'];</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if($scorestatus=="false"){</w:t>
      </w:r>
    </w:p>
    <w:p w:rsidR="000539BA" w:rsidRDefault="000539BA" w:rsidP="0065242F">
      <w:pPr>
        <w:tabs>
          <w:tab w:val="left" w:pos="10260"/>
        </w:tabs>
        <w:spacing w:line="276" w:lineRule="auto"/>
        <w:ind w:left="360"/>
      </w:pPr>
      <w:r>
        <w:t xml:space="preserve">                    $q = mysqli_query($con, "UPDATE history SET score_updated='true' WHERE username='$_SESSION[username]' AND eid='$_GET[eid]' ") or die('Error197');</w:t>
      </w:r>
    </w:p>
    <w:p w:rsidR="000539BA" w:rsidRDefault="000539BA" w:rsidP="0065242F">
      <w:pPr>
        <w:tabs>
          <w:tab w:val="left" w:pos="10260"/>
        </w:tabs>
        <w:spacing w:line="276" w:lineRule="auto"/>
        <w:ind w:left="360"/>
      </w:pPr>
      <w:r>
        <w:t xml:space="preserve">                    $q = mysqli_query($con, "SELECT * FROM rank WHERE username='$username'") or die('Error161');</w:t>
      </w:r>
    </w:p>
    <w:p w:rsidR="000539BA" w:rsidRDefault="000539BA" w:rsidP="0065242F">
      <w:pPr>
        <w:tabs>
          <w:tab w:val="left" w:pos="10260"/>
        </w:tabs>
        <w:spacing w:line="276" w:lineRule="auto"/>
        <w:ind w:firstLine="360"/>
      </w:pPr>
      <w:r>
        <w:t xml:space="preserve">                    $rowcount = mysqli_num_rows($q);</w:t>
      </w:r>
    </w:p>
    <w:p w:rsidR="000539BA" w:rsidRDefault="000539BA" w:rsidP="0065242F">
      <w:pPr>
        <w:tabs>
          <w:tab w:val="left" w:pos="10260"/>
        </w:tabs>
        <w:spacing w:line="276" w:lineRule="auto"/>
        <w:ind w:firstLine="360"/>
      </w:pPr>
      <w:r>
        <w:t xml:space="preserve">                    if ($rowcount == 0) {</w:t>
      </w:r>
    </w:p>
    <w:p w:rsidR="000539BA" w:rsidRDefault="000539BA" w:rsidP="0065242F">
      <w:pPr>
        <w:tabs>
          <w:tab w:val="left" w:pos="10260"/>
        </w:tabs>
        <w:spacing w:line="276" w:lineRule="auto"/>
        <w:ind w:left="360"/>
      </w:pPr>
      <w:r>
        <w:t xml:space="preserve">                        $q2 = mysqli_query($con, "INSERT INTO rank VALUES(NULL,'$username','$s',NOW())") or die('Error165');</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$sun = $row['score'];</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$sun = $s + $sun;</w:t>
      </w:r>
    </w:p>
    <w:p w:rsidR="000539BA" w:rsidRDefault="000539BA" w:rsidP="0065242F">
      <w:pPr>
        <w:tabs>
          <w:tab w:val="left" w:pos="10260"/>
        </w:tabs>
        <w:spacing w:line="276" w:lineRule="auto"/>
        <w:ind w:left="360"/>
      </w:pPr>
      <w:r>
        <w:t xml:space="preserve">                        $q = mysqli_query($con, "UPDATE `rank` SET `score`=$sun ,time=NOW() WHERE username= '$username'") or die('Error174');</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header('location:account.php?q=result&amp;eid=' . $_GET[eid]);</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p>
    <w:p w:rsidR="000539BA" w:rsidRDefault="000539BA" w:rsidP="0065242F">
      <w:pPr>
        <w:tabs>
          <w:tab w:val="left" w:pos="10260"/>
        </w:tabs>
        <w:spacing w:line="276" w:lineRule="auto"/>
        <w:ind w:left="360" w:firstLine="360"/>
      </w:pPr>
      <w:r>
        <w:t>if (@$_GET['q'] == 'quiz' &amp;&amp; @$_GET['step'] == 2 &amp;&amp; isset($_GET['start']) &amp;&amp; $_GET['start'] == "start" &amp;&amp; (!isset($_SESSION['6e447159425d2d']))) {</w:t>
      </w:r>
    </w:p>
    <w:p w:rsidR="000539BA" w:rsidRDefault="000539BA" w:rsidP="0065242F">
      <w:pPr>
        <w:tabs>
          <w:tab w:val="left" w:pos="10260"/>
        </w:tabs>
        <w:spacing w:line="276" w:lineRule="auto"/>
        <w:ind w:left="360" w:firstLine="360"/>
      </w:pPr>
      <w:r>
        <w:t xml:space="preserve">    $q = mysqli_query($con, "SELECT * FROM history WHERE username='$username' AND eid='$_GET[eid]' ") or die('Error197');</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 (mysqli_num_rows($q) &gt; 0) {</w:t>
      </w:r>
    </w:p>
    <w:p w:rsidR="000539BA" w:rsidRDefault="000539BA" w:rsidP="0065242F">
      <w:pPr>
        <w:tabs>
          <w:tab w:val="left" w:pos="10260"/>
        </w:tabs>
        <w:spacing w:line="276" w:lineRule="auto"/>
        <w:ind w:left="360"/>
      </w:pPr>
      <w:r>
        <w:t xml:space="preserve">        $q = mysqli_query($con, "SELECT * FROM history WHERE username='$_SESSION[username]' AND eid='$_GET[eid]' ") or die('Error197');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$timel  = $row['timestamp'];</w:t>
      </w:r>
    </w:p>
    <w:p w:rsidR="000539BA" w:rsidRDefault="000539BA" w:rsidP="0065242F">
      <w:pPr>
        <w:tabs>
          <w:tab w:val="left" w:pos="10260"/>
        </w:tabs>
        <w:spacing w:line="276" w:lineRule="auto"/>
        <w:ind w:firstLine="360"/>
      </w:pPr>
      <w:r>
        <w:t xml:space="preserve">            $status = $row['status'];</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firstLine="360"/>
      </w:pPr>
      <w:r>
        <w:lastRenderedPageBreak/>
        <w:t xml:space="preserve">        $q = mysqli_query($con, "SELECT * FROM quiz WHERE eid='$_GET[eid]' ") or die('Error197');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$ttimel  = $row['time'];</w:t>
      </w:r>
    </w:p>
    <w:p w:rsidR="000539BA" w:rsidRDefault="000539BA" w:rsidP="0065242F">
      <w:pPr>
        <w:tabs>
          <w:tab w:val="left" w:pos="10260"/>
        </w:tabs>
        <w:spacing w:line="276" w:lineRule="auto"/>
        <w:ind w:firstLine="360"/>
      </w:pPr>
      <w:r>
        <w:t xml:space="preserve">            $qstatus = $row['status'];</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$remaining = (($ttimel * 60) - ((time() - $timel)));</w:t>
      </w:r>
    </w:p>
    <w:p w:rsidR="000539BA" w:rsidRDefault="000539BA" w:rsidP="0065242F">
      <w:pPr>
        <w:tabs>
          <w:tab w:val="left" w:pos="10260"/>
        </w:tabs>
        <w:spacing w:line="276" w:lineRule="auto"/>
        <w:ind w:firstLine="360"/>
      </w:pPr>
      <w:r>
        <w:t xml:space="preserve">        if ($status == "ongoing" &amp;&amp; $remaining &gt; 0 &amp;&amp; $qstatus == "enabled") {</w:t>
      </w:r>
    </w:p>
    <w:p w:rsidR="000539BA" w:rsidRDefault="000539BA" w:rsidP="0065242F">
      <w:pPr>
        <w:tabs>
          <w:tab w:val="left" w:pos="10260"/>
        </w:tabs>
        <w:spacing w:line="276" w:lineRule="auto"/>
        <w:ind w:firstLine="360"/>
      </w:pPr>
      <w:r>
        <w:t xml:space="preserve">            $_SESSION['6e447159425d2d'] = "6e447159425d2d";</w:t>
      </w:r>
    </w:p>
    <w:p w:rsidR="000539BA" w:rsidRDefault="000539BA" w:rsidP="0065242F">
      <w:pPr>
        <w:tabs>
          <w:tab w:val="left" w:pos="10260"/>
        </w:tabs>
        <w:spacing w:line="276" w:lineRule="auto"/>
        <w:ind w:left="360" w:firstLine="360"/>
      </w:pPr>
      <w:r>
        <w:t xml:space="preserve">            header('location:account.php?q=quiz&amp;step=2&amp;eid=' . $_GET[eid] . '&amp;n=' . $_GET[n] . '&amp;t=' . $_GET[t]);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left="360" w:firstLine="360"/>
      </w:pPr>
      <w:r>
        <w:t xml:space="preserve">                $q = mysqli_query($con, "UPDATE history SET status='finished' WHERE username='$_SESSION[username]' AND eid='$_GET[eid]' ") or die('Error197');</w:t>
      </w:r>
    </w:p>
    <w:p w:rsidR="000539BA" w:rsidRDefault="000539BA" w:rsidP="0065242F">
      <w:pPr>
        <w:tabs>
          <w:tab w:val="left" w:pos="10260"/>
        </w:tabs>
        <w:spacing w:line="276" w:lineRule="auto"/>
        <w:ind w:left="360" w:firstLine="360"/>
      </w:pPr>
      <w:r>
        <w:t xml:space="preserve">        $q = mysqli_query($con, "SELECT * FROM history WHERE eid='$_GET[eid]' AND username='$_SESSION[username]'") or die('Error156');</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 = $row['score'];</w:t>
      </w:r>
    </w:p>
    <w:p w:rsidR="000539BA" w:rsidRDefault="000539BA" w:rsidP="0065242F">
      <w:pPr>
        <w:tabs>
          <w:tab w:val="left" w:pos="10260"/>
        </w:tabs>
        <w:spacing w:line="276" w:lineRule="auto"/>
        <w:ind w:firstLine="360"/>
      </w:pPr>
      <w:r>
        <w:t xml:space="preserve">                    $scorestatus = $row['score_updated'];</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if($scorestatus=="false"){</w:t>
      </w:r>
    </w:p>
    <w:p w:rsidR="000539BA" w:rsidRDefault="000539BA" w:rsidP="0065242F">
      <w:pPr>
        <w:tabs>
          <w:tab w:val="left" w:pos="10260"/>
        </w:tabs>
        <w:spacing w:line="276" w:lineRule="auto"/>
        <w:ind w:left="360" w:firstLine="360"/>
      </w:pPr>
      <w:r>
        <w:t xml:space="preserve">                    $q = mysqli_query($con, "UPDATE history SET score_updated='true' WHERE username='$_SESSION[username]' AND eid='$_GET[eid]' ") or die('Error197');</w:t>
      </w:r>
    </w:p>
    <w:p w:rsidR="000539BA" w:rsidRDefault="000539BA" w:rsidP="0065242F">
      <w:pPr>
        <w:tabs>
          <w:tab w:val="left" w:pos="10260"/>
        </w:tabs>
        <w:spacing w:line="276" w:lineRule="auto"/>
        <w:ind w:left="360" w:firstLine="360"/>
      </w:pPr>
      <w:r>
        <w:t xml:space="preserve">                    $q = mysqli_query($con, "SELECT * FROM rank WHERE username='$username'") or die('Error161');</w:t>
      </w:r>
    </w:p>
    <w:p w:rsidR="000539BA" w:rsidRDefault="000539BA" w:rsidP="0065242F">
      <w:pPr>
        <w:tabs>
          <w:tab w:val="left" w:pos="10260"/>
        </w:tabs>
        <w:spacing w:line="276" w:lineRule="auto"/>
        <w:ind w:firstLine="360"/>
      </w:pPr>
      <w:r>
        <w:t xml:space="preserve">                    $rowcount = mysqli_num_rows($q);</w:t>
      </w:r>
    </w:p>
    <w:p w:rsidR="000539BA" w:rsidRDefault="000539BA" w:rsidP="0065242F">
      <w:pPr>
        <w:tabs>
          <w:tab w:val="left" w:pos="10260"/>
        </w:tabs>
        <w:spacing w:line="276" w:lineRule="auto"/>
        <w:ind w:firstLine="360"/>
      </w:pPr>
      <w:r>
        <w:t xml:space="preserve">                    if ($rowcount == 0) {</w:t>
      </w:r>
    </w:p>
    <w:p w:rsidR="000539BA" w:rsidRDefault="000539BA" w:rsidP="0065242F">
      <w:pPr>
        <w:tabs>
          <w:tab w:val="left" w:pos="10260"/>
        </w:tabs>
        <w:spacing w:line="276" w:lineRule="auto"/>
        <w:ind w:left="360"/>
      </w:pPr>
      <w:r>
        <w:t xml:space="preserve">                        $q2 = mysqli_query($con, "INSERT INTO rank VALUES(NULL,'$username','$s',NOW())") or die('Error165');</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$sun = $row['score'];</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$sun = $s + $sun;</w:t>
      </w:r>
    </w:p>
    <w:p w:rsidR="000539BA" w:rsidRDefault="000539BA" w:rsidP="0065242F">
      <w:pPr>
        <w:tabs>
          <w:tab w:val="left" w:pos="10260"/>
        </w:tabs>
        <w:spacing w:line="276" w:lineRule="auto"/>
        <w:ind w:left="360"/>
      </w:pPr>
      <w:r>
        <w:t xml:space="preserve">                        $q = mysqli_query($con, "UPDATE `rank` SET `score`=$sun ,time=NOW() WHERE username= '$username'") or die('Error174');</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header('location:account.php?q=result&amp;eid=' . $_GET[eid]);</w:t>
      </w:r>
    </w:p>
    <w:p w:rsidR="000539BA" w:rsidRDefault="000539BA" w:rsidP="00AA52ED">
      <w:pPr>
        <w:tabs>
          <w:tab w:val="left" w:pos="10260"/>
        </w:tabs>
        <w:spacing w:line="276" w:lineRule="auto"/>
        <w:ind w:firstLine="360"/>
      </w:pPr>
      <w:r>
        <w:lastRenderedPageBreak/>
        <w:t xml:space="preserve">        }</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$time = time();</w:t>
      </w:r>
    </w:p>
    <w:p w:rsidR="000539BA" w:rsidRDefault="000539BA" w:rsidP="0065242F">
      <w:pPr>
        <w:tabs>
          <w:tab w:val="left" w:pos="10260"/>
        </w:tabs>
        <w:spacing w:line="276" w:lineRule="auto"/>
        <w:ind w:left="360"/>
      </w:pPr>
      <w:r>
        <w:t xml:space="preserve">        $q = mysqli_query($con, "INSERT INTO history VALUES(NULL,'$username','$_GET[eid]' ,'0','0','0','0',NOW(),'$time','ongoing','false')") or die('Error137');</w:t>
      </w:r>
    </w:p>
    <w:p w:rsidR="000539BA" w:rsidRDefault="000539BA" w:rsidP="0065242F">
      <w:pPr>
        <w:tabs>
          <w:tab w:val="left" w:pos="10260"/>
        </w:tabs>
        <w:spacing w:line="276" w:lineRule="auto"/>
        <w:ind w:firstLine="360"/>
      </w:pPr>
      <w:r>
        <w:t xml:space="preserve">        $_SESSION['6e447159425d2d'] = "6e447159425d2d";</w:t>
      </w:r>
    </w:p>
    <w:p w:rsidR="000539BA" w:rsidRDefault="000539BA" w:rsidP="0065242F">
      <w:pPr>
        <w:tabs>
          <w:tab w:val="left" w:pos="10260"/>
        </w:tabs>
        <w:spacing w:line="276" w:lineRule="auto"/>
        <w:ind w:left="360" w:firstLine="360"/>
      </w:pPr>
      <w:r>
        <w:t xml:space="preserve">        header('location:account.php?q=quiz&amp;step=2&amp;eid=' . $_GET["eid"] . '&amp;n=' . $_GET["n"] . '&amp;t=' . $_GET["t"]);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p>
    <w:p w:rsidR="000539BA" w:rsidRDefault="000539BA" w:rsidP="0065242F">
      <w:pPr>
        <w:tabs>
          <w:tab w:val="left" w:pos="10260"/>
        </w:tabs>
        <w:spacing w:line="276" w:lineRule="auto"/>
        <w:ind w:firstLine="360"/>
      </w:pPr>
    </w:p>
    <w:p w:rsidR="000539BA" w:rsidRDefault="000539BA" w:rsidP="0065242F">
      <w:pPr>
        <w:tabs>
          <w:tab w:val="left" w:pos="10260"/>
        </w:tabs>
        <w:spacing w:line="276" w:lineRule="auto"/>
        <w:ind w:left="360" w:firstLine="360"/>
      </w:pPr>
      <w:r>
        <w:t>if (@$_GET['q'] == 'quiz' &amp;&amp; @$_GET['step'] == 2 &amp;&amp; isset($_SESSION['6e447159425d2d']) &amp;&amp; $_SESSION['6e447159425d2d'] == "6e447159425d2d") {</w:t>
      </w:r>
    </w:p>
    <w:p w:rsidR="000539BA" w:rsidRDefault="000539BA" w:rsidP="0065242F">
      <w:pPr>
        <w:tabs>
          <w:tab w:val="left" w:pos="10260"/>
        </w:tabs>
        <w:spacing w:line="276" w:lineRule="auto"/>
        <w:ind w:left="360" w:firstLine="360"/>
      </w:pPr>
      <w:r>
        <w:t xml:space="preserve">    $q = mysqli_query($con, "SELECT * FROM history WHERE username='$username' AND eid='$_GET[eid]' ") or die('Error197');</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 (mysqli_num_rows($q) &gt; 0) {</w:t>
      </w:r>
    </w:p>
    <w:p w:rsidR="000539BA" w:rsidRDefault="000539BA" w:rsidP="0065242F">
      <w:pPr>
        <w:tabs>
          <w:tab w:val="left" w:pos="10260"/>
        </w:tabs>
        <w:spacing w:line="276" w:lineRule="auto"/>
        <w:ind w:left="360" w:firstLine="360"/>
      </w:pPr>
      <w:r>
        <w:t xml:space="preserve">        $q = mysqli_query($con, "SELECT * FROM history WHERE username='$_SESSION[username]' AND eid='$_GET[eid]' ") or die('Error197');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$time   = $row['timestamp'];</w:t>
      </w:r>
    </w:p>
    <w:p w:rsidR="000539BA" w:rsidRDefault="000539BA" w:rsidP="0065242F">
      <w:pPr>
        <w:tabs>
          <w:tab w:val="left" w:pos="10260"/>
        </w:tabs>
        <w:spacing w:line="276" w:lineRule="auto"/>
        <w:ind w:firstLine="360"/>
      </w:pPr>
      <w:r>
        <w:t xml:space="preserve">            $status = $row['status'];</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pPr>
      <w:r>
        <w:t xml:space="preserve">        $q = mysqli_query($con, "SELECT * FROM quiz WHERE eid='$_GET[eid]' ") or die('Error197');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$ttime   = $row['time'];</w:t>
      </w:r>
    </w:p>
    <w:p w:rsidR="000539BA" w:rsidRDefault="000539BA" w:rsidP="0065242F">
      <w:pPr>
        <w:tabs>
          <w:tab w:val="left" w:pos="10260"/>
        </w:tabs>
        <w:spacing w:line="276" w:lineRule="auto"/>
        <w:ind w:firstLine="360"/>
      </w:pPr>
      <w:r>
        <w:t xml:space="preserve">            $qstatus = $row['status'];</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$remaining = (($ttime * 60) - ((time() - $time)));</w:t>
      </w:r>
    </w:p>
    <w:p w:rsidR="000539BA" w:rsidRDefault="000539BA" w:rsidP="0065242F">
      <w:pPr>
        <w:tabs>
          <w:tab w:val="left" w:pos="10260"/>
        </w:tabs>
        <w:spacing w:line="276" w:lineRule="auto"/>
        <w:ind w:firstLine="360"/>
      </w:pPr>
      <w:r>
        <w:t xml:space="preserve">        if ($status == "ongoing" &amp;&amp; $remaining &gt; 0 &amp;&amp; $qstatus == "enabled") {</w:t>
      </w:r>
    </w:p>
    <w:p w:rsidR="000539BA" w:rsidRDefault="000539BA" w:rsidP="0065242F">
      <w:pPr>
        <w:tabs>
          <w:tab w:val="left" w:pos="10260"/>
        </w:tabs>
        <w:spacing w:line="276" w:lineRule="auto"/>
        <w:ind w:left="360" w:firstLine="360"/>
      </w:pPr>
      <w:r>
        <w:t xml:space="preserve">            $q = mysqli_query($con, "SELECT * FROM history WHERE username='$_SESSION[username]' AND eid='$_GET[eid]' ") or die('Error197');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$time = $row['timestamp'];</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firstLine="360"/>
      </w:pPr>
      <w:r>
        <w:t xml:space="preserve">            $q = mysqli_query($con, "SELECT * FROM quiz WHERE eid='$_GET[eid]' ") or die('Error197');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lastRenderedPageBreak/>
        <w:t xml:space="preserve">                $ttime = $row['time'];</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$remaining = (($ttime * 60) - ((time() - $time)));</w:t>
      </w:r>
    </w:p>
    <w:p w:rsidR="000539BA" w:rsidRDefault="000539BA" w:rsidP="0065242F">
      <w:pPr>
        <w:tabs>
          <w:tab w:val="left" w:pos="10260"/>
        </w:tabs>
        <w:spacing w:line="276" w:lineRule="auto"/>
        <w:ind w:firstLine="360"/>
      </w:pPr>
      <w:r>
        <w:t xml:space="preserve">            echo '&lt;script&gt;</w:t>
      </w:r>
    </w:p>
    <w:p w:rsidR="000539BA" w:rsidRDefault="000539BA" w:rsidP="0065242F">
      <w:pPr>
        <w:tabs>
          <w:tab w:val="left" w:pos="10260"/>
        </w:tabs>
        <w:spacing w:line="276" w:lineRule="auto"/>
        <w:ind w:firstLine="360"/>
      </w:pPr>
      <w:r>
        <w:t>var seconds = ' . $remaining . ' ;</w:t>
      </w:r>
    </w:p>
    <w:p w:rsidR="000539BA" w:rsidRDefault="000539BA" w:rsidP="0065242F">
      <w:pPr>
        <w:tabs>
          <w:tab w:val="left" w:pos="10260"/>
        </w:tabs>
        <w:spacing w:line="276" w:lineRule="auto"/>
        <w:ind w:firstLine="360"/>
      </w:pPr>
      <w:r>
        <w:t>function end(){</w:t>
      </w:r>
    </w:p>
    <w:p w:rsidR="000539BA" w:rsidRDefault="000539BA" w:rsidP="0065242F">
      <w:pPr>
        <w:tabs>
          <w:tab w:val="left" w:pos="10260"/>
        </w:tabs>
        <w:spacing w:line="276" w:lineRule="auto"/>
        <w:ind w:left="360" w:firstLine="360"/>
      </w:pPr>
      <w:r>
        <w:t xml:space="preserve">  data = prompt("Anda yakin akan mengakhiri Kuis ini? Ingat, setelah selesai, Anda tidak akan dapat melanjutkan lagi dan hasil akhir akan ditampilkan. Jika Anda ingin melanjutkan maka masukkan \\"yes\\" di kotak teks di bawah ini dan tekan enter");</w:t>
      </w:r>
    </w:p>
    <w:p w:rsidR="000539BA" w:rsidRDefault="000539BA" w:rsidP="0065242F">
      <w:pPr>
        <w:tabs>
          <w:tab w:val="left" w:pos="10260"/>
        </w:tabs>
        <w:spacing w:line="276" w:lineRule="auto"/>
        <w:ind w:firstLine="360"/>
      </w:pPr>
      <w:r>
        <w:t xml:space="preserve">  if(data=="yes"){</w:t>
      </w:r>
    </w:p>
    <w:p w:rsidR="000539BA" w:rsidRDefault="000539BA" w:rsidP="0065242F">
      <w:pPr>
        <w:tabs>
          <w:tab w:val="left" w:pos="10260"/>
        </w:tabs>
        <w:spacing w:line="276" w:lineRule="auto"/>
        <w:ind w:left="360" w:firstLine="360"/>
      </w:pPr>
      <w:r>
        <w:t xml:space="preserve">    window.location ="account.php?q=quiz&amp;step=2&amp;eid=' . $_GET["eid"] . '&amp;n=' . $_GET["n"] . '&amp;t=' . isset($_GET["total"]) . '&amp;endquiz=end";</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function enable(){</w:t>
      </w:r>
    </w:p>
    <w:p w:rsidR="000539BA" w:rsidRDefault="000539BA" w:rsidP="0065242F">
      <w:pPr>
        <w:tabs>
          <w:tab w:val="left" w:pos="10260"/>
        </w:tabs>
        <w:spacing w:line="276" w:lineRule="auto"/>
        <w:ind w:firstLine="360"/>
      </w:pPr>
      <w:r>
        <w:t xml:space="preserve">  document.getElementById("sbutton").removeAttribute("disabled");</w:t>
      </w:r>
    </w:p>
    <w:p w:rsidR="000539BA" w:rsidRDefault="000539BA" w:rsidP="0065242F">
      <w:pPr>
        <w:tabs>
          <w:tab w:val="left" w:pos="10260"/>
        </w:tabs>
        <w:spacing w:line="276" w:lineRule="auto"/>
        <w:ind w:firstLine="360"/>
      </w:pP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function frmreset(){</w:t>
      </w:r>
    </w:p>
    <w:p w:rsidR="000539BA" w:rsidRDefault="000539BA" w:rsidP="0065242F">
      <w:pPr>
        <w:tabs>
          <w:tab w:val="left" w:pos="10260"/>
        </w:tabs>
        <w:spacing w:line="276" w:lineRule="auto"/>
        <w:ind w:firstLine="360"/>
      </w:pPr>
      <w:r>
        <w:t xml:space="preserve">  document.getElementById("sbutton").setAttribute("disabled","true");</w:t>
      </w:r>
    </w:p>
    <w:p w:rsidR="000539BA" w:rsidRDefault="000539BA" w:rsidP="0065242F">
      <w:pPr>
        <w:tabs>
          <w:tab w:val="left" w:pos="10260"/>
        </w:tabs>
        <w:spacing w:line="276" w:lineRule="auto"/>
        <w:ind w:firstLine="360"/>
      </w:pPr>
      <w:r>
        <w:t xml:space="preserve">  document.getElementById("qform").reset();</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 xml:space="preserve">    function secondPassed() {</w:t>
      </w:r>
    </w:p>
    <w:p w:rsidR="000539BA" w:rsidRDefault="000539BA" w:rsidP="0065242F">
      <w:pPr>
        <w:tabs>
          <w:tab w:val="left" w:pos="10260"/>
        </w:tabs>
        <w:spacing w:line="276" w:lineRule="auto"/>
        <w:ind w:firstLine="360"/>
      </w:pPr>
      <w:r>
        <w:t xml:space="preserve">    var minutes = Math.round((seconds - 30)/60);</w:t>
      </w:r>
    </w:p>
    <w:p w:rsidR="000539BA" w:rsidRDefault="000539BA" w:rsidP="0065242F">
      <w:pPr>
        <w:tabs>
          <w:tab w:val="left" w:pos="10260"/>
        </w:tabs>
        <w:spacing w:line="276" w:lineRule="auto"/>
        <w:ind w:firstLine="360"/>
      </w:pPr>
      <w:r>
        <w:t xml:space="preserve">    var remainingSeconds = seconds % 60;</w:t>
      </w:r>
    </w:p>
    <w:p w:rsidR="000539BA" w:rsidRDefault="000539BA" w:rsidP="0065242F">
      <w:pPr>
        <w:tabs>
          <w:tab w:val="left" w:pos="10260"/>
        </w:tabs>
        <w:spacing w:line="276" w:lineRule="auto"/>
        <w:ind w:firstLine="360"/>
      </w:pPr>
      <w:r>
        <w:t xml:space="preserve">    if (remainingSeconds &lt; 10) {</w:t>
      </w:r>
    </w:p>
    <w:p w:rsidR="000539BA" w:rsidRDefault="000539BA" w:rsidP="0065242F">
      <w:pPr>
        <w:tabs>
          <w:tab w:val="left" w:pos="10260"/>
        </w:tabs>
        <w:spacing w:line="276" w:lineRule="auto"/>
        <w:ind w:firstLine="360"/>
      </w:pPr>
      <w:r>
        <w:t xml:space="preserve">        remainingSeconds = "0" + remainingSeconds;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document.getElementById(\'countdown\').innerHTML = minutes + ":" +    remainingSeconds;</w:t>
      </w:r>
    </w:p>
    <w:p w:rsidR="000539BA" w:rsidRDefault="000539BA" w:rsidP="0065242F">
      <w:pPr>
        <w:tabs>
          <w:tab w:val="left" w:pos="10260"/>
        </w:tabs>
        <w:spacing w:line="276" w:lineRule="auto"/>
        <w:ind w:firstLine="360"/>
      </w:pPr>
      <w:r>
        <w:t xml:space="preserve">    if (seconds &lt;= 0) {</w:t>
      </w:r>
    </w:p>
    <w:p w:rsidR="000539BA" w:rsidRDefault="000539BA" w:rsidP="0065242F">
      <w:pPr>
        <w:tabs>
          <w:tab w:val="left" w:pos="10260"/>
        </w:tabs>
        <w:spacing w:line="276" w:lineRule="auto"/>
        <w:ind w:firstLine="360"/>
      </w:pPr>
      <w:r>
        <w:t xml:space="preserve">        clearInterval(countdownTimer);</w:t>
      </w:r>
    </w:p>
    <w:p w:rsidR="000539BA" w:rsidRDefault="000539BA" w:rsidP="0065242F">
      <w:pPr>
        <w:tabs>
          <w:tab w:val="left" w:pos="10260"/>
        </w:tabs>
        <w:spacing w:line="276" w:lineRule="auto"/>
        <w:ind w:firstLine="360"/>
      </w:pPr>
      <w:r>
        <w:t xml:space="preserve">        document.getElementById(\'countdown\').innerHTML = "Buzz Buzz...";</w:t>
      </w:r>
    </w:p>
    <w:p w:rsidR="000539BA" w:rsidRDefault="000539BA" w:rsidP="0065242F">
      <w:pPr>
        <w:tabs>
          <w:tab w:val="left" w:pos="10260"/>
        </w:tabs>
        <w:spacing w:line="276" w:lineRule="auto"/>
        <w:ind w:left="360" w:firstLine="360"/>
      </w:pPr>
      <w:r>
        <w:t xml:space="preserve">        window.location ="account.php?q=quiz&amp;step=2&amp;eid=' . $_GET["eid"] . '&amp;n=' . $_GET["n"] . '&amp;t=' . isset($_GET["total"]) . '&amp;endquiz=end";</w:t>
      </w:r>
    </w:p>
    <w:p w:rsidR="000539BA" w:rsidRDefault="000539BA" w:rsidP="0065242F">
      <w:pPr>
        <w:tabs>
          <w:tab w:val="left" w:pos="10260"/>
        </w:tabs>
        <w:spacing w:line="276" w:lineRule="auto"/>
        <w:ind w:firstLine="360"/>
      </w:pPr>
      <w:r>
        <w:t xml:space="preserve">    } else {    </w:t>
      </w:r>
    </w:p>
    <w:p w:rsidR="000539BA" w:rsidRDefault="000539BA" w:rsidP="0065242F">
      <w:pPr>
        <w:tabs>
          <w:tab w:val="left" w:pos="10260"/>
        </w:tabs>
        <w:spacing w:line="276" w:lineRule="auto"/>
        <w:ind w:firstLine="360"/>
      </w:pPr>
      <w:r>
        <w:t xml:space="preserve">        seconds--;</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var countdownTimer = setInterval(\'secondPassed()\', 1000);</w:t>
      </w:r>
    </w:p>
    <w:p w:rsidR="000539BA" w:rsidRDefault="000539BA" w:rsidP="0065242F">
      <w:pPr>
        <w:tabs>
          <w:tab w:val="left" w:pos="10260"/>
        </w:tabs>
        <w:spacing w:line="276" w:lineRule="auto"/>
        <w:ind w:firstLine="360"/>
      </w:pPr>
      <w:r>
        <w:t>&lt;/script&gt;';</w:t>
      </w:r>
    </w:p>
    <w:p w:rsidR="000539BA" w:rsidRDefault="000539BA" w:rsidP="0065242F">
      <w:pPr>
        <w:tabs>
          <w:tab w:val="left" w:pos="10260"/>
        </w:tabs>
        <w:spacing w:line="276" w:lineRule="auto"/>
        <w:ind w:left="360"/>
      </w:pPr>
      <w:r>
        <w:lastRenderedPageBreak/>
        <w:t xml:space="preserve">            echo '&lt;font size="3" style="margin-left:100px;font-family:\'typo\' font-size:20px; font-weight:bold;color:darkred"&gt;Time Left : &lt;/font&gt;&lt;span class="timer btn btn-default" style="margin-left:20px;"&gt;&lt;font style="font-family:\'typo\';font-size:20px;font-weight:bold;color:darkblue" id="countdown"&gt;&lt;/font&gt;&lt;/span&gt;&lt;span class="timer btn btn-primary" style="margin-left:50px" onclick="end()"&gt;&lt;span class=" glyphicon glyphicon-off"&gt;&lt;/span&gt;&amp;nbsp;&amp;nbsp;&lt;font style="font-size:12px;font-weight:bold"&gt;Finish Quiz&lt;/font&gt;&lt;/span&gt;';</w:t>
      </w:r>
    </w:p>
    <w:p w:rsidR="000539BA" w:rsidRDefault="000539BA" w:rsidP="0065242F">
      <w:pPr>
        <w:tabs>
          <w:tab w:val="left" w:pos="10260"/>
        </w:tabs>
        <w:spacing w:line="276" w:lineRule="auto"/>
        <w:ind w:firstLine="360"/>
      </w:pPr>
      <w:r>
        <w:t xml:space="preserve">            $eid   = @$_GET['eid'];</w:t>
      </w:r>
    </w:p>
    <w:p w:rsidR="000539BA" w:rsidRDefault="000539BA" w:rsidP="0065242F">
      <w:pPr>
        <w:tabs>
          <w:tab w:val="left" w:pos="10260"/>
        </w:tabs>
        <w:spacing w:line="276" w:lineRule="auto"/>
        <w:ind w:firstLine="360"/>
      </w:pPr>
      <w:r>
        <w:t xml:space="preserve">            $sn    = @$_GET['n'];</w:t>
      </w:r>
    </w:p>
    <w:p w:rsidR="000539BA" w:rsidRDefault="000539BA" w:rsidP="0065242F">
      <w:pPr>
        <w:tabs>
          <w:tab w:val="left" w:pos="10260"/>
        </w:tabs>
        <w:spacing w:line="276" w:lineRule="auto"/>
        <w:ind w:firstLine="360"/>
      </w:pPr>
      <w:r>
        <w:t xml:space="preserve">            $total = @$_GET['t'];</w:t>
      </w:r>
    </w:p>
    <w:p w:rsidR="000539BA" w:rsidRDefault="000539BA" w:rsidP="0065242F">
      <w:pPr>
        <w:tabs>
          <w:tab w:val="left" w:pos="10260"/>
        </w:tabs>
        <w:spacing w:line="276" w:lineRule="auto"/>
        <w:ind w:left="360" w:firstLine="360"/>
      </w:pPr>
      <w:r>
        <w:t xml:space="preserve">            $q     = mysqli_query($con, "SELECT * FROM questions WHERE eid='$eid' AND sn='$sn' ");</w:t>
      </w:r>
    </w:p>
    <w:p w:rsidR="000539BA" w:rsidRDefault="000539BA" w:rsidP="0065242F">
      <w:pPr>
        <w:tabs>
          <w:tab w:val="left" w:pos="10260"/>
        </w:tabs>
        <w:spacing w:line="276" w:lineRule="auto"/>
        <w:ind w:left="360" w:firstLine="360"/>
      </w:pPr>
      <w:r>
        <w:t xml:space="preserve">            echo '&lt;div class="panel" style="margin-right:5%;margin-left:5%;margin-top:10px;border-radius:10px"&gt;';</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$qns = stripslashes($row['qns']);</w:t>
      </w:r>
    </w:p>
    <w:p w:rsidR="000539BA" w:rsidRDefault="000539BA" w:rsidP="0065242F">
      <w:pPr>
        <w:tabs>
          <w:tab w:val="left" w:pos="10260"/>
        </w:tabs>
        <w:spacing w:line="276" w:lineRule="auto"/>
        <w:ind w:firstLine="360"/>
      </w:pPr>
      <w:r>
        <w:t xml:space="preserve">                $qid = $row['qid'];</w:t>
      </w:r>
    </w:p>
    <w:p w:rsidR="000539BA" w:rsidRDefault="000539BA" w:rsidP="0065242F">
      <w:pPr>
        <w:tabs>
          <w:tab w:val="left" w:pos="10260"/>
        </w:tabs>
        <w:spacing w:line="276" w:lineRule="auto"/>
        <w:ind w:left="360"/>
      </w:pPr>
      <w:r>
        <w:t xml:space="preserve">                echo '&lt;b&gt;&lt;pre style="background-color:white"&gt;&lt;div style="font-size:20px;font-weight:bold;font-family:calibri;margin:10px"&gt;' . $sn . ' : ' . $qns . '&lt;/div&gt;&lt;/pre&gt;&lt;/b&gt;';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firstLine="360"/>
      </w:pPr>
      <w:r>
        <w:t xml:space="preserve">            echo '&lt;form id="qform" action="update.php?q=quiz&amp;step=2&amp;eid=' . $eid . '&amp;n=' . $sn . '&amp;t=' . $total . '&amp;qid=' . $qid . '" method="POST"  class="form-horizontal"&gt;</w:t>
      </w:r>
    </w:p>
    <w:p w:rsidR="000539BA" w:rsidRDefault="000539BA" w:rsidP="0065242F">
      <w:pPr>
        <w:tabs>
          <w:tab w:val="left" w:pos="10260"/>
        </w:tabs>
        <w:spacing w:line="276" w:lineRule="auto"/>
        <w:ind w:firstLine="360"/>
      </w:pPr>
      <w:r>
        <w:t>&lt;br /&gt;';</w:t>
      </w:r>
    </w:p>
    <w:p w:rsidR="000539BA" w:rsidRDefault="000539BA" w:rsidP="0065242F">
      <w:pPr>
        <w:tabs>
          <w:tab w:val="left" w:pos="10260"/>
        </w:tabs>
        <w:spacing w:line="276" w:lineRule="auto"/>
        <w:ind w:left="360" w:firstLine="360"/>
      </w:pPr>
      <w:r>
        <w:t xml:space="preserve">            $q = mysqli_query($con, "SELECT * FROM user_answer WHERE qid='$qid' AND username='$_SESSION[username]' AND eid='$_GET[eid]'") or die("Error222");</w:t>
      </w:r>
    </w:p>
    <w:p w:rsidR="000539BA" w:rsidRDefault="000539BA" w:rsidP="0065242F">
      <w:pPr>
        <w:tabs>
          <w:tab w:val="left" w:pos="10260"/>
        </w:tabs>
        <w:spacing w:line="276" w:lineRule="auto"/>
        <w:ind w:firstLine="360"/>
      </w:pPr>
      <w:r>
        <w:t xml:space="preserve">            if (mysqli_num_rows($q) &gt; 0) {</w:t>
      </w:r>
    </w:p>
    <w:p w:rsidR="000539BA" w:rsidRDefault="000539BA" w:rsidP="0065242F">
      <w:pPr>
        <w:tabs>
          <w:tab w:val="left" w:pos="10260"/>
        </w:tabs>
        <w:spacing w:line="276" w:lineRule="auto"/>
        <w:ind w:firstLine="360"/>
      </w:pPr>
      <w:r>
        <w:t xml:space="preserve">                $row = mysqli_fetch_array($q);</w:t>
      </w:r>
    </w:p>
    <w:p w:rsidR="000539BA" w:rsidRDefault="000539BA" w:rsidP="0065242F">
      <w:pPr>
        <w:tabs>
          <w:tab w:val="left" w:pos="10260"/>
        </w:tabs>
        <w:spacing w:line="276" w:lineRule="auto"/>
        <w:ind w:firstLine="360"/>
      </w:pPr>
      <w:r>
        <w:t xml:space="preserve">                $ans = $row['ans'];</w:t>
      </w:r>
    </w:p>
    <w:p w:rsidR="000539BA" w:rsidRDefault="000539BA" w:rsidP="0065242F">
      <w:pPr>
        <w:tabs>
          <w:tab w:val="left" w:pos="10260"/>
        </w:tabs>
        <w:spacing w:line="276" w:lineRule="auto"/>
        <w:ind w:left="360" w:firstLine="360"/>
      </w:pPr>
      <w:r>
        <w:t xml:space="preserve">                $q = mysqli_query($con, "SELECT * FROM options WHERE qid='$qid' AND optionid='$ans'") or die("Error222");</w:t>
      </w:r>
    </w:p>
    <w:p w:rsidR="000539BA" w:rsidRDefault="000539BA" w:rsidP="0065242F">
      <w:pPr>
        <w:tabs>
          <w:tab w:val="left" w:pos="10260"/>
        </w:tabs>
        <w:spacing w:line="276" w:lineRule="auto"/>
        <w:ind w:firstLine="360"/>
      </w:pPr>
      <w:r>
        <w:t xml:space="preserve">                $row = mysqli_fetch_array($q);</w:t>
      </w:r>
    </w:p>
    <w:p w:rsidR="000539BA" w:rsidRDefault="000539BA" w:rsidP="0065242F">
      <w:pPr>
        <w:tabs>
          <w:tab w:val="left" w:pos="10260"/>
        </w:tabs>
        <w:spacing w:line="276" w:lineRule="auto"/>
        <w:ind w:firstLine="360"/>
      </w:pPr>
      <w:r>
        <w:t xml:space="preserve">                $ans = $row['option'];</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$ans =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 (strlen($ans) &gt; 0) {</w:t>
      </w:r>
    </w:p>
    <w:p w:rsidR="006517EC" w:rsidRDefault="000539BA" w:rsidP="0065242F">
      <w:pPr>
        <w:tabs>
          <w:tab w:val="left" w:pos="10260"/>
        </w:tabs>
        <w:spacing w:line="276" w:lineRule="auto"/>
        <w:ind w:left="360" w:firstLine="360"/>
      </w:pPr>
      <w:r>
        <w:t xml:space="preserve">                echo "&lt;font style=\"color:green;font-size:12px;font-weight:bold\"&gt;Selected answer: &lt;/font&gt;&lt;font style=\"color:#565252;font-size:12px;\"&gt;" . $ans . "&lt;/font&gt;&amp;nbsp;&amp;nbsp;&lt;a href=update.php?q=quiz&amp;step=2&amp;eid=$eid&amp;n=$sn&amp;t=$total&amp;qid=$qid&amp;delanswer=delanswer&gt;&lt;span class=\"glyphicon glyphicon-remove\" style=\"font-size:12px;color:darkred\"&gt;&lt;/span&gt;&lt;/a&gt;</w:t>
      </w:r>
    </w:p>
    <w:p w:rsidR="000539BA" w:rsidRDefault="000539BA" w:rsidP="0065242F">
      <w:pPr>
        <w:tabs>
          <w:tab w:val="left" w:pos="10260"/>
        </w:tabs>
        <w:spacing w:line="276" w:lineRule="auto"/>
        <w:ind w:left="360" w:firstLine="360"/>
      </w:pPr>
      <w:r>
        <w:t>&lt;br /&gt;&lt;br /&gt;";</w:t>
      </w:r>
    </w:p>
    <w:p w:rsidR="000539BA" w:rsidRDefault="000539BA" w:rsidP="0065242F">
      <w:pPr>
        <w:tabs>
          <w:tab w:val="left" w:pos="10260"/>
        </w:tabs>
        <w:spacing w:line="276" w:lineRule="auto"/>
        <w:ind w:firstLine="360"/>
      </w:pPr>
      <w:r>
        <w:lastRenderedPageBreak/>
        <w:t xml:space="preserve">            }</w:t>
      </w:r>
    </w:p>
    <w:p w:rsidR="000539BA" w:rsidRDefault="000539BA" w:rsidP="0065242F">
      <w:pPr>
        <w:tabs>
          <w:tab w:val="left" w:pos="10260"/>
        </w:tabs>
        <w:spacing w:line="276" w:lineRule="auto"/>
        <w:ind w:firstLine="360"/>
      </w:pPr>
      <w:r>
        <w:t xml:space="preserve">            echo '&lt;div class="funkyradio"&gt;';</w:t>
      </w:r>
    </w:p>
    <w:p w:rsidR="000539BA" w:rsidRDefault="000539BA" w:rsidP="0065242F">
      <w:pPr>
        <w:tabs>
          <w:tab w:val="left" w:pos="10260"/>
        </w:tabs>
        <w:spacing w:line="276" w:lineRule="auto"/>
        <w:ind w:firstLine="360"/>
      </w:pPr>
      <w:r>
        <w:t xml:space="preserve">            $q = mysqli_query($con, "SELECT * FROM options WHERE qid='$qid' ");</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$option   = stripslashes($row['option']);</w:t>
      </w:r>
    </w:p>
    <w:p w:rsidR="000539BA" w:rsidRDefault="000539BA" w:rsidP="0065242F">
      <w:pPr>
        <w:tabs>
          <w:tab w:val="left" w:pos="10260"/>
        </w:tabs>
        <w:spacing w:line="276" w:lineRule="auto"/>
        <w:ind w:firstLine="360"/>
      </w:pPr>
      <w:r>
        <w:t xml:space="preserve">                $optionid = $row['optionid'];</w:t>
      </w:r>
    </w:p>
    <w:p w:rsidR="000539BA" w:rsidRDefault="000539BA" w:rsidP="0065242F">
      <w:pPr>
        <w:tabs>
          <w:tab w:val="left" w:pos="10260"/>
        </w:tabs>
        <w:spacing w:line="276" w:lineRule="auto"/>
        <w:ind w:left="360" w:firstLine="360"/>
      </w:pPr>
      <w:r>
        <w:t xml:space="preserve">                echo '&lt;div class="funkyradio-success"&gt;&lt;input type="radio" id="' . $optionid . '" name="ans" value="' . $optionid . '" onclick="enable()"&gt; &lt;label for="' . $optionid . '" style="width:50%"&gt;&lt;div style="color:black;font-size:12px;word-wrap:break-word"&gt;&amp;nbsp;&amp;nbsp;' . $option . '&lt;/div&gt;&lt;/label&gt;&lt;/div&gt;';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echo '&lt;/div&gt;';</w:t>
      </w:r>
    </w:p>
    <w:p w:rsidR="000539BA" w:rsidRDefault="000539BA" w:rsidP="0065242F">
      <w:pPr>
        <w:tabs>
          <w:tab w:val="left" w:pos="10260"/>
        </w:tabs>
        <w:spacing w:line="276" w:lineRule="auto"/>
        <w:ind w:firstLine="360"/>
      </w:pPr>
      <w:r>
        <w:t xml:space="preserve">            if ($_GET["t"] &gt; $_GET["n"] &amp;&amp; $_GET["n"] != 1) {</w:t>
      </w:r>
    </w:p>
    <w:p w:rsidR="000539BA" w:rsidRDefault="000539BA" w:rsidP="0065242F">
      <w:pPr>
        <w:tabs>
          <w:tab w:val="left" w:pos="10260"/>
        </w:tabs>
        <w:spacing w:line="276" w:lineRule="auto"/>
        <w:ind w:left="360"/>
      </w:pPr>
      <w:r>
        <w:t xml:space="preserve">                echo '&lt;br /&gt;&lt;a href="account.php?q=quiz&amp;step=2&amp;eid=' . $eid . '&amp;n=' . ($sn - 1) . '&amp;t=' . $total . '" class="btn btn-primary" style="height:30px"&gt;&lt;span class="glyphicon glyphicon-arrow-left" aria-hidden="true"  style="font-size:12px"&gt;&lt;/span&gt;&lt;/a&gt;&amp;nbsp;&amp;nbsp;&amp;nbsp;&amp;nbsp;&lt;button type="submit" class="btn btn-default" disabled="true" id="sbutton" style="height:30px"&gt;&lt;span class="glyphicon glyphicon-lock" style="font-size:12px" aria-hidden="true"&gt;&lt;/span&gt;&lt;font style="font-size:12px;font-weight:bold"&gt; Lock&lt;/font&gt;&lt;/button&gt;&amp;nbsp;&amp;nbsp;&amp;nbsp;&amp;nbsp;&lt;button type="button" class="btn btn-default" onclick="frmreset()" style="height:30px"&gt;&lt;/span&gt;&lt;font style="font-size:12px;font-weight:bold"&gt;Reset&lt;/font&gt;&lt;/button&gt;&amp;nbsp;&amp;nbsp;&amp;nbsp;&amp;nbsp;&lt;a href="account.php?q=quiz&amp;step=2&amp;eid=' . $eid . '&amp;n=' . ($sn + 1) . '&amp;t=' . $total . '" class="btn btn-primary" style="height:30px"&gt;&lt;span class="glyphicon glyphicon-arrow-right" aria-hidden="true"  style="font-size:12px"&gt;&lt;/span&gt;&lt;/a&gt;&lt;/form&gt;&lt;br&gt;&lt;br&gt;';</w:t>
      </w:r>
    </w:p>
    <w:p w:rsidR="000539BA" w:rsidRDefault="000539BA" w:rsidP="0065242F">
      <w:pPr>
        <w:tabs>
          <w:tab w:val="left" w:pos="10260"/>
        </w:tabs>
        <w:spacing w:line="276" w:lineRule="auto"/>
        <w:ind w:firstLine="360"/>
      </w:pPr>
      <w:r>
        <w:t xml:space="preserve">            } else if ($_GET["t"] == $_GET["n"]) {</w:t>
      </w:r>
    </w:p>
    <w:p w:rsidR="000539BA" w:rsidRDefault="000539BA" w:rsidP="0065242F">
      <w:pPr>
        <w:tabs>
          <w:tab w:val="left" w:pos="10260"/>
        </w:tabs>
        <w:spacing w:line="276" w:lineRule="auto"/>
        <w:ind w:left="360" w:firstLine="360"/>
      </w:pPr>
      <w:r>
        <w:t xml:space="preserve">                echo '&lt;br /&gt;&lt;a href="account.php?q=quiz&amp;step=2&amp;eid=' . $eid . '&amp;n=' . ($sn - 1) . '&amp;t=' . $total . '" class="btn btn-primary" style="height:30px"&gt;&lt;span class="glyphicon glyphicon-arrow-left" aria-hidden="true"  style="font-size:12px"&gt;&lt;/span&gt;&lt;/a&gt;&amp;nbsp;&amp;nbsp;&amp;nbsp;&amp;nbsp;&lt;button type="submit" class="btn btn-default" disabled="true" id="sbutton" style="height:30px"&gt;&lt;span class="glyphicon glyphicon-lock" style="font-size:12px" aria-hidden="true"&gt;&lt;/span&gt;&lt;font style="font-size:12px;font-weight:bold"&gt; Lock&lt;/font&gt;&lt;/button&gt;&amp;nbsp;&amp;nbsp;&amp;nbsp;&amp;nbsp;&lt;button type="button" class="btn btn-default" onclick="frmreset()" style="height:30px"&gt;&lt;/span&gt;&lt;font style="font-size:12px;font-weight:bold"&gt;Reset&lt;/font&gt;&lt;/button&gt;&amp;nbsp;&amp;nbsp;&amp;nbsp;&amp;nbsp;&lt;/form&gt;&lt;br&gt;&lt;br&gt;';</w:t>
      </w:r>
    </w:p>
    <w:p w:rsidR="000539BA" w:rsidRDefault="000539BA" w:rsidP="0065242F">
      <w:pPr>
        <w:tabs>
          <w:tab w:val="left" w:pos="10260"/>
        </w:tabs>
        <w:spacing w:line="276" w:lineRule="auto"/>
        <w:ind w:firstLine="360"/>
      </w:pPr>
      <w:r>
        <w:t xml:space="preserve">            } else if ($_GET["t"] &gt; $_GET["n"] &amp;&amp; $_GET["n"] == 1) {</w:t>
      </w:r>
    </w:p>
    <w:p w:rsidR="000539BA" w:rsidRDefault="000539BA" w:rsidP="0065242F">
      <w:pPr>
        <w:tabs>
          <w:tab w:val="left" w:pos="10260"/>
        </w:tabs>
        <w:spacing w:line="276" w:lineRule="auto"/>
        <w:ind w:left="360"/>
      </w:pPr>
      <w:r>
        <w:t xml:space="preserve">                echo '&lt;br /&gt;&amp;nbsp;&amp;nbsp;&amp;nbsp;&amp;nbsp;&lt;button type="submit" class="btn btn-default" disabled="true" id="sbutton" style="height:30px"&gt;&lt;span class="glyphicon glyphicon-lock" style="font-size:12px" aria-hidden="true"&gt;&lt;/span&gt;&lt;font style="font-size:12px;font-weight:bold"&gt; Lock&lt;font&gt;&lt;/button&gt;&amp;nbsp;&amp;nbsp;&amp;nbsp;&amp;nbsp;&lt;button type="button" class="btn btn-default" onclick="frmreset()" style="height:30px"&gt;&lt;/span&gt;&lt;font style="font-size:12px;font-weight:bold"&gt;Reset&lt;/font&gt;&lt;/button&gt;&amp;nbsp;&amp;nbsp;&amp;nbsp;&amp;nbsp;&lt;a </w:t>
      </w:r>
      <w:r>
        <w:lastRenderedPageBreak/>
        <w:t>href="account.php?q=quiz&amp;step=2&amp;eid=' . $eid . '&amp;n=' . ($sn + 1) . '&amp;t=' . $total . '" class="btn btn-primary" style="height:30px"&gt;&lt;span class="glyphicon glyphicon-arrow-right" aria-hidden="true"  style="font-size:12px"&gt;&lt;/span&gt;&lt;/a&gt;&lt;/form&gt;&lt;br&gt;&lt;br&gt;';</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echo '&lt;/div&gt;';</w:t>
      </w:r>
    </w:p>
    <w:p w:rsidR="000539BA" w:rsidRDefault="000539BA" w:rsidP="0065242F">
      <w:pPr>
        <w:tabs>
          <w:tab w:val="left" w:pos="10260"/>
        </w:tabs>
        <w:spacing w:line="276" w:lineRule="auto"/>
        <w:ind w:firstLine="360"/>
      </w:pPr>
      <w:r>
        <w:t xml:space="preserve">            echo '&lt;div class="panel" style="text-align:center"&gt;';</w:t>
      </w:r>
    </w:p>
    <w:p w:rsidR="000539BA" w:rsidRDefault="000539BA" w:rsidP="0065242F">
      <w:pPr>
        <w:tabs>
          <w:tab w:val="left" w:pos="10260"/>
        </w:tabs>
        <w:spacing w:line="276" w:lineRule="auto"/>
        <w:ind w:left="360" w:firstLine="360"/>
      </w:pPr>
      <w:r>
        <w:t xml:space="preserve">            $q = mysqli_query($con, "SELECT * FROM questions WHERE eid='$_GET[eid]'") or die("Error222");</w:t>
      </w:r>
    </w:p>
    <w:p w:rsidR="000539BA" w:rsidRDefault="000539BA" w:rsidP="0065242F">
      <w:pPr>
        <w:tabs>
          <w:tab w:val="left" w:pos="10260"/>
        </w:tabs>
        <w:spacing w:line="276" w:lineRule="auto"/>
        <w:ind w:firstLine="360"/>
      </w:pPr>
      <w:r>
        <w:t xml:space="preserve">            $i = 1;</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$ques[$row['qid']] = $i;</w:t>
      </w:r>
    </w:p>
    <w:p w:rsidR="000539BA" w:rsidRDefault="000539BA" w:rsidP="0065242F">
      <w:pPr>
        <w:tabs>
          <w:tab w:val="left" w:pos="10260"/>
        </w:tabs>
        <w:spacing w:line="276" w:lineRule="auto"/>
        <w:ind w:firstLine="360"/>
      </w:pPr>
      <w:r>
        <w:t xml:space="preserve">                $i++;</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pPr>
      <w:r>
        <w:t xml:space="preserve">            $q = mysqli_query($con, "SELECT * FROM user_answer WHERE eid='$_GET[eid]' AND username='$_SESSION[username]'") or die("Error222a");</w:t>
      </w:r>
    </w:p>
    <w:p w:rsidR="000539BA" w:rsidRDefault="000539BA" w:rsidP="0065242F">
      <w:pPr>
        <w:tabs>
          <w:tab w:val="left" w:pos="10260"/>
        </w:tabs>
        <w:spacing w:line="276" w:lineRule="auto"/>
        <w:ind w:firstLine="360"/>
      </w:pPr>
      <w:r>
        <w:t xml:space="preserve">            $i = 1;</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if (isset($ques[$row['qid']])) {</w:t>
      </w:r>
    </w:p>
    <w:p w:rsidR="000539BA" w:rsidRDefault="000539BA" w:rsidP="0065242F">
      <w:pPr>
        <w:tabs>
          <w:tab w:val="left" w:pos="10260"/>
        </w:tabs>
        <w:spacing w:line="276" w:lineRule="auto"/>
        <w:ind w:firstLine="360"/>
      </w:pPr>
      <w:r>
        <w:t xml:space="preserve">                    $quesans[$ques[$row['qid']]] = true;</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for ($i = 1; $i &lt;= $total; $i++) {</w:t>
      </w:r>
    </w:p>
    <w:p w:rsidR="000539BA" w:rsidRDefault="000539BA" w:rsidP="0065242F">
      <w:pPr>
        <w:tabs>
          <w:tab w:val="left" w:pos="10260"/>
        </w:tabs>
        <w:spacing w:line="276" w:lineRule="auto"/>
        <w:ind w:left="360" w:firstLine="360"/>
      </w:pPr>
      <w:r>
        <w:t xml:space="preserve">                echo '&lt;a href="account.php?q=quiz&amp;step=2&amp;eid=' . $eid . '&amp;n=' . $i . '&amp;t=' . $total . '"  style="margin:5px;padding:5px;background-color:';</w:t>
      </w:r>
    </w:p>
    <w:p w:rsidR="000539BA" w:rsidRDefault="000539BA" w:rsidP="0065242F">
      <w:pPr>
        <w:tabs>
          <w:tab w:val="left" w:pos="10260"/>
        </w:tabs>
        <w:spacing w:line="276" w:lineRule="auto"/>
        <w:ind w:firstLine="360"/>
      </w:pPr>
      <w:r>
        <w:t xml:space="preserve">                if ($quesans[$i]) {</w:t>
      </w:r>
    </w:p>
    <w:p w:rsidR="000539BA" w:rsidRDefault="000539BA" w:rsidP="0065242F">
      <w:pPr>
        <w:tabs>
          <w:tab w:val="left" w:pos="10260"/>
        </w:tabs>
        <w:spacing w:line="276" w:lineRule="auto"/>
        <w:ind w:firstLine="360"/>
      </w:pPr>
      <w:r>
        <w:t xml:space="preserve">                    echo "darkgreen";</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echo "darkred";</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pPr>
      <w:r>
        <w:t xml:space="preserve">                echo ';color:white;font-size:16px;font-family:calibri;border-radius:4px"&gt;&amp;nbsp;' . $i . '&amp;nbsp;&lt;/a&gt;';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unset($_SESSION['6e447159425d2d']);</w:t>
      </w:r>
    </w:p>
    <w:p w:rsidR="000539BA" w:rsidRDefault="000539BA" w:rsidP="0065242F">
      <w:pPr>
        <w:tabs>
          <w:tab w:val="left" w:pos="10260"/>
        </w:tabs>
        <w:spacing w:line="276" w:lineRule="auto"/>
        <w:ind w:left="360" w:firstLine="360"/>
      </w:pPr>
      <w:r>
        <w:t xml:space="preserve">            $q = mysqli_query($con, "UPDATE history SET status='finished' WHERE username='$_SESSION[username]' AND eid='$_GET[eid]' ") or die('Error197');</w:t>
      </w:r>
    </w:p>
    <w:p w:rsidR="000539BA" w:rsidRDefault="000539BA" w:rsidP="0065242F">
      <w:pPr>
        <w:tabs>
          <w:tab w:val="left" w:pos="10260"/>
        </w:tabs>
        <w:spacing w:line="276" w:lineRule="auto"/>
        <w:ind w:left="360"/>
      </w:pPr>
      <w:r>
        <w:t xml:space="preserve">        $q = mysqli_query($con, "SELECT * FROM history WHERE eid='$_GET[eid]' AND username='$_SESSION[username]'") or die('Error156');</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 = $row['score'];</w:t>
      </w:r>
    </w:p>
    <w:p w:rsidR="000539BA" w:rsidRDefault="000539BA" w:rsidP="0065242F">
      <w:pPr>
        <w:tabs>
          <w:tab w:val="left" w:pos="10260"/>
        </w:tabs>
        <w:spacing w:line="276" w:lineRule="auto"/>
        <w:ind w:firstLine="360"/>
      </w:pPr>
      <w:r>
        <w:lastRenderedPageBreak/>
        <w:t xml:space="preserve">                    $scorestatus = $row['score_updated'];</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if($scorestatus=="false"){</w:t>
      </w:r>
    </w:p>
    <w:p w:rsidR="000539BA" w:rsidRDefault="000539BA" w:rsidP="0065242F">
      <w:pPr>
        <w:tabs>
          <w:tab w:val="left" w:pos="10260"/>
        </w:tabs>
        <w:spacing w:line="276" w:lineRule="auto"/>
        <w:ind w:left="360" w:firstLine="360"/>
      </w:pPr>
      <w:r>
        <w:t xml:space="preserve">                    $q = mysqli_query($con, "UPDATE history SET score_updated='true' WHERE username='$_SESSION[username]' AND eid='$_GET[eid]' ") or die('Error197');</w:t>
      </w:r>
    </w:p>
    <w:p w:rsidR="000539BA" w:rsidRDefault="000539BA" w:rsidP="0065242F">
      <w:pPr>
        <w:tabs>
          <w:tab w:val="left" w:pos="10260"/>
        </w:tabs>
        <w:spacing w:line="276" w:lineRule="auto"/>
        <w:ind w:left="360" w:firstLine="360"/>
      </w:pPr>
      <w:r>
        <w:t xml:space="preserve">                    $q = mysqli_query($con, "SELECT * FROM rank WHERE username='$username'") or die('Error161');</w:t>
      </w:r>
    </w:p>
    <w:p w:rsidR="000539BA" w:rsidRDefault="000539BA" w:rsidP="0065242F">
      <w:pPr>
        <w:tabs>
          <w:tab w:val="left" w:pos="10260"/>
        </w:tabs>
        <w:spacing w:line="276" w:lineRule="auto"/>
        <w:ind w:firstLine="360"/>
      </w:pPr>
      <w:r>
        <w:t xml:space="preserve">                    $rowcount = mysqli_num_rows($q);</w:t>
      </w:r>
    </w:p>
    <w:p w:rsidR="000539BA" w:rsidRDefault="000539BA" w:rsidP="0065242F">
      <w:pPr>
        <w:tabs>
          <w:tab w:val="left" w:pos="10260"/>
        </w:tabs>
        <w:spacing w:line="276" w:lineRule="auto"/>
        <w:ind w:firstLine="360"/>
      </w:pPr>
      <w:r>
        <w:t xml:space="preserve">                    if ($rowcount == 0) {</w:t>
      </w:r>
    </w:p>
    <w:p w:rsidR="000539BA" w:rsidRDefault="000539BA" w:rsidP="0065242F">
      <w:pPr>
        <w:tabs>
          <w:tab w:val="left" w:pos="10260"/>
        </w:tabs>
        <w:spacing w:line="276" w:lineRule="auto"/>
        <w:ind w:left="360" w:firstLine="360"/>
      </w:pPr>
      <w:r>
        <w:t xml:space="preserve">                        $q2 = mysqli_query($con, "INSERT INTO rank VALUES(NULL,'$username','$s',NOW())") or die('Error165');</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$sun = $row['score'];</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$sun = $s + $sun;</w:t>
      </w:r>
    </w:p>
    <w:p w:rsidR="000539BA" w:rsidRDefault="000539BA" w:rsidP="0065242F">
      <w:pPr>
        <w:tabs>
          <w:tab w:val="left" w:pos="10260"/>
        </w:tabs>
        <w:spacing w:line="276" w:lineRule="auto"/>
        <w:ind w:left="360"/>
      </w:pPr>
      <w:r>
        <w:t xml:space="preserve">                        $q = mysqli_query($con, "UPDATE `rank` SET `score`=$sun ,time=NOW() WHERE username= '$username'") or die('Error174');</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header('location:account.php?q=result&amp;eid=' . $_GET[eid]);</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unset($_SESSION['6e447159425d2d']);</w:t>
      </w:r>
    </w:p>
    <w:p w:rsidR="000539BA" w:rsidRDefault="000539BA" w:rsidP="0065242F">
      <w:pPr>
        <w:tabs>
          <w:tab w:val="left" w:pos="10260"/>
        </w:tabs>
        <w:spacing w:line="276" w:lineRule="auto"/>
        <w:ind w:left="360"/>
      </w:pPr>
      <w:r>
        <w:t xml:space="preserve">        $q = mysqli_query($con, "UPDATE history SET status='finished' WHERE username='$_SESSION[username]' AND eid='$_GET[eid]' ") or die('Error197');</w:t>
      </w:r>
    </w:p>
    <w:p w:rsidR="000539BA" w:rsidRDefault="000539BA" w:rsidP="0065242F">
      <w:pPr>
        <w:tabs>
          <w:tab w:val="left" w:pos="10260"/>
        </w:tabs>
        <w:spacing w:line="276" w:lineRule="auto"/>
        <w:ind w:left="360" w:firstLine="360"/>
      </w:pPr>
      <w:r>
        <w:t xml:space="preserve">        $q = mysqli_query($con, "SELECT * FROM history WHERE eid='$_GET[eid]' AND username='$_SESSION[username]'") or die('Error156');</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 = $row['score'];</w:t>
      </w:r>
    </w:p>
    <w:p w:rsidR="000539BA" w:rsidRDefault="000539BA" w:rsidP="0065242F">
      <w:pPr>
        <w:tabs>
          <w:tab w:val="left" w:pos="10260"/>
        </w:tabs>
        <w:spacing w:line="276" w:lineRule="auto"/>
        <w:ind w:firstLine="360"/>
      </w:pPr>
      <w:r>
        <w:t xml:space="preserve">                    $scorestatus = $row['score_updated'];</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if($scorestatus=="false"){</w:t>
      </w:r>
    </w:p>
    <w:p w:rsidR="000539BA" w:rsidRDefault="000539BA" w:rsidP="0065242F">
      <w:pPr>
        <w:tabs>
          <w:tab w:val="left" w:pos="10260"/>
        </w:tabs>
        <w:spacing w:line="276" w:lineRule="auto"/>
        <w:ind w:left="360" w:firstLine="360"/>
      </w:pPr>
      <w:r>
        <w:t xml:space="preserve">                    $q = mysqli_query($con, "UPDATE history SET score_updated='true' WHERE username='$_SESSION[username]' AND eid='$_GET[eid]' ") or die('Error197');</w:t>
      </w:r>
    </w:p>
    <w:p w:rsidR="000539BA" w:rsidRDefault="000539BA" w:rsidP="0065242F">
      <w:pPr>
        <w:tabs>
          <w:tab w:val="left" w:pos="10260"/>
        </w:tabs>
        <w:spacing w:line="276" w:lineRule="auto"/>
        <w:ind w:left="360" w:firstLine="360"/>
      </w:pPr>
      <w:r>
        <w:t xml:space="preserve">                    $q = mysqli_query($con, "SELECT * FROM rank WHERE username='$username'") or die('Error161');</w:t>
      </w:r>
    </w:p>
    <w:p w:rsidR="000539BA" w:rsidRDefault="000539BA" w:rsidP="0065242F">
      <w:pPr>
        <w:tabs>
          <w:tab w:val="left" w:pos="10260"/>
        </w:tabs>
        <w:spacing w:line="276" w:lineRule="auto"/>
        <w:ind w:firstLine="360"/>
      </w:pPr>
      <w:r>
        <w:t xml:space="preserve">                    $rowcount = mysqli_num_rows($q);</w:t>
      </w:r>
    </w:p>
    <w:p w:rsidR="000539BA" w:rsidRDefault="000539BA" w:rsidP="0065242F">
      <w:pPr>
        <w:tabs>
          <w:tab w:val="left" w:pos="10260"/>
        </w:tabs>
        <w:spacing w:line="276" w:lineRule="auto"/>
        <w:ind w:firstLine="360"/>
      </w:pPr>
      <w:r>
        <w:t xml:space="preserve">                    if ($rowcount == 0) {</w:t>
      </w:r>
    </w:p>
    <w:p w:rsidR="000539BA" w:rsidRDefault="000539BA" w:rsidP="0065242F">
      <w:pPr>
        <w:tabs>
          <w:tab w:val="left" w:pos="10260"/>
        </w:tabs>
        <w:spacing w:line="276" w:lineRule="auto"/>
        <w:ind w:left="360"/>
      </w:pPr>
      <w:r>
        <w:lastRenderedPageBreak/>
        <w:t xml:space="preserve">                        $q2 = mysqli_query($con, "INSERT INTO rank VALUES(NULL,'$username','$s',NOW())") or die('Error165');</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$sun = $row['score'];</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$sun = $s + $sun;</w:t>
      </w:r>
    </w:p>
    <w:p w:rsidR="000539BA" w:rsidRDefault="000539BA" w:rsidP="0065242F">
      <w:pPr>
        <w:tabs>
          <w:tab w:val="left" w:pos="10260"/>
        </w:tabs>
        <w:spacing w:line="276" w:lineRule="auto"/>
        <w:ind w:left="360" w:firstLine="360"/>
      </w:pPr>
      <w:r>
        <w:t xml:space="preserve">                        $q = mysqli_query($con, "UPDATE `rank` SET `score`=$sun ,time=NOW() WHERE username= '$username'") or die('Error174');</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header('location:account.php?q=result&amp;eid=' . $_GET[eid]);</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if (@$_GET['q'] == 'result' &amp;&amp; @$_GET['eid']) {</w:t>
      </w:r>
    </w:p>
    <w:p w:rsidR="000539BA" w:rsidRDefault="000539BA" w:rsidP="0065242F">
      <w:pPr>
        <w:tabs>
          <w:tab w:val="left" w:pos="10260"/>
        </w:tabs>
        <w:spacing w:line="276" w:lineRule="auto"/>
        <w:ind w:firstLine="360"/>
      </w:pPr>
      <w:r>
        <w:t xml:space="preserve">    $eid = @$_GET['eid'];</w:t>
      </w:r>
    </w:p>
    <w:p w:rsidR="000539BA" w:rsidRDefault="000539BA" w:rsidP="0065242F">
      <w:pPr>
        <w:tabs>
          <w:tab w:val="left" w:pos="10260"/>
        </w:tabs>
        <w:spacing w:line="276" w:lineRule="auto"/>
        <w:ind w:firstLine="360"/>
      </w:pPr>
      <w:r>
        <w:t xml:space="preserve">    $q = mysqli_query($con, "SELECT * FROM quiz WHERE eid='$eid' ") or die('Error157');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$total = $row['total'];</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firstLine="360"/>
      </w:pPr>
      <w:r>
        <w:t xml:space="preserve">    $q = mysqli_query($con, "SELECT * FROM history WHERE eid='$eid' AND username='$username' ") or die('Error157');</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      = $row['score'];</w:t>
      </w:r>
    </w:p>
    <w:p w:rsidR="000539BA" w:rsidRDefault="000539BA" w:rsidP="0065242F">
      <w:pPr>
        <w:tabs>
          <w:tab w:val="left" w:pos="10260"/>
        </w:tabs>
        <w:spacing w:line="276" w:lineRule="auto"/>
        <w:ind w:firstLine="360"/>
      </w:pPr>
      <w:r>
        <w:t xml:space="preserve">        $w      = $row['wrong'];</w:t>
      </w:r>
    </w:p>
    <w:p w:rsidR="000539BA" w:rsidRDefault="000539BA" w:rsidP="0065242F">
      <w:pPr>
        <w:tabs>
          <w:tab w:val="left" w:pos="10260"/>
        </w:tabs>
        <w:spacing w:line="276" w:lineRule="auto"/>
        <w:ind w:firstLine="360"/>
      </w:pPr>
      <w:r>
        <w:t xml:space="preserve">        $r      = $row['correct'];</w:t>
      </w:r>
    </w:p>
    <w:p w:rsidR="000539BA" w:rsidRDefault="000539BA" w:rsidP="0065242F">
      <w:pPr>
        <w:tabs>
          <w:tab w:val="left" w:pos="10260"/>
        </w:tabs>
        <w:spacing w:line="276" w:lineRule="auto"/>
        <w:ind w:firstLine="360"/>
      </w:pPr>
      <w:r>
        <w:t xml:space="preserve">        $status = $row['status'];</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 ($status == "finished") {</w:t>
      </w:r>
    </w:p>
    <w:p w:rsidR="000539BA" w:rsidRDefault="000539BA" w:rsidP="0065242F">
      <w:pPr>
        <w:tabs>
          <w:tab w:val="left" w:pos="10260"/>
        </w:tabs>
        <w:spacing w:line="276" w:lineRule="auto"/>
        <w:ind w:firstLine="360"/>
      </w:pPr>
      <w:r>
        <w:t xml:space="preserve">        echo '&lt;div class="panel"&gt;</w:t>
      </w:r>
    </w:p>
    <w:p w:rsidR="000539BA" w:rsidRDefault="000539BA" w:rsidP="0065242F">
      <w:pPr>
        <w:tabs>
          <w:tab w:val="left" w:pos="10260"/>
        </w:tabs>
        <w:spacing w:line="276" w:lineRule="auto"/>
        <w:ind w:left="360" w:firstLine="360"/>
      </w:pPr>
      <w:r>
        <w:t>&lt;center&gt;&lt;h1 class="title" style="color:#660033"&gt;Result&lt;/h1&gt;&lt;center&gt;&lt;br /&gt;&lt;div class="table-responsive"&gt;&lt;table class="table table-striped title1" style="font-size:20px;font-weight:1000;"&gt;';</w:t>
      </w:r>
    </w:p>
    <w:p w:rsidR="000539BA" w:rsidRDefault="000539BA" w:rsidP="0065242F">
      <w:pPr>
        <w:tabs>
          <w:tab w:val="left" w:pos="10260"/>
        </w:tabs>
        <w:spacing w:line="276" w:lineRule="auto"/>
        <w:ind w:left="360"/>
      </w:pPr>
      <w:r>
        <w:t xml:space="preserve">        echo '&lt;tr style="color:darkblue"&gt;&lt;td style="vertical-align:middle"&gt;Jumlah Soal&lt;/td&gt;&lt;td style="vertical-align:middle"&gt;' . $total . '&lt;/td&gt;&lt;/tr&gt;</w:t>
      </w:r>
    </w:p>
    <w:p w:rsidR="000539BA" w:rsidRDefault="000539BA" w:rsidP="0065242F">
      <w:pPr>
        <w:tabs>
          <w:tab w:val="left" w:pos="10260"/>
        </w:tabs>
        <w:spacing w:line="276" w:lineRule="auto"/>
        <w:ind w:left="360" w:firstLine="360"/>
      </w:pPr>
      <w:r>
        <w:t xml:space="preserve">      &lt;tr style="color:darkgreen"&gt;&lt;td style="vertical-align:middle"&gt;Jawaban Benar&amp;nbsp;&lt;span class="glyphicon glyphicon-ok-arrow" aria-hidden="true"&gt;&lt;/span&gt;&lt;/td&gt;&lt;td style="vertical-align:middle"&gt;' . $r . '&lt;/td&gt;&lt;/tr&gt; </w:t>
      </w:r>
    </w:p>
    <w:p w:rsidR="000539BA" w:rsidRDefault="000539BA" w:rsidP="0065242F">
      <w:pPr>
        <w:tabs>
          <w:tab w:val="left" w:pos="10260"/>
        </w:tabs>
        <w:spacing w:line="276" w:lineRule="auto"/>
        <w:ind w:left="360" w:firstLine="360"/>
      </w:pPr>
      <w:r>
        <w:lastRenderedPageBreak/>
        <w:t xml:space="preserve">    &lt;tr style="color:red"&gt;&lt;td style="vertical-align:middle"&gt;Jawaban Salah&amp;nbsp;&lt;span class="glyphicon glyphicon-remove-arrow" aria-hidden="true"&gt;&lt;/span&gt;&lt;/td&gt;&lt;td style="vertical-align:middle"&gt;' . $w . '&lt;/td&gt;&lt;/tr&gt;</w:t>
      </w:r>
    </w:p>
    <w:p w:rsidR="000539BA" w:rsidRDefault="000539BA" w:rsidP="0065242F">
      <w:pPr>
        <w:tabs>
          <w:tab w:val="left" w:pos="10260"/>
        </w:tabs>
        <w:spacing w:line="276" w:lineRule="auto"/>
        <w:ind w:left="360"/>
      </w:pPr>
      <w:r>
        <w:t xml:space="preserve">    &lt;tr style="color:orange"&gt;&lt;td style="vertical-align:middle"&gt;Jawaban Kosong&amp;nbsp;&lt;span class="glyphicon glyphicon-ban-arrow" aria-hidden="true"&gt;&lt;/span&gt;&lt;/td&gt;&lt;td style="vertical-align:middle"&gt;' . ($total - $r - $w) . '&lt;/td&gt;&lt;/tr&gt;</w:t>
      </w:r>
    </w:p>
    <w:p w:rsidR="000539BA" w:rsidRDefault="000539BA" w:rsidP="0065242F">
      <w:pPr>
        <w:tabs>
          <w:tab w:val="left" w:pos="10260"/>
        </w:tabs>
        <w:spacing w:line="276" w:lineRule="auto"/>
        <w:ind w:left="360" w:firstLine="360"/>
      </w:pPr>
      <w:r>
        <w:t xml:space="preserve">    &lt;tr style="color:darkblue"&gt;&lt;td style="vertical-align:middle"&gt;Score&amp;nbsp;&lt;span class="glyphicon glyphicon-star" aria-hidden="true"&gt;&lt;/span&gt;&lt;/td&gt;&lt;td style="vertical-align:middle"&gt;' . $s . '&lt;/td&gt;&lt;/tr&gt;';</w:t>
      </w:r>
    </w:p>
    <w:p w:rsidR="000539BA" w:rsidRDefault="000539BA" w:rsidP="0065242F">
      <w:pPr>
        <w:tabs>
          <w:tab w:val="left" w:pos="10260"/>
        </w:tabs>
        <w:spacing w:line="276" w:lineRule="auto"/>
        <w:ind w:left="360" w:firstLine="360"/>
      </w:pPr>
      <w:r>
        <w:t xml:space="preserve">        $q = mysqli_query($con, "SELECT * FROM rank WHERE  username='$username' ") or die('Error157');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$s = $row['score'];</w:t>
      </w:r>
    </w:p>
    <w:p w:rsidR="000539BA" w:rsidRDefault="000539BA" w:rsidP="0065242F">
      <w:pPr>
        <w:tabs>
          <w:tab w:val="left" w:pos="10260"/>
        </w:tabs>
        <w:spacing w:line="276" w:lineRule="auto"/>
        <w:ind w:left="360" w:firstLine="360"/>
      </w:pPr>
      <w:r>
        <w:t xml:space="preserve">            echo '&lt;tr style="color:#990000"&gt;&lt;td style="vertical-align:middle"&gt;Total Score&amp;nbsp;&lt;span class="glyphicon glyphicon-stats" aria-hidden="true"&gt;&lt;/span&gt;&lt;/td&gt;&lt;td style="vertical-align:middle"&gt;' . $s . '&lt;/td&gt;&lt;/tr&gt;';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pPr>
      <w:r>
        <w:t xml:space="preserve">        echo '&lt;tr&gt;&lt;/tr&gt;&lt;/table&gt;&lt;/div&gt;&lt;div class="panel"&gt;&lt;br /&gt;&lt;h3 align="center" style="font-family:calibri"&gt;:: Detail Analisa ::&lt;/h3&gt;&lt;br /&gt;&lt;ol style="font-size:20px;font-weight:bold;font-family:calibri;margin-top:20px"&gt;';</w:t>
      </w:r>
    </w:p>
    <w:p w:rsidR="000539BA" w:rsidRDefault="000539BA" w:rsidP="0065242F">
      <w:pPr>
        <w:tabs>
          <w:tab w:val="left" w:pos="10260"/>
        </w:tabs>
        <w:spacing w:line="276" w:lineRule="auto"/>
        <w:ind w:left="360"/>
      </w:pPr>
      <w:r>
        <w:t xml:space="preserve">        $q = mysqli_query($con, "SELECT * FROM questions WHERE eid='$_GET[eid]'") or die('Error197');</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$question = $row['qns'];</w:t>
      </w:r>
    </w:p>
    <w:p w:rsidR="000539BA" w:rsidRDefault="000539BA" w:rsidP="0065242F">
      <w:pPr>
        <w:tabs>
          <w:tab w:val="left" w:pos="10260"/>
        </w:tabs>
        <w:spacing w:line="276" w:lineRule="auto"/>
        <w:ind w:firstLine="360"/>
      </w:pPr>
      <w:r>
        <w:t xml:space="preserve">            $qid      = $row['qid'];</w:t>
      </w:r>
    </w:p>
    <w:p w:rsidR="000539BA" w:rsidRDefault="000539BA" w:rsidP="0065242F">
      <w:pPr>
        <w:tabs>
          <w:tab w:val="left" w:pos="10260"/>
        </w:tabs>
        <w:spacing w:line="276" w:lineRule="auto"/>
        <w:ind w:left="360" w:firstLine="360"/>
      </w:pPr>
      <w:r>
        <w:t xml:space="preserve">            $q2 = mysqli_query($con, "SELECT * FROM user_answer WHERE eid='$_GET[eid]' AND qid='$qid' AND username='$_SESSION[username]'") or die('Error197');</w:t>
      </w:r>
    </w:p>
    <w:p w:rsidR="000539BA" w:rsidRDefault="000539BA" w:rsidP="0065242F">
      <w:pPr>
        <w:tabs>
          <w:tab w:val="left" w:pos="10260"/>
        </w:tabs>
        <w:spacing w:line="276" w:lineRule="auto"/>
        <w:ind w:firstLine="360"/>
      </w:pPr>
      <w:r>
        <w:t xml:space="preserve">            if (mysqli_num_rows($q2) &gt; 0) {</w:t>
      </w:r>
    </w:p>
    <w:p w:rsidR="000539BA" w:rsidRDefault="000539BA" w:rsidP="0065242F">
      <w:pPr>
        <w:tabs>
          <w:tab w:val="left" w:pos="10260"/>
        </w:tabs>
        <w:spacing w:line="276" w:lineRule="auto"/>
        <w:ind w:firstLine="360"/>
      </w:pPr>
      <w:r>
        <w:t xml:space="preserve">                $row1         = mysqli_fetch_array($q2);</w:t>
      </w:r>
    </w:p>
    <w:p w:rsidR="000539BA" w:rsidRDefault="000539BA" w:rsidP="0065242F">
      <w:pPr>
        <w:tabs>
          <w:tab w:val="left" w:pos="10260"/>
        </w:tabs>
        <w:spacing w:line="276" w:lineRule="auto"/>
        <w:ind w:firstLine="360"/>
      </w:pPr>
      <w:r>
        <w:t xml:space="preserve">                $ansid        = $row1['ans'];</w:t>
      </w:r>
    </w:p>
    <w:p w:rsidR="000539BA" w:rsidRDefault="000539BA" w:rsidP="0065242F">
      <w:pPr>
        <w:tabs>
          <w:tab w:val="left" w:pos="10260"/>
        </w:tabs>
        <w:spacing w:line="276" w:lineRule="auto"/>
        <w:ind w:firstLine="360"/>
      </w:pPr>
      <w:r>
        <w:t xml:space="preserve">                $correctansid = $row1['correctans'];</w:t>
      </w:r>
    </w:p>
    <w:p w:rsidR="000539BA" w:rsidRDefault="000539BA" w:rsidP="0065242F">
      <w:pPr>
        <w:tabs>
          <w:tab w:val="left" w:pos="10260"/>
        </w:tabs>
        <w:spacing w:line="276" w:lineRule="auto"/>
        <w:ind w:left="360" w:firstLine="360"/>
      </w:pPr>
      <w:r>
        <w:t xml:space="preserve">                $q3 = mysqli_query($con, "SELECT * FROM options WHERE optionid='$ansid'") or die('Error197');</w:t>
      </w:r>
    </w:p>
    <w:p w:rsidR="000539BA" w:rsidRDefault="000539BA" w:rsidP="0065242F">
      <w:pPr>
        <w:tabs>
          <w:tab w:val="left" w:pos="10260"/>
        </w:tabs>
        <w:spacing w:line="276" w:lineRule="auto"/>
        <w:ind w:left="360" w:firstLine="360"/>
      </w:pPr>
      <w:r>
        <w:t xml:space="preserve">                $q4 = mysqli_query($con, "SELECT * FROM options WHERE optionid='$correctansid'") or die('Error197');</w:t>
      </w:r>
    </w:p>
    <w:p w:rsidR="000539BA" w:rsidRDefault="000539BA" w:rsidP="0065242F">
      <w:pPr>
        <w:tabs>
          <w:tab w:val="left" w:pos="10260"/>
        </w:tabs>
        <w:spacing w:line="276" w:lineRule="auto"/>
        <w:ind w:firstLine="360"/>
      </w:pPr>
      <w:r>
        <w:t xml:space="preserve">                $row2       = mysqli_fetch_array($q3);</w:t>
      </w:r>
    </w:p>
    <w:p w:rsidR="000539BA" w:rsidRDefault="000539BA" w:rsidP="0065242F">
      <w:pPr>
        <w:tabs>
          <w:tab w:val="left" w:pos="10260"/>
        </w:tabs>
        <w:spacing w:line="276" w:lineRule="auto"/>
        <w:ind w:firstLine="360"/>
      </w:pPr>
      <w:r>
        <w:t xml:space="preserve">                $row3       = mysqli_fetch_array($q4);</w:t>
      </w:r>
    </w:p>
    <w:p w:rsidR="000539BA" w:rsidRDefault="000539BA" w:rsidP="0065242F">
      <w:pPr>
        <w:tabs>
          <w:tab w:val="left" w:pos="10260"/>
        </w:tabs>
        <w:spacing w:line="276" w:lineRule="auto"/>
        <w:ind w:firstLine="360"/>
      </w:pPr>
      <w:r>
        <w:t xml:space="preserve">                $ans        = $row2['option'];</w:t>
      </w:r>
    </w:p>
    <w:p w:rsidR="000539BA" w:rsidRDefault="000539BA" w:rsidP="0065242F">
      <w:pPr>
        <w:tabs>
          <w:tab w:val="left" w:pos="10260"/>
        </w:tabs>
        <w:spacing w:line="276" w:lineRule="auto"/>
        <w:ind w:firstLine="360"/>
      </w:pPr>
      <w:r>
        <w:t xml:space="preserve">                $correctans = $row3['option'];</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left="360" w:firstLine="360"/>
      </w:pPr>
      <w:r>
        <w:lastRenderedPageBreak/>
        <w:t xml:space="preserve">                $q3 = mysqli_query($con, "SELECT * FROM answer WHERE qid='$qid'") or die('Error197');</w:t>
      </w:r>
    </w:p>
    <w:p w:rsidR="000539BA" w:rsidRDefault="000539BA" w:rsidP="0065242F">
      <w:pPr>
        <w:tabs>
          <w:tab w:val="left" w:pos="10260"/>
        </w:tabs>
        <w:spacing w:line="276" w:lineRule="auto"/>
        <w:ind w:firstLine="360"/>
      </w:pPr>
      <w:r>
        <w:t xml:space="preserve">                $row1         = mysqli_fetch_array($q3);</w:t>
      </w:r>
    </w:p>
    <w:p w:rsidR="000539BA" w:rsidRDefault="000539BA" w:rsidP="0065242F">
      <w:pPr>
        <w:tabs>
          <w:tab w:val="left" w:pos="10260"/>
        </w:tabs>
        <w:spacing w:line="276" w:lineRule="auto"/>
        <w:ind w:firstLine="360"/>
      </w:pPr>
      <w:r>
        <w:t xml:space="preserve">                $correctansid = $row1['ansid'];</w:t>
      </w:r>
    </w:p>
    <w:p w:rsidR="000539BA" w:rsidRDefault="000539BA" w:rsidP="0065242F">
      <w:pPr>
        <w:tabs>
          <w:tab w:val="left" w:pos="10260"/>
        </w:tabs>
        <w:spacing w:line="276" w:lineRule="auto"/>
        <w:ind w:left="360"/>
      </w:pPr>
      <w:r>
        <w:t xml:space="preserve">                $q4 = mysqli_query($con, "SELECT * FROM options WHERE optionid='$correctansid'") or die('Error197');</w:t>
      </w:r>
    </w:p>
    <w:p w:rsidR="000539BA" w:rsidRDefault="000539BA" w:rsidP="0065242F">
      <w:pPr>
        <w:tabs>
          <w:tab w:val="left" w:pos="10260"/>
        </w:tabs>
        <w:spacing w:line="276" w:lineRule="auto"/>
        <w:ind w:firstLine="360"/>
      </w:pPr>
      <w:r>
        <w:t xml:space="preserve">                $row2       = mysqli_fetch_array($q4);</w:t>
      </w:r>
    </w:p>
    <w:p w:rsidR="000539BA" w:rsidRDefault="000539BA" w:rsidP="0065242F">
      <w:pPr>
        <w:tabs>
          <w:tab w:val="left" w:pos="10260"/>
        </w:tabs>
        <w:spacing w:line="276" w:lineRule="auto"/>
        <w:ind w:firstLine="360"/>
      </w:pPr>
      <w:r>
        <w:t xml:space="preserve">                $correctans = $row2['option'];</w:t>
      </w:r>
    </w:p>
    <w:p w:rsidR="000539BA" w:rsidRDefault="000539BA" w:rsidP="0065242F">
      <w:pPr>
        <w:tabs>
          <w:tab w:val="left" w:pos="10260"/>
        </w:tabs>
        <w:spacing w:line="276" w:lineRule="auto"/>
        <w:ind w:firstLine="360"/>
      </w:pPr>
      <w:r>
        <w:t xml:space="preserve">                $ans        = "Unanswered";</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 ($correctans == $ans &amp;&amp; $ans != "Unanswered") {</w:t>
      </w:r>
    </w:p>
    <w:p w:rsidR="000539BA" w:rsidRDefault="000539BA" w:rsidP="0065242F">
      <w:pPr>
        <w:tabs>
          <w:tab w:val="left" w:pos="10260"/>
        </w:tabs>
        <w:spacing w:line="276" w:lineRule="auto"/>
        <w:ind w:left="360" w:firstLine="360"/>
      </w:pPr>
      <w:r>
        <w:t xml:space="preserve">                echo '&lt;li&gt;&lt;div style="font-size:16px;font-weight:bold;font-family:calibri;margin-top:20px;background-color:lightgreen;padding:10px;word-wrap:break-word;border:2px solid darkgreen;border-radius:10px;"&gt;' . $question . ' &lt;span class="glyphicon glyphicon-ok" style="color:darkgreen"&gt;&lt;/span&gt;&lt;/div&gt;&lt;br /&gt;';</w:t>
      </w:r>
    </w:p>
    <w:p w:rsidR="000539BA" w:rsidRDefault="000539BA" w:rsidP="0065242F">
      <w:pPr>
        <w:tabs>
          <w:tab w:val="left" w:pos="10260"/>
        </w:tabs>
        <w:spacing w:line="276" w:lineRule="auto"/>
        <w:ind w:left="360" w:firstLine="360"/>
      </w:pPr>
      <w:r>
        <w:t xml:space="preserve">                echo '&lt;font style="font-size:14px;color:darkgreen"&gt;&lt;b&gt;Jawaban Kamu: &lt;/b&gt;&lt;/font&gt;&lt;font style="font-size:14px;"&gt;' . $ans . '&lt;/font&gt;&lt;br /&gt;';</w:t>
      </w:r>
    </w:p>
    <w:p w:rsidR="000539BA" w:rsidRDefault="000539BA" w:rsidP="0065242F">
      <w:pPr>
        <w:tabs>
          <w:tab w:val="left" w:pos="10260"/>
        </w:tabs>
        <w:spacing w:line="276" w:lineRule="auto"/>
        <w:ind w:left="360" w:firstLine="360"/>
      </w:pPr>
      <w:r>
        <w:t xml:space="preserve">                echo '&lt;font style="font-size:14px;color:darkgreen"&gt;&lt;b&gt;Jawaban yang Benar: &lt;/b&gt;&lt;/font&gt;&lt;font style="font-size:14px;"&gt;' . $correctans . '&lt;/font&gt;&lt;br /&gt;';</w:t>
      </w:r>
    </w:p>
    <w:p w:rsidR="000539BA" w:rsidRDefault="000539BA" w:rsidP="0065242F">
      <w:pPr>
        <w:tabs>
          <w:tab w:val="left" w:pos="10260"/>
        </w:tabs>
        <w:spacing w:line="276" w:lineRule="auto"/>
        <w:ind w:firstLine="360"/>
      </w:pPr>
      <w:r>
        <w:t xml:space="preserve">            } </w:t>
      </w:r>
    </w:p>
    <w:p w:rsidR="000539BA" w:rsidRDefault="000539BA" w:rsidP="0065242F">
      <w:pPr>
        <w:tabs>
          <w:tab w:val="left" w:pos="10260"/>
        </w:tabs>
        <w:spacing w:line="276" w:lineRule="auto"/>
        <w:ind w:firstLine="360"/>
      </w:pPr>
      <w:r>
        <w:t xml:space="preserve">            else if ($ans == "Unanswered") {</w:t>
      </w:r>
    </w:p>
    <w:p w:rsidR="000539BA" w:rsidRDefault="000539BA" w:rsidP="0065242F">
      <w:pPr>
        <w:tabs>
          <w:tab w:val="left" w:pos="10260"/>
        </w:tabs>
        <w:spacing w:line="276" w:lineRule="auto"/>
        <w:ind w:left="360"/>
      </w:pPr>
      <w:r>
        <w:t xml:space="preserve">                echo '&lt;li&gt;&lt;div style="font-size:16px;font-weight:bold;font-family:calibri;margin-top:20px;background-color:#f7f576;padding:10px;word-wrap:break-word;border:2px solid #b75a0e;border-radius:10px;"&gt;' . $question . ' &lt;/div&gt;&lt;br /&gt;';</w:t>
      </w:r>
    </w:p>
    <w:p w:rsidR="000539BA" w:rsidRDefault="000539BA" w:rsidP="0065242F">
      <w:pPr>
        <w:tabs>
          <w:tab w:val="left" w:pos="10260"/>
        </w:tabs>
        <w:spacing w:line="276" w:lineRule="auto"/>
        <w:ind w:left="360" w:firstLine="360"/>
      </w:pPr>
      <w:r>
        <w:t xml:space="preserve">                echo '&lt;font style="font-size:14px;color:darkgreen"&gt;&lt;b&gt;Jawaban yang Benar: &lt;/b&gt;&lt;/font&gt;&lt;font style="font-size:14px;"&gt;' . $correctans . '&lt;/font&gt;&lt;br /&gt;';</w:t>
      </w:r>
    </w:p>
    <w:p w:rsidR="000539BA" w:rsidRDefault="000539BA" w:rsidP="0065242F">
      <w:pPr>
        <w:tabs>
          <w:tab w:val="left" w:pos="10260"/>
        </w:tabs>
        <w:spacing w:line="276" w:lineRule="auto"/>
        <w:ind w:firstLine="360"/>
      </w:pPr>
      <w:r>
        <w:t xml:space="preserve">            } </w:t>
      </w:r>
    </w:p>
    <w:p w:rsidR="000539BA" w:rsidRDefault="000539BA" w:rsidP="0065242F">
      <w:pPr>
        <w:tabs>
          <w:tab w:val="left" w:pos="10260"/>
        </w:tabs>
        <w:spacing w:line="276" w:lineRule="auto"/>
        <w:ind w:firstLine="360"/>
      </w:pPr>
      <w:r>
        <w:t xml:space="preserve">            else {</w:t>
      </w:r>
    </w:p>
    <w:p w:rsidR="000539BA" w:rsidRDefault="000539BA" w:rsidP="0065242F">
      <w:pPr>
        <w:tabs>
          <w:tab w:val="left" w:pos="10260"/>
        </w:tabs>
        <w:spacing w:line="276" w:lineRule="auto"/>
        <w:ind w:left="360" w:firstLine="360"/>
      </w:pPr>
      <w:r>
        <w:t xml:space="preserve">                echo '&lt;li&gt;&lt;div style="font-size:16px;font-weight:bold;font-family:calibri;margin-top:20px;background-color:#f99595;padding:10px;word-wrap:break-word;border:2px solid darkred;border-radius:10px;"&gt;' . $question . ' &lt;span class="glyphicon glyphicon-remove" style="color:red"&gt;&lt;/span&gt;&lt;/div&gt;&lt;br /&gt;';</w:t>
      </w:r>
    </w:p>
    <w:p w:rsidR="000539BA" w:rsidRDefault="000539BA" w:rsidP="0065242F">
      <w:pPr>
        <w:tabs>
          <w:tab w:val="left" w:pos="10260"/>
        </w:tabs>
        <w:spacing w:line="276" w:lineRule="auto"/>
        <w:ind w:left="360"/>
      </w:pPr>
      <w:r>
        <w:t xml:space="preserve">                echo '&lt;font style="font-size:14px;color:darkgreen"&gt;&lt;b&gt;Jawaban Kamu: &lt;/b&gt;&lt;/font&gt;&lt;font style="font-size:14px;"&gt;' . $ans . '&lt;/font&gt;&lt;br /&gt;';</w:t>
      </w:r>
    </w:p>
    <w:p w:rsidR="000539BA" w:rsidRDefault="000539BA" w:rsidP="0065242F">
      <w:pPr>
        <w:tabs>
          <w:tab w:val="left" w:pos="10260"/>
        </w:tabs>
        <w:spacing w:line="276" w:lineRule="auto"/>
        <w:ind w:left="360" w:firstLine="360"/>
      </w:pPr>
      <w:r>
        <w:t xml:space="preserve">                echo '&lt;font style="font-size:14px;color:red"&gt;&lt;b&gt;Jawaban yang Benar: &lt;/b&gt;&lt;/font&gt;&lt;font style="font-size:14px;"&gt;' . $correctans . '&lt;/font&gt;&lt;br /&gt;';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echo "&lt;br /&gt;&lt;/li&gt;";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echo '&lt;/ol&gt;';</w:t>
      </w:r>
    </w:p>
    <w:p w:rsidR="000539BA" w:rsidRDefault="000539BA" w:rsidP="0065242F">
      <w:pPr>
        <w:tabs>
          <w:tab w:val="left" w:pos="10260"/>
        </w:tabs>
        <w:spacing w:line="276" w:lineRule="auto"/>
        <w:ind w:firstLine="360"/>
      </w:pPr>
      <w:r>
        <w:lastRenderedPageBreak/>
        <w:t xml:space="preserve">        echo "&lt;/div&gt;";</w:t>
      </w:r>
    </w:p>
    <w:p w:rsidR="000539BA" w:rsidRDefault="000539BA" w:rsidP="0065242F">
      <w:pPr>
        <w:tabs>
          <w:tab w:val="left" w:pos="10260"/>
        </w:tabs>
        <w:spacing w:line="276" w:lineRule="auto"/>
        <w:ind w:firstLine="360"/>
      </w:pPr>
      <w:r>
        <w:t xml:space="preserve">    } else {</w:t>
      </w:r>
    </w:p>
    <w:p w:rsidR="000539BA" w:rsidRDefault="000539BA" w:rsidP="0065242F">
      <w:pPr>
        <w:tabs>
          <w:tab w:val="left" w:pos="10260"/>
        </w:tabs>
        <w:spacing w:line="276" w:lineRule="auto"/>
        <w:ind w:firstLine="360"/>
      </w:pPr>
      <w:r>
        <w:t xml:space="preserve">        die("Thats a 404 Error bro. You are trying to access a wrong page");</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if (@$_GET['q'] == 2) {</w:t>
      </w:r>
    </w:p>
    <w:p w:rsidR="000539BA" w:rsidRDefault="000539BA" w:rsidP="0065242F">
      <w:pPr>
        <w:tabs>
          <w:tab w:val="left" w:pos="10260"/>
        </w:tabs>
        <w:spacing w:line="276" w:lineRule="auto"/>
        <w:ind w:left="360"/>
      </w:pPr>
      <w:r>
        <w:t xml:space="preserve">    $q = mysqli_query($con, "SELECT * FROM history WHERE username='$username' AND status='finished' ORDER BY date DESC ") or die('Error197');</w:t>
      </w:r>
    </w:p>
    <w:p w:rsidR="000539BA" w:rsidRDefault="000539BA" w:rsidP="0065242F">
      <w:pPr>
        <w:tabs>
          <w:tab w:val="left" w:pos="10260"/>
        </w:tabs>
        <w:spacing w:line="276" w:lineRule="auto"/>
        <w:ind w:firstLine="360"/>
      </w:pPr>
      <w:r>
        <w:t xml:space="preserve">    echo '&lt;div class="panel title"&gt;&lt;div class="table-responsive"&gt;</w:t>
      </w:r>
    </w:p>
    <w:p w:rsidR="000539BA" w:rsidRDefault="000539BA" w:rsidP="0065242F">
      <w:pPr>
        <w:tabs>
          <w:tab w:val="left" w:pos="10260"/>
        </w:tabs>
        <w:spacing w:line="276" w:lineRule="auto"/>
        <w:ind w:firstLine="360"/>
      </w:pPr>
      <w:r>
        <w:t>&lt;table class="table table-striped title1" &gt;</w:t>
      </w:r>
    </w:p>
    <w:p w:rsidR="000539BA" w:rsidRDefault="000539BA" w:rsidP="0065242F">
      <w:pPr>
        <w:tabs>
          <w:tab w:val="left" w:pos="10260"/>
        </w:tabs>
        <w:spacing w:line="276" w:lineRule="auto"/>
        <w:ind w:left="360"/>
      </w:pPr>
      <w:r>
        <w:t>&lt;tr&gt;&lt;td style="vertical-align:middle"&gt;&lt;b&gt;No.&lt;/b&gt;&lt;/td&gt;&lt;td style="vertical-align:middle"&gt;&lt;b&gt;Topik&lt;/b&gt;&lt;/td&gt;&lt;td style="vertical-align:middle"&gt;&lt;b&gt;Jumlah Soal&lt;/b&gt;&lt;/td&gt;&lt;td style="vertical-align:middle"&gt;&lt;b&gt;Jawaban Benar&lt;/b&gt;&lt;/td&gt;&lt;td style="vertical-align:middle"&gt;&lt;b&gt;Jawaban Salah&lt;b&gt;&lt;/td&gt;&lt;td style="vertical-align:middle"&gt;&lt;b&gt;Jawaban Kosong&lt;b&gt;&lt;/td&gt;&lt;td style="vertical-align:middle"&gt;&lt;b&gt;Score&lt;/b&gt;&lt;/td&gt;&lt;td style="vertical-align:middle"&gt;&lt;b&gt;Action&lt;b&gt;&lt;/td&gt;&lt;/tr&gt;';</w:t>
      </w:r>
    </w:p>
    <w:p w:rsidR="000539BA" w:rsidRDefault="000539BA" w:rsidP="0065242F">
      <w:pPr>
        <w:tabs>
          <w:tab w:val="left" w:pos="10260"/>
        </w:tabs>
        <w:spacing w:line="276" w:lineRule="auto"/>
        <w:ind w:firstLine="360"/>
      </w:pPr>
      <w:r>
        <w:t xml:space="preserve">    $c = 0;</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$eid = $row['eid'];</w:t>
      </w:r>
    </w:p>
    <w:p w:rsidR="000539BA" w:rsidRDefault="000539BA" w:rsidP="0065242F">
      <w:pPr>
        <w:tabs>
          <w:tab w:val="left" w:pos="10260"/>
        </w:tabs>
        <w:spacing w:line="276" w:lineRule="auto"/>
        <w:ind w:firstLine="360"/>
      </w:pPr>
      <w:r>
        <w:t xml:space="preserve">        $s   = $row['score'];</w:t>
      </w:r>
    </w:p>
    <w:p w:rsidR="000539BA" w:rsidRDefault="000539BA" w:rsidP="0065242F">
      <w:pPr>
        <w:tabs>
          <w:tab w:val="left" w:pos="10260"/>
        </w:tabs>
        <w:spacing w:line="276" w:lineRule="auto"/>
        <w:ind w:firstLine="360"/>
      </w:pPr>
      <w:r>
        <w:t xml:space="preserve">        $w   = $row['wrong'];</w:t>
      </w:r>
    </w:p>
    <w:p w:rsidR="000539BA" w:rsidRDefault="000539BA" w:rsidP="0065242F">
      <w:pPr>
        <w:tabs>
          <w:tab w:val="left" w:pos="10260"/>
        </w:tabs>
        <w:spacing w:line="276" w:lineRule="auto"/>
        <w:ind w:firstLine="360"/>
      </w:pPr>
      <w:r>
        <w:t xml:space="preserve">        $r   = $row['correct'];</w:t>
      </w:r>
    </w:p>
    <w:p w:rsidR="000539BA" w:rsidRDefault="000539BA" w:rsidP="0065242F">
      <w:pPr>
        <w:tabs>
          <w:tab w:val="left" w:pos="10260"/>
        </w:tabs>
        <w:spacing w:line="276" w:lineRule="auto"/>
        <w:ind w:firstLine="360"/>
      </w:pPr>
      <w:r>
        <w:t xml:space="preserve">        $q23 = mysqli_query($con, "SELECT * FROM quiz WHERE  eid='$eid' ") or die('Error208');</w:t>
      </w:r>
    </w:p>
    <w:p w:rsidR="000539BA" w:rsidRDefault="000539BA" w:rsidP="0065242F">
      <w:pPr>
        <w:tabs>
          <w:tab w:val="left" w:pos="10260"/>
        </w:tabs>
        <w:spacing w:line="276" w:lineRule="auto"/>
        <w:ind w:firstLine="360"/>
      </w:pPr>
      <w:r>
        <w:t xml:space="preserve">        while ($row = mysqli_fetch_array($q23)) {</w:t>
      </w:r>
    </w:p>
    <w:p w:rsidR="000539BA" w:rsidRDefault="000539BA" w:rsidP="0065242F">
      <w:pPr>
        <w:tabs>
          <w:tab w:val="left" w:pos="10260"/>
        </w:tabs>
        <w:spacing w:line="276" w:lineRule="auto"/>
        <w:ind w:firstLine="360"/>
      </w:pPr>
      <w:r>
        <w:t xml:space="preserve">            $title = $row['title'];</w:t>
      </w:r>
    </w:p>
    <w:p w:rsidR="000539BA" w:rsidRDefault="000539BA" w:rsidP="0065242F">
      <w:pPr>
        <w:tabs>
          <w:tab w:val="left" w:pos="10260"/>
        </w:tabs>
        <w:spacing w:line="276" w:lineRule="auto"/>
        <w:ind w:firstLine="360"/>
      </w:pPr>
      <w:r>
        <w:t xml:space="preserve">            $total = $row['total'];</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$c++;</w:t>
      </w:r>
    </w:p>
    <w:p w:rsidR="000539BA" w:rsidRDefault="000539BA" w:rsidP="0065242F">
      <w:pPr>
        <w:tabs>
          <w:tab w:val="left" w:pos="10260"/>
        </w:tabs>
        <w:spacing w:line="276" w:lineRule="auto"/>
        <w:ind w:left="360" w:firstLine="360"/>
      </w:pPr>
      <w:r>
        <w:t xml:space="preserve">        echo '&lt;tr&gt;&lt;td style="vertical-align:middle"&gt;' . $c . '&lt;/td&gt;&lt;td style="vertical-align:middle"&gt;' . $title . '&lt;/td&gt;&lt;td style="vertical-align:middle"&gt;' . $total . '&lt;/td&gt;&lt;td style="vertical-align:middle"&gt;' . $r . '&lt;/td&gt;&lt;td style="vertical-align:middle"&gt;' . $w . '&lt;/td&gt;&lt;td style="vertical-align:middle"&gt;' . ($total - $r - $w) . '&lt;/td&gt;&lt;td style="vertical-align:middle"&gt;' . $s . '&lt;/td&gt;&lt;td style="vertical-align:middle"&gt;&lt;b&gt;&lt;a href="account.php?q=result&amp;eid=' . $eid . '" class="btn" style="margin:0px;background:darkred;color:white"&gt;&amp;nbsp;&lt;span class="title1"&gt;&lt;b&gt;View Result&lt;/b&gt;&lt;/td&gt;&lt;/tr&gt;';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echo '&lt;/table&gt;&lt;/div&gt;';</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if (@$_GET['q'] == 3) {</w:t>
      </w:r>
    </w:p>
    <w:p w:rsidR="000539BA" w:rsidRDefault="000539BA" w:rsidP="0065242F">
      <w:pPr>
        <w:tabs>
          <w:tab w:val="left" w:pos="10260"/>
        </w:tabs>
        <w:spacing w:line="276" w:lineRule="auto"/>
        <w:ind w:firstLine="360"/>
      </w:pPr>
      <w:r>
        <w:t xml:space="preserve">    if(isset($_GET['show'])){</w:t>
      </w:r>
    </w:p>
    <w:p w:rsidR="000539BA" w:rsidRDefault="000539BA" w:rsidP="0065242F">
      <w:pPr>
        <w:tabs>
          <w:tab w:val="left" w:pos="10260"/>
        </w:tabs>
        <w:spacing w:line="276" w:lineRule="auto"/>
        <w:ind w:firstLine="360"/>
      </w:pPr>
      <w:r>
        <w:t xml:space="preserve">        $show = $_GET['show'];</w:t>
      </w:r>
    </w:p>
    <w:p w:rsidR="000539BA" w:rsidRDefault="000539BA" w:rsidP="0065242F">
      <w:pPr>
        <w:tabs>
          <w:tab w:val="left" w:pos="10260"/>
        </w:tabs>
        <w:spacing w:line="276" w:lineRule="auto"/>
        <w:ind w:firstLine="360"/>
      </w:pPr>
      <w:r>
        <w:lastRenderedPageBreak/>
        <w:t xml:space="preserve">        $showfrom = (($show-1)*10) + 1;</w:t>
      </w:r>
    </w:p>
    <w:p w:rsidR="000539BA" w:rsidRDefault="000539BA" w:rsidP="0065242F">
      <w:pPr>
        <w:tabs>
          <w:tab w:val="left" w:pos="10260"/>
        </w:tabs>
        <w:spacing w:line="276" w:lineRule="auto"/>
        <w:ind w:firstLine="360"/>
      </w:pPr>
      <w:r>
        <w:t xml:space="preserve">        $showtill = $showfrom + 9;</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else{</w:t>
      </w:r>
    </w:p>
    <w:p w:rsidR="000539BA" w:rsidRDefault="000539BA" w:rsidP="0065242F">
      <w:pPr>
        <w:tabs>
          <w:tab w:val="left" w:pos="10260"/>
        </w:tabs>
        <w:spacing w:line="276" w:lineRule="auto"/>
        <w:ind w:firstLine="360"/>
      </w:pPr>
      <w:r>
        <w:t xml:space="preserve">        $show = 1;</w:t>
      </w:r>
    </w:p>
    <w:p w:rsidR="000539BA" w:rsidRDefault="000539BA" w:rsidP="0065242F">
      <w:pPr>
        <w:tabs>
          <w:tab w:val="left" w:pos="10260"/>
        </w:tabs>
        <w:spacing w:line="276" w:lineRule="auto"/>
        <w:ind w:firstLine="360"/>
      </w:pPr>
      <w:r>
        <w:t xml:space="preserve">        $showfrom = 1;</w:t>
      </w:r>
    </w:p>
    <w:p w:rsidR="000539BA" w:rsidRDefault="000539BA" w:rsidP="0065242F">
      <w:pPr>
        <w:tabs>
          <w:tab w:val="left" w:pos="10260"/>
        </w:tabs>
        <w:spacing w:line="276" w:lineRule="auto"/>
        <w:ind w:firstLine="360"/>
      </w:pPr>
      <w:r>
        <w:t xml:space="preserve">        $showtill = 10;</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$q = mysqli_query($con, "SELECT * FROM rank") or die('Error223');</w:t>
      </w:r>
    </w:p>
    <w:p w:rsidR="000539BA" w:rsidRDefault="000539BA" w:rsidP="0065242F">
      <w:pPr>
        <w:tabs>
          <w:tab w:val="left" w:pos="10260"/>
        </w:tabs>
        <w:spacing w:line="276" w:lineRule="auto"/>
        <w:ind w:firstLine="360"/>
      </w:pPr>
      <w:r>
        <w:t xml:space="preserve">    echo '&lt;div class="panel title"&gt;&lt;div class="table-responsive"&gt;</w:t>
      </w:r>
    </w:p>
    <w:p w:rsidR="000539BA" w:rsidRDefault="000539BA" w:rsidP="0065242F">
      <w:pPr>
        <w:tabs>
          <w:tab w:val="left" w:pos="10260"/>
        </w:tabs>
        <w:spacing w:line="276" w:lineRule="auto"/>
        <w:ind w:firstLine="360"/>
      </w:pPr>
      <w:r>
        <w:t>&lt;table class="table table-striped title1" &gt;</w:t>
      </w:r>
    </w:p>
    <w:p w:rsidR="000539BA" w:rsidRDefault="000539BA" w:rsidP="0065242F">
      <w:pPr>
        <w:tabs>
          <w:tab w:val="left" w:pos="10260"/>
        </w:tabs>
        <w:spacing w:line="276" w:lineRule="auto"/>
        <w:ind w:left="360" w:firstLine="360"/>
      </w:pPr>
      <w:r>
        <w:t>&lt;tr&gt;&lt;td style="vertical-align:middle"&gt;&lt;b&gt;Rank&lt;/b&gt;&lt;/td&gt;&lt;td style="vertical-align:middle"&gt;&lt;b&gt;Nama&lt;/b&gt;&lt;/td&gt;&lt;td style="vertical-align:middle"&gt;&lt;b&gt;Jurusan&lt;/b&gt;&lt;/td&gt;&lt;td style="vertical-align:middle"&gt;&lt;b&gt;Username&lt;/b&gt;&lt;/td&gt;&lt;td style="vertical-align:middle"&gt;&lt;b&gt;Total Score&lt;/b&gt;&lt;/td&gt;&lt;/tr&gt;';</w:t>
      </w:r>
    </w:p>
    <w:p w:rsidR="000539BA" w:rsidRDefault="000539BA" w:rsidP="0065242F">
      <w:pPr>
        <w:tabs>
          <w:tab w:val="left" w:pos="10260"/>
        </w:tabs>
        <w:spacing w:line="276" w:lineRule="auto"/>
        <w:ind w:firstLine="360"/>
      </w:pPr>
      <w:r>
        <w:t xml:space="preserve">    $c = $showfrom-1;</w:t>
      </w:r>
    </w:p>
    <w:p w:rsidR="000539BA" w:rsidRDefault="000539BA" w:rsidP="0065242F">
      <w:pPr>
        <w:tabs>
          <w:tab w:val="left" w:pos="10260"/>
        </w:tabs>
        <w:spacing w:line="276" w:lineRule="auto"/>
        <w:ind w:firstLine="360"/>
      </w:pPr>
      <w:r>
        <w:t xml:space="preserve">    $total = mysqli_num_rows($q);</w:t>
      </w:r>
    </w:p>
    <w:p w:rsidR="000539BA" w:rsidRDefault="000539BA" w:rsidP="0065242F">
      <w:pPr>
        <w:tabs>
          <w:tab w:val="left" w:pos="10260"/>
        </w:tabs>
        <w:spacing w:line="276" w:lineRule="auto"/>
        <w:ind w:firstLine="360"/>
      </w:pPr>
      <w:r>
        <w:t xml:space="preserve">    if($total &gt;= $showfrom){</w:t>
      </w:r>
    </w:p>
    <w:p w:rsidR="000539BA" w:rsidRDefault="000539BA" w:rsidP="0065242F">
      <w:pPr>
        <w:tabs>
          <w:tab w:val="left" w:pos="10260"/>
        </w:tabs>
        <w:spacing w:line="276" w:lineRule="auto"/>
        <w:ind w:left="360" w:firstLine="360"/>
      </w:pPr>
      <w:r>
        <w:t xml:space="preserve">        $q = mysqli_query($con, "SELECT * FROM rank ORDER BY score DESC, time ASC LIMIT ".($showfrom-1).",10") or die('Error223');</w:t>
      </w:r>
    </w:p>
    <w:p w:rsidR="000539BA" w:rsidRDefault="000539BA" w:rsidP="0065242F">
      <w:pPr>
        <w:tabs>
          <w:tab w:val="left" w:pos="10260"/>
        </w:tabs>
        <w:spacing w:line="276" w:lineRule="auto"/>
        <w:ind w:firstLine="360"/>
      </w:pPr>
      <w:r>
        <w:t xml:space="preserve">        while ($row = mysqli_fetch_array($q)) {</w:t>
      </w:r>
    </w:p>
    <w:p w:rsidR="000539BA" w:rsidRDefault="000539BA" w:rsidP="0065242F">
      <w:pPr>
        <w:tabs>
          <w:tab w:val="left" w:pos="10260"/>
        </w:tabs>
        <w:spacing w:line="276" w:lineRule="auto"/>
        <w:ind w:firstLine="360"/>
      </w:pPr>
      <w:r>
        <w:t xml:space="preserve">            $e = $row['username'];</w:t>
      </w:r>
    </w:p>
    <w:p w:rsidR="000539BA" w:rsidRDefault="000539BA" w:rsidP="0065242F">
      <w:pPr>
        <w:tabs>
          <w:tab w:val="left" w:pos="10260"/>
        </w:tabs>
        <w:spacing w:line="276" w:lineRule="auto"/>
        <w:ind w:firstLine="360"/>
      </w:pPr>
      <w:r>
        <w:t xml:space="preserve">            $s = $row['score'];</w:t>
      </w:r>
    </w:p>
    <w:p w:rsidR="000539BA" w:rsidRDefault="000539BA" w:rsidP="0065242F">
      <w:pPr>
        <w:tabs>
          <w:tab w:val="left" w:pos="10260"/>
        </w:tabs>
        <w:spacing w:line="276" w:lineRule="auto"/>
        <w:ind w:left="360"/>
      </w:pPr>
      <w:r>
        <w:t xml:space="preserve">            $q12 = mysqli_query($con, "SELECT * FROM user WHERE username='$e' ") or die('Error231');</w:t>
      </w:r>
    </w:p>
    <w:p w:rsidR="000539BA" w:rsidRDefault="000539BA" w:rsidP="0065242F">
      <w:pPr>
        <w:tabs>
          <w:tab w:val="left" w:pos="10260"/>
        </w:tabs>
        <w:spacing w:line="276" w:lineRule="auto"/>
        <w:ind w:firstLine="360"/>
      </w:pPr>
      <w:r>
        <w:t xml:space="preserve">            while ($row = mysqli_fetch_array($q12)) {</w:t>
      </w:r>
    </w:p>
    <w:p w:rsidR="000539BA" w:rsidRDefault="000539BA" w:rsidP="0065242F">
      <w:pPr>
        <w:tabs>
          <w:tab w:val="left" w:pos="10260"/>
        </w:tabs>
        <w:spacing w:line="276" w:lineRule="auto"/>
        <w:ind w:firstLine="360"/>
      </w:pPr>
      <w:r>
        <w:t xml:space="preserve">                $name     = $row['name'];</w:t>
      </w:r>
    </w:p>
    <w:p w:rsidR="000539BA" w:rsidRDefault="000539BA" w:rsidP="0065242F">
      <w:pPr>
        <w:tabs>
          <w:tab w:val="left" w:pos="10260"/>
        </w:tabs>
        <w:spacing w:line="276" w:lineRule="auto"/>
        <w:ind w:firstLine="360"/>
      </w:pPr>
      <w:r>
        <w:t xml:space="preserve">                $branch   = $row['branch'];</w:t>
      </w:r>
    </w:p>
    <w:p w:rsidR="000539BA" w:rsidRDefault="000539BA" w:rsidP="0065242F">
      <w:pPr>
        <w:tabs>
          <w:tab w:val="left" w:pos="10260"/>
        </w:tabs>
        <w:spacing w:line="276" w:lineRule="auto"/>
        <w:ind w:firstLine="360"/>
      </w:pPr>
      <w:r>
        <w:t xml:space="preserve">                $username = $row['username'];</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$c++;</w:t>
      </w:r>
    </w:p>
    <w:p w:rsidR="000539BA" w:rsidRDefault="000539BA" w:rsidP="0065242F">
      <w:pPr>
        <w:tabs>
          <w:tab w:val="left" w:pos="10260"/>
        </w:tabs>
        <w:spacing w:line="276" w:lineRule="auto"/>
        <w:ind w:left="360"/>
      </w:pPr>
      <w:r>
        <w:t xml:space="preserve">            echo '&lt;tr&gt;&lt;td style="color:#99cc32"&gt;&lt;b&gt;' . $c . '&lt;/b&gt;&lt;/td&gt;&lt;td style="vertical-align:middle"&gt;' . $name . '&lt;/td&gt;&lt;td style="vertical-align:middle"&gt;' . $branch . '&lt;/td&gt;&lt;td style="vertical-align:middle"&gt;' . $username . '&lt;/td&gt;&lt;td style="vertical-align:middle"&gt;' . $s . '&lt;/td&gt;&lt;td style="vertical-align:middle"&gt;';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else{</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echo '&lt;/table&gt;&lt;/div&gt;';</w:t>
      </w:r>
    </w:p>
    <w:p w:rsidR="000539BA" w:rsidRDefault="000539BA" w:rsidP="0065242F">
      <w:pPr>
        <w:tabs>
          <w:tab w:val="left" w:pos="10260"/>
        </w:tabs>
        <w:spacing w:line="276" w:lineRule="auto"/>
        <w:ind w:left="360" w:firstLine="360"/>
      </w:pPr>
      <w:r>
        <w:lastRenderedPageBreak/>
        <w:t xml:space="preserve">    echo '&lt;div class="panel title"&gt;&lt;div class="table-responsive"&gt;&lt;table class="table table-striped title1" &gt;&lt;tr&gt;';</w:t>
      </w:r>
    </w:p>
    <w:p w:rsidR="000539BA" w:rsidRDefault="000539BA" w:rsidP="0065242F">
      <w:pPr>
        <w:tabs>
          <w:tab w:val="left" w:pos="10260"/>
        </w:tabs>
        <w:spacing w:line="276" w:lineRule="auto"/>
        <w:ind w:firstLine="360"/>
      </w:pPr>
      <w:r>
        <w:t xml:space="preserve">    $total = round($total/10) + 1;</w:t>
      </w:r>
    </w:p>
    <w:p w:rsidR="000539BA" w:rsidRDefault="000539BA" w:rsidP="0065242F">
      <w:pPr>
        <w:tabs>
          <w:tab w:val="left" w:pos="10260"/>
        </w:tabs>
        <w:spacing w:line="276" w:lineRule="auto"/>
        <w:ind w:firstLine="360"/>
      </w:pPr>
      <w:r>
        <w:t xml:space="preserve">    if(isset($_GET['show'])){</w:t>
      </w:r>
    </w:p>
    <w:p w:rsidR="000539BA" w:rsidRDefault="000539BA" w:rsidP="0065242F">
      <w:pPr>
        <w:tabs>
          <w:tab w:val="left" w:pos="10260"/>
        </w:tabs>
        <w:spacing w:line="276" w:lineRule="auto"/>
        <w:ind w:firstLine="360"/>
      </w:pPr>
      <w:r>
        <w:t xml:space="preserve">        $show = $_GET['show'];</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else{</w:t>
      </w:r>
    </w:p>
    <w:p w:rsidR="000539BA" w:rsidRDefault="000539BA" w:rsidP="0065242F">
      <w:pPr>
        <w:tabs>
          <w:tab w:val="left" w:pos="10260"/>
        </w:tabs>
        <w:spacing w:line="276" w:lineRule="auto"/>
        <w:ind w:firstLine="360"/>
      </w:pPr>
      <w:r>
        <w:t xml:space="preserve">        $show = 1;</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if($show == 1 &amp;&amp; $total==1){</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else if($show == 1 &amp;&amp; $total!=1){</w:t>
      </w:r>
    </w:p>
    <w:p w:rsidR="000539BA" w:rsidRDefault="000539BA" w:rsidP="0065242F">
      <w:pPr>
        <w:tabs>
          <w:tab w:val="left" w:pos="10260"/>
        </w:tabs>
        <w:spacing w:line="276" w:lineRule="auto"/>
        <w:ind w:firstLine="360"/>
      </w:pPr>
      <w:r>
        <w:t xml:space="preserve">        $i = 1;</w:t>
      </w:r>
    </w:p>
    <w:p w:rsidR="000539BA" w:rsidRDefault="000539BA" w:rsidP="0065242F">
      <w:pPr>
        <w:tabs>
          <w:tab w:val="left" w:pos="10260"/>
        </w:tabs>
        <w:spacing w:line="276" w:lineRule="auto"/>
        <w:ind w:firstLine="360"/>
      </w:pPr>
      <w:r>
        <w:t xml:space="preserve">        while($i&lt;=$total){</w:t>
      </w:r>
    </w:p>
    <w:p w:rsidR="000539BA" w:rsidRDefault="000539BA" w:rsidP="0065242F">
      <w:pPr>
        <w:tabs>
          <w:tab w:val="left" w:pos="10260"/>
        </w:tabs>
        <w:spacing w:line="276" w:lineRule="auto"/>
        <w:ind w:left="360"/>
      </w:pPr>
      <w:r>
        <w:t xml:space="preserve">            echo '&lt;td style="vertical-align:middle;text-align:center"&gt;&lt;a style="font-size:14px;font-family:typo;font-weight:bold" href="account.php?q=3&amp;show='.$i.'"&gt;&amp;nbsp;'.$i.'&amp;nbsp;&lt;/a&gt;&lt;/td&gt;';</w:t>
      </w:r>
    </w:p>
    <w:p w:rsidR="000539BA" w:rsidRDefault="000539BA" w:rsidP="0065242F">
      <w:pPr>
        <w:tabs>
          <w:tab w:val="left" w:pos="10260"/>
        </w:tabs>
        <w:spacing w:line="276" w:lineRule="auto"/>
        <w:ind w:firstLine="360"/>
      </w:pPr>
      <w:r>
        <w:t xml:space="preserve">            $i++;</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firstLine="360"/>
      </w:pPr>
      <w:r>
        <w:t xml:space="preserve">        echo '&lt;td style="vertical-align:middle;text-align:center"&gt;&lt;a style="font-size:14px;font-family:typo;font-weight:bold" href="account.php?q=3&amp;show='.($show+1).'"&gt;&amp;nbsp;&gt;&gt;&amp;nbsp;&lt;/a&gt;&lt;/td&gt;';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else if($show != 1 &amp;&amp; $show==$total){</w:t>
      </w:r>
    </w:p>
    <w:p w:rsidR="000539BA" w:rsidRDefault="000539BA" w:rsidP="0065242F">
      <w:pPr>
        <w:tabs>
          <w:tab w:val="left" w:pos="10260"/>
        </w:tabs>
        <w:spacing w:line="276" w:lineRule="auto"/>
        <w:ind w:left="360" w:firstLine="360"/>
      </w:pPr>
      <w:r>
        <w:t xml:space="preserve">        echo '&lt;td style="vertical-align:middle;text-align:center"&gt;&lt;a style="font-size:14px;font-family:typo;font-weight:bold" href="account.php?q=3&amp;show='.($show-1).'"&gt;&amp;nbsp;&lt;&lt;&amp;nbsp;&lt;/a&gt;&lt;/td&gt;';</w:t>
      </w:r>
    </w:p>
    <w:p w:rsidR="000539BA" w:rsidRDefault="000539BA" w:rsidP="0065242F">
      <w:pPr>
        <w:tabs>
          <w:tab w:val="left" w:pos="10260"/>
        </w:tabs>
        <w:spacing w:line="276" w:lineRule="auto"/>
        <w:ind w:firstLine="360"/>
      </w:pPr>
      <w:r>
        <w:t xml:space="preserve">        $i = 1;</w:t>
      </w:r>
    </w:p>
    <w:p w:rsidR="000539BA" w:rsidRDefault="000539BA" w:rsidP="0065242F">
      <w:pPr>
        <w:tabs>
          <w:tab w:val="left" w:pos="10260"/>
        </w:tabs>
        <w:spacing w:line="276" w:lineRule="auto"/>
        <w:ind w:firstLine="360"/>
      </w:pPr>
      <w:r>
        <w:t xml:space="preserve">        while($i&lt;=$total){</w:t>
      </w:r>
    </w:p>
    <w:p w:rsidR="000539BA" w:rsidRDefault="000539BA" w:rsidP="0065242F">
      <w:pPr>
        <w:tabs>
          <w:tab w:val="left" w:pos="630"/>
          <w:tab w:val="left" w:pos="990"/>
          <w:tab w:val="left" w:pos="10260"/>
        </w:tabs>
        <w:spacing w:line="276" w:lineRule="auto"/>
        <w:ind w:left="360" w:firstLine="360"/>
      </w:pPr>
      <w:r>
        <w:t xml:space="preserve">            echo '&lt;td style="vertical-align:middle;text-align:center"&gt;&lt;a style="font-size:14px;font-family:typo;font-weight:bold" href="account.php?q=3&amp;show='.$i.'"&gt;&amp;nbsp;'.$i.'&amp;nbsp;&lt;/a&gt;&lt;/td&gt;';</w:t>
      </w:r>
    </w:p>
    <w:p w:rsidR="000539BA" w:rsidRDefault="000539BA" w:rsidP="0065242F">
      <w:pPr>
        <w:tabs>
          <w:tab w:val="left" w:pos="10260"/>
        </w:tabs>
        <w:spacing w:line="276" w:lineRule="auto"/>
        <w:ind w:firstLine="360"/>
      </w:pPr>
      <w:r>
        <w:t xml:space="preserve">            $i++;</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else{</w:t>
      </w:r>
    </w:p>
    <w:p w:rsidR="000539BA" w:rsidRDefault="000539BA" w:rsidP="0065242F">
      <w:pPr>
        <w:tabs>
          <w:tab w:val="left" w:pos="10260"/>
        </w:tabs>
        <w:spacing w:line="276" w:lineRule="auto"/>
        <w:ind w:left="360" w:firstLine="360"/>
      </w:pPr>
      <w:r>
        <w:t xml:space="preserve">        echo '&lt;td style="vertical-align:middle;text-align:center"&gt;&lt;a style="font-size:14px;font-family:typo;font-weight:bold" href="account.php?q=3&amp;show='.($show-1).'"&gt;&amp;nbsp;&lt;&lt;&amp;nbsp;&lt;/a&gt;&lt;/td&gt;';</w:t>
      </w:r>
    </w:p>
    <w:p w:rsidR="000539BA" w:rsidRDefault="000539BA" w:rsidP="0065242F">
      <w:pPr>
        <w:tabs>
          <w:tab w:val="left" w:pos="10260"/>
        </w:tabs>
        <w:spacing w:line="276" w:lineRule="auto"/>
        <w:ind w:firstLine="360"/>
      </w:pPr>
      <w:r>
        <w:t xml:space="preserve">        $i = 1;</w:t>
      </w:r>
    </w:p>
    <w:p w:rsidR="000539BA" w:rsidRDefault="000539BA" w:rsidP="0065242F">
      <w:pPr>
        <w:tabs>
          <w:tab w:val="left" w:pos="10260"/>
        </w:tabs>
        <w:spacing w:line="276" w:lineRule="auto"/>
        <w:ind w:firstLine="360"/>
      </w:pPr>
      <w:r>
        <w:t xml:space="preserve">        while($i&lt;=$total){</w:t>
      </w:r>
    </w:p>
    <w:p w:rsidR="000539BA" w:rsidRDefault="000539BA" w:rsidP="0065242F">
      <w:pPr>
        <w:tabs>
          <w:tab w:val="left" w:pos="10260"/>
        </w:tabs>
        <w:spacing w:line="276" w:lineRule="auto"/>
        <w:ind w:left="360"/>
      </w:pPr>
      <w:r>
        <w:t xml:space="preserve">            echo '&lt;td style="vertical-align:middle;text-align:center"&gt;&lt;a style="font-size:14px;font-family:typo;font-weight:bold" href="account.php?q=3&amp;show='.$i.'"&gt;&amp;nbsp;'.$i.'&amp;nbsp;&lt;/a&gt;&lt;/td&gt;';</w:t>
      </w:r>
    </w:p>
    <w:p w:rsidR="000539BA" w:rsidRDefault="000539BA" w:rsidP="0065242F">
      <w:pPr>
        <w:tabs>
          <w:tab w:val="left" w:pos="10260"/>
        </w:tabs>
        <w:spacing w:line="276" w:lineRule="auto"/>
        <w:ind w:firstLine="360"/>
      </w:pPr>
      <w:r>
        <w:lastRenderedPageBreak/>
        <w:t xml:space="preserve">            $i++;</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left="360"/>
      </w:pPr>
      <w:r>
        <w:t xml:space="preserve">        echo '&lt;td style="vertical-align:middle;text-align:center"&gt;&lt;a style="font-size:14px;font-family:typo;font-weight:bold" href="account.php?q=3&amp;show='.($show+1).'"&gt;&amp;nbsp;&gt;&gt;&amp;nbsp;&lt;/a&gt;&lt;/td&gt;';</w:t>
      </w:r>
    </w:p>
    <w:p w:rsidR="000539BA" w:rsidRDefault="000539BA" w:rsidP="0065242F">
      <w:pPr>
        <w:tabs>
          <w:tab w:val="left" w:pos="10260"/>
        </w:tabs>
        <w:spacing w:line="276" w:lineRule="auto"/>
        <w:ind w:firstLine="360"/>
      </w:pPr>
      <w:r>
        <w:t xml:space="preserve">    }</w:t>
      </w:r>
    </w:p>
    <w:p w:rsidR="000539BA" w:rsidRDefault="000539BA" w:rsidP="0065242F">
      <w:pPr>
        <w:tabs>
          <w:tab w:val="left" w:pos="10260"/>
        </w:tabs>
        <w:spacing w:line="276" w:lineRule="auto"/>
        <w:ind w:firstLine="360"/>
      </w:pPr>
      <w:r>
        <w:t xml:space="preserve">    echo '&lt;/tr&gt;&lt;/table&gt;&lt;/div&gt;';</w:t>
      </w:r>
    </w:p>
    <w:p w:rsidR="000539BA" w:rsidRDefault="000539BA" w:rsidP="0065242F">
      <w:pPr>
        <w:tabs>
          <w:tab w:val="left" w:pos="10260"/>
        </w:tabs>
        <w:spacing w:line="276" w:lineRule="auto"/>
        <w:ind w:firstLine="360"/>
      </w:pPr>
      <w:r>
        <w:t>}</w:t>
      </w:r>
    </w:p>
    <w:p w:rsidR="000539BA" w:rsidRDefault="000539BA" w:rsidP="0065242F">
      <w:pPr>
        <w:tabs>
          <w:tab w:val="left" w:pos="10260"/>
        </w:tabs>
        <w:spacing w:line="276" w:lineRule="auto"/>
        <w:ind w:firstLine="360"/>
      </w:pPr>
      <w:r>
        <w:t>?&gt;</w:t>
      </w:r>
    </w:p>
    <w:p w:rsidR="000539BA" w:rsidRDefault="000539BA" w:rsidP="0065242F">
      <w:pPr>
        <w:tabs>
          <w:tab w:val="left" w:pos="10260"/>
        </w:tabs>
        <w:spacing w:line="276" w:lineRule="auto"/>
        <w:ind w:firstLine="360"/>
      </w:pPr>
      <w:r>
        <w:t>&lt;/div&gt;&lt;/div&gt;&lt;/div&gt;&lt;/div&gt;</w:t>
      </w:r>
    </w:p>
    <w:p w:rsidR="000539BA" w:rsidRDefault="000539BA" w:rsidP="0065242F">
      <w:pPr>
        <w:tabs>
          <w:tab w:val="left" w:pos="10260"/>
        </w:tabs>
        <w:spacing w:line="276" w:lineRule="auto"/>
        <w:ind w:firstLine="360"/>
      </w:pPr>
      <w:r>
        <w:t>&lt;div class="row footer"&gt;</w:t>
      </w:r>
    </w:p>
    <w:p w:rsidR="000539BA" w:rsidRDefault="000539BA" w:rsidP="0065242F">
      <w:pPr>
        <w:tabs>
          <w:tab w:val="left" w:pos="10260"/>
        </w:tabs>
        <w:spacing w:line="276" w:lineRule="auto"/>
        <w:ind w:firstLine="360"/>
      </w:pPr>
      <w:r>
        <w:t>&lt;div class="col-md-3 box"&gt;</w:t>
      </w:r>
    </w:p>
    <w:p w:rsidR="000539BA" w:rsidRDefault="000539BA" w:rsidP="0065242F">
      <w:pPr>
        <w:tabs>
          <w:tab w:val="left" w:pos="10260"/>
        </w:tabs>
        <w:spacing w:line="276" w:lineRule="auto"/>
        <w:ind w:left="360" w:firstLine="360"/>
      </w:pPr>
      <w:r>
        <w:t>&lt;a href="#" data-toggle="modal" data-target="#developers" s style="color:lightyellow;" onmouseover="this.style('color:yellow')" target="new"&gt;Contact Person&lt;/a&gt;</w:t>
      </w:r>
    </w:p>
    <w:p w:rsidR="000539BA" w:rsidRDefault="000539BA" w:rsidP="0065242F">
      <w:pPr>
        <w:tabs>
          <w:tab w:val="left" w:pos="10260"/>
        </w:tabs>
        <w:spacing w:line="276" w:lineRule="auto"/>
        <w:ind w:firstLine="360"/>
      </w:pPr>
      <w:r>
        <w:t>&lt;/div&gt;</w:t>
      </w:r>
    </w:p>
    <w:p w:rsidR="000539BA" w:rsidRDefault="000539BA" w:rsidP="0065242F">
      <w:pPr>
        <w:tabs>
          <w:tab w:val="left" w:pos="10260"/>
        </w:tabs>
        <w:spacing w:line="276" w:lineRule="auto"/>
        <w:ind w:firstLine="360"/>
      </w:pPr>
      <w:r>
        <w:t>&lt;!-- Modal For Developers--&gt;</w:t>
      </w:r>
    </w:p>
    <w:p w:rsidR="000539BA" w:rsidRDefault="000539BA" w:rsidP="0065242F">
      <w:pPr>
        <w:tabs>
          <w:tab w:val="left" w:pos="10260"/>
        </w:tabs>
        <w:spacing w:line="276" w:lineRule="auto"/>
        <w:ind w:firstLine="360"/>
      </w:pPr>
      <w:r>
        <w:t>&lt;div class="modal fade title1" id="developers"&gt;</w:t>
      </w:r>
    </w:p>
    <w:p w:rsidR="000539BA" w:rsidRDefault="000539BA" w:rsidP="0065242F">
      <w:pPr>
        <w:tabs>
          <w:tab w:val="left" w:pos="10260"/>
        </w:tabs>
        <w:spacing w:line="276" w:lineRule="auto"/>
        <w:ind w:firstLine="360"/>
      </w:pPr>
      <w:r>
        <w:t xml:space="preserve">  &lt;div class="modal-dialog"&gt;</w:t>
      </w:r>
    </w:p>
    <w:p w:rsidR="000539BA" w:rsidRDefault="000539BA" w:rsidP="0065242F">
      <w:pPr>
        <w:tabs>
          <w:tab w:val="left" w:pos="10260"/>
        </w:tabs>
        <w:spacing w:line="276" w:lineRule="auto"/>
        <w:ind w:firstLine="360"/>
      </w:pPr>
      <w:r>
        <w:t xml:space="preserve">    &lt;div class="modal-content"&gt;</w:t>
      </w:r>
    </w:p>
    <w:p w:rsidR="000539BA" w:rsidRDefault="000539BA" w:rsidP="0065242F">
      <w:pPr>
        <w:tabs>
          <w:tab w:val="left" w:pos="10260"/>
        </w:tabs>
        <w:spacing w:line="276" w:lineRule="auto"/>
        <w:ind w:firstLine="360"/>
      </w:pPr>
      <w:r>
        <w:t xml:space="preserve">      &lt;div class="modal-header"&gt;</w:t>
      </w:r>
    </w:p>
    <w:p w:rsidR="000539BA" w:rsidRDefault="000539BA" w:rsidP="0065242F">
      <w:pPr>
        <w:tabs>
          <w:tab w:val="left" w:pos="10260"/>
        </w:tabs>
        <w:spacing w:line="276" w:lineRule="auto"/>
        <w:ind w:left="360" w:firstLine="360"/>
      </w:pPr>
      <w:r>
        <w:t xml:space="preserve">        &lt;button type="button" class="close" data-dismiss="modal"&gt;&lt;span aria-hidden="true"&gt;&amp;times;&lt;/span&gt;&lt;span class="sr-only"&gt;Close&lt;/span&gt;&lt;/button&gt;</w:t>
      </w:r>
    </w:p>
    <w:p w:rsidR="000539BA" w:rsidRDefault="000539BA" w:rsidP="0065242F">
      <w:pPr>
        <w:tabs>
          <w:tab w:val="left" w:pos="10260"/>
        </w:tabs>
        <w:spacing w:line="276" w:lineRule="auto"/>
        <w:ind w:left="360"/>
      </w:pPr>
      <w:r>
        <w:t xml:space="preserve">        &lt;h4 class="modal-title" style="font-family:'typo' "&gt;&lt;span style="color:orange"&gt;Contact Person&lt;/span&gt;&lt;/h4&gt;</w:t>
      </w:r>
    </w:p>
    <w:p w:rsidR="000539BA" w:rsidRDefault="000539BA" w:rsidP="0065242F">
      <w:pPr>
        <w:tabs>
          <w:tab w:val="left" w:pos="10260"/>
        </w:tabs>
        <w:spacing w:line="276" w:lineRule="auto"/>
        <w:ind w:firstLine="360"/>
      </w:pPr>
      <w:r>
        <w:t xml:space="preserve">      &lt;/div&gt;</w:t>
      </w:r>
      <w:r>
        <w:tab/>
        <w:t xml:space="preserve">  </w:t>
      </w:r>
    </w:p>
    <w:p w:rsidR="000539BA" w:rsidRDefault="000539BA" w:rsidP="0065242F">
      <w:pPr>
        <w:tabs>
          <w:tab w:val="left" w:pos="10260"/>
        </w:tabs>
        <w:spacing w:line="276" w:lineRule="auto"/>
        <w:ind w:firstLine="360"/>
      </w:pPr>
      <w:r>
        <w:t xml:space="preserve">      &lt;div class="modal-body"&gt;</w:t>
      </w:r>
    </w:p>
    <w:p w:rsidR="000539BA" w:rsidRDefault="000539BA" w:rsidP="0065242F">
      <w:pPr>
        <w:tabs>
          <w:tab w:val="left" w:pos="10260"/>
        </w:tabs>
        <w:spacing w:line="276" w:lineRule="auto"/>
        <w:ind w:left="360"/>
      </w:pPr>
      <w:r>
        <w:t xml:space="preserve">        &lt;p&gt;</w:t>
      </w:r>
      <w:r>
        <w:tab/>
        <w:t>&lt;div class="row"&gt;</w:t>
      </w:r>
      <w:r>
        <w:tab/>
        <w:t>&lt;div class="col-md-4"&gt;</w:t>
      </w:r>
      <w:r>
        <w:tab/>
        <w:t xml:space="preserve"> &lt;img src="image/muki.jpg" width=100 height=100 alt="Mugunthan" class="img-rounded"&gt;</w:t>
      </w:r>
      <w:r>
        <w:tab/>
        <w:t xml:space="preserve"> &lt;/div&gt;</w:t>
      </w:r>
      <w:r w:rsidR="0086466C">
        <w:tab/>
        <w:t xml:space="preserve"> &lt;div class="col-md</w:t>
      </w:r>
      <w:r>
        <w:t>5"&gt;</w:t>
      </w:r>
      <w:r>
        <w:tab/>
        <w:t>&lt;a href="" style="color:#202020; font-family:'typo' ; font-size:18px" title=""&gt;Brian Ahmad Taufik</w:t>
      </w:r>
      <w:r w:rsidR="0086466C">
        <w:t xml:space="preserve"> </w:t>
      </w:r>
      <w:r>
        <w:t>&lt;/a&gt;</w:t>
      </w:r>
      <w:r>
        <w:tab/>
        <w:t>&lt;h4 style="color:#202020; font-family:'typo' ;font-size:16px" class="title1"&gt;+62 82232600323</w:t>
      </w:r>
      <w:r w:rsidR="0086466C">
        <w:t xml:space="preserve"> </w:t>
      </w:r>
      <w:r>
        <w:t>&lt;/h4&gt;</w:t>
      </w:r>
      <w:r>
        <w:tab/>
        <w:t>&lt;h4 style="font-family:'typo' "&gt;brianahmad28@gmail.com</w:t>
      </w:r>
      <w:r w:rsidR="0086466C">
        <w:t xml:space="preserve"> </w:t>
      </w:r>
      <w:r>
        <w:t>&lt;/h4&gt;</w:t>
      </w:r>
      <w:r>
        <w:tab/>
      </w:r>
      <w:r>
        <w:lastRenderedPageBreak/>
        <w:t xml:space="preserve">&lt;h4 style="font-family:'typo' </w:t>
      </w:r>
      <w:r w:rsidR="0086466C">
        <w:t xml:space="preserve">"&gt;Politeknik Elektronika Negeri </w:t>
      </w:r>
      <w:r>
        <w:t>Surabaya</w:t>
      </w:r>
      <w:r w:rsidR="0086466C">
        <w:t xml:space="preserve"> </w:t>
      </w:r>
      <w:r>
        <w:t>&lt;/h4&gt;</w:t>
      </w:r>
      <w:r w:rsidR="0086466C">
        <w:t xml:space="preserve"> </w:t>
      </w:r>
      <w:r>
        <w:t>&lt;/div&gt;</w:t>
      </w:r>
      <w:r w:rsidR="0086466C">
        <w:t xml:space="preserve"> </w:t>
      </w:r>
      <w:r>
        <w:t>&lt;/div&gt;</w:t>
      </w:r>
      <w:r>
        <w:tab/>
        <w:t>&lt;/p&gt;</w:t>
      </w:r>
    </w:p>
    <w:p w:rsidR="000539BA" w:rsidRDefault="000539BA" w:rsidP="0065242F">
      <w:pPr>
        <w:tabs>
          <w:tab w:val="left" w:pos="10260"/>
        </w:tabs>
        <w:spacing w:line="276" w:lineRule="auto"/>
        <w:ind w:firstLine="360"/>
      </w:pPr>
      <w:r>
        <w:t xml:space="preserve">      &lt;/div&gt;</w:t>
      </w:r>
    </w:p>
    <w:p w:rsidR="000539BA" w:rsidRDefault="000539BA" w:rsidP="0065242F">
      <w:pPr>
        <w:tabs>
          <w:tab w:val="left" w:pos="10260"/>
        </w:tabs>
        <w:spacing w:line="276" w:lineRule="auto"/>
        <w:ind w:firstLine="360"/>
      </w:pPr>
      <w:r>
        <w:t xml:space="preserve">    &lt;/div&gt;&lt;!-- /.modal-content --&gt;</w:t>
      </w:r>
    </w:p>
    <w:p w:rsidR="000539BA" w:rsidRDefault="000539BA" w:rsidP="0065242F">
      <w:pPr>
        <w:tabs>
          <w:tab w:val="left" w:pos="10260"/>
        </w:tabs>
        <w:spacing w:line="276" w:lineRule="auto"/>
        <w:ind w:firstLine="360"/>
      </w:pPr>
      <w:r>
        <w:t xml:space="preserve">  &lt;/div&gt;&lt;!-- /.modal-dialog --&gt;</w:t>
      </w:r>
    </w:p>
    <w:p w:rsidR="000539BA" w:rsidRDefault="000539BA" w:rsidP="0065242F">
      <w:pPr>
        <w:tabs>
          <w:tab w:val="left" w:pos="10260"/>
        </w:tabs>
        <w:spacing w:line="276" w:lineRule="auto"/>
        <w:ind w:firstLine="360"/>
      </w:pPr>
      <w:r>
        <w:t>&lt;/div&gt;&lt;!-- /.modal --&gt;</w:t>
      </w:r>
    </w:p>
    <w:p w:rsidR="000539BA" w:rsidRDefault="000539BA" w:rsidP="0065242F">
      <w:pPr>
        <w:tabs>
          <w:tab w:val="left" w:pos="10260"/>
        </w:tabs>
        <w:spacing w:line="276" w:lineRule="auto"/>
        <w:ind w:firstLine="360"/>
      </w:pPr>
      <w:r>
        <w:t>&lt;div class="col-md-3 box"&gt;</w:t>
      </w:r>
    </w:p>
    <w:p w:rsidR="000539BA" w:rsidRDefault="000539BA" w:rsidP="0065242F">
      <w:pPr>
        <w:tabs>
          <w:tab w:val="left" w:pos="10260"/>
        </w:tabs>
        <w:spacing w:line="276" w:lineRule="auto"/>
        <w:ind w:left="360" w:firstLine="360"/>
      </w:pPr>
      <w:r>
        <w:t>&lt;a href="feedback.php" style="color:lightyellow;text-decoration:underline" onmouseover="this.style('color:yellow')" target="new"&gt;Feedback&lt;/a&gt;&lt;/div&gt;</w:t>
      </w:r>
    </w:p>
    <w:p w:rsidR="000539BA" w:rsidRDefault="000539BA" w:rsidP="0065242F">
      <w:pPr>
        <w:tabs>
          <w:tab w:val="left" w:pos="10260"/>
        </w:tabs>
        <w:spacing w:line="276" w:lineRule="auto"/>
        <w:ind w:firstLine="360"/>
      </w:pPr>
      <w:r>
        <w:t>&lt;/body&gt;</w:t>
      </w:r>
    </w:p>
    <w:p w:rsidR="000539BA" w:rsidRDefault="000539BA" w:rsidP="0065242F">
      <w:pPr>
        <w:tabs>
          <w:tab w:val="left" w:pos="10260"/>
        </w:tabs>
        <w:spacing w:line="276" w:lineRule="auto"/>
        <w:ind w:firstLine="360"/>
      </w:pPr>
      <w:r>
        <w:t>&lt;/html&gt;</w:t>
      </w:r>
    </w:p>
    <w:p w:rsidR="0065242F" w:rsidRDefault="0065242F" w:rsidP="000539BA">
      <w:pPr>
        <w:tabs>
          <w:tab w:val="left" w:pos="10260"/>
        </w:tabs>
        <w:ind w:firstLine="360"/>
        <w:rPr>
          <w:b/>
          <w:sz w:val="28"/>
        </w:rPr>
      </w:pPr>
    </w:p>
    <w:p w:rsidR="0065242F" w:rsidRDefault="0065242F" w:rsidP="000C1F83">
      <w:pPr>
        <w:tabs>
          <w:tab w:val="left" w:pos="10260"/>
        </w:tabs>
        <w:spacing w:line="276" w:lineRule="auto"/>
        <w:ind w:firstLine="360"/>
        <w:rPr>
          <w:b/>
          <w:sz w:val="28"/>
        </w:rPr>
      </w:pPr>
      <w:r>
        <w:rPr>
          <w:b/>
          <w:sz w:val="28"/>
        </w:rPr>
        <w:t>Logout.php</w:t>
      </w:r>
    </w:p>
    <w:p w:rsidR="0065242F" w:rsidRDefault="0065242F" w:rsidP="000C1F83">
      <w:pPr>
        <w:tabs>
          <w:tab w:val="left" w:pos="10260"/>
        </w:tabs>
        <w:spacing w:line="276" w:lineRule="auto"/>
        <w:rPr>
          <w:b/>
          <w:sz w:val="28"/>
        </w:rPr>
      </w:pPr>
    </w:p>
    <w:p w:rsidR="0065242F" w:rsidRDefault="0065242F" w:rsidP="000C1F83">
      <w:pPr>
        <w:tabs>
          <w:tab w:val="left" w:pos="10260"/>
        </w:tabs>
        <w:spacing w:line="276" w:lineRule="auto"/>
        <w:ind w:firstLine="360"/>
      </w:pPr>
      <w:r>
        <w:t>&lt;?php</w:t>
      </w:r>
    </w:p>
    <w:p w:rsidR="0065242F" w:rsidRDefault="0065242F" w:rsidP="000C1F83">
      <w:pPr>
        <w:tabs>
          <w:tab w:val="left" w:pos="10260"/>
        </w:tabs>
        <w:spacing w:line="276" w:lineRule="auto"/>
        <w:ind w:firstLine="360"/>
      </w:pPr>
      <w:r>
        <w:t>session_start();</w:t>
      </w:r>
    </w:p>
    <w:p w:rsidR="0065242F" w:rsidRDefault="0065242F" w:rsidP="000C1F83">
      <w:pPr>
        <w:tabs>
          <w:tab w:val="left" w:pos="10260"/>
        </w:tabs>
        <w:spacing w:line="276" w:lineRule="auto"/>
        <w:ind w:firstLine="360"/>
      </w:pPr>
      <w:r>
        <w:t>if (isset($_SESSION['username'])) {</w:t>
      </w:r>
    </w:p>
    <w:p w:rsidR="0065242F" w:rsidRDefault="0065242F" w:rsidP="000C1F83">
      <w:pPr>
        <w:tabs>
          <w:tab w:val="left" w:pos="10260"/>
        </w:tabs>
        <w:spacing w:line="276" w:lineRule="auto"/>
        <w:ind w:firstLine="360"/>
      </w:pPr>
      <w:r>
        <w:t xml:space="preserve">    session_destroy();</w:t>
      </w:r>
    </w:p>
    <w:p w:rsidR="0065242F" w:rsidRDefault="0065242F" w:rsidP="000C1F83">
      <w:pPr>
        <w:tabs>
          <w:tab w:val="left" w:pos="10260"/>
        </w:tabs>
        <w:spacing w:line="276" w:lineRule="auto"/>
        <w:ind w:firstLine="360"/>
      </w:pPr>
      <w:r>
        <w:t>}</w:t>
      </w:r>
    </w:p>
    <w:p w:rsidR="0065242F" w:rsidRDefault="0065242F" w:rsidP="000C1F83">
      <w:pPr>
        <w:tabs>
          <w:tab w:val="left" w:pos="10260"/>
        </w:tabs>
        <w:spacing w:line="276" w:lineRule="auto"/>
        <w:ind w:firstLine="360"/>
      </w:pPr>
      <w:r>
        <w:t>$ref = @$_GET['q'];</w:t>
      </w:r>
    </w:p>
    <w:p w:rsidR="0065242F" w:rsidRDefault="0065242F" w:rsidP="000C1F83">
      <w:pPr>
        <w:tabs>
          <w:tab w:val="left" w:pos="10260"/>
        </w:tabs>
        <w:spacing w:line="276" w:lineRule="auto"/>
        <w:ind w:firstLine="360"/>
      </w:pPr>
      <w:r>
        <w:t>header("location:start0.php");</w:t>
      </w:r>
    </w:p>
    <w:p w:rsidR="0065242F" w:rsidRDefault="0065242F" w:rsidP="000C1F83">
      <w:pPr>
        <w:tabs>
          <w:tab w:val="left" w:pos="10260"/>
        </w:tabs>
        <w:spacing w:line="276" w:lineRule="auto"/>
        <w:ind w:firstLine="360"/>
      </w:pPr>
      <w:r>
        <w:t>?&gt;</w:t>
      </w:r>
    </w:p>
    <w:p w:rsidR="0065242F" w:rsidRDefault="0065242F" w:rsidP="000C1F83">
      <w:pPr>
        <w:tabs>
          <w:tab w:val="left" w:pos="10260"/>
        </w:tabs>
      </w:pPr>
    </w:p>
    <w:p w:rsidR="0065242F" w:rsidRDefault="0065242F" w:rsidP="0065242F">
      <w:pPr>
        <w:tabs>
          <w:tab w:val="left" w:pos="10260"/>
        </w:tabs>
        <w:ind w:firstLine="360"/>
        <w:rPr>
          <w:b/>
          <w:sz w:val="28"/>
        </w:rPr>
      </w:pPr>
      <w:r>
        <w:rPr>
          <w:b/>
          <w:sz w:val="28"/>
        </w:rPr>
        <w:t>Feedback.php</w:t>
      </w:r>
    </w:p>
    <w:p w:rsidR="0065242F" w:rsidRDefault="0065242F" w:rsidP="0065242F">
      <w:pPr>
        <w:tabs>
          <w:tab w:val="left" w:pos="10260"/>
        </w:tabs>
        <w:ind w:firstLine="360"/>
        <w:rPr>
          <w:b/>
          <w:sz w:val="28"/>
        </w:rPr>
      </w:pPr>
    </w:p>
    <w:p w:rsidR="0065242F" w:rsidRDefault="0065242F" w:rsidP="000C1F83">
      <w:pPr>
        <w:tabs>
          <w:tab w:val="left" w:pos="10260"/>
        </w:tabs>
        <w:spacing w:line="276" w:lineRule="auto"/>
        <w:ind w:left="360"/>
      </w:pPr>
      <w:r>
        <w:t>&lt;!DOCTYPE html PUBLIC "-//W3C//DTD XHTML 1.0 Transitional//EN" "http://www.w3.org/TR/xhtml1/DTD/xhtml1-transitional.dtd"&gt;</w:t>
      </w:r>
    </w:p>
    <w:p w:rsidR="0065242F" w:rsidRDefault="0065242F" w:rsidP="000C1F83">
      <w:pPr>
        <w:tabs>
          <w:tab w:val="left" w:pos="10260"/>
        </w:tabs>
        <w:spacing w:line="276" w:lineRule="auto"/>
        <w:ind w:firstLine="360"/>
      </w:pPr>
      <w:r>
        <w:t>&lt;html xmlns="http://www.w3.org/1999/xhtml"&gt;</w:t>
      </w:r>
    </w:p>
    <w:p w:rsidR="0065242F" w:rsidRDefault="0065242F" w:rsidP="000C1F83">
      <w:pPr>
        <w:tabs>
          <w:tab w:val="left" w:pos="10260"/>
        </w:tabs>
        <w:spacing w:line="276" w:lineRule="auto"/>
        <w:ind w:firstLine="360"/>
      </w:pPr>
      <w:r>
        <w:t>&lt;head&gt;</w:t>
      </w:r>
    </w:p>
    <w:p w:rsidR="0065242F" w:rsidRDefault="0065242F" w:rsidP="000C1F83">
      <w:pPr>
        <w:tabs>
          <w:tab w:val="left" w:pos="10260"/>
        </w:tabs>
        <w:spacing w:line="276" w:lineRule="auto"/>
        <w:ind w:firstLine="360"/>
      </w:pPr>
      <w:r>
        <w:t>&lt;link rel="icon" href="favicon.ico" type="image/icon" sizes="16x16"&gt;</w:t>
      </w:r>
    </w:p>
    <w:p w:rsidR="0065242F" w:rsidRDefault="0065242F" w:rsidP="000C1F83">
      <w:pPr>
        <w:tabs>
          <w:tab w:val="left" w:pos="10260"/>
        </w:tabs>
        <w:spacing w:line="276" w:lineRule="auto"/>
        <w:ind w:firstLine="360"/>
      </w:pPr>
      <w:r>
        <w:t>&lt;meta http-equiv="Content-Type" content="text/html; charset=iso-8859-1" /&gt;</w:t>
      </w:r>
    </w:p>
    <w:p w:rsidR="0065242F" w:rsidRDefault="0065242F" w:rsidP="000C1F83">
      <w:pPr>
        <w:tabs>
          <w:tab w:val="left" w:pos="10260"/>
        </w:tabs>
        <w:spacing w:line="276" w:lineRule="auto"/>
        <w:ind w:firstLine="360"/>
      </w:pPr>
      <w:r>
        <w:t>&lt;title&gt;| Online Quiz System |&lt;/title&gt;</w:t>
      </w:r>
    </w:p>
    <w:p w:rsidR="0065242F" w:rsidRDefault="0065242F" w:rsidP="000C1F83">
      <w:pPr>
        <w:tabs>
          <w:tab w:val="left" w:pos="10260"/>
        </w:tabs>
        <w:spacing w:line="276" w:lineRule="auto"/>
        <w:ind w:firstLine="360"/>
      </w:pPr>
      <w:r>
        <w:t xml:space="preserve"> &lt;link rel="stylesheet" href="css/main.css"&gt;</w:t>
      </w:r>
    </w:p>
    <w:p w:rsidR="0065242F" w:rsidRDefault="0065242F" w:rsidP="000C1F83">
      <w:pPr>
        <w:tabs>
          <w:tab w:val="left" w:pos="10260"/>
        </w:tabs>
        <w:spacing w:line="276" w:lineRule="auto"/>
        <w:ind w:firstLine="360"/>
      </w:pPr>
      <w:r>
        <w:t xml:space="preserve"> &lt;link  rel="stylesheet" href="css/font.css"&gt;</w:t>
      </w:r>
    </w:p>
    <w:p w:rsidR="0065242F" w:rsidRDefault="0065242F" w:rsidP="000C1F83">
      <w:pPr>
        <w:tabs>
          <w:tab w:val="left" w:pos="10260"/>
        </w:tabs>
        <w:spacing w:line="276" w:lineRule="auto"/>
        <w:ind w:firstLine="360"/>
      </w:pPr>
      <w:r>
        <w:t xml:space="preserve"> &lt;script src="js/jquery.js" type="text/javascript"&gt;&lt;/script&gt;</w:t>
      </w:r>
    </w:p>
    <w:p w:rsidR="0065242F" w:rsidRDefault="0065242F" w:rsidP="000C1F83">
      <w:pPr>
        <w:tabs>
          <w:tab w:val="left" w:pos="10260"/>
        </w:tabs>
        <w:spacing w:line="276" w:lineRule="auto"/>
        <w:ind w:firstLine="360"/>
      </w:pPr>
      <w:r>
        <w:t>&lt;link  rel="stylesheet" href="css/bootstrap.min.css"/&gt;</w:t>
      </w:r>
    </w:p>
    <w:p w:rsidR="0065242F" w:rsidRDefault="0065242F" w:rsidP="000C1F83">
      <w:pPr>
        <w:tabs>
          <w:tab w:val="left" w:pos="10260"/>
        </w:tabs>
        <w:spacing w:line="276" w:lineRule="auto"/>
        <w:ind w:firstLine="360"/>
      </w:pPr>
      <w:r>
        <w:t xml:space="preserve"> &lt;link  rel="stylesheet" href="css/bootstrap-theme.min.css"/&gt;  </w:t>
      </w:r>
    </w:p>
    <w:p w:rsidR="0065242F" w:rsidRDefault="0065242F" w:rsidP="000C1F83">
      <w:pPr>
        <w:tabs>
          <w:tab w:val="left" w:pos="10260"/>
        </w:tabs>
        <w:spacing w:line="276" w:lineRule="auto"/>
        <w:ind w:firstLine="360"/>
      </w:pPr>
      <w:r>
        <w:t xml:space="preserve">  &lt;script src="js/bootstrap.min.js"  type="text/javascript"&gt;&lt;/script&gt;</w:t>
      </w:r>
    </w:p>
    <w:p w:rsidR="0065242F" w:rsidRDefault="0065242F" w:rsidP="000C1F83">
      <w:pPr>
        <w:tabs>
          <w:tab w:val="left" w:pos="10260"/>
        </w:tabs>
        <w:spacing w:line="276" w:lineRule="auto"/>
        <w:ind w:left="360"/>
      </w:pPr>
      <w:r>
        <w:t xml:space="preserve">  &lt;link href='http://fonts.googleapis.com/css?family=Roboto:400,700,300' rel='stylesheet' type='text/css'&gt;</w:t>
      </w:r>
    </w:p>
    <w:p w:rsidR="0065242F" w:rsidRDefault="0065242F" w:rsidP="000C1F83">
      <w:pPr>
        <w:tabs>
          <w:tab w:val="left" w:pos="10260"/>
        </w:tabs>
        <w:spacing w:line="276" w:lineRule="auto"/>
        <w:ind w:firstLine="360"/>
      </w:pPr>
      <w:r>
        <w:lastRenderedPageBreak/>
        <w:t>&lt;?php</w:t>
      </w:r>
    </w:p>
    <w:p w:rsidR="0065242F" w:rsidRDefault="0065242F" w:rsidP="000C1F83">
      <w:pPr>
        <w:tabs>
          <w:tab w:val="left" w:pos="10260"/>
        </w:tabs>
        <w:spacing w:line="276" w:lineRule="auto"/>
        <w:ind w:firstLine="360"/>
      </w:pPr>
      <w:r>
        <w:t>if (@$_GET['w']) {</w:t>
      </w:r>
    </w:p>
    <w:p w:rsidR="0065242F" w:rsidRDefault="0065242F" w:rsidP="000C1F83">
      <w:pPr>
        <w:tabs>
          <w:tab w:val="left" w:pos="10260"/>
        </w:tabs>
        <w:spacing w:line="276" w:lineRule="auto"/>
        <w:ind w:firstLine="360"/>
      </w:pPr>
      <w:r>
        <w:t xml:space="preserve">    echo '&lt;script&gt;alert("' . @$_GET['w'] . '");&lt;/script&gt;';</w:t>
      </w:r>
    </w:p>
    <w:p w:rsidR="0065242F" w:rsidRDefault="0065242F" w:rsidP="000C1F83">
      <w:pPr>
        <w:tabs>
          <w:tab w:val="left" w:pos="10260"/>
        </w:tabs>
        <w:spacing w:line="276" w:lineRule="auto"/>
        <w:ind w:firstLine="360"/>
      </w:pPr>
      <w:r>
        <w:t>}</w:t>
      </w:r>
    </w:p>
    <w:p w:rsidR="0065242F" w:rsidRDefault="0065242F" w:rsidP="000C1F83">
      <w:pPr>
        <w:tabs>
          <w:tab w:val="left" w:pos="10260"/>
        </w:tabs>
        <w:spacing w:line="276" w:lineRule="auto"/>
        <w:ind w:firstLine="360"/>
      </w:pPr>
      <w:r>
        <w:t>?&gt;</w:t>
      </w:r>
    </w:p>
    <w:p w:rsidR="0065242F" w:rsidRDefault="0065242F" w:rsidP="000C1F83">
      <w:pPr>
        <w:tabs>
          <w:tab w:val="left" w:pos="10260"/>
        </w:tabs>
        <w:spacing w:line="276" w:lineRule="auto"/>
        <w:ind w:firstLine="360"/>
      </w:pPr>
      <w:r>
        <w:t>&lt;/head&gt;</w:t>
      </w:r>
    </w:p>
    <w:p w:rsidR="0065242F" w:rsidRDefault="0065242F" w:rsidP="000C1F83">
      <w:pPr>
        <w:tabs>
          <w:tab w:val="left" w:pos="10260"/>
        </w:tabs>
        <w:spacing w:line="276" w:lineRule="auto"/>
        <w:ind w:firstLine="360"/>
      </w:pPr>
    </w:p>
    <w:p w:rsidR="0065242F" w:rsidRDefault="0065242F" w:rsidP="000C1F83">
      <w:pPr>
        <w:tabs>
          <w:tab w:val="left" w:pos="10260"/>
        </w:tabs>
        <w:spacing w:line="276" w:lineRule="auto"/>
        <w:ind w:firstLine="360"/>
      </w:pPr>
      <w:r>
        <w:t>&lt;body&gt;</w:t>
      </w:r>
    </w:p>
    <w:p w:rsidR="0065242F" w:rsidRDefault="0065242F" w:rsidP="000C1F83">
      <w:pPr>
        <w:tabs>
          <w:tab w:val="left" w:pos="10260"/>
        </w:tabs>
        <w:spacing w:line="276" w:lineRule="auto"/>
        <w:ind w:firstLine="360"/>
      </w:pPr>
      <w:r>
        <w:t>&lt;div class="row header"&gt;</w:t>
      </w:r>
    </w:p>
    <w:p w:rsidR="0065242F" w:rsidRDefault="0065242F" w:rsidP="000C1F83">
      <w:pPr>
        <w:tabs>
          <w:tab w:val="left" w:pos="10260"/>
        </w:tabs>
        <w:spacing w:line="276" w:lineRule="auto"/>
        <w:ind w:firstLine="360"/>
      </w:pPr>
      <w:r>
        <w:t>&lt;div class="col-lg-6"&gt;</w:t>
      </w:r>
    </w:p>
    <w:p w:rsidR="0065242F" w:rsidRDefault="0065242F" w:rsidP="000C1F83">
      <w:pPr>
        <w:tabs>
          <w:tab w:val="left" w:pos="10260"/>
        </w:tabs>
        <w:spacing w:line="276" w:lineRule="auto"/>
        <w:ind w:firstLine="360"/>
      </w:pPr>
      <w:r>
        <w:t>&lt;span class="logo"&gt;| Online Quiz System |&lt;/span&gt;&lt;/div&gt;</w:t>
      </w:r>
    </w:p>
    <w:p w:rsidR="0065242F" w:rsidRDefault="0065242F" w:rsidP="000C1F83">
      <w:pPr>
        <w:tabs>
          <w:tab w:val="left" w:pos="10260"/>
        </w:tabs>
        <w:spacing w:line="276" w:lineRule="auto"/>
        <w:ind w:firstLine="360"/>
      </w:pPr>
      <w:r>
        <w:t>&lt;div class="col-md-2"&gt;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 class="col-md-4"&gt;</w:t>
      </w:r>
    </w:p>
    <w:p w:rsidR="0065242F" w:rsidRDefault="0065242F" w:rsidP="000C1F83">
      <w:pPr>
        <w:tabs>
          <w:tab w:val="left" w:pos="10260"/>
        </w:tabs>
        <w:spacing w:line="276" w:lineRule="auto"/>
        <w:ind w:firstLine="360"/>
      </w:pPr>
      <w:r>
        <w:t>&lt;?php</w:t>
      </w:r>
    </w:p>
    <w:p w:rsidR="0065242F" w:rsidRDefault="0065242F" w:rsidP="000C1F83">
      <w:pPr>
        <w:tabs>
          <w:tab w:val="left" w:pos="10260"/>
        </w:tabs>
        <w:spacing w:line="276" w:lineRule="auto"/>
        <w:ind w:firstLine="360"/>
      </w:pPr>
      <w:r>
        <w:t>include_once 'dbConnection.php';</w:t>
      </w:r>
    </w:p>
    <w:p w:rsidR="0065242F" w:rsidRDefault="0065242F" w:rsidP="000C1F83">
      <w:pPr>
        <w:tabs>
          <w:tab w:val="left" w:pos="10260"/>
        </w:tabs>
        <w:spacing w:line="276" w:lineRule="auto"/>
        <w:ind w:firstLine="360"/>
      </w:pPr>
      <w:r>
        <w:t>session_start();</w:t>
      </w:r>
    </w:p>
    <w:p w:rsidR="0065242F" w:rsidRDefault="0065242F" w:rsidP="000C1F83">
      <w:pPr>
        <w:tabs>
          <w:tab w:val="left" w:pos="10260"/>
        </w:tabs>
        <w:spacing w:line="276" w:lineRule="auto"/>
        <w:ind w:firstLine="360"/>
      </w:pPr>
      <w:r>
        <w:t>if ((!isset($_SESSION['username']))) {</w:t>
      </w:r>
    </w:p>
    <w:p w:rsidR="0065242F" w:rsidRDefault="0065242F" w:rsidP="000C1F83">
      <w:pPr>
        <w:tabs>
          <w:tab w:val="left" w:pos="10260"/>
        </w:tabs>
        <w:spacing w:line="276" w:lineRule="auto"/>
        <w:ind w:left="360" w:firstLine="360"/>
      </w:pPr>
      <w:r>
        <w:t xml:space="preserve">    echo '&lt;a href="#" class="pull-right logb btn btn-primary" data-toggle="modal" data-target="#myModal" style="color:white"&gt;&lt;span class="glyphicon glyphicon-log-in" aria-hidden="true"&gt;&lt;/span&gt;&amp;nbsp;&lt;font style="font-size:12px;font-weight:bold"&gt;Login&lt;/font&gt;&lt;/a&gt;&amp;nbsp;';</w:t>
      </w:r>
    </w:p>
    <w:p w:rsidR="0065242F" w:rsidRDefault="0065242F" w:rsidP="000C1F83">
      <w:pPr>
        <w:tabs>
          <w:tab w:val="left" w:pos="10260"/>
        </w:tabs>
        <w:spacing w:line="276" w:lineRule="auto"/>
        <w:ind w:firstLine="360"/>
      </w:pPr>
      <w:r>
        <w:t>} else {</w:t>
      </w:r>
    </w:p>
    <w:p w:rsidR="0065242F" w:rsidRDefault="0065242F" w:rsidP="000C1F83">
      <w:pPr>
        <w:tabs>
          <w:tab w:val="left" w:pos="10260"/>
        </w:tabs>
        <w:spacing w:line="276" w:lineRule="auto"/>
        <w:ind w:left="360"/>
      </w:pPr>
      <w:r>
        <w:t xml:space="preserve">    echo '&lt;a href="logout.php?q=feedback.php" class="pull-right logb btn btn-primary" style="color:white"&gt;&lt;span class="glyphicon glyphicon-log-out" aria-hidden="true"&gt;&lt;/span&gt;&amp;nbsp;&lt;font style="font-size:12px;font-weight:bold"&gt;Logout&lt;/font&gt;&lt;/a&gt;&amp;nbsp;';</w:t>
      </w:r>
    </w:p>
    <w:p w:rsidR="0065242F" w:rsidRDefault="0065242F" w:rsidP="000C1F83">
      <w:pPr>
        <w:tabs>
          <w:tab w:val="left" w:pos="10260"/>
        </w:tabs>
        <w:spacing w:line="276" w:lineRule="auto"/>
        <w:ind w:firstLine="360"/>
      </w:pPr>
      <w:r>
        <w:t>}</w:t>
      </w:r>
    </w:p>
    <w:p w:rsidR="0065242F" w:rsidRDefault="0065242F" w:rsidP="000C1F83">
      <w:pPr>
        <w:tabs>
          <w:tab w:val="left" w:pos="10260"/>
        </w:tabs>
        <w:spacing w:line="276" w:lineRule="auto"/>
        <w:ind w:firstLine="360"/>
      </w:pPr>
      <w:r>
        <w:t>?&gt;</w:t>
      </w:r>
    </w:p>
    <w:p w:rsidR="0065242F" w:rsidRDefault="0065242F" w:rsidP="000C1F83">
      <w:pPr>
        <w:tabs>
          <w:tab w:val="left" w:pos="10260"/>
        </w:tabs>
        <w:spacing w:line="276" w:lineRule="auto"/>
        <w:ind w:firstLine="360"/>
      </w:pPr>
    </w:p>
    <w:p w:rsidR="0065242F" w:rsidRDefault="0065242F" w:rsidP="000C1F83">
      <w:pPr>
        <w:tabs>
          <w:tab w:val="left" w:pos="10260"/>
        </w:tabs>
        <w:spacing w:line="276" w:lineRule="auto"/>
        <w:ind w:left="360" w:firstLine="360"/>
      </w:pPr>
      <w:r>
        <w:t>&lt;a href="start0.php" class="pull-right btn logb btn-primary" style="color:white"&gt;&lt;span class="glyphicon glyphicon-home" aria-hidden="true"&gt;&lt;/span&gt;&amp;nbsp;&lt;font style="font-size:12px;font-weight:bold"&gt;Home&lt;/font&gt;&lt;/a&gt;&amp;nbsp;</w:t>
      </w:r>
    </w:p>
    <w:p w:rsidR="0065242F" w:rsidRDefault="0065242F" w:rsidP="000C1F83">
      <w:pPr>
        <w:tabs>
          <w:tab w:val="left" w:pos="10260"/>
        </w:tabs>
        <w:spacing w:line="276" w:lineRule="auto"/>
        <w:ind w:firstLine="360"/>
      </w:pPr>
      <w:r>
        <w:t>&lt;/div&gt;&lt;/div&gt;</w:t>
      </w:r>
    </w:p>
    <w:p w:rsidR="0065242F" w:rsidRDefault="0065242F" w:rsidP="000C1F83">
      <w:pPr>
        <w:tabs>
          <w:tab w:val="left" w:pos="10260"/>
        </w:tabs>
        <w:spacing w:line="276" w:lineRule="auto"/>
        <w:ind w:firstLine="360"/>
      </w:pPr>
      <w:r>
        <w:t>&lt;div class="modal fade" id="myModal"&gt;</w:t>
      </w:r>
    </w:p>
    <w:p w:rsidR="0065242F" w:rsidRDefault="0065242F" w:rsidP="000C1F83">
      <w:pPr>
        <w:tabs>
          <w:tab w:val="left" w:pos="10260"/>
        </w:tabs>
        <w:spacing w:line="276" w:lineRule="auto"/>
        <w:ind w:firstLine="360"/>
      </w:pPr>
      <w:r>
        <w:t xml:space="preserve">  &lt;div class="modal-dialog"&gt;</w:t>
      </w:r>
    </w:p>
    <w:p w:rsidR="0065242F" w:rsidRDefault="0065242F" w:rsidP="000C1F83">
      <w:pPr>
        <w:tabs>
          <w:tab w:val="left" w:pos="10260"/>
        </w:tabs>
        <w:spacing w:line="276" w:lineRule="auto"/>
        <w:ind w:firstLine="360"/>
      </w:pPr>
      <w:r>
        <w:t xml:space="preserve">    &lt;div class="modal-content title1"&gt;</w:t>
      </w:r>
    </w:p>
    <w:p w:rsidR="0065242F" w:rsidRDefault="0065242F" w:rsidP="000C1F83">
      <w:pPr>
        <w:tabs>
          <w:tab w:val="left" w:pos="10260"/>
        </w:tabs>
        <w:spacing w:line="276" w:lineRule="auto"/>
        <w:ind w:firstLine="360"/>
      </w:pPr>
      <w:r>
        <w:t xml:space="preserve">      &lt;div class="modal-header"&gt;</w:t>
      </w:r>
    </w:p>
    <w:p w:rsidR="0065242F" w:rsidRDefault="0065242F" w:rsidP="000C1F83">
      <w:pPr>
        <w:tabs>
          <w:tab w:val="left" w:pos="10260"/>
        </w:tabs>
        <w:spacing w:line="276" w:lineRule="auto"/>
        <w:ind w:left="360" w:firstLine="360"/>
      </w:pPr>
      <w:r>
        <w:t xml:space="preserve">        &lt;button type="button" class="close" data-dismiss="modal" aria-label="Close"&gt;&lt;span aria-hidden="true"&gt;&amp;times;&lt;/span&gt;&lt;/button&gt;</w:t>
      </w:r>
    </w:p>
    <w:p w:rsidR="0065242F" w:rsidRDefault="0065242F" w:rsidP="000C1F83">
      <w:pPr>
        <w:tabs>
          <w:tab w:val="left" w:pos="720"/>
          <w:tab w:val="left" w:pos="900"/>
          <w:tab w:val="left" w:pos="990"/>
          <w:tab w:val="left" w:pos="10260"/>
        </w:tabs>
        <w:spacing w:line="276" w:lineRule="auto"/>
        <w:ind w:left="360" w:firstLine="360"/>
      </w:pPr>
      <w:r>
        <w:lastRenderedPageBreak/>
        <w:t xml:space="preserve">        &lt;h4 class="modal-title title1"&gt;&lt;span style="color:darkblue;font-size:12px;font-weight:bold"&gt;Login to your Account&lt;/span&gt;&lt;/h4&gt;</w:t>
      </w:r>
    </w:p>
    <w:p w:rsidR="0065242F" w:rsidRDefault="0065242F" w:rsidP="000C1F83">
      <w:pPr>
        <w:tabs>
          <w:tab w:val="left" w:pos="10260"/>
        </w:tabs>
        <w:spacing w:line="276" w:lineRule="auto"/>
        <w:ind w:firstLine="360"/>
      </w:pPr>
      <w:r>
        <w:t xml:space="preserve">      &lt;/div&gt;</w:t>
      </w:r>
    </w:p>
    <w:p w:rsidR="0065242F" w:rsidRDefault="0065242F" w:rsidP="000C1F83">
      <w:pPr>
        <w:tabs>
          <w:tab w:val="left" w:pos="10260"/>
        </w:tabs>
        <w:spacing w:line="276" w:lineRule="auto"/>
        <w:ind w:firstLine="360"/>
      </w:pPr>
      <w:r>
        <w:t xml:space="preserve">      &lt;div class="modal-body"&gt;</w:t>
      </w:r>
    </w:p>
    <w:p w:rsidR="0065242F" w:rsidRDefault="0065242F" w:rsidP="000C1F83">
      <w:pPr>
        <w:tabs>
          <w:tab w:val="left" w:pos="10260"/>
        </w:tabs>
        <w:spacing w:line="276" w:lineRule="auto"/>
        <w:ind w:firstLine="360"/>
      </w:pPr>
      <w:r>
        <w:t xml:space="preserve">        &lt;form class="form-horizontal" action="login.php?q=index.php" method="POST"&gt;</w:t>
      </w:r>
    </w:p>
    <w:p w:rsidR="0065242F" w:rsidRDefault="0065242F" w:rsidP="000C1F83">
      <w:pPr>
        <w:tabs>
          <w:tab w:val="left" w:pos="10260"/>
        </w:tabs>
        <w:spacing w:line="276" w:lineRule="auto"/>
        <w:ind w:firstLine="360"/>
      </w:pPr>
      <w:r>
        <w:t>&lt;fieldset&gt;</w:t>
      </w:r>
    </w:p>
    <w:p w:rsidR="0065242F" w:rsidRDefault="0065242F" w:rsidP="000C1F83">
      <w:pPr>
        <w:tabs>
          <w:tab w:val="left" w:pos="10260"/>
        </w:tabs>
        <w:spacing w:line="276" w:lineRule="auto"/>
        <w:ind w:firstLine="360"/>
      </w:pPr>
      <w:r>
        <w:t>&lt;div class="form-group"&gt;</w:t>
      </w:r>
    </w:p>
    <w:p w:rsidR="0065242F" w:rsidRDefault="0065242F" w:rsidP="000C1F83">
      <w:pPr>
        <w:tabs>
          <w:tab w:val="left" w:pos="10260"/>
        </w:tabs>
        <w:spacing w:line="276" w:lineRule="auto"/>
        <w:ind w:firstLine="360"/>
      </w:pPr>
      <w:r>
        <w:t xml:space="preserve">  &lt;label class="col-md-3 control-label" for="username"&gt;&lt;/label&gt;  </w:t>
      </w:r>
    </w:p>
    <w:p w:rsidR="0065242F" w:rsidRDefault="0065242F" w:rsidP="000C1F83">
      <w:pPr>
        <w:tabs>
          <w:tab w:val="left" w:pos="10260"/>
        </w:tabs>
        <w:spacing w:line="276" w:lineRule="auto"/>
        <w:ind w:firstLine="360"/>
      </w:pPr>
      <w:r>
        <w:t xml:space="preserve">  &lt;div class="col-md-6"&gt;</w:t>
      </w:r>
    </w:p>
    <w:p w:rsidR="0065242F" w:rsidRDefault="0065242F" w:rsidP="000C1F83">
      <w:pPr>
        <w:tabs>
          <w:tab w:val="left" w:pos="10260"/>
        </w:tabs>
        <w:spacing w:line="276" w:lineRule="auto"/>
        <w:ind w:left="360"/>
      </w:pPr>
      <w:r>
        <w:t xml:space="preserve">  &lt;input id="username" name="username" placeholder="Enter your username-id" class="form-control input-md" type="username"&gt;</w:t>
      </w:r>
    </w:p>
    <w:p w:rsidR="0065242F" w:rsidRDefault="0065242F" w:rsidP="000C1F83">
      <w:pPr>
        <w:tabs>
          <w:tab w:val="left" w:pos="10260"/>
        </w:tabs>
        <w:spacing w:line="276" w:lineRule="auto"/>
        <w:ind w:firstLine="360"/>
      </w:pPr>
      <w:r>
        <w:t xml:space="preserve">    </w:t>
      </w:r>
    </w:p>
    <w:p w:rsidR="0065242F" w:rsidRDefault="0065242F" w:rsidP="000C1F83">
      <w:pPr>
        <w:tabs>
          <w:tab w:val="left" w:pos="10260"/>
        </w:tabs>
        <w:spacing w:line="276" w:lineRule="auto"/>
        <w:ind w:firstLine="360"/>
      </w:pPr>
      <w:r>
        <w:t xml:space="preserve">  &lt;/div&gt;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 class="form-group"&gt;</w:t>
      </w:r>
    </w:p>
    <w:p w:rsidR="0065242F" w:rsidRDefault="0065242F" w:rsidP="000C1F83">
      <w:pPr>
        <w:tabs>
          <w:tab w:val="left" w:pos="10260"/>
        </w:tabs>
        <w:spacing w:line="276" w:lineRule="auto"/>
        <w:ind w:firstLine="360"/>
      </w:pPr>
      <w:r>
        <w:t xml:space="preserve">  &lt;label class="col-md-3 control-label" for="password"&gt;&lt;/label&gt;</w:t>
      </w:r>
    </w:p>
    <w:p w:rsidR="0065242F" w:rsidRDefault="0065242F" w:rsidP="000C1F83">
      <w:pPr>
        <w:tabs>
          <w:tab w:val="left" w:pos="10260"/>
        </w:tabs>
        <w:spacing w:line="276" w:lineRule="auto"/>
        <w:ind w:firstLine="360"/>
      </w:pPr>
      <w:r>
        <w:t xml:space="preserve">  &lt;div class="col-md-6"&gt;</w:t>
      </w:r>
    </w:p>
    <w:p w:rsidR="0065242F" w:rsidRDefault="0065242F" w:rsidP="000C1F83">
      <w:pPr>
        <w:tabs>
          <w:tab w:val="left" w:pos="10260"/>
        </w:tabs>
        <w:spacing w:line="276" w:lineRule="auto"/>
        <w:ind w:left="360"/>
      </w:pPr>
      <w:r>
        <w:t xml:space="preserve">    &lt;input id="password" name="password" placeholder="Enter your Password" class="form-control input-md" type="password"&gt;</w:t>
      </w:r>
    </w:p>
    <w:p w:rsidR="0065242F" w:rsidRDefault="0065242F" w:rsidP="000C1F83">
      <w:pPr>
        <w:tabs>
          <w:tab w:val="left" w:pos="10260"/>
        </w:tabs>
        <w:spacing w:line="276" w:lineRule="auto"/>
        <w:ind w:firstLine="360"/>
      </w:pPr>
      <w:r>
        <w:t xml:space="preserve">    </w:t>
      </w:r>
    </w:p>
    <w:p w:rsidR="0065242F" w:rsidRDefault="0065242F" w:rsidP="000C1F83">
      <w:pPr>
        <w:tabs>
          <w:tab w:val="left" w:pos="10260"/>
        </w:tabs>
        <w:spacing w:line="276" w:lineRule="auto"/>
        <w:ind w:firstLine="360"/>
      </w:pPr>
      <w:r>
        <w:t xml:space="preserve">  &lt;/div&gt;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p>
    <w:p w:rsidR="0065242F" w:rsidRDefault="0065242F" w:rsidP="000C1F83">
      <w:pPr>
        <w:tabs>
          <w:tab w:val="left" w:pos="10260"/>
        </w:tabs>
        <w:spacing w:line="276" w:lineRule="auto"/>
        <w:ind w:firstLine="360"/>
      </w:pPr>
      <w:r>
        <w:t xml:space="preserve">      &lt;/div&gt;</w:t>
      </w:r>
    </w:p>
    <w:p w:rsidR="0065242F" w:rsidRDefault="0065242F" w:rsidP="000C1F83">
      <w:pPr>
        <w:tabs>
          <w:tab w:val="left" w:pos="10260"/>
        </w:tabs>
        <w:spacing w:line="276" w:lineRule="auto"/>
        <w:ind w:firstLine="360"/>
      </w:pPr>
      <w:r>
        <w:t xml:space="preserve">      &lt;div class="modal-footer"&gt;</w:t>
      </w:r>
    </w:p>
    <w:p w:rsidR="0065242F" w:rsidRDefault="0065242F" w:rsidP="000C1F83">
      <w:pPr>
        <w:tabs>
          <w:tab w:val="left" w:pos="10260"/>
        </w:tabs>
        <w:spacing w:line="276" w:lineRule="auto"/>
        <w:ind w:firstLine="360"/>
      </w:pPr>
      <w:r>
        <w:t xml:space="preserve">        &lt;button type="button" class="btn btn-default" data-dismiss="modal"&gt;Close&lt;/button&gt;</w:t>
      </w:r>
    </w:p>
    <w:p w:rsidR="0065242F" w:rsidRDefault="0065242F" w:rsidP="000C1F83">
      <w:pPr>
        <w:tabs>
          <w:tab w:val="left" w:pos="10260"/>
        </w:tabs>
        <w:spacing w:line="276" w:lineRule="auto"/>
        <w:ind w:firstLine="360"/>
      </w:pPr>
      <w:r>
        <w:t xml:space="preserve">        &lt;button type="submit" class="btn btn-primary"&gt;Login&lt;/button&gt;</w:t>
      </w:r>
    </w:p>
    <w:p w:rsidR="0065242F" w:rsidRDefault="0065242F" w:rsidP="000C1F83">
      <w:pPr>
        <w:tabs>
          <w:tab w:val="left" w:pos="10260"/>
        </w:tabs>
        <w:spacing w:line="276" w:lineRule="auto"/>
        <w:ind w:firstLine="360"/>
      </w:pPr>
      <w:r>
        <w:t xml:space="preserve">    &lt;/fieldset&gt;</w:t>
      </w:r>
    </w:p>
    <w:p w:rsidR="0065242F" w:rsidRDefault="0065242F" w:rsidP="000C1F83">
      <w:pPr>
        <w:tabs>
          <w:tab w:val="left" w:pos="10260"/>
        </w:tabs>
        <w:spacing w:line="276" w:lineRule="auto"/>
        <w:ind w:firstLine="360"/>
      </w:pPr>
      <w:r>
        <w:t>&lt;/form&gt;</w:t>
      </w:r>
    </w:p>
    <w:p w:rsidR="0065242F" w:rsidRDefault="0065242F" w:rsidP="000C1F83">
      <w:pPr>
        <w:tabs>
          <w:tab w:val="left" w:pos="10260"/>
        </w:tabs>
        <w:spacing w:line="276" w:lineRule="auto"/>
        <w:ind w:firstLine="360"/>
      </w:pPr>
      <w:r>
        <w:t xml:space="preserve">      &lt;/div&gt;</w:t>
      </w:r>
    </w:p>
    <w:p w:rsidR="0065242F" w:rsidRDefault="0065242F" w:rsidP="000C1F83">
      <w:pPr>
        <w:tabs>
          <w:tab w:val="left" w:pos="10260"/>
        </w:tabs>
        <w:spacing w:line="276" w:lineRule="auto"/>
        <w:ind w:firstLine="360"/>
      </w:pPr>
      <w:r>
        <w:t xml:space="preserve">    &lt;/div&gt;</w:t>
      </w:r>
    </w:p>
    <w:p w:rsidR="0065242F" w:rsidRDefault="0065242F" w:rsidP="000C1F83">
      <w:pPr>
        <w:tabs>
          <w:tab w:val="left" w:pos="10260"/>
        </w:tabs>
        <w:spacing w:line="276" w:lineRule="auto"/>
        <w:ind w:firstLine="360"/>
      </w:pPr>
      <w:r>
        <w:t xml:space="preserve">  &lt;/div&gt;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 class="bg1"&gt;</w:t>
      </w:r>
    </w:p>
    <w:p w:rsidR="0065242F" w:rsidRDefault="0065242F" w:rsidP="000C1F83">
      <w:pPr>
        <w:tabs>
          <w:tab w:val="left" w:pos="10260"/>
        </w:tabs>
        <w:spacing w:line="276" w:lineRule="auto"/>
        <w:ind w:firstLine="360"/>
      </w:pPr>
      <w:r>
        <w:t>&lt;div class="row"&gt;</w:t>
      </w:r>
    </w:p>
    <w:p w:rsidR="0065242F" w:rsidRDefault="0065242F" w:rsidP="000C1F83">
      <w:pPr>
        <w:tabs>
          <w:tab w:val="left" w:pos="10260"/>
        </w:tabs>
        <w:spacing w:line="276" w:lineRule="auto"/>
        <w:ind w:firstLine="360"/>
      </w:pPr>
      <w:r>
        <w:t>&lt;div class="col-md-3"&gt;&lt;/div&gt;</w:t>
      </w:r>
    </w:p>
    <w:p w:rsidR="0065242F" w:rsidRDefault="0065242F" w:rsidP="000C1F83">
      <w:pPr>
        <w:tabs>
          <w:tab w:val="left" w:pos="10260"/>
        </w:tabs>
        <w:spacing w:line="276" w:lineRule="auto"/>
        <w:ind w:firstLine="360"/>
      </w:pPr>
      <w:r>
        <w:t>&lt;div class="col-md-6 panel" style="background-color:lightblue; min-height:430px;"&gt;</w:t>
      </w:r>
    </w:p>
    <w:p w:rsidR="0065242F" w:rsidRDefault="0065242F" w:rsidP="000C1F83">
      <w:pPr>
        <w:tabs>
          <w:tab w:val="left" w:pos="10260"/>
        </w:tabs>
        <w:spacing w:line="276" w:lineRule="auto"/>
        <w:ind w:firstLine="360"/>
      </w:pPr>
      <w:r>
        <w:t>&lt;h2 align="center" style="font-family:'typo'; color:white"&gt;FEEDBACK&lt;/h2&gt;</w:t>
      </w:r>
    </w:p>
    <w:p w:rsidR="0065242F" w:rsidRDefault="0065242F" w:rsidP="000C1F83">
      <w:pPr>
        <w:tabs>
          <w:tab w:val="left" w:pos="10260"/>
        </w:tabs>
        <w:spacing w:line="276" w:lineRule="auto"/>
        <w:ind w:firstLine="360"/>
      </w:pPr>
      <w:r>
        <w:t>&lt;div style="font-size:14px;margin-top:20px"&gt;&lt;br /&gt;</w:t>
      </w:r>
    </w:p>
    <w:p w:rsidR="0065242F" w:rsidRDefault="0065242F" w:rsidP="000C1F83">
      <w:pPr>
        <w:tabs>
          <w:tab w:val="left" w:pos="10260"/>
        </w:tabs>
        <w:spacing w:line="276" w:lineRule="auto"/>
        <w:ind w:firstLine="360"/>
      </w:pPr>
      <w:r>
        <w:t>&lt;?php</w:t>
      </w:r>
    </w:p>
    <w:p w:rsidR="0065242F" w:rsidRDefault="0065242F" w:rsidP="000C1F83">
      <w:pPr>
        <w:tabs>
          <w:tab w:val="left" w:pos="10260"/>
        </w:tabs>
        <w:spacing w:line="276" w:lineRule="auto"/>
        <w:ind w:firstLine="360"/>
      </w:pPr>
      <w:r>
        <w:t>if (@$_GET['q'])</w:t>
      </w:r>
    </w:p>
    <w:p w:rsidR="0065242F" w:rsidRDefault="0065242F" w:rsidP="000C1F83">
      <w:pPr>
        <w:tabs>
          <w:tab w:val="left" w:pos="10260"/>
        </w:tabs>
        <w:spacing w:line="276" w:lineRule="auto"/>
        <w:ind w:left="360" w:firstLine="360"/>
      </w:pPr>
      <w:r>
        <w:lastRenderedPageBreak/>
        <w:t xml:space="preserve">    echo '&lt;span style="font-size:18px;"&gt;&lt;span class="glyphicon glyphicon-ok" aria-hidden="true"&gt;&lt;/span&gt;&amp;nbsp;' . @$_GET['q'] . '&lt;/span&gt;';</w:t>
      </w:r>
    </w:p>
    <w:p w:rsidR="0065242F" w:rsidRDefault="0065242F" w:rsidP="000C1F83">
      <w:pPr>
        <w:tabs>
          <w:tab w:val="left" w:pos="10260"/>
        </w:tabs>
        <w:spacing w:line="276" w:lineRule="auto"/>
        <w:ind w:firstLine="360"/>
      </w:pPr>
      <w:r>
        <w:t>else {</w:t>
      </w:r>
    </w:p>
    <w:p w:rsidR="0065242F" w:rsidRDefault="0065242F" w:rsidP="000C1F83">
      <w:pPr>
        <w:tabs>
          <w:tab w:val="left" w:pos="10260"/>
        </w:tabs>
        <w:spacing w:line="276" w:lineRule="auto"/>
        <w:ind w:firstLine="360"/>
      </w:pPr>
      <w:r>
        <w:t xml:space="preserve">    echo ' </w:t>
      </w:r>
    </w:p>
    <w:p w:rsidR="0065242F" w:rsidRDefault="0065242F" w:rsidP="000C1F83">
      <w:pPr>
        <w:tabs>
          <w:tab w:val="left" w:pos="10260"/>
        </w:tabs>
        <w:spacing w:line="276" w:lineRule="auto"/>
        <w:ind w:firstLine="360"/>
      </w:pPr>
    </w:p>
    <w:p w:rsidR="0065242F" w:rsidRDefault="0065242F" w:rsidP="000C1F83">
      <w:pPr>
        <w:tabs>
          <w:tab w:val="left" w:pos="10260"/>
        </w:tabs>
        <w:spacing w:line="276" w:lineRule="auto"/>
        <w:ind w:firstLine="360"/>
      </w:pPr>
      <w:r>
        <w:t>&lt;form role="form"  method="post" action="feed.php?q=feedback.php"&gt;</w:t>
      </w:r>
    </w:p>
    <w:p w:rsidR="0065242F" w:rsidRDefault="0065242F" w:rsidP="000C1F83">
      <w:pPr>
        <w:tabs>
          <w:tab w:val="left" w:pos="10260"/>
        </w:tabs>
        <w:spacing w:line="276" w:lineRule="auto"/>
        <w:ind w:firstLine="360"/>
      </w:pPr>
      <w:r>
        <w:t>&lt;div class="row"&gt;</w:t>
      </w:r>
    </w:p>
    <w:p w:rsidR="0065242F" w:rsidRDefault="0065242F" w:rsidP="000C1F83">
      <w:pPr>
        <w:tabs>
          <w:tab w:val="left" w:pos="10260"/>
        </w:tabs>
        <w:spacing w:line="276" w:lineRule="auto"/>
        <w:ind w:firstLine="360"/>
      </w:pPr>
      <w:r>
        <w:t>&lt;div class="col-md-3"&gt;&lt;b&gt;Name:&lt;/b&gt;&lt;/div&gt;</w:t>
      </w:r>
    </w:p>
    <w:p w:rsidR="0065242F" w:rsidRDefault="0065242F" w:rsidP="000C1F83">
      <w:pPr>
        <w:tabs>
          <w:tab w:val="left" w:pos="10260"/>
        </w:tabs>
        <w:spacing w:line="276" w:lineRule="auto"/>
        <w:ind w:firstLine="360"/>
      </w:pPr>
      <w:r>
        <w:t>&lt;div class="col-md-9"&gt;</w:t>
      </w:r>
    </w:p>
    <w:p w:rsidR="0065242F" w:rsidRDefault="0065242F" w:rsidP="000C1F83">
      <w:pPr>
        <w:tabs>
          <w:tab w:val="left" w:pos="10260"/>
        </w:tabs>
        <w:spacing w:line="276" w:lineRule="auto"/>
        <w:ind w:firstLine="360"/>
      </w:pPr>
      <w:r>
        <w:t>&lt;!-- Text input--&gt;</w:t>
      </w:r>
    </w:p>
    <w:p w:rsidR="0065242F" w:rsidRDefault="0065242F" w:rsidP="000C1F83">
      <w:pPr>
        <w:tabs>
          <w:tab w:val="left" w:pos="10260"/>
        </w:tabs>
        <w:spacing w:line="276" w:lineRule="auto"/>
        <w:ind w:firstLine="360"/>
      </w:pPr>
      <w:r>
        <w:t>&lt;div class="form-group"&gt;</w:t>
      </w:r>
    </w:p>
    <w:p w:rsidR="0065242F" w:rsidRDefault="0065242F" w:rsidP="000C1F83">
      <w:pPr>
        <w:tabs>
          <w:tab w:val="left" w:pos="10260"/>
        </w:tabs>
        <w:spacing w:line="276" w:lineRule="auto"/>
        <w:ind w:left="360"/>
      </w:pPr>
      <w:r>
        <w:t xml:space="preserve">  &lt;input id="name" name="name" placeholder="Masukkan Nama Anda" class="form-control input-md" type="text"&gt;    </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&lt;/div&gt;&lt;!--End of row--&gt;</w:t>
      </w:r>
    </w:p>
    <w:p w:rsidR="0065242F" w:rsidRDefault="0065242F" w:rsidP="000C1F83">
      <w:pPr>
        <w:tabs>
          <w:tab w:val="left" w:pos="10260"/>
        </w:tabs>
        <w:spacing w:line="276" w:lineRule="auto"/>
        <w:ind w:firstLine="360"/>
      </w:pPr>
      <w:r>
        <w:t>&lt;div class="row"&gt;</w:t>
      </w:r>
    </w:p>
    <w:p w:rsidR="0065242F" w:rsidRDefault="0065242F" w:rsidP="000C1F83">
      <w:pPr>
        <w:tabs>
          <w:tab w:val="left" w:pos="10260"/>
        </w:tabs>
        <w:spacing w:line="276" w:lineRule="auto"/>
        <w:ind w:firstLine="360"/>
      </w:pPr>
      <w:r>
        <w:t>&lt;div class="col-md-3"&gt;&lt;b&gt;Subject:&lt;/b&gt;&lt;/div&gt;</w:t>
      </w:r>
    </w:p>
    <w:p w:rsidR="0065242F" w:rsidRDefault="0065242F" w:rsidP="000C1F83">
      <w:pPr>
        <w:tabs>
          <w:tab w:val="left" w:pos="10260"/>
        </w:tabs>
        <w:spacing w:line="276" w:lineRule="auto"/>
        <w:ind w:firstLine="360"/>
      </w:pPr>
      <w:r>
        <w:t>&lt;div class="col-md-9"&gt;</w:t>
      </w:r>
    </w:p>
    <w:p w:rsidR="0065242F" w:rsidRDefault="0065242F" w:rsidP="000C1F83">
      <w:pPr>
        <w:tabs>
          <w:tab w:val="left" w:pos="10260"/>
        </w:tabs>
        <w:spacing w:line="276" w:lineRule="auto"/>
        <w:ind w:firstLine="360"/>
      </w:pPr>
      <w:r>
        <w:t>&lt;!-- Text input--&gt;</w:t>
      </w:r>
    </w:p>
    <w:p w:rsidR="0065242F" w:rsidRDefault="0065242F" w:rsidP="000C1F83">
      <w:pPr>
        <w:tabs>
          <w:tab w:val="left" w:pos="10260"/>
        </w:tabs>
        <w:spacing w:line="276" w:lineRule="auto"/>
        <w:ind w:firstLine="360"/>
      </w:pPr>
      <w:r>
        <w:t>&lt;div class="form-group"&gt;</w:t>
      </w:r>
    </w:p>
    <w:p w:rsidR="0065242F" w:rsidRDefault="0065242F" w:rsidP="000C1F83">
      <w:pPr>
        <w:tabs>
          <w:tab w:val="left" w:pos="10260"/>
        </w:tabs>
        <w:spacing w:line="276" w:lineRule="auto"/>
        <w:ind w:left="360" w:firstLine="360"/>
      </w:pPr>
      <w:r>
        <w:t xml:space="preserve">   &lt;input id="name" name="subject" placeholder="Masukkan Subject Feedback Anda" class="form-control input-md" type="text"&gt;    </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&lt;/div&gt;&lt;!--End of row--&gt;</w:t>
      </w:r>
    </w:p>
    <w:p w:rsidR="0065242F" w:rsidRDefault="0065242F" w:rsidP="000C1F83">
      <w:pPr>
        <w:tabs>
          <w:tab w:val="left" w:pos="10260"/>
        </w:tabs>
        <w:spacing w:line="276" w:lineRule="auto"/>
        <w:ind w:firstLine="360"/>
      </w:pPr>
      <w:r>
        <w:t>&lt;div class="row"&gt;</w:t>
      </w:r>
    </w:p>
    <w:p w:rsidR="0065242F" w:rsidRDefault="0065242F" w:rsidP="000C1F83">
      <w:pPr>
        <w:tabs>
          <w:tab w:val="left" w:pos="10260"/>
        </w:tabs>
        <w:spacing w:line="276" w:lineRule="auto"/>
        <w:ind w:firstLine="360"/>
      </w:pPr>
      <w:r>
        <w:t>&lt;div class="col-md-3"&gt;&lt;b&gt;E-Mail ID:&lt;/b&gt;&lt;/div&gt;</w:t>
      </w:r>
    </w:p>
    <w:p w:rsidR="0065242F" w:rsidRDefault="0065242F" w:rsidP="000C1F83">
      <w:pPr>
        <w:tabs>
          <w:tab w:val="left" w:pos="10260"/>
        </w:tabs>
        <w:spacing w:line="276" w:lineRule="auto"/>
        <w:ind w:firstLine="360"/>
      </w:pPr>
      <w:r>
        <w:t>&lt;div class="col-md-9"&gt;</w:t>
      </w:r>
    </w:p>
    <w:p w:rsidR="0065242F" w:rsidRDefault="0065242F" w:rsidP="000C1F83">
      <w:pPr>
        <w:tabs>
          <w:tab w:val="left" w:pos="10260"/>
        </w:tabs>
        <w:spacing w:line="276" w:lineRule="auto"/>
        <w:ind w:firstLine="360"/>
      </w:pPr>
      <w:r>
        <w:t>&lt;!-- Text input--&gt;</w:t>
      </w:r>
    </w:p>
    <w:p w:rsidR="0065242F" w:rsidRDefault="0065242F" w:rsidP="000C1F83">
      <w:pPr>
        <w:tabs>
          <w:tab w:val="left" w:pos="10260"/>
        </w:tabs>
        <w:spacing w:line="276" w:lineRule="auto"/>
        <w:ind w:firstLine="360"/>
      </w:pPr>
      <w:r>
        <w:t>&lt;div class="form-group"&gt;</w:t>
      </w:r>
    </w:p>
    <w:p w:rsidR="0065242F" w:rsidRDefault="0065242F" w:rsidP="000C1F83">
      <w:pPr>
        <w:tabs>
          <w:tab w:val="left" w:pos="10260"/>
        </w:tabs>
        <w:spacing w:line="276" w:lineRule="auto"/>
        <w:ind w:left="360"/>
      </w:pPr>
      <w:r>
        <w:t xml:space="preserve">  &lt;input id="email" name="email" placeholder="Masukkan Email Anda" class="form-control input-md" type="email"&gt;    </w:t>
      </w:r>
    </w:p>
    <w:p w:rsidR="0065242F" w:rsidRDefault="0065242F" w:rsidP="000C1F83">
      <w:pPr>
        <w:tabs>
          <w:tab w:val="left" w:pos="10260"/>
        </w:tabs>
        <w:spacing w:line="276" w:lineRule="auto"/>
        <w:ind w:firstLine="360"/>
      </w:pPr>
      <w:r>
        <w:t xml:space="preserve"> &lt;/div&gt;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&lt;/div&gt;&lt;!--End of row--&gt;</w:t>
      </w:r>
    </w:p>
    <w:p w:rsidR="0065242F" w:rsidRDefault="0065242F" w:rsidP="000C1F83">
      <w:pPr>
        <w:tabs>
          <w:tab w:val="left" w:pos="10260"/>
        </w:tabs>
        <w:spacing w:line="276" w:lineRule="auto"/>
        <w:ind w:firstLine="360"/>
      </w:pPr>
      <w:r>
        <w:t xml:space="preserve">&lt;div class="form-group"&gt; </w:t>
      </w:r>
    </w:p>
    <w:p w:rsidR="0065242F" w:rsidRDefault="0065242F" w:rsidP="000C1F83">
      <w:pPr>
        <w:tabs>
          <w:tab w:val="left" w:pos="10260"/>
        </w:tabs>
        <w:spacing w:line="276" w:lineRule="auto"/>
        <w:ind w:left="360"/>
      </w:pPr>
      <w:r>
        <w:t>&lt;textarea rows="5" cols="8" name="feedback" class="form-control" placeholder="Tulis feedback disini. Pastikan Sopan dan Jelas."&gt;&lt;/textarea&gt;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 class="form-group" align="center"&gt;</w:t>
      </w:r>
    </w:p>
    <w:p w:rsidR="0065242F" w:rsidRDefault="0065242F" w:rsidP="000C1F83">
      <w:pPr>
        <w:tabs>
          <w:tab w:val="left" w:pos="270"/>
          <w:tab w:val="left" w:pos="360"/>
          <w:tab w:val="left" w:pos="10260"/>
        </w:tabs>
        <w:spacing w:line="276" w:lineRule="auto"/>
        <w:ind w:left="360" w:firstLine="360"/>
      </w:pPr>
      <w:r>
        <w:lastRenderedPageBreak/>
        <w:t>&lt;font style="font-size:12px;font-weight:bold"&gt;&lt;input type="submit" name="submit" value="Kirim Feedback" class="btn btn-primary" /&gt;&lt;/font&gt;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&lt;/form&gt;';</w:t>
      </w:r>
    </w:p>
    <w:p w:rsidR="0065242F" w:rsidRDefault="0065242F" w:rsidP="000C1F83">
      <w:pPr>
        <w:tabs>
          <w:tab w:val="left" w:pos="10260"/>
        </w:tabs>
        <w:spacing w:line="276" w:lineRule="auto"/>
        <w:ind w:firstLine="360"/>
      </w:pPr>
      <w:r>
        <w:t>}</w:t>
      </w:r>
    </w:p>
    <w:p w:rsidR="0065242F" w:rsidRDefault="0065242F" w:rsidP="000C1F83">
      <w:pPr>
        <w:tabs>
          <w:tab w:val="left" w:pos="10260"/>
        </w:tabs>
        <w:spacing w:line="276" w:lineRule="auto"/>
        <w:ind w:firstLine="360"/>
      </w:pPr>
      <w:r>
        <w:t>?&gt;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 class="col-md-3"&gt;&lt;/div&gt;&lt;/div&gt;</w:t>
      </w:r>
    </w:p>
    <w:p w:rsidR="0065242F" w:rsidRDefault="0065242F" w:rsidP="000C1F83">
      <w:pPr>
        <w:tabs>
          <w:tab w:val="left" w:pos="10260"/>
        </w:tabs>
        <w:spacing w:line="276" w:lineRule="auto"/>
        <w:ind w:firstLine="360"/>
      </w:pPr>
      <w:r>
        <w:t>&lt;/div&gt;&lt;/div&gt;</w:t>
      </w:r>
    </w:p>
    <w:p w:rsidR="0065242F" w:rsidRDefault="0065242F" w:rsidP="000C1F83">
      <w:pPr>
        <w:tabs>
          <w:tab w:val="left" w:pos="10260"/>
        </w:tabs>
        <w:spacing w:line="276" w:lineRule="auto"/>
        <w:ind w:firstLine="360"/>
      </w:pPr>
      <w:r>
        <w:t>&lt;/div&gt;</w:t>
      </w:r>
    </w:p>
    <w:p w:rsidR="0065242F" w:rsidRDefault="0065242F" w:rsidP="000C1F83">
      <w:pPr>
        <w:tabs>
          <w:tab w:val="left" w:pos="10260"/>
        </w:tabs>
        <w:spacing w:line="276" w:lineRule="auto"/>
        <w:ind w:firstLine="360"/>
      </w:pPr>
      <w:r>
        <w:t>&lt;div class="row footer"&gt;</w:t>
      </w:r>
    </w:p>
    <w:p w:rsidR="0065242F" w:rsidRDefault="0065242F" w:rsidP="000C1F83">
      <w:pPr>
        <w:tabs>
          <w:tab w:val="left" w:pos="10260"/>
        </w:tabs>
        <w:spacing w:line="276" w:lineRule="auto"/>
        <w:ind w:firstLine="360"/>
      </w:pPr>
      <w:r>
        <w:t xml:space="preserve">  &lt;div class="col-md-2 box"&gt;&lt;/div&gt;</w:t>
      </w:r>
    </w:p>
    <w:p w:rsidR="0065242F" w:rsidRDefault="0065242F" w:rsidP="000C1F83">
      <w:pPr>
        <w:tabs>
          <w:tab w:val="left" w:pos="10260"/>
        </w:tabs>
        <w:spacing w:line="276" w:lineRule="auto"/>
        <w:ind w:firstLine="360"/>
      </w:pPr>
      <w:r>
        <w:t>&lt;div class="col-md-9 box"&gt;</w:t>
      </w:r>
    </w:p>
    <w:p w:rsidR="0065242F" w:rsidRDefault="0065242F" w:rsidP="000C1F83">
      <w:pPr>
        <w:tabs>
          <w:tab w:val="left" w:pos="10260"/>
        </w:tabs>
        <w:spacing w:line="276" w:lineRule="auto"/>
        <w:ind w:firstLine="360"/>
      </w:pPr>
      <w:r>
        <w:t>&lt;marquee&gt;</w:t>
      </w:r>
    </w:p>
    <w:p w:rsidR="0065242F" w:rsidRDefault="0065242F" w:rsidP="000C1F83">
      <w:pPr>
        <w:tabs>
          <w:tab w:val="left" w:pos="10260"/>
        </w:tabs>
        <w:spacing w:line="276" w:lineRule="auto"/>
        <w:ind w:left="270" w:firstLine="90"/>
      </w:pPr>
      <w:r>
        <w:t>&lt;span href="#" data-target="#login" style="color:lightyellow" &gt;Website by Brian Ahmad Taufik&amp;nbsp;&amp;nbsp;&amp;nbsp;&amp;nbsp;&amp;nbsp;&amp;nbsp;Website by Brian Ahmad Taufik&amp;nbsp;&amp;nbsp;&amp;nbsp;&amp;nbsp;&amp;nbsp;&amp;nbsp;Website by Brian Ahmad Taufik&lt;br&gt;&lt;/span&gt;&lt;/div&gt;&lt;/marquee&gt;</w:t>
      </w:r>
    </w:p>
    <w:p w:rsidR="0065242F" w:rsidRDefault="0065242F" w:rsidP="000C1F83">
      <w:pPr>
        <w:tabs>
          <w:tab w:val="left" w:pos="10260"/>
        </w:tabs>
        <w:spacing w:line="276" w:lineRule="auto"/>
        <w:ind w:firstLine="360"/>
      </w:pPr>
      <w:r>
        <w:t>&lt;/body&gt;</w:t>
      </w:r>
    </w:p>
    <w:p w:rsidR="0065242F" w:rsidRDefault="0065242F" w:rsidP="0065242F">
      <w:pPr>
        <w:tabs>
          <w:tab w:val="left" w:pos="10260"/>
        </w:tabs>
        <w:spacing w:line="276" w:lineRule="auto"/>
        <w:ind w:firstLine="360"/>
      </w:pPr>
      <w:r>
        <w:t>&lt;/html&gt;</w:t>
      </w:r>
    </w:p>
    <w:p w:rsidR="0065242F" w:rsidRDefault="0065242F" w:rsidP="000C1F83">
      <w:pPr>
        <w:tabs>
          <w:tab w:val="left" w:pos="10260"/>
        </w:tabs>
      </w:pPr>
    </w:p>
    <w:p w:rsidR="0065242F" w:rsidRDefault="0065242F" w:rsidP="0065242F">
      <w:pPr>
        <w:tabs>
          <w:tab w:val="left" w:pos="10260"/>
        </w:tabs>
        <w:ind w:firstLine="360"/>
        <w:rPr>
          <w:b/>
          <w:sz w:val="28"/>
        </w:rPr>
      </w:pPr>
      <w:r>
        <w:rPr>
          <w:b/>
          <w:sz w:val="28"/>
        </w:rPr>
        <w:t>Feed.php</w:t>
      </w:r>
    </w:p>
    <w:p w:rsidR="0065242F" w:rsidRDefault="0065242F" w:rsidP="0065242F">
      <w:pPr>
        <w:tabs>
          <w:tab w:val="left" w:pos="10260"/>
        </w:tabs>
        <w:ind w:firstLine="360"/>
        <w:rPr>
          <w:b/>
          <w:sz w:val="28"/>
        </w:rPr>
      </w:pPr>
    </w:p>
    <w:p w:rsidR="0065242F" w:rsidRDefault="0065242F" w:rsidP="0065242F">
      <w:pPr>
        <w:tabs>
          <w:tab w:val="left" w:pos="10260"/>
        </w:tabs>
        <w:spacing w:line="276" w:lineRule="auto"/>
        <w:ind w:firstLine="360"/>
      </w:pPr>
      <w:r>
        <w:t>&lt;?php</w:t>
      </w:r>
    </w:p>
    <w:p w:rsidR="0065242F" w:rsidRDefault="0065242F" w:rsidP="0065242F">
      <w:pPr>
        <w:tabs>
          <w:tab w:val="left" w:pos="10260"/>
        </w:tabs>
        <w:spacing w:line="276" w:lineRule="auto"/>
        <w:ind w:firstLine="360"/>
      </w:pPr>
      <w:r>
        <w:t>include_once 'dbConnection.php';</w:t>
      </w:r>
    </w:p>
    <w:p w:rsidR="0065242F" w:rsidRDefault="0065242F" w:rsidP="0065242F">
      <w:pPr>
        <w:tabs>
          <w:tab w:val="left" w:pos="10260"/>
        </w:tabs>
        <w:spacing w:line="276" w:lineRule="auto"/>
        <w:ind w:firstLine="360"/>
      </w:pPr>
      <w:r>
        <w:t>$ref=@$_GET['q'];</w:t>
      </w:r>
    </w:p>
    <w:p w:rsidR="0065242F" w:rsidRDefault="0065242F" w:rsidP="0065242F">
      <w:pPr>
        <w:tabs>
          <w:tab w:val="left" w:pos="10260"/>
        </w:tabs>
        <w:spacing w:line="276" w:lineRule="auto"/>
        <w:ind w:firstLine="360"/>
      </w:pPr>
      <w:r>
        <w:t>$name = $_POST['name'];</w:t>
      </w:r>
    </w:p>
    <w:p w:rsidR="0065242F" w:rsidRDefault="0065242F" w:rsidP="0065242F">
      <w:pPr>
        <w:tabs>
          <w:tab w:val="left" w:pos="10260"/>
        </w:tabs>
        <w:spacing w:line="276" w:lineRule="auto"/>
        <w:ind w:firstLine="360"/>
      </w:pPr>
      <w:r>
        <w:t>$email = $_POST['email'];</w:t>
      </w:r>
    </w:p>
    <w:p w:rsidR="0065242F" w:rsidRDefault="0065242F" w:rsidP="0065242F">
      <w:pPr>
        <w:tabs>
          <w:tab w:val="left" w:pos="10260"/>
        </w:tabs>
        <w:spacing w:line="276" w:lineRule="auto"/>
        <w:ind w:firstLine="360"/>
      </w:pPr>
      <w:r>
        <w:t>$subject = $_POST['subject'];</w:t>
      </w:r>
    </w:p>
    <w:p w:rsidR="0065242F" w:rsidRDefault="0065242F" w:rsidP="0065242F">
      <w:pPr>
        <w:tabs>
          <w:tab w:val="left" w:pos="10260"/>
        </w:tabs>
        <w:spacing w:line="276" w:lineRule="auto"/>
        <w:ind w:firstLine="360"/>
      </w:pPr>
      <w:r>
        <w:t>$id=uniqid();</w:t>
      </w:r>
    </w:p>
    <w:p w:rsidR="0065242F" w:rsidRDefault="0065242F" w:rsidP="0065242F">
      <w:pPr>
        <w:tabs>
          <w:tab w:val="left" w:pos="10260"/>
        </w:tabs>
        <w:spacing w:line="276" w:lineRule="auto"/>
        <w:ind w:firstLine="360"/>
      </w:pPr>
      <w:r>
        <w:t>$date=date("Y-m-d");</w:t>
      </w:r>
    </w:p>
    <w:p w:rsidR="0065242F" w:rsidRDefault="0065242F" w:rsidP="0065242F">
      <w:pPr>
        <w:tabs>
          <w:tab w:val="left" w:pos="10260"/>
        </w:tabs>
        <w:spacing w:line="276" w:lineRule="auto"/>
        <w:ind w:firstLine="360"/>
      </w:pPr>
      <w:r>
        <w:t>$time=date("h:i:sa");</w:t>
      </w:r>
    </w:p>
    <w:p w:rsidR="0065242F" w:rsidRDefault="0065242F" w:rsidP="0065242F">
      <w:pPr>
        <w:tabs>
          <w:tab w:val="left" w:pos="10260"/>
        </w:tabs>
        <w:spacing w:line="276" w:lineRule="auto"/>
        <w:ind w:firstLine="360"/>
      </w:pPr>
      <w:r>
        <w:t>$feedback = $_POST['feedback'];</w:t>
      </w:r>
    </w:p>
    <w:p w:rsidR="0065242F" w:rsidRDefault="0065242F" w:rsidP="0065242F">
      <w:pPr>
        <w:tabs>
          <w:tab w:val="left" w:pos="10260"/>
        </w:tabs>
        <w:spacing w:line="276" w:lineRule="auto"/>
        <w:ind w:left="270" w:firstLine="90"/>
      </w:pPr>
      <w:r>
        <w:t>$q=mysqli_query($con,"INSERT INTO feedback VALUES  ('$id' , '$name', '$email' , '$subject', '$feedback' , '$date' , '$time')")or die ("Error");</w:t>
      </w:r>
    </w:p>
    <w:p w:rsidR="0065242F" w:rsidRDefault="0065242F" w:rsidP="0065242F">
      <w:pPr>
        <w:tabs>
          <w:tab w:val="left" w:pos="10260"/>
        </w:tabs>
        <w:spacing w:line="276" w:lineRule="auto"/>
        <w:ind w:firstLine="360"/>
      </w:pPr>
      <w:r>
        <w:t>header("location:$ref?q=Terima Kasih Atas Feedback Yang Anda Kirimkan");</w:t>
      </w:r>
    </w:p>
    <w:p w:rsidR="0086466C" w:rsidRDefault="0065242F" w:rsidP="0065242F">
      <w:pPr>
        <w:tabs>
          <w:tab w:val="left" w:pos="10260"/>
        </w:tabs>
        <w:spacing w:line="276" w:lineRule="auto"/>
        <w:ind w:firstLine="360"/>
      </w:pPr>
      <w:r>
        <w:t>?&gt;</w:t>
      </w:r>
    </w:p>
    <w:p w:rsidR="000C1F83" w:rsidRDefault="000C1F83" w:rsidP="000539BA">
      <w:pPr>
        <w:tabs>
          <w:tab w:val="left" w:pos="10260"/>
        </w:tabs>
        <w:ind w:firstLine="360"/>
        <w:rPr>
          <w:b/>
          <w:sz w:val="28"/>
        </w:rPr>
      </w:pPr>
    </w:p>
    <w:p w:rsidR="000C1F83" w:rsidRDefault="000C1F83" w:rsidP="000539BA">
      <w:pPr>
        <w:tabs>
          <w:tab w:val="left" w:pos="10260"/>
        </w:tabs>
        <w:ind w:firstLine="360"/>
        <w:rPr>
          <w:b/>
          <w:sz w:val="28"/>
        </w:rPr>
      </w:pPr>
    </w:p>
    <w:p w:rsidR="000C1F83" w:rsidRDefault="000C1F83" w:rsidP="000539BA">
      <w:pPr>
        <w:tabs>
          <w:tab w:val="left" w:pos="10260"/>
        </w:tabs>
        <w:ind w:firstLine="360"/>
        <w:rPr>
          <w:b/>
          <w:sz w:val="28"/>
        </w:rPr>
      </w:pPr>
    </w:p>
    <w:p w:rsidR="000C1F83" w:rsidRDefault="000C1F83" w:rsidP="000539BA">
      <w:pPr>
        <w:tabs>
          <w:tab w:val="left" w:pos="10260"/>
        </w:tabs>
        <w:ind w:firstLine="360"/>
        <w:rPr>
          <w:b/>
          <w:sz w:val="28"/>
        </w:rPr>
      </w:pPr>
    </w:p>
    <w:p w:rsidR="0086466C" w:rsidRDefault="0065242F" w:rsidP="000539BA">
      <w:pPr>
        <w:tabs>
          <w:tab w:val="left" w:pos="10260"/>
        </w:tabs>
        <w:ind w:firstLine="360"/>
        <w:rPr>
          <w:b/>
          <w:sz w:val="28"/>
        </w:rPr>
      </w:pPr>
      <w:r w:rsidRPr="0065242F">
        <w:rPr>
          <w:b/>
          <w:sz w:val="28"/>
        </w:rPr>
        <w:lastRenderedPageBreak/>
        <w:t>Admin.php</w:t>
      </w:r>
    </w:p>
    <w:p w:rsidR="0065242F" w:rsidRDefault="0065242F" w:rsidP="000C1F83">
      <w:pPr>
        <w:tabs>
          <w:tab w:val="left" w:pos="10260"/>
        </w:tabs>
        <w:spacing w:line="276" w:lineRule="auto"/>
        <w:ind w:firstLine="360"/>
        <w:rPr>
          <w:b/>
          <w:sz w:val="28"/>
        </w:rPr>
      </w:pPr>
    </w:p>
    <w:p w:rsidR="0065242F" w:rsidRDefault="0065242F" w:rsidP="000C1F83">
      <w:pPr>
        <w:tabs>
          <w:tab w:val="left" w:pos="10260"/>
        </w:tabs>
        <w:spacing w:line="276" w:lineRule="auto"/>
        <w:ind w:firstLine="360"/>
      </w:pPr>
      <w:r>
        <w:t>&lt;?php</w:t>
      </w:r>
    </w:p>
    <w:p w:rsidR="0065242F" w:rsidRDefault="0065242F" w:rsidP="000C1F83">
      <w:pPr>
        <w:tabs>
          <w:tab w:val="left" w:pos="10260"/>
        </w:tabs>
        <w:spacing w:line="276" w:lineRule="auto"/>
        <w:ind w:firstLine="360"/>
      </w:pPr>
      <w:r>
        <w:t>include_once 'dbConnection.php';</w:t>
      </w:r>
    </w:p>
    <w:p w:rsidR="0065242F" w:rsidRDefault="0065242F" w:rsidP="000C1F83">
      <w:pPr>
        <w:tabs>
          <w:tab w:val="left" w:pos="10260"/>
        </w:tabs>
        <w:spacing w:line="276" w:lineRule="auto"/>
        <w:ind w:firstLine="360"/>
      </w:pPr>
      <w:r>
        <w:t>$ref      = @$_GET['q'];</w:t>
      </w:r>
    </w:p>
    <w:p w:rsidR="0065242F" w:rsidRDefault="0065242F" w:rsidP="000C1F83">
      <w:pPr>
        <w:tabs>
          <w:tab w:val="left" w:pos="10260"/>
        </w:tabs>
        <w:spacing w:line="276" w:lineRule="auto"/>
        <w:ind w:firstLine="360"/>
      </w:pPr>
      <w:r>
        <w:t>$username = $_POST['uname'];</w:t>
      </w:r>
    </w:p>
    <w:p w:rsidR="0065242F" w:rsidRDefault="0065242F" w:rsidP="000C1F83">
      <w:pPr>
        <w:tabs>
          <w:tab w:val="left" w:pos="10260"/>
        </w:tabs>
        <w:spacing w:line="276" w:lineRule="auto"/>
        <w:ind w:firstLine="360"/>
      </w:pPr>
      <w:r>
        <w:t>$password = $_POST['password'];</w:t>
      </w:r>
    </w:p>
    <w:p w:rsidR="0065242F" w:rsidRDefault="0065242F" w:rsidP="000C1F83">
      <w:pPr>
        <w:tabs>
          <w:tab w:val="left" w:pos="10260"/>
        </w:tabs>
        <w:spacing w:line="276" w:lineRule="auto"/>
        <w:ind w:firstLine="360"/>
      </w:pPr>
      <w:r>
        <w:t>$username = stripslashes($username);</w:t>
      </w:r>
    </w:p>
    <w:p w:rsidR="0065242F" w:rsidRDefault="0065242F" w:rsidP="000C1F83">
      <w:pPr>
        <w:tabs>
          <w:tab w:val="left" w:pos="10260"/>
        </w:tabs>
        <w:spacing w:line="276" w:lineRule="auto"/>
        <w:ind w:firstLine="360"/>
      </w:pPr>
      <w:r>
        <w:t>$username = addslashes($username);</w:t>
      </w:r>
    </w:p>
    <w:p w:rsidR="0065242F" w:rsidRDefault="0065242F" w:rsidP="000C1F83">
      <w:pPr>
        <w:tabs>
          <w:tab w:val="left" w:pos="10260"/>
        </w:tabs>
        <w:spacing w:line="276" w:lineRule="auto"/>
        <w:ind w:firstLine="360"/>
      </w:pPr>
      <w:r>
        <w:t>$password = stripslashes($password);</w:t>
      </w:r>
    </w:p>
    <w:p w:rsidR="0065242F" w:rsidRDefault="0065242F" w:rsidP="000C1F83">
      <w:pPr>
        <w:tabs>
          <w:tab w:val="left" w:pos="10260"/>
        </w:tabs>
        <w:spacing w:line="276" w:lineRule="auto"/>
        <w:ind w:firstLine="360"/>
      </w:pPr>
      <w:r>
        <w:t>$password = addslashes($password);</w:t>
      </w:r>
    </w:p>
    <w:p w:rsidR="0065242F" w:rsidRDefault="0065242F" w:rsidP="000C1F83">
      <w:pPr>
        <w:tabs>
          <w:tab w:val="left" w:pos="10260"/>
        </w:tabs>
        <w:spacing w:line="276" w:lineRule="auto"/>
        <w:ind w:left="360"/>
      </w:pPr>
      <w:r>
        <w:t>$result = mysqli_query($con, "SELECT username FROM admin WHERE username = '$username' and password = '$password'") or die('Error');</w:t>
      </w:r>
    </w:p>
    <w:p w:rsidR="0065242F" w:rsidRDefault="0065242F" w:rsidP="000C1F83">
      <w:pPr>
        <w:tabs>
          <w:tab w:val="left" w:pos="10260"/>
        </w:tabs>
        <w:spacing w:line="276" w:lineRule="auto"/>
        <w:ind w:firstLine="360"/>
      </w:pPr>
      <w:r>
        <w:t>$count = mysqli_num_rows($result);</w:t>
      </w:r>
    </w:p>
    <w:p w:rsidR="0065242F" w:rsidRDefault="0065242F" w:rsidP="000C1F83">
      <w:pPr>
        <w:tabs>
          <w:tab w:val="left" w:pos="10260"/>
        </w:tabs>
        <w:spacing w:line="276" w:lineRule="auto"/>
        <w:ind w:firstLine="360"/>
      </w:pPr>
      <w:r>
        <w:t>if ($count == 1) {</w:t>
      </w:r>
    </w:p>
    <w:p w:rsidR="0065242F" w:rsidRDefault="0065242F" w:rsidP="000C1F83">
      <w:pPr>
        <w:tabs>
          <w:tab w:val="left" w:pos="10260"/>
        </w:tabs>
        <w:spacing w:line="276" w:lineRule="auto"/>
        <w:ind w:firstLine="360"/>
      </w:pPr>
      <w:r>
        <w:t xml:space="preserve">    session_start();</w:t>
      </w:r>
    </w:p>
    <w:p w:rsidR="0065242F" w:rsidRDefault="0065242F" w:rsidP="000C1F83">
      <w:pPr>
        <w:tabs>
          <w:tab w:val="left" w:pos="10260"/>
        </w:tabs>
        <w:spacing w:line="276" w:lineRule="auto"/>
        <w:ind w:firstLine="360"/>
      </w:pPr>
      <w:r>
        <w:t xml:space="preserve">    if (isset($_SESSION['username'])) {</w:t>
      </w:r>
    </w:p>
    <w:p w:rsidR="0065242F" w:rsidRDefault="0065242F" w:rsidP="000C1F83">
      <w:pPr>
        <w:tabs>
          <w:tab w:val="left" w:pos="10260"/>
        </w:tabs>
        <w:spacing w:line="276" w:lineRule="auto"/>
        <w:ind w:firstLine="360"/>
      </w:pPr>
      <w:r>
        <w:t xml:space="preserve">        session_unset();</w:t>
      </w:r>
    </w:p>
    <w:p w:rsidR="0065242F" w:rsidRDefault="0065242F" w:rsidP="000C1F83">
      <w:pPr>
        <w:tabs>
          <w:tab w:val="left" w:pos="10260"/>
        </w:tabs>
        <w:spacing w:line="276" w:lineRule="auto"/>
        <w:ind w:firstLine="360"/>
      </w:pPr>
      <w:r>
        <w:t xml:space="preserve">    }</w:t>
      </w:r>
    </w:p>
    <w:p w:rsidR="0065242F" w:rsidRDefault="0065242F" w:rsidP="000C1F83">
      <w:pPr>
        <w:tabs>
          <w:tab w:val="left" w:pos="10260"/>
        </w:tabs>
        <w:spacing w:line="276" w:lineRule="auto"/>
        <w:ind w:firstLine="360"/>
      </w:pPr>
      <w:r>
        <w:t xml:space="preserve">    $_SESSION["name"]     = 'Admin';</w:t>
      </w:r>
    </w:p>
    <w:p w:rsidR="0065242F" w:rsidRDefault="0065242F" w:rsidP="000C1F83">
      <w:pPr>
        <w:tabs>
          <w:tab w:val="left" w:pos="10260"/>
        </w:tabs>
        <w:spacing w:line="276" w:lineRule="auto"/>
        <w:ind w:firstLine="360"/>
      </w:pPr>
      <w:r>
        <w:t xml:space="preserve">    $_SESSION["key"]      = '54585c506829293a2d4c3b68543b316e2e7a2d277858545a36362e5f39';</w:t>
      </w:r>
    </w:p>
    <w:p w:rsidR="0065242F" w:rsidRDefault="0065242F" w:rsidP="000C1F83">
      <w:pPr>
        <w:tabs>
          <w:tab w:val="left" w:pos="10260"/>
        </w:tabs>
        <w:spacing w:line="276" w:lineRule="auto"/>
        <w:ind w:firstLine="360"/>
      </w:pPr>
      <w:r>
        <w:t xml:space="preserve">    $_SESSION["username"] = $username;</w:t>
      </w:r>
    </w:p>
    <w:p w:rsidR="0065242F" w:rsidRDefault="0065242F" w:rsidP="000C1F83">
      <w:pPr>
        <w:tabs>
          <w:tab w:val="left" w:pos="10260"/>
        </w:tabs>
        <w:spacing w:line="276" w:lineRule="auto"/>
        <w:ind w:firstLine="360"/>
      </w:pPr>
      <w:r>
        <w:t xml:space="preserve">    header("location:dash.php?q=0");</w:t>
      </w:r>
    </w:p>
    <w:p w:rsidR="0065242F" w:rsidRDefault="0065242F" w:rsidP="000C1F83">
      <w:pPr>
        <w:tabs>
          <w:tab w:val="left" w:pos="10260"/>
        </w:tabs>
        <w:spacing w:line="276" w:lineRule="auto"/>
        <w:ind w:firstLine="360"/>
      </w:pPr>
      <w:r>
        <w:t>} else</w:t>
      </w:r>
    </w:p>
    <w:p w:rsidR="0065242F" w:rsidRDefault="0065242F" w:rsidP="000C1F83">
      <w:pPr>
        <w:tabs>
          <w:tab w:val="left" w:pos="10260"/>
        </w:tabs>
        <w:spacing w:line="276" w:lineRule="auto"/>
        <w:ind w:firstLine="360"/>
      </w:pPr>
      <w:r>
        <w:t xml:space="preserve">    header("location:$ref?w=Warning : Access denied");</w:t>
      </w:r>
    </w:p>
    <w:p w:rsidR="0065242F" w:rsidRDefault="0065242F" w:rsidP="000C1F83">
      <w:pPr>
        <w:tabs>
          <w:tab w:val="left" w:pos="10260"/>
        </w:tabs>
        <w:spacing w:line="276" w:lineRule="auto"/>
        <w:ind w:firstLine="360"/>
      </w:pPr>
      <w:r>
        <w:t>?&gt;</w:t>
      </w:r>
    </w:p>
    <w:p w:rsidR="00EA09CD" w:rsidRDefault="00EA09CD" w:rsidP="000C1F83">
      <w:pPr>
        <w:tabs>
          <w:tab w:val="left" w:pos="10260"/>
        </w:tabs>
        <w:spacing w:line="276" w:lineRule="auto"/>
        <w:ind w:firstLine="360"/>
      </w:pPr>
    </w:p>
    <w:p w:rsidR="00EA09CD" w:rsidRDefault="00EA09CD" w:rsidP="000C1F83">
      <w:pPr>
        <w:tabs>
          <w:tab w:val="left" w:pos="10260"/>
        </w:tabs>
        <w:spacing w:line="276" w:lineRule="auto"/>
        <w:ind w:firstLine="360"/>
        <w:rPr>
          <w:b/>
          <w:sz w:val="28"/>
        </w:rPr>
      </w:pPr>
      <w:r w:rsidRPr="00EA09CD">
        <w:rPr>
          <w:b/>
          <w:sz w:val="28"/>
        </w:rPr>
        <w:t>Dash.php</w:t>
      </w:r>
    </w:p>
    <w:p w:rsidR="00EA09CD" w:rsidRDefault="00EA09CD" w:rsidP="000C1F83">
      <w:pPr>
        <w:tabs>
          <w:tab w:val="left" w:pos="10260"/>
        </w:tabs>
        <w:spacing w:line="276" w:lineRule="auto"/>
        <w:ind w:firstLine="360"/>
        <w:rPr>
          <w:b/>
          <w:sz w:val="28"/>
        </w:rPr>
      </w:pPr>
    </w:p>
    <w:p w:rsidR="00EA09CD" w:rsidRDefault="00EA09CD" w:rsidP="00EA09CD">
      <w:pPr>
        <w:tabs>
          <w:tab w:val="left" w:pos="10260"/>
        </w:tabs>
        <w:spacing w:line="276" w:lineRule="auto"/>
        <w:ind w:left="360"/>
      </w:pPr>
      <w:r>
        <w:t>&lt;!DOCTYPE html PUBLIC "-//W3C//DTD XHTML 1.0 Transitional//EN" "http://www.w3.org/TR/xhtml1/DTD/xhtml1-transitional.dtd"&gt;</w:t>
      </w:r>
    </w:p>
    <w:p w:rsidR="00EA09CD" w:rsidRDefault="00EA09CD" w:rsidP="00EA09CD">
      <w:pPr>
        <w:tabs>
          <w:tab w:val="left" w:pos="10260"/>
        </w:tabs>
        <w:spacing w:line="276" w:lineRule="auto"/>
        <w:ind w:firstLine="360"/>
      </w:pPr>
      <w:r>
        <w:t>&lt;html xmlns="http://www.w3.org/1999/xhtml"&gt;</w:t>
      </w:r>
    </w:p>
    <w:p w:rsidR="00EA09CD" w:rsidRDefault="00EA09CD" w:rsidP="00EA09CD">
      <w:pPr>
        <w:tabs>
          <w:tab w:val="left" w:pos="10260"/>
        </w:tabs>
        <w:spacing w:line="276" w:lineRule="auto"/>
        <w:ind w:firstLine="360"/>
      </w:pPr>
      <w:r>
        <w:t>&lt;head&gt;</w:t>
      </w:r>
    </w:p>
    <w:p w:rsidR="00EA09CD" w:rsidRDefault="00EA09CD" w:rsidP="00EA09CD">
      <w:pPr>
        <w:tabs>
          <w:tab w:val="left" w:pos="10260"/>
        </w:tabs>
        <w:spacing w:line="276" w:lineRule="auto"/>
        <w:ind w:firstLine="360"/>
      </w:pPr>
      <w:r>
        <w:t>&lt;link rel="icon" href="favicon.ico" type="image/icon" sizes="16x16"&gt;</w:t>
      </w:r>
    </w:p>
    <w:p w:rsidR="00EA09CD" w:rsidRDefault="00EA09CD" w:rsidP="00EA09CD">
      <w:pPr>
        <w:tabs>
          <w:tab w:val="left" w:pos="10260"/>
        </w:tabs>
        <w:spacing w:line="276" w:lineRule="auto"/>
        <w:ind w:firstLine="360"/>
      </w:pPr>
      <w:r>
        <w:t>&lt;meta http-equiv="Content-Type" content="text/html; charset=iso-8859-1" /&gt;</w:t>
      </w:r>
    </w:p>
    <w:p w:rsidR="00EA09CD" w:rsidRDefault="00EA09CD" w:rsidP="00EA09CD">
      <w:pPr>
        <w:tabs>
          <w:tab w:val="left" w:pos="10260"/>
        </w:tabs>
        <w:spacing w:line="276" w:lineRule="auto"/>
        <w:ind w:firstLine="360"/>
      </w:pPr>
      <w:r>
        <w:t>&lt;meta name="viewport" content="width=device-width, initial-scale=1"&gt;</w:t>
      </w:r>
    </w:p>
    <w:p w:rsidR="00EA09CD" w:rsidRDefault="00EA09CD" w:rsidP="00EA09CD">
      <w:pPr>
        <w:tabs>
          <w:tab w:val="left" w:pos="10260"/>
        </w:tabs>
        <w:spacing w:line="276" w:lineRule="auto"/>
        <w:ind w:firstLine="360"/>
      </w:pPr>
      <w:r>
        <w:t>&lt;title&gt; Admin || Online Quiz System |&lt;/title&gt;</w:t>
      </w:r>
    </w:p>
    <w:p w:rsidR="00EA09CD" w:rsidRDefault="00EA09CD" w:rsidP="00EA09CD">
      <w:pPr>
        <w:tabs>
          <w:tab w:val="left" w:pos="10260"/>
        </w:tabs>
        <w:spacing w:line="276" w:lineRule="auto"/>
        <w:ind w:firstLine="360"/>
      </w:pPr>
      <w:r>
        <w:t>&lt;link  rel="stylesheet" href="css/bootstrap.min.css"/&gt;</w:t>
      </w:r>
    </w:p>
    <w:p w:rsidR="00EA09CD" w:rsidRDefault="00EA09CD" w:rsidP="00EA09CD">
      <w:pPr>
        <w:tabs>
          <w:tab w:val="left" w:pos="10260"/>
        </w:tabs>
        <w:spacing w:line="276" w:lineRule="auto"/>
        <w:ind w:firstLine="360"/>
      </w:pPr>
      <w:r>
        <w:t xml:space="preserve"> &lt;link  rel="stylesheet" href="css/bootstrap-theme.min.css"/&gt;  </w:t>
      </w:r>
    </w:p>
    <w:p w:rsidR="00EA09CD" w:rsidRDefault="00EA09CD" w:rsidP="00EA09CD">
      <w:pPr>
        <w:tabs>
          <w:tab w:val="left" w:pos="10260"/>
        </w:tabs>
        <w:spacing w:line="276" w:lineRule="auto"/>
        <w:ind w:firstLine="360"/>
      </w:pPr>
      <w:r>
        <w:t xml:space="preserve"> &lt;link rel="stylesheet" href="css/main2.css"&gt;</w:t>
      </w:r>
    </w:p>
    <w:p w:rsidR="00EA09CD" w:rsidRDefault="00EA09CD" w:rsidP="00EA09CD">
      <w:pPr>
        <w:tabs>
          <w:tab w:val="left" w:pos="10260"/>
        </w:tabs>
        <w:spacing w:line="276" w:lineRule="auto"/>
        <w:ind w:firstLine="360"/>
      </w:pPr>
      <w:r>
        <w:t xml:space="preserve"> &lt;link rel="stylesheet" href="css/main.css"&gt;</w:t>
      </w:r>
    </w:p>
    <w:p w:rsidR="00EA09CD" w:rsidRDefault="00EA09CD" w:rsidP="00EA09CD">
      <w:pPr>
        <w:tabs>
          <w:tab w:val="left" w:pos="10260"/>
        </w:tabs>
        <w:spacing w:line="276" w:lineRule="auto"/>
        <w:ind w:firstLine="360"/>
      </w:pPr>
      <w:r>
        <w:lastRenderedPageBreak/>
        <w:t xml:space="preserve"> &lt;link  rel="stylesheet" href="css/font.css"&gt;</w:t>
      </w:r>
    </w:p>
    <w:p w:rsidR="00EA09CD" w:rsidRDefault="00EA09CD" w:rsidP="00EA09CD">
      <w:pPr>
        <w:tabs>
          <w:tab w:val="left" w:pos="10260"/>
        </w:tabs>
        <w:spacing w:line="276" w:lineRule="auto"/>
        <w:ind w:firstLine="360"/>
      </w:pPr>
      <w:r>
        <w:t xml:space="preserve"> &lt;script src="js/jquery.js" type="text/javascript"&gt;&lt;/script&gt;</w:t>
      </w:r>
    </w:p>
    <w:p w:rsidR="00EA09CD" w:rsidRDefault="00EA09CD" w:rsidP="00EA09CD">
      <w:pPr>
        <w:tabs>
          <w:tab w:val="left" w:pos="10260"/>
        </w:tabs>
        <w:spacing w:line="276" w:lineRule="auto"/>
        <w:ind w:firstLine="360"/>
      </w:pPr>
      <w:r>
        <w:t xml:space="preserve">  &lt;script src="js/bootstrap.min.js"  type="text/javascript"&gt;&lt;/script&gt;</w:t>
      </w:r>
    </w:p>
    <w:p w:rsidR="00EA09CD" w:rsidRDefault="00EA09CD" w:rsidP="00EA09CD">
      <w:pPr>
        <w:tabs>
          <w:tab w:val="left" w:pos="360"/>
          <w:tab w:val="left" w:pos="10260"/>
        </w:tabs>
        <w:spacing w:line="276" w:lineRule="auto"/>
        <w:ind w:left="360" w:firstLine="360"/>
      </w:pPr>
      <w:r>
        <w:t xml:space="preserve">  &lt;link href='http://fonts.googleapis.com/css?family=Roboto:400,700,300' rel='stylesheet' type='text/css'&gt;</w:t>
      </w:r>
    </w:p>
    <w:p w:rsidR="00EA09CD" w:rsidRDefault="00EA09CD" w:rsidP="00EA09CD">
      <w:pPr>
        <w:tabs>
          <w:tab w:val="left" w:pos="10260"/>
        </w:tabs>
        <w:spacing w:line="276" w:lineRule="auto"/>
        <w:ind w:firstLine="360"/>
      </w:pPr>
      <w:r>
        <w:t>&lt;script&gt;</w:t>
      </w:r>
    </w:p>
    <w:p w:rsidR="00EA09CD" w:rsidRDefault="00EA09CD" w:rsidP="00EA09CD">
      <w:pPr>
        <w:tabs>
          <w:tab w:val="left" w:pos="10260"/>
        </w:tabs>
        <w:spacing w:line="276" w:lineRule="auto"/>
        <w:ind w:firstLine="360"/>
      </w:pPr>
      <w:r>
        <w:t>$(function () {</w:t>
      </w:r>
    </w:p>
    <w:p w:rsidR="00EA09CD" w:rsidRDefault="00EA09CD" w:rsidP="00EA09CD">
      <w:pPr>
        <w:tabs>
          <w:tab w:val="left" w:pos="10260"/>
        </w:tabs>
        <w:spacing w:line="276" w:lineRule="auto"/>
        <w:ind w:firstLine="360"/>
      </w:pPr>
      <w:r>
        <w:t xml:space="preserve">    $(document).on( 'scroll', function(){</w:t>
      </w:r>
    </w:p>
    <w:p w:rsidR="00EA09CD" w:rsidRDefault="00EA09CD" w:rsidP="00EA09CD">
      <w:pPr>
        <w:tabs>
          <w:tab w:val="left" w:pos="10260"/>
        </w:tabs>
        <w:spacing w:line="276" w:lineRule="auto"/>
        <w:ind w:firstLine="360"/>
      </w:pPr>
      <w:r>
        <w:t xml:space="preserve">        console.log('scroll top : ' + $(window).scrollTop());</w:t>
      </w:r>
    </w:p>
    <w:p w:rsidR="00EA09CD" w:rsidRDefault="00EA09CD" w:rsidP="00EA09CD">
      <w:pPr>
        <w:tabs>
          <w:tab w:val="left" w:pos="10260"/>
        </w:tabs>
        <w:spacing w:line="276" w:lineRule="auto"/>
        <w:ind w:firstLine="360"/>
      </w:pPr>
      <w:r>
        <w:t xml:space="preserve">        if($(window).scrollTop()&gt;=$(".logo").height())</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$(".navbar").addClass("navbar-fixed-top");</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p>
    <w:p w:rsidR="00EA09CD" w:rsidRDefault="00EA09CD" w:rsidP="00EA09CD">
      <w:pPr>
        <w:tabs>
          <w:tab w:val="left" w:pos="10260"/>
        </w:tabs>
        <w:spacing w:line="276" w:lineRule="auto"/>
        <w:ind w:firstLine="360"/>
      </w:pPr>
      <w:r>
        <w:t xml:space="preserve">        if($(window).scrollTop()&lt;$(".logo").height())</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$(".navbar").removeClass("navbar-fixed-top");</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});&lt;/script&gt;</w:t>
      </w:r>
    </w:p>
    <w:p w:rsidR="00EA09CD" w:rsidRDefault="00EA09CD" w:rsidP="00EA09CD">
      <w:pPr>
        <w:tabs>
          <w:tab w:val="left" w:pos="10260"/>
        </w:tabs>
        <w:spacing w:line="276" w:lineRule="auto"/>
        <w:ind w:firstLine="360"/>
      </w:pPr>
      <w:r>
        <w:t>&lt;/head&gt;</w:t>
      </w:r>
    </w:p>
    <w:p w:rsidR="00EA09CD" w:rsidRDefault="00EA09CD" w:rsidP="00EA09CD">
      <w:pPr>
        <w:tabs>
          <w:tab w:val="left" w:pos="10260"/>
        </w:tabs>
        <w:spacing w:line="276" w:lineRule="auto"/>
        <w:ind w:firstLine="360"/>
      </w:pPr>
      <w:r>
        <w:t>&lt;body  style="background:#eee;"&gt;</w:t>
      </w:r>
    </w:p>
    <w:p w:rsidR="00EA09CD" w:rsidRDefault="00EA09CD" w:rsidP="00EA09CD">
      <w:pPr>
        <w:tabs>
          <w:tab w:val="left" w:pos="10260"/>
        </w:tabs>
        <w:spacing w:line="276" w:lineRule="auto"/>
        <w:ind w:firstLine="360"/>
      </w:pPr>
      <w:r>
        <w:t>&lt;body  style="background:#eee;"&gt;</w:t>
      </w:r>
    </w:p>
    <w:p w:rsidR="00EA09CD" w:rsidRDefault="00EA09CD" w:rsidP="00EA09CD">
      <w:pPr>
        <w:tabs>
          <w:tab w:val="left" w:pos="10260"/>
        </w:tabs>
        <w:spacing w:line="276" w:lineRule="auto"/>
        <w:ind w:firstLine="360"/>
      </w:pPr>
      <w:r>
        <w:t>&lt;div class="header"&gt;</w:t>
      </w:r>
    </w:p>
    <w:p w:rsidR="00EA09CD" w:rsidRDefault="00EA09CD" w:rsidP="00EA09CD">
      <w:pPr>
        <w:tabs>
          <w:tab w:val="left" w:pos="10260"/>
        </w:tabs>
        <w:spacing w:line="276" w:lineRule="auto"/>
        <w:ind w:firstLine="360"/>
      </w:pPr>
      <w:r>
        <w:t>&lt;div class="row"&gt;</w:t>
      </w:r>
    </w:p>
    <w:p w:rsidR="00EA09CD" w:rsidRDefault="00EA09CD" w:rsidP="00EA09CD">
      <w:pPr>
        <w:tabs>
          <w:tab w:val="left" w:pos="10260"/>
        </w:tabs>
        <w:spacing w:line="276" w:lineRule="auto"/>
        <w:ind w:firstLine="360"/>
      </w:pPr>
      <w:r>
        <w:t>&lt;div class="col-lg-6"&gt;</w:t>
      </w:r>
    </w:p>
    <w:p w:rsidR="00EA09CD" w:rsidRDefault="00EA09CD" w:rsidP="00EA09CD">
      <w:pPr>
        <w:tabs>
          <w:tab w:val="left" w:pos="10260"/>
        </w:tabs>
        <w:spacing w:line="276" w:lineRule="auto"/>
        <w:ind w:firstLine="360"/>
      </w:pPr>
      <w:r>
        <w:t>&lt;span class="logo"&gt;| Online Quiz System |&lt;/span&gt;&lt;/div&gt;</w:t>
      </w:r>
    </w:p>
    <w:p w:rsidR="00EA09CD" w:rsidRDefault="00EA09CD" w:rsidP="00EA09CD">
      <w:pPr>
        <w:tabs>
          <w:tab w:val="left" w:pos="10260"/>
        </w:tabs>
        <w:spacing w:line="276" w:lineRule="auto"/>
        <w:ind w:firstLine="360"/>
      </w:pPr>
      <w:r>
        <w:t>&lt;div class="col-md-4 col-md-offset-2"&gt;</w:t>
      </w:r>
    </w:p>
    <w:p w:rsidR="00EA09CD" w:rsidRDefault="00EA09CD" w:rsidP="00EA09CD">
      <w:pPr>
        <w:tabs>
          <w:tab w:val="left" w:pos="10260"/>
        </w:tabs>
        <w:spacing w:line="276" w:lineRule="auto"/>
        <w:ind w:firstLine="360"/>
      </w:pPr>
      <w:r>
        <w:t>&lt;?php</w:t>
      </w:r>
    </w:p>
    <w:p w:rsidR="00EA09CD" w:rsidRDefault="00EA09CD" w:rsidP="00EA09CD">
      <w:pPr>
        <w:tabs>
          <w:tab w:val="left" w:pos="10260"/>
        </w:tabs>
        <w:spacing w:line="276" w:lineRule="auto"/>
        <w:ind w:firstLine="360"/>
      </w:pPr>
      <w:r>
        <w:t>include_once 'dbConnection.php';</w:t>
      </w:r>
    </w:p>
    <w:p w:rsidR="00EA09CD" w:rsidRDefault="00EA09CD" w:rsidP="00EA09CD">
      <w:pPr>
        <w:tabs>
          <w:tab w:val="left" w:pos="10260"/>
        </w:tabs>
        <w:spacing w:line="276" w:lineRule="auto"/>
        <w:ind w:firstLine="360"/>
      </w:pPr>
      <w:r>
        <w:t>session_start();</w:t>
      </w:r>
    </w:p>
    <w:p w:rsidR="00EA09CD" w:rsidRDefault="00EA09CD" w:rsidP="00EA09CD">
      <w:pPr>
        <w:tabs>
          <w:tab w:val="left" w:pos="10260"/>
        </w:tabs>
        <w:spacing w:line="276" w:lineRule="auto"/>
        <w:ind w:left="360" w:firstLine="360"/>
      </w:pPr>
      <w:r>
        <w:t>if (!(isset($_SESSION['username']))  || ($_SESSION['key']) !=   '54585c506829293a2d4c3b68543b316e2e7a2d277858545a36362e5f39') {</w:t>
      </w:r>
    </w:p>
    <w:p w:rsidR="00EA09CD" w:rsidRDefault="00EA09CD" w:rsidP="00EA09CD">
      <w:pPr>
        <w:tabs>
          <w:tab w:val="left" w:pos="10260"/>
        </w:tabs>
        <w:spacing w:line="276" w:lineRule="auto"/>
        <w:ind w:firstLine="360"/>
      </w:pPr>
      <w:r>
        <w:t xml:space="preserve">    session_destroy();</w:t>
      </w:r>
    </w:p>
    <w:p w:rsidR="00EA09CD" w:rsidRDefault="00EA09CD" w:rsidP="00EA09CD">
      <w:pPr>
        <w:tabs>
          <w:tab w:val="left" w:pos="10260"/>
        </w:tabs>
        <w:spacing w:line="276" w:lineRule="auto"/>
        <w:ind w:firstLine="360"/>
      </w:pPr>
      <w:r>
        <w:t xml:space="preserve">    header("location:index.php");</w:t>
      </w:r>
    </w:p>
    <w:p w:rsidR="00EA09CD" w:rsidRDefault="00EA09CD" w:rsidP="00EA09CD">
      <w:pPr>
        <w:tabs>
          <w:tab w:val="left" w:pos="10260"/>
        </w:tabs>
        <w:spacing w:line="276" w:lineRule="auto"/>
        <w:ind w:firstLine="360"/>
      </w:pPr>
      <w:r>
        <w:t>} else {</w:t>
      </w:r>
    </w:p>
    <w:p w:rsidR="00EA09CD" w:rsidRDefault="00EA09CD" w:rsidP="00EA09CD">
      <w:pPr>
        <w:tabs>
          <w:tab w:val="left" w:pos="10260"/>
        </w:tabs>
        <w:spacing w:line="276" w:lineRule="auto"/>
        <w:ind w:firstLine="360"/>
      </w:pPr>
      <w:r>
        <w:t xml:space="preserve">    $name     = $_SESSION['name'];</w:t>
      </w:r>
    </w:p>
    <w:p w:rsidR="00EA09CD" w:rsidRDefault="00EA09CD" w:rsidP="00EA09CD">
      <w:pPr>
        <w:tabs>
          <w:tab w:val="left" w:pos="10260"/>
        </w:tabs>
        <w:spacing w:line="276" w:lineRule="auto"/>
        <w:ind w:firstLine="360"/>
      </w:pPr>
      <w:r>
        <w:t xml:space="preserve">    $username = $_SESSION['username'];</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include_once 'dbConnection.php';</w:t>
      </w:r>
    </w:p>
    <w:p w:rsidR="00EA09CD" w:rsidRDefault="00EA09CD" w:rsidP="00EA09CD">
      <w:pPr>
        <w:tabs>
          <w:tab w:val="left" w:pos="10260"/>
        </w:tabs>
        <w:spacing w:line="276" w:lineRule="auto"/>
        <w:ind w:left="360" w:firstLine="360"/>
      </w:pPr>
      <w:r>
        <w:lastRenderedPageBreak/>
        <w:t xml:space="preserve">    echo '&lt;span class="pull-right top title1" &gt;&lt;span style="color:white"&gt;&lt;span class="glyphicon glyphicon-user" aria-hidden="true"&gt;&lt;/span&gt;&amp;nbsp;&amp;nbsp;&amp;nbsp;&amp;nbsp;Hello,&lt;/span&gt; &lt;span class="log log1" style="color:lightyellow"&gt;' . $name . '&amp;nbsp;&amp;nbsp;|&amp;nbsp;&amp;nbsp;&lt;a href="logout.php?q=account.php" style="color:lightyellow"&gt;&lt;span class="glyphicon glyphicon-log-out" aria-hidden="true"&gt;&lt;/span&gt;&amp;nbsp;Logout&lt;/button&gt;&lt;/a&gt;&lt;/span&gt;';</w:t>
      </w:r>
    </w:p>
    <w:p w:rsidR="00EA09CD" w:rsidRDefault="00EA09CD" w:rsidP="00EA09CD">
      <w:pPr>
        <w:tabs>
          <w:tab w:val="left" w:pos="10260"/>
        </w:tabs>
        <w:spacing w:line="276" w:lineRule="auto"/>
        <w:ind w:firstLine="360"/>
      </w:pPr>
      <w:r>
        <w:t>}</w:t>
      </w:r>
    </w:p>
    <w:p w:rsidR="00EA09CD" w:rsidRDefault="00EA09CD" w:rsidP="00EA09CD">
      <w:pPr>
        <w:tabs>
          <w:tab w:val="left" w:pos="10260"/>
        </w:tabs>
        <w:spacing w:line="276" w:lineRule="auto"/>
        <w:ind w:firstLine="360"/>
      </w:pPr>
      <w:r>
        <w:t>?&gt;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&lt;/div&gt;&lt;/div&gt;</w:t>
      </w:r>
    </w:p>
    <w:p w:rsidR="00EA09CD" w:rsidRDefault="00EA09CD" w:rsidP="00EA09CD">
      <w:pPr>
        <w:tabs>
          <w:tab w:val="left" w:pos="10260"/>
        </w:tabs>
        <w:spacing w:line="276" w:lineRule="auto"/>
        <w:ind w:firstLine="360"/>
      </w:pPr>
      <w:r>
        <w:t>&lt;div class="bg"&gt;</w:t>
      </w:r>
    </w:p>
    <w:p w:rsidR="00EA09CD" w:rsidRDefault="00EA09CD" w:rsidP="00EA09CD">
      <w:pPr>
        <w:tabs>
          <w:tab w:val="left" w:pos="10260"/>
        </w:tabs>
        <w:spacing w:line="276" w:lineRule="auto"/>
        <w:ind w:firstLine="360"/>
      </w:pPr>
      <w:r>
        <w:t>&lt;nav class="navbar navbar-default title1"&gt;</w:t>
      </w:r>
    </w:p>
    <w:p w:rsidR="00EA09CD" w:rsidRDefault="00EA09CD" w:rsidP="00EA09CD">
      <w:pPr>
        <w:tabs>
          <w:tab w:val="left" w:pos="10260"/>
        </w:tabs>
        <w:spacing w:line="276" w:lineRule="auto"/>
        <w:ind w:firstLine="360"/>
      </w:pPr>
      <w:r>
        <w:t xml:space="preserve">  &lt;div class="container-fluid"&gt;</w:t>
      </w:r>
    </w:p>
    <w:p w:rsidR="00EA09CD" w:rsidRDefault="00EA09CD" w:rsidP="00EA09CD">
      <w:pPr>
        <w:tabs>
          <w:tab w:val="left" w:pos="10260"/>
        </w:tabs>
        <w:spacing w:line="276" w:lineRule="auto"/>
        <w:ind w:firstLine="360"/>
      </w:pPr>
      <w:r>
        <w:t xml:space="preserve">    &lt;div class="navbar-header"&gt;</w:t>
      </w:r>
    </w:p>
    <w:p w:rsidR="00EA09CD" w:rsidRDefault="00EA09CD" w:rsidP="00EA09CD">
      <w:pPr>
        <w:tabs>
          <w:tab w:val="left" w:pos="10260"/>
        </w:tabs>
        <w:spacing w:line="276" w:lineRule="auto"/>
        <w:ind w:left="360" w:firstLine="360"/>
      </w:pPr>
      <w:r>
        <w:t xml:space="preserve">      &lt;button type="button" class="navbar-toggle collapsed" data-toggle="collapse" data-target="#bs-example-navbar-collapse-1" aria-expanded="false"&gt;</w:t>
      </w:r>
    </w:p>
    <w:p w:rsidR="00EA09CD" w:rsidRDefault="00EA09CD" w:rsidP="00EA09CD">
      <w:pPr>
        <w:tabs>
          <w:tab w:val="left" w:pos="10260"/>
        </w:tabs>
        <w:spacing w:line="276" w:lineRule="auto"/>
        <w:ind w:firstLine="360"/>
      </w:pPr>
      <w:r>
        <w:t xml:space="preserve">        &lt;span class="sr-only"&gt;Toggle navigation&lt;/span&gt;</w:t>
      </w:r>
    </w:p>
    <w:p w:rsidR="00EA09CD" w:rsidRDefault="00EA09CD" w:rsidP="00EA09CD">
      <w:pPr>
        <w:tabs>
          <w:tab w:val="left" w:pos="10260"/>
        </w:tabs>
        <w:spacing w:line="276" w:lineRule="auto"/>
        <w:ind w:firstLine="360"/>
      </w:pPr>
      <w:r>
        <w:t xml:space="preserve">        &lt;span class="icon-bar"&gt;&lt;/span&gt;</w:t>
      </w:r>
    </w:p>
    <w:p w:rsidR="00EA09CD" w:rsidRDefault="00EA09CD" w:rsidP="00EA09CD">
      <w:pPr>
        <w:tabs>
          <w:tab w:val="left" w:pos="10260"/>
        </w:tabs>
        <w:spacing w:line="276" w:lineRule="auto"/>
        <w:ind w:firstLine="360"/>
      </w:pPr>
      <w:r>
        <w:t xml:space="preserve">        &lt;span class="icon-bar"&gt;&lt;/span&gt;</w:t>
      </w:r>
    </w:p>
    <w:p w:rsidR="00EA09CD" w:rsidRDefault="00EA09CD" w:rsidP="00EA09CD">
      <w:pPr>
        <w:tabs>
          <w:tab w:val="left" w:pos="10260"/>
        </w:tabs>
        <w:spacing w:line="276" w:lineRule="auto"/>
        <w:ind w:firstLine="360"/>
      </w:pPr>
      <w:r>
        <w:t xml:space="preserve">        &lt;span class="icon-bar"&gt;&lt;/span&gt;</w:t>
      </w:r>
    </w:p>
    <w:p w:rsidR="00EA09CD" w:rsidRDefault="00EA09CD" w:rsidP="00EA09CD">
      <w:pPr>
        <w:tabs>
          <w:tab w:val="left" w:pos="10260"/>
        </w:tabs>
        <w:spacing w:line="276" w:lineRule="auto"/>
        <w:ind w:firstLine="360"/>
      </w:pPr>
      <w:r>
        <w:t xml:space="preserve">      &lt;/button&gt;</w:t>
      </w:r>
    </w:p>
    <w:p w:rsidR="00EA09CD" w:rsidRDefault="00EA09CD" w:rsidP="00EA09CD">
      <w:pPr>
        <w:tabs>
          <w:tab w:val="left" w:pos="10260"/>
        </w:tabs>
        <w:spacing w:line="276" w:lineRule="auto"/>
        <w:ind w:firstLine="360"/>
      </w:pPr>
      <w:r>
        <w:t xml:space="preserve">      &lt;a class="navbar-brand" href="dash.php?q=0"&gt;&lt;b&gt;Dashboard&lt;/b&gt;&lt;/a&gt;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 xml:space="preserve">    &lt;div class="collapse navbar-collapse" id="bs-example-navbar-collapse-1"&gt;</w:t>
      </w:r>
    </w:p>
    <w:p w:rsidR="00EA09CD" w:rsidRDefault="00EA09CD" w:rsidP="00EA09CD">
      <w:pPr>
        <w:tabs>
          <w:tab w:val="left" w:pos="10260"/>
        </w:tabs>
        <w:spacing w:line="276" w:lineRule="auto"/>
        <w:ind w:firstLine="360"/>
      </w:pPr>
      <w:r>
        <w:t xml:space="preserve">      &lt;ul class="nav navbar-nav"&gt;</w:t>
      </w:r>
    </w:p>
    <w:p w:rsidR="00EA09CD" w:rsidRDefault="00EA09CD" w:rsidP="00EA09CD">
      <w:pPr>
        <w:tabs>
          <w:tab w:val="left" w:pos="10260"/>
        </w:tabs>
        <w:spacing w:line="276" w:lineRule="auto"/>
        <w:ind w:firstLine="360"/>
      </w:pPr>
      <w:r>
        <w:t xml:space="preserve">        &lt;li &lt;?php</w:t>
      </w:r>
    </w:p>
    <w:p w:rsidR="00EA09CD" w:rsidRDefault="00EA09CD" w:rsidP="00EA09CD">
      <w:pPr>
        <w:tabs>
          <w:tab w:val="left" w:pos="10260"/>
        </w:tabs>
        <w:spacing w:line="276" w:lineRule="auto"/>
        <w:ind w:firstLine="360"/>
      </w:pPr>
      <w:r>
        <w:t>if (@$_GET['q'] == 0)</w:t>
      </w:r>
    </w:p>
    <w:p w:rsidR="00EA09CD" w:rsidRDefault="00EA09CD" w:rsidP="00EA09CD">
      <w:pPr>
        <w:tabs>
          <w:tab w:val="left" w:pos="10260"/>
        </w:tabs>
        <w:spacing w:line="276" w:lineRule="auto"/>
        <w:ind w:firstLine="360"/>
      </w:pPr>
      <w:r>
        <w:t xml:space="preserve">    echo 'class="active"';</w:t>
      </w:r>
    </w:p>
    <w:p w:rsidR="00EA09CD" w:rsidRDefault="00EA09CD" w:rsidP="00EA09CD">
      <w:pPr>
        <w:tabs>
          <w:tab w:val="left" w:pos="10260"/>
        </w:tabs>
        <w:spacing w:line="276" w:lineRule="auto"/>
        <w:ind w:firstLine="360"/>
      </w:pPr>
      <w:r>
        <w:t>?&gt;&gt;&lt;a href="dash.php?q=0"&gt;Home&lt;span class="sr-only"&gt;(current)&lt;/span&gt;&lt;/a&gt;&lt;/li&gt;</w:t>
      </w:r>
    </w:p>
    <w:p w:rsidR="00EA09CD" w:rsidRDefault="00EA09CD" w:rsidP="00EA09CD">
      <w:pPr>
        <w:tabs>
          <w:tab w:val="left" w:pos="10260"/>
        </w:tabs>
        <w:spacing w:line="276" w:lineRule="auto"/>
        <w:ind w:firstLine="360"/>
      </w:pPr>
      <w:r>
        <w:t xml:space="preserve">        &lt;li &lt;?php</w:t>
      </w:r>
    </w:p>
    <w:p w:rsidR="00EA09CD" w:rsidRDefault="00EA09CD" w:rsidP="00EA09CD">
      <w:pPr>
        <w:tabs>
          <w:tab w:val="left" w:pos="10260"/>
        </w:tabs>
        <w:spacing w:line="276" w:lineRule="auto"/>
        <w:ind w:firstLine="360"/>
      </w:pPr>
      <w:r>
        <w:t>if (@$_GET['q'] == 1)</w:t>
      </w:r>
    </w:p>
    <w:p w:rsidR="00EA09CD" w:rsidRDefault="00EA09CD" w:rsidP="00EA09CD">
      <w:pPr>
        <w:tabs>
          <w:tab w:val="left" w:pos="10260"/>
        </w:tabs>
        <w:spacing w:line="276" w:lineRule="auto"/>
        <w:ind w:firstLine="360"/>
      </w:pPr>
      <w:r>
        <w:t xml:space="preserve">    echo 'class="active"';</w:t>
      </w:r>
    </w:p>
    <w:p w:rsidR="00EA09CD" w:rsidRDefault="00EA09CD" w:rsidP="00EA09CD">
      <w:pPr>
        <w:tabs>
          <w:tab w:val="left" w:pos="10260"/>
        </w:tabs>
        <w:spacing w:line="276" w:lineRule="auto"/>
        <w:ind w:firstLine="360"/>
      </w:pPr>
      <w:r>
        <w:t>?&gt;&gt;&lt;a href="dash.php?q=1"&gt;Users&lt;/a&gt;&lt;/li&gt;</w:t>
      </w:r>
    </w:p>
    <w:p w:rsidR="00EA09CD" w:rsidRDefault="00EA09CD" w:rsidP="00EA09CD">
      <w:pPr>
        <w:tabs>
          <w:tab w:val="left" w:pos="10260"/>
        </w:tabs>
        <w:spacing w:line="276" w:lineRule="auto"/>
        <w:ind w:firstLine="360"/>
      </w:pPr>
      <w:r>
        <w:t xml:space="preserve">    &lt;li &lt;?php</w:t>
      </w:r>
    </w:p>
    <w:p w:rsidR="00EA09CD" w:rsidRDefault="00EA09CD" w:rsidP="00EA09CD">
      <w:pPr>
        <w:tabs>
          <w:tab w:val="left" w:pos="10260"/>
        </w:tabs>
        <w:spacing w:line="276" w:lineRule="auto"/>
        <w:ind w:firstLine="360"/>
      </w:pPr>
      <w:r>
        <w:t>if (@$_GET['q'] == 2)</w:t>
      </w:r>
    </w:p>
    <w:p w:rsidR="00EA09CD" w:rsidRDefault="00EA09CD" w:rsidP="00EA09CD">
      <w:pPr>
        <w:tabs>
          <w:tab w:val="left" w:pos="10260"/>
        </w:tabs>
        <w:spacing w:line="276" w:lineRule="auto"/>
        <w:ind w:firstLine="360"/>
      </w:pPr>
      <w:r>
        <w:t xml:space="preserve">    echo 'class="active"';</w:t>
      </w:r>
    </w:p>
    <w:p w:rsidR="00EA09CD" w:rsidRDefault="00EA09CD" w:rsidP="00EA09CD">
      <w:pPr>
        <w:tabs>
          <w:tab w:val="left" w:pos="10260"/>
        </w:tabs>
        <w:spacing w:line="276" w:lineRule="auto"/>
        <w:ind w:firstLine="360"/>
      </w:pPr>
      <w:r>
        <w:t>?&gt;&gt;&lt;a href="dash.php?q=2"&gt;Leaderboard&lt;/a&gt;&lt;/li&gt;</w:t>
      </w:r>
    </w:p>
    <w:p w:rsidR="00EA09CD" w:rsidRDefault="00EA09CD" w:rsidP="00EA09CD">
      <w:pPr>
        <w:tabs>
          <w:tab w:val="left" w:pos="10260"/>
        </w:tabs>
        <w:spacing w:line="276" w:lineRule="auto"/>
        <w:ind w:firstLine="360"/>
      </w:pPr>
      <w:r>
        <w:t xml:space="preserve">    &lt;li &lt;?php</w:t>
      </w:r>
    </w:p>
    <w:p w:rsidR="00EA09CD" w:rsidRDefault="00EA09CD" w:rsidP="00EA09CD">
      <w:pPr>
        <w:tabs>
          <w:tab w:val="left" w:pos="10260"/>
        </w:tabs>
        <w:spacing w:line="276" w:lineRule="auto"/>
        <w:ind w:firstLine="360"/>
      </w:pPr>
      <w:r>
        <w:t>if (@$_GET['q'] == 3)</w:t>
      </w:r>
    </w:p>
    <w:p w:rsidR="00EA09CD" w:rsidRDefault="00EA09CD" w:rsidP="00EA09CD">
      <w:pPr>
        <w:tabs>
          <w:tab w:val="left" w:pos="10260"/>
        </w:tabs>
        <w:spacing w:line="276" w:lineRule="auto"/>
        <w:ind w:firstLine="360"/>
      </w:pPr>
      <w:r>
        <w:t xml:space="preserve">    echo 'class="active"';</w:t>
      </w:r>
    </w:p>
    <w:p w:rsidR="00EA09CD" w:rsidRDefault="00EA09CD" w:rsidP="00EA09CD">
      <w:pPr>
        <w:tabs>
          <w:tab w:val="left" w:pos="10260"/>
        </w:tabs>
        <w:spacing w:line="276" w:lineRule="auto"/>
        <w:ind w:firstLine="360"/>
      </w:pPr>
      <w:r>
        <w:t>?&gt;&gt;&lt;a href="dash.php?q=3"&gt;Feedback&lt;/a&gt;&lt;/li&gt;</w:t>
      </w:r>
    </w:p>
    <w:p w:rsidR="00EA09CD" w:rsidRDefault="00EA09CD" w:rsidP="00EA09CD">
      <w:pPr>
        <w:tabs>
          <w:tab w:val="left" w:pos="10260"/>
        </w:tabs>
        <w:spacing w:line="276" w:lineRule="auto"/>
        <w:ind w:firstLine="360"/>
      </w:pPr>
      <w:r>
        <w:t xml:space="preserve">        &lt;li &lt;?php</w:t>
      </w:r>
    </w:p>
    <w:p w:rsidR="00EA09CD" w:rsidRDefault="00EA09CD" w:rsidP="00EA09CD">
      <w:pPr>
        <w:tabs>
          <w:tab w:val="left" w:pos="10260"/>
        </w:tabs>
        <w:spacing w:line="276" w:lineRule="auto"/>
        <w:ind w:firstLine="360"/>
      </w:pPr>
      <w:r>
        <w:lastRenderedPageBreak/>
        <w:t>if (@$_GET['q'] == 4)</w:t>
      </w:r>
    </w:p>
    <w:p w:rsidR="00EA09CD" w:rsidRDefault="00EA09CD" w:rsidP="00EA09CD">
      <w:pPr>
        <w:tabs>
          <w:tab w:val="left" w:pos="10260"/>
        </w:tabs>
        <w:spacing w:line="276" w:lineRule="auto"/>
        <w:ind w:firstLine="360"/>
      </w:pPr>
      <w:r>
        <w:t xml:space="preserve">    echo 'class="active"';</w:t>
      </w:r>
    </w:p>
    <w:p w:rsidR="00EA09CD" w:rsidRDefault="00EA09CD" w:rsidP="00EA09CD">
      <w:pPr>
        <w:tabs>
          <w:tab w:val="left" w:pos="10260"/>
        </w:tabs>
        <w:spacing w:line="276" w:lineRule="auto"/>
        <w:ind w:firstLine="360"/>
      </w:pPr>
      <w:r>
        <w:t>?&gt;&gt;&lt;a href="dash.php?q=4"&gt;Add Quiz&lt;/a&gt;&lt;/li&gt;</w:t>
      </w:r>
    </w:p>
    <w:p w:rsidR="00EA09CD" w:rsidRDefault="00EA09CD" w:rsidP="00EA09CD">
      <w:pPr>
        <w:tabs>
          <w:tab w:val="left" w:pos="10260"/>
        </w:tabs>
        <w:spacing w:line="276" w:lineRule="auto"/>
        <w:ind w:firstLine="360"/>
      </w:pPr>
      <w:r>
        <w:t xml:space="preserve">        &lt;li &lt;?php</w:t>
      </w:r>
    </w:p>
    <w:p w:rsidR="00EA09CD" w:rsidRDefault="00EA09CD" w:rsidP="00EA09CD">
      <w:pPr>
        <w:tabs>
          <w:tab w:val="left" w:pos="10260"/>
        </w:tabs>
        <w:spacing w:line="276" w:lineRule="auto"/>
        <w:ind w:firstLine="360"/>
      </w:pPr>
      <w:r>
        <w:t>if (@$_GET['q'] == 5)</w:t>
      </w:r>
    </w:p>
    <w:p w:rsidR="00EA09CD" w:rsidRDefault="00EA09CD" w:rsidP="00EA09CD">
      <w:pPr>
        <w:tabs>
          <w:tab w:val="left" w:pos="10260"/>
        </w:tabs>
        <w:spacing w:line="276" w:lineRule="auto"/>
        <w:ind w:firstLine="360"/>
      </w:pPr>
      <w:r>
        <w:t xml:space="preserve">    echo 'class="active"';</w:t>
      </w:r>
    </w:p>
    <w:p w:rsidR="00EA09CD" w:rsidRDefault="00EA09CD" w:rsidP="00EA09CD">
      <w:pPr>
        <w:tabs>
          <w:tab w:val="left" w:pos="10260"/>
        </w:tabs>
        <w:spacing w:line="276" w:lineRule="auto"/>
        <w:ind w:firstLine="360"/>
      </w:pPr>
      <w:r>
        <w:t>?&gt;&gt;&lt;a href="dash.php?q=5"&gt;Remove Quiz&lt;/a&gt;&lt;/li&gt;</w:t>
      </w:r>
    </w:p>
    <w:p w:rsidR="00EA09CD" w:rsidRDefault="00EA09CD" w:rsidP="00EA09CD">
      <w:pPr>
        <w:tabs>
          <w:tab w:val="left" w:pos="10260"/>
        </w:tabs>
        <w:spacing w:line="276" w:lineRule="auto"/>
        <w:ind w:firstLine="360"/>
      </w:pPr>
      <w:r>
        <w:t>&lt;li &lt;?php</w:t>
      </w:r>
    </w:p>
    <w:p w:rsidR="00EA09CD" w:rsidRDefault="00EA09CD" w:rsidP="00EA09CD">
      <w:pPr>
        <w:tabs>
          <w:tab w:val="left" w:pos="10260"/>
        </w:tabs>
        <w:spacing w:line="276" w:lineRule="auto"/>
        <w:ind w:firstLine="360"/>
      </w:pPr>
      <w:r>
        <w:t>if (@$_GET['q'] == 6)</w:t>
      </w:r>
    </w:p>
    <w:p w:rsidR="00EA09CD" w:rsidRDefault="00EA09CD" w:rsidP="00EA09CD">
      <w:pPr>
        <w:tabs>
          <w:tab w:val="left" w:pos="10260"/>
        </w:tabs>
        <w:spacing w:line="276" w:lineRule="auto"/>
        <w:ind w:firstLine="360"/>
      </w:pPr>
      <w:r>
        <w:t xml:space="preserve">    echo 'class="active"';</w:t>
      </w:r>
    </w:p>
    <w:p w:rsidR="00EA09CD" w:rsidRDefault="00EA09CD" w:rsidP="00EA09CD">
      <w:pPr>
        <w:tabs>
          <w:tab w:val="left" w:pos="10260"/>
        </w:tabs>
        <w:spacing w:line="276" w:lineRule="auto"/>
        <w:ind w:firstLine="360"/>
      </w:pPr>
      <w:r>
        <w:t>?&gt;&gt;&lt;a href="logout.php"&gt;Logout&lt;/a&gt;&lt;/li&gt;</w:t>
      </w:r>
    </w:p>
    <w:p w:rsidR="00EA09CD" w:rsidRDefault="00EA09CD" w:rsidP="00EA09CD">
      <w:pPr>
        <w:tabs>
          <w:tab w:val="left" w:pos="10260"/>
        </w:tabs>
        <w:spacing w:line="276" w:lineRule="auto"/>
        <w:ind w:firstLine="360"/>
      </w:pPr>
      <w:r>
        <w:t xml:space="preserve">      &lt;/ul&gt;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&lt;/nav&gt;</w:t>
      </w:r>
    </w:p>
    <w:p w:rsidR="00EA09CD" w:rsidRDefault="00EA09CD" w:rsidP="00EA09CD">
      <w:pPr>
        <w:tabs>
          <w:tab w:val="left" w:pos="10260"/>
        </w:tabs>
        <w:spacing w:line="276" w:lineRule="auto"/>
        <w:ind w:firstLine="360"/>
      </w:pPr>
      <w:r>
        <w:t>&lt;div class="container"&gt;</w:t>
      </w:r>
    </w:p>
    <w:p w:rsidR="00EA09CD" w:rsidRDefault="00EA09CD" w:rsidP="00EA09CD">
      <w:pPr>
        <w:tabs>
          <w:tab w:val="left" w:pos="10260"/>
        </w:tabs>
        <w:spacing w:line="276" w:lineRule="auto"/>
        <w:ind w:firstLine="360"/>
      </w:pPr>
      <w:r>
        <w:t>&lt;div class="row"&gt;</w:t>
      </w:r>
    </w:p>
    <w:p w:rsidR="00EA09CD" w:rsidRDefault="00EA09CD" w:rsidP="00EA09CD">
      <w:pPr>
        <w:tabs>
          <w:tab w:val="left" w:pos="10260"/>
        </w:tabs>
        <w:spacing w:line="276" w:lineRule="auto"/>
        <w:ind w:firstLine="360"/>
      </w:pPr>
      <w:r>
        <w:t>&lt;div class="col-md-12"&gt;</w:t>
      </w:r>
    </w:p>
    <w:p w:rsidR="00EA09CD" w:rsidRDefault="00EA09CD" w:rsidP="00EA09CD">
      <w:pPr>
        <w:tabs>
          <w:tab w:val="left" w:pos="10260"/>
        </w:tabs>
        <w:spacing w:line="276" w:lineRule="auto"/>
        <w:ind w:firstLine="360"/>
      </w:pPr>
      <w:r>
        <w:t>&lt;?php</w:t>
      </w:r>
    </w:p>
    <w:p w:rsidR="00EA09CD" w:rsidRDefault="00EA09CD" w:rsidP="00EA09CD">
      <w:pPr>
        <w:tabs>
          <w:tab w:val="left" w:pos="10260"/>
        </w:tabs>
        <w:spacing w:line="276" w:lineRule="auto"/>
        <w:ind w:firstLine="360"/>
      </w:pPr>
      <w:r>
        <w:t>if (@$_GET['q'] == 0) {</w:t>
      </w:r>
    </w:p>
    <w:p w:rsidR="00EA09CD" w:rsidRDefault="00EA09CD" w:rsidP="00EA09CD">
      <w:pPr>
        <w:tabs>
          <w:tab w:val="left" w:pos="10260"/>
        </w:tabs>
        <w:spacing w:line="276" w:lineRule="auto"/>
        <w:ind w:firstLine="360"/>
      </w:pPr>
      <w:r>
        <w:t xml:space="preserve">    $result = mysqli_query($con, "SELECT * FROM quiz ORDER BY date DESC") or die('Error');</w:t>
      </w:r>
    </w:p>
    <w:p w:rsidR="00EA09CD" w:rsidRDefault="00EA09CD" w:rsidP="00EA09CD">
      <w:pPr>
        <w:tabs>
          <w:tab w:val="left" w:pos="10260"/>
        </w:tabs>
        <w:spacing w:line="276" w:lineRule="auto"/>
        <w:ind w:left="360" w:firstLine="360"/>
      </w:pPr>
      <w:r>
        <w:t xml:space="preserve">    echo '&lt;div class="panel"&gt;&lt;div class="table-responsive"&gt;&lt;table class="table table-striped title1"  style="vertical-align:middle"&gt;</w:t>
      </w:r>
    </w:p>
    <w:p w:rsidR="00EA09CD" w:rsidRDefault="00EA09CD" w:rsidP="00EA09CD">
      <w:pPr>
        <w:tabs>
          <w:tab w:val="left" w:pos="10260"/>
        </w:tabs>
        <w:spacing w:line="276" w:lineRule="auto"/>
        <w:ind w:left="360" w:firstLine="360"/>
      </w:pPr>
      <w:r>
        <w:t>&lt;tr&gt;&lt;td style="vertical-align:middle"&gt;&lt;b&gt;No.&lt;/b&gt;&lt;/td&gt;&lt;td style="vertical-align:middle"&gt;&lt;b&gt;Topik&lt;/b&gt;&lt;/td&gt;&lt;td style="vertical-align:middle"&gt;&lt;b&gt;Jumlah Soal&lt;/b&gt;&lt;/td&gt;&lt;td style="vertical-align:middle"&gt;&lt;b&gt;Total Poin&lt;/b&gt;&lt;/td&gt;&lt;td style="vertical-align:middle"&gt;&lt;b&gt;Batas Waktu&lt;/b&gt;&lt;/td&gt;&lt;td style="vertical-align:middle"&gt;&lt;b&gt;Status&lt;/b&gt;&lt;/td&gt;&lt;td style="vertical-align:middle"&gt;&lt;b&gt;Action&lt;/b&gt;&lt;/td&gt;&lt;/tr&gt;';</w:t>
      </w:r>
    </w:p>
    <w:p w:rsidR="00EA09CD" w:rsidRDefault="00EA09CD" w:rsidP="00EA09CD">
      <w:pPr>
        <w:tabs>
          <w:tab w:val="left" w:pos="10260"/>
        </w:tabs>
        <w:spacing w:line="276" w:lineRule="auto"/>
        <w:ind w:firstLine="360"/>
      </w:pPr>
      <w:r>
        <w:t xml:space="preserve">    $c = 1;</w:t>
      </w:r>
    </w:p>
    <w:p w:rsidR="00EA09CD" w:rsidRDefault="00EA09CD" w:rsidP="00EA09CD">
      <w:pPr>
        <w:tabs>
          <w:tab w:val="left" w:pos="10260"/>
        </w:tabs>
        <w:spacing w:line="276" w:lineRule="auto"/>
        <w:ind w:firstLine="360"/>
      </w:pPr>
      <w:r>
        <w:t xml:space="preserve">    while ($row = mysqli_fetch_array($result)) {</w:t>
      </w:r>
    </w:p>
    <w:p w:rsidR="00EA09CD" w:rsidRDefault="00EA09CD" w:rsidP="00EA09CD">
      <w:pPr>
        <w:tabs>
          <w:tab w:val="left" w:pos="10260"/>
        </w:tabs>
        <w:spacing w:line="276" w:lineRule="auto"/>
        <w:ind w:firstLine="360"/>
      </w:pPr>
      <w:r>
        <w:t xml:space="preserve">        $title   = $row['title'];</w:t>
      </w:r>
    </w:p>
    <w:p w:rsidR="00EA09CD" w:rsidRDefault="00EA09CD" w:rsidP="00EA09CD">
      <w:pPr>
        <w:tabs>
          <w:tab w:val="left" w:pos="10260"/>
        </w:tabs>
        <w:spacing w:line="276" w:lineRule="auto"/>
        <w:ind w:firstLine="360"/>
      </w:pPr>
      <w:r>
        <w:t xml:space="preserve">        $total   = $row['total'];</w:t>
      </w:r>
    </w:p>
    <w:p w:rsidR="00EA09CD" w:rsidRDefault="00EA09CD" w:rsidP="00EA09CD">
      <w:pPr>
        <w:tabs>
          <w:tab w:val="left" w:pos="10260"/>
        </w:tabs>
        <w:spacing w:line="276" w:lineRule="auto"/>
        <w:ind w:firstLine="360"/>
      </w:pPr>
      <w:r>
        <w:t xml:space="preserve">        $correct = $row['correct'];</w:t>
      </w:r>
    </w:p>
    <w:p w:rsidR="00EA09CD" w:rsidRDefault="00EA09CD" w:rsidP="00EA09CD">
      <w:pPr>
        <w:tabs>
          <w:tab w:val="left" w:pos="10260"/>
        </w:tabs>
        <w:spacing w:line="276" w:lineRule="auto"/>
        <w:ind w:firstLine="360"/>
      </w:pPr>
      <w:r>
        <w:t xml:space="preserve">        $time    = $row['time'];</w:t>
      </w:r>
    </w:p>
    <w:p w:rsidR="00EA09CD" w:rsidRDefault="00EA09CD" w:rsidP="00EA09CD">
      <w:pPr>
        <w:tabs>
          <w:tab w:val="left" w:pos="10260"/>
        </w:tabs>
        <w:spacing w:line="276" w:lineRule="auto"/>
        <w:ind w:firstLine="360"/>
      </w:pPr>
      <w:r>
        <w:t xml:space="preserve">        $eid     = $row['eid'];</w:t>
      </w:r>
    </w:p>
    <w:p w:rsidR="00EA09CD" w:rsidRDefault="00EA09CD" w:rsidP="00EA09CD">
      <w:pPr>
        <w:tabs>
          <w:tab w:val="left" w:pos="10260"/>
        </w:tabs>
        <w:spacing w:line="276" w:lineRule="auto"/>
        <w:ind w:firstLine="360"/>
      </w:pPr>
      <w:r>
        <w:t xml:space="preserve">        $status  = $row['status'];</w:t>
      </w:r>
    </w:p>
    <w:p w:rsidR="00EA09CD" w:rsidRDefault="00EA09CD" w:rsidP="00EA09CD">
      <w:pPr>
        <w:tabs>
          <w:tab w:val="left" w:pos="10260"/>
        </w:tabs>
        <w:spacing w:line="276" w:lineRule="auto"/>
        <w:ind w:firstLine="360"/>
      </w:pPr>
      <w:r>
        <w:t xml:space="preserve">        if ($status == "enabled") {</w:t>
      </w:r>
    </w:p>
    <w:p w:rsidR="00EA09CD" w:rsidRDefault="00EA09CD" w:rsidP="00EA09CD">
      <w:pPr>
        <w:tabs>
          <w:tab w:val="left" w:pos="10260"/>
        </w:tabs>
        <w:spacing w:line="276" w:lineRule="auto"/>
        <w:ind w:left="360"/>
      </w:pPr>
      <w:r>
        <w:t xml:space="preserve">            echo '&lt;tr&gt;&lt;td style="vertical-align:middle"&gt;' . $c++ . '&lt;/td&gt;&lt;td style="vertical-align:middle"&gt;' . $title . '&lt;/td&gt;&lt;td style="vertical-align:middle"&gt;' . $total . '&lt;/td&gt;&lt;td style="vertical-align:middle"&gt;' . $correct * $total . '&lt;/td&gt;&lt;td style="vertical-align:middle"&gt;' . $time . '&amp;nbsp;min&lt;/td&gt;&lt;td style="vertical-align:middle"&gt;Enabled&lt;/td&gt;</w:t>
      </w:r>
    </w:p>
    <w:p w:rsidR="00EA09CD" w:rsidRDefault="00EA09CD" w:rsidP="00EA09CD">
      <w:pPr>
        <w:tabs>
          <w:tab w:val="left" w:pos="10260"/>
        </w:tabs>
        <w:spacing w:line="276" w:lineRule="auto"/>
        <w:ind w:left="360" w:firstLine="270"/>
      </w:pPr>
      <w:r>
        <w:lastRenderedPageBreak/>
        <w:t xml:space="preserve">  &lt;td style="vertical-align:middle"&gt;&lt;b&gt;&lt;a href="update.php?deidquiz=' . $eid . '" class="btn logb" style="color:#FFFFFF;background:#ff0000;font-size:12px;padding:5px;"&gt;&amp;nbsp;&lt;span&gt;&lt;b&gt;Disable&lt;/b&gt;&lt;/span&gt;&lt;/a&gt;&lt;/b&gt;&lt;/td&gt;&lt;/tr&gt;';</w:t>
      </w:r>
    </w:p>
    <w:p w:rsidR="00EA09CD" w:rsidRDefault="00EA09CD" w:rsidP="00EA09CD">
      <w:pPr>
        <w:tabs>
          <w:tab w:val="left" w:pos="10260"/>
        </w:tabs>
        <w:spacing w:line="276" w:lineRule="auto"/>
        <w:ind w:firstLine="360"/>
      </w:pPr>
      <w:r>
        <w:t xml:space="preserve">        } else {</w:t>
      </w:r>
    </w:p>
    <w:p w:rsidR="00EA09CD" w:rsidRDefault="00EA09CD" w:rsidP="00EA09CD">
      <w:pPr>
        <w:tabs>
          <w:tab w:val="left" w:pos="10260"/>
        </w:tabs>
        <w:spacing w:line="276" w:lineRule="auto"/>
        <w:ind w:left="360" w:firstLine="360"/>
      </w:pPr>
      <w:r>
        <w:t xml:space="preserve">            echo '&lt;tr&gt;&lt;td style="vertical-align:middle"&gt;' . $c++ . '&lt;/td&gt;&lt;td style="vertical-align:middle"&gt;' . $title . '&lt;/td&gt;&lt;td style="vertical-align:middle"&gt;' . $total . '&lt;/td&gt;&lt;td style="vertical-align:middle"&gt;' . $correct * $total . '&lt;/td&gt;&lt;td style="vertical-align:middle"&gt;' . $time . '&amp;nbsp;min&lt;/td&gt;&lt;td style="vertical-align:middle"&gt;Disabled&lt;/td&gt;</w:t>
      </w:r>
    </w:p>
    <w:p w:rsidR="00EA09CD" w:rsidRDefault="00EA09CD" w:rsidP="00EA09CD">
      <w:pPr>
        <w:tabs>
          <w:tab w:val="left" w:pos="10260"/>
        </w:tabs>
        <w:spacing w:line="276" w:lineRule="auto"/>
        <w:ind w:left="360" w:firstLine="360"/>
      </w:pPr>
      <w:r>
        <w:t xml:space="preserve">  &lt;td style="vertical-align:middle"&gt;&lt;b&gt;&lt;a href="update.php?eeidquiz=' . $eid . '" class="btn logb" style="color:#FFFFFF;background:darkgreen;font-size:12px;padding:5px;"&gt;&amp;nbsp;&lt;span&gt;&lt;b&gt;Enable&lt;/b&gt;&lt;/span&gt;&lt;/a&gt;&lt;/b&gt;&lt;/td&gt;&lt;/tr&gt;';        </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w:t>
      </w:r>
    </w:p>
    <w:p w:rsidR="00EA09CD" w:rsidRDefault="00EA09CD" w:rsidP="00EA09CD">
      <w:pPr>
        <w:tabs>
          <w:tab w:val="left" w:pos="10260"/>
        </w:tabs>
        <w:spacing w:line="276" w:lineRule="auto"/>
        <w:ind w:firstLine="360"/>
      </w:pPr>
      <w:r>
        <w:t>if (@$_GET['q'] == 2) {</w:t>
      </w:r>
    </w:p>
    <w:p w:rsidR="00EA09CD" w:rsidRDefault="00EA09CD" w:rsidP="00EA09CD">
      <w:pPr>
        <w:tabs>
          <w:tab w:val="left" w:pos="10260"/>
        </w:tabs>
        <w:spacing w:line="276" w:lineRule="auto"/>
        <w:ind w:firstLine="360"/>
      </w:pPr>
      <w:r>
        <w:t xml:space="preserve">    if(isset($_GET['show'])){</w:t>
      </w:r>
    </w:p>
    <w:p w:rsidR="00EA09CD" w:rsidRDefault="00EA09CD" w:rsidP="00EA09CD">
      <w:pPr>
        <w:tabs>
          <w:tab w:val="left" w:pos="10260"/>
        </w:tabs>
        <w:spacing w:line="276" w:lineRule="auto"/>
        <w:ind w:firstLine="360"/>
      </w:pPr>
      <w:r>
        <w:t xml:space="preserve">        $show = $_GET['show'];</w:t>
      </w:r>
    </w:p>
    <w:p w:rsidR="00EA09CD" w:rsidRDefault="00EA09CD" w:rsidP="00EA09CD">
      <w:pPr>
        <w:tabs>
          <w:tab w:val="left" w:pos="10260"/>
        </w:tabs>
        <w:spacing w:line="276" w:lineRule="auto"/>
        <w:ind w:firstLine="360"/>
      </w:pPr>
      <w:r>
        <w:t xml:space="preserve">        $showfrom = (($show-1)*10) + 1;</w:t>
      </w:r>
    </w:p>
    <w:p w:rsidR="00EA09CD" w:rsidRDefault="00EA09CD" w:rsidP="00EA09CD">
      <w:pPr>
        <w:tabs>
          <w:tab w:val="left" w:pos="10260"/>
        </w:tabs>
        <w:spacing w:line="276" w:lineRule="auto"/>
        <w:ind w:firstLine="360"/>
      </w:pPr>
      <w:r>
        <w:t xml:space="preserve">        $showtill = $showfrom + 9;</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else{</w:t>
      </w:r>
    </w:p>
    <w:p w:rsidR="00EA09CD" w:rsidRDefault="00EA09CD" w:rsidP="00EA09CD">
      <w:pPr>
        <w:tabs>
          <w:tab w:val="left" w:pos="10260"/>
        </w:tabs>
        <w:spacing w:line="276" w:lineRule="auto"/>
        <w:ind w:firstLine="360"/>
      </w:pPr>
      <w:r>
        <w:t xml:space="preserve">        $show = 1;</w:t>
      </w:r>
    </w:p>
    <w:p w:rsidR="00EA09CD" w:rsidRDefault="00EA09CD" w:rsidP="00EA09CD">
      <w:pPr>
        <w:tabs>
          <w:tab w:val="left" w:pos="10260"/>
        </w:tabs>
        <w:spacing w:line="276" w:lineRule="auto"/>
        <w:ind w:firstLine="360"/>
      </w:pPr>
      <w:r>
        <w:t xml:space="preserve">        $showfrom = 1;</w:t>
      </w:r>
    </w:p>
    <w:p w:rsidR="00EA09CD" w:rsidRDefault="00EA09CD" w:rsidP="00EA09CD">
      <w:pPr>
        <w:tabs>
          <w:tab w:val="left" w:pos="10260"/>
        </w:tabs>
        <w:spacing w:line="276" w:lineRule="auto"/>
        <w:ind w:firstLine="360"/>
      </w:pPr>
      <w:r>
        <w:t xml:space="preserve">        $showtill = 10;</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$q = mysqli_query($con, "SELECT * FROM rank") or die('Error223');</w:t>
      </w:r>
    </w:p>
    <w:p w:rsidR="00EA09CD" w:rsidRDefault="00EA09CD" w:rsidP="00EA09CD">
      <w:pPr>
        <w:tabs>
          <w:tab w:val="left" w:pos="10260"/>
        </w:tabs>
        <w:spacing w:line="276" w:lineRule="auto"/>
        <w:ind w:firstLine="360"/>
      </w:pPr>
      <w:r>
        <w:t xml:space="preserve">    echo '&lt;div class="panel title"&gt;&lt;div class="table-responsive"&gt;</w:t>
      </w:r>
    </w:p>
    <w:p w:rsidR="00EA09CD" w:rsidRDefault="00EA09CD" w:rsidP="00EA09CD">
      <w:pPr>
        <w:tabs>
          <w:tab w:val="left" w:pos="10260"/>
        </w:tabs>
        <w:spacing w:line="276" w:lineRule="auto"/>
        <w:ind w:firstLine="360"/>
      </w:pPr>
      <w:r>
        <w:t>&lt;table class="table table-striped title1" &gt;</w:t>
      </w:r>
    </w:p>
    <w:p w:rsidR="00EA09CD" w:rsidRDefault="00EA09CD" w:rsidP="00EA09CD">
      <w:pPr>
        <w:tabs>
          <w:tab w:val="left" w:pos="10260"/>
        </w:tabs>
        <w:spacing w:line="276" w:lineRule="auto"/>
        <w:ind w:left="360"/>
      </w:pPr>
      <w:r>
        <w:t>&lt;tr&gt;&lt;td style="vertical-align:middle"&gt;&lt;b&gt;Rank&lt;/b&gt;&lt;/td&gt;&lt;td style="vertical-align:middle"&gt;&lt;b&gt;Nama&lt;/b&gt;&lt;/td&gt;&lt;td style="vertical-align:middle"&gt;&lt;b&gt;Jurusan&lt;/b&gt;&lt;/td&gt;&lt;td style="vertical-align:middle"&gt;&lt;b&gt;Username&lt;/b&gt;&lt;/td&gt;&lt;td style="vertical-align:middle"&gt;&lt;b&gt;NRP&lt;/b&gt;&lt;/td&gt;&lt;td style="vertical-align:middle"&gt;&lt;b&gt;Jenis Kelamin&lt;/b&gt;&lt;/td&gt;&lt;td style="vertical-align:middle"&gt;&lt;b&gt;Score&lt;/b&gt;&lt;/td&gt;&lt;/tr&gt;';</w:t>
      </w:r>
    </w:p>
    <w:p w:rsidR="00EA09CD" w:rsidRDefault="00EA09CD" w:rsidP="00EA09CD">
      <w:pPr>
        <w:tabs>
          <w:tab w:val="left" w:pos="10260"/>
        </w:tabs>
        <w:spacing w:line="276" w:lineRule="auto"/>
        <w:ind w:firstLine="360"/>
      </w:pPr>
      <w:r>
        <w:t xml:space="preserve">    $c = $showfrom-1;</w:t>
      </w:r>
    </w:p>
    <w:p w:rsidR="00EA09CD" w:rsidRDefault="00EA09CD" w:rsidP="00EA09CD">
      <w:pPr>
        <w:tabs>
          <w:tab w:val="left" w:pos="10260"/>
        </w:tabs>
        <w:spacing w:line="276" w:lineRule="auto"/>
        <w:ind w:firstLine="360"/>
      </w:pPr>
      <w:r>
        <w:t xml:space="preserve">    $total = mysqli_num_rows($q);</w:t>
      </w:r>
    </w:p>
    <w:p w:rsidR="00EA09CD" w:rsidRDefault="00EA09CD" w:rsidP="00EA09CD">
      <w:pPr>
        <w:tabs>
          <w:tab w:val="left" w:pos="10260"/>
        </w:tabs>
        <w:spacing w:line="276" w:lineRule="auto"/>
        <w:ind w:firstLine="360"/>
      </w:pPr>
      <w:r>
        <w:t xml:space="preserve">    if($total &gt;= $showfrom){</w:t>
      </w:r>
    </w:p>
    <w:p w:rsidR="00EA09CD" w:rsidRDefault="00EA09CD" w:rsidP="00EA09CD">
      <w:pPr>
        <w:tabs>
          <w:tab w:val="left" w:pos="10260"/>
        </w:tabs>
        <w:spacing w:line="276" w:lineRule="auto"/>
        <w:ind w:left="360" w:firstLine="360"/>
      </w:pPr>
      <w:r>
        <w:t xml:space="preserve">        $q = mysqli_query($con, "SELECT * FROM rank ORDER BY score DESC, time ASC LIMIT ".($showfrom-1).",10") or die('Error223');</w:t>
      </w:r>
    </w:p>
    <w:p w:rsidR="00EA09CD" w:rsidRDefault="00EA09CD" w:rsidP="00EA09CD">
      <w:pPr>
        <w:tabs>
          <w:tab w:val="left" w:pos="10260"/>
        </w:tabs>
        <w:spacing w:line="276" w:lineRule="auto"/>
        <w:ind w:firstLine="360"/>
      </w:pPr>
      <w:r>
        <w:t xml:space="preserve">        while ($row = mysqli_fetch_array($q)) {</w:t>
      </w:r>
    </w:p>
    <w:p w:rsidR="00EA09CD" w:rsidRDefault="00EA09CD" w:rsidP="00EA09CD">
      <w:pPr>
        <w:tabs>
          <w:tab w:val="left" w:pos="10260"/>
        </w:tabs>
        <w:spacing w:line="276" w:lineRule="auto"/>
        <w:ind w:firstLine="360"/>
      </w:pPr>
      <w:r>
        <w:t xml:space="preserve">            $e = $row['username'];</w:t>
      </w:r>
    </w:p>
    <w:p w:rsidR="00EA09CD" w:rsidRDefault="00EA09CD" w:rsidP="00EA09CD">
      <w:pPr>
        <w:tabs>
          <w:tab w:val="left" w:pos="10260"/>
        </w:tabs>
        <w:spacing w:line="276" w:lineRule="auto"/>
        <w:ind w:firstLine="360"/>
      </w:pPr>
      <w:r>
        <w:t xml:space="preserve">            $s = $row['score'];</w:t>
      </w:r>
    </w:p>
    <w:p w:rsidR="00EA09CD" w:rsidRDefault="00EA09CD" w:rsidP="00EA09CD">
      <w:pPr>
        <w:tabs>
          <w:tab w:val="left" w:pos="10260"/>
        </w:tabs>
        <w:spacing w:line="276" w:lineRule="auto"/>
        <w:ind w:left="360" w:firstLine="360"/>
      </w:pPr>
      <w:r>
        <w:lastRenderedPageBreak/>
        <w:t xml:space="preserve">            $q12 = mysqli_query($con, "SELECT * FROM user WHERE username='$e' ") or die('Error231');</w:t>
      </w:r>
    </w:p>
    <w:p w:rsidR="00EA09CD" w:rsidRDefault="00EA09CD" w:rsidP="00EA09CD">
      <w:pPr>
        <w:tabs>
          <w:tab w:val="left" w:pos="10260"/>
        </w:tabs>
        <w:spacing w:line="276" w:lineRule="auto"/>
        <w:ind w:firstLine="360"/>
      </w:pPr>
      <w:r>
        <w:t xml:space="preserve">            while ($row = mysqli_fetch_array($q12)) {</w:t>
      </w:r>
    </w:p>
    <w:p w:rsidR="00EA09CD" w:rsidRDefault="00EA09CD" w:rsidP="00EA09CD">
      <w:pPr>
        <w:tabs>
          <w:tab w:val="left" w:pos="10260"/>
        </w:tabs>
        <w:spacing w:line="276" w:lineRule="auto"/>
        <w:ind w:firstLine="360"/>
      </w:pPr>
      <w:r>
        <w:t xml:space="preserve">                $name     = $row['name'];</w:t>
      </w:r>
    </w:p>
    <w:p w:rsidR="00EA09CD" w:rsidRDefault="00EA09CD" w:rsidP="00EA09CD">
      <w:pPr>
        <w:tabs>
          <w:tab w:val="left" w:pos="10260"/>
        </w:tabs>
        <w:spacing w:line="276" w:lineRule="auto"/>
        <w:ind w:firstLine="360"/>
      </w:pPr>
      <w:r>
        <w:t xml:space="preserve">                $branch   = $row['branch'];</w:t>
      </w:r>
    </w:p>
    <w:p w:rsidR="00EA09CD" w:rsidRDefault="00EA09CD" w:rsidP="00EA09CD">
      <w:pPr>
        <w:tabs>
          <w:tab w:val="left" w:pos="10260"/>
        </w:tabs>
        <w:spacing w:line="276" w:lineRule="auto"/>
        <w:ind w:firstLine="360"/>
      </w:pPr>
      <w:r>
        <w:t xml:space="preserve">                $username = $row['username'];</w:t>
      </w:r>
    </w:p>
    <w:p w:rsidR="00EA09CD" w:rsidRDefault="00EA09CD" w:rsidP="00EA09CD">
      <w:pPr>
        <w:tabs>
          <w:tab w:val="left" w:pos="10260"/>
        </w:tabs>
        <w:spacing w:line="276" w:lineRule="auto"/>
        <w:ind w:firstLine="360"/>
      </w:pPr>
      <w:r>
        <w:t xml:space="preserve">                $rollno   = $row['rollno'];</w:t>
      </w:r>
    </w:p>
    <w:p w:rsidR="00EA09CD" w:rsidRDefault="00EA09CD" w:rsidP="00EA09CD">
      <w:pPr>
        <w:tabs>
          <w:tab w:val="left" w:pos="10260"/>
        </w:tabs>
        <w:spacing w:line="276" w:lineRule="auto"/>
        <w:ind w:firstLine="360"/>
      </w:pPr>
      <w:r>
        <w:t xml:space="preserve">                $gender   = $row['gender'];</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$c++;</w:t>
      </w:r>
    </w:p>
    <w:p w:rsidR="00EA09CD" w:rsidRDefault="00EA09CD" w:rsidP="00EA09CD">
      <w:pPr>
        <w:tabs>
          <w:tab w:val="left" w:pos="10260"/>
        </w:tabs>
        <w:spacing w:line="276" w:lineRule="auto"/>
        <w:ind w:left="360"/>
      </w:pPr>
      <w:r>
        <w:t xml:space="preserve">            echo '&lt;tr&gt;&lt;td style="color:#99cc32"&gt;&lt;b&gt;' . $c . '&lt;/b&gt;&lt;/td&gt;&lt;td style="vertical-align:middle"&gt;' . $name . '&lt;/td&gt;&lt;td style="vertical-align:middle"&gt;' . $branch . '&lt;/td&gt;&lt;td style="vertical-align:middle"&gt;' . $username . '&lt;/td&gt;&lt;td style="vertical-align:middle"&gt;' . $rollno . '&lt;/td&gt;&lt;td style="vertical-align:middle"&gt;' . $gender . '&lt;/td&gt;&lt;td style="vertical-align:middle"&gt;' . $s . '&lt;/td&gt;&lt;td style="vertical-align:middle"&gt;';</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else{</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echo '&lt;/table&gt;&lt;/div&gt;';</w:t>
      </w:r>
    </w:p>
    <w:p w:rsidR="00EA09CD" w:rsidRDefault="00EA09CD" w:rsidP="00EA09CD">
      <w:pPr>
        <w:tabs>
          <w:tab w:val="left" w:pos="10260"/>
        </w:tabs>
        <w:spacing w:line="276" w:lineRule="auto"/>
        <w:ind w:left="360"/>
      </w:pPr>
      <w:r>
        <w:t xml:space="preserve">    echo '&lt;div class="panel title"&gt;&lt;div class="table-responsive"&gt;&lt;table class="table table-striped title1" &gt;&lt;tr&gt;';</w:t>
      </w:r>
    </w:p>
    <w:p w:rsidR="00EA09CD" w:rsidRDefault="00EA09CD" w:rsidP="00EA09CD">
      <w:pPr>
        <w:tabs>
          <w:tab w:val="left" w:pos="10260"/>
        </w:tabs>
        <w:spacing w:line="276" w:lineRule="auto"/>
        <w:ind w:firstLine="360"/>
      </w:pPr>
      <w:r>
        <w:t xml:space="preserve">    $total = round($total/10) + 1;</w:t>
      </w:r>
    </w:p>
    <w:p w:rsidR="00EA09CD" w:rsidRDefault="00EA09CD" w:rsidP="00EA09CD">
      <w:pPr>
        <w:tabs>
          <w:tab w:val="left" w:pos="10260"/>
        </w:tabs>
        <w:spacing w:line="276" w:lineRule="auto"/>
        <w:ind w:firstLine="360"/>
      </w:pPr>
      <w:r>
        <w:t xml:space="preserve">    if(isset($_GET['show'])){</w:t>
      </w:r>
    </w:p>
    <w:p w:rsidR="00EA09CD" w:rsidRDefault="00EA09CD" w:rsidP="00EA09CD">
      <w:pPr>
        <w:tabs>
          <w:tab w:val="left" w:pos="10260"/>
        </w:tabs>
        <w:spacing w:line="276" w:lineRule="auto"/>
        <w:ind w:firstLine="360"/>
      </w:pPr>
      <w:r>
        <w:t xml:space="preserve">        $show = $_GET['show'];</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else{</w:t>
      </w:r>
    </w:p>
    <w:p w:rsidR="00EA09CD" w:rsidRDefault="00EA09CD" w:rsidP="00EA09CD">
      <w:pPr>
        <w:tabs>
          <w:tab w:val="left" w:pos="10260"/>
        </w:tabs>
        <w:spacing w:line="276" w:lineRule="auto"/>
        <w:ind w:firstLine="360"/>
      </w:pPr>
      <w:r>
        <w:t xml:space="preserve">        $show = 1;</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if($show == 1 &amp;&amp; $total==1){</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else if($show == 1 &amp;&amp; $total!=1){</w:t>
      </w:r>
    </w:p>
    <w:p w:rsidR="00EA09CD" w:rsidRDefault="00EA09CD" w:rsidP="00EA09CD">
      <w:pPr>
        <w:tabs>
          <w:tab w:val="left" w:pos="10260"/>
        </w:tabs>
        <w:spacing w:line="276" w:lineRule="auto"/>
        <w:ind w:firstLine="360"/>
      </w:pPr>
      <w:r>
        <w:t xml:space="preserve">        $i = 1;</w:t>
      </w:r>
    </w:p>
    <w:p w:rsidR="00EA09CD" w:rsidRDefault="00EA09CD" w:rsidP="00EA09CD">
      <w:pPr>
        <w:tabs>
          <w:tab w:val="left" w:pos="10260"/>
        </w:tabs>
        <w:spacing w:line="276" w:lineRule="auto"/>
        <w:ind w:firstLine="360"/>
      </w:pPr>
      <w:r>
        <w:t xml:space="preserve">        while($i&lt;=$total){</w:t>
      </w:r>
    </w:p>
    <w:p w:rsidR="00EA09CD" w:rsidRDefault="00EA09CD" w:rsidP="00EA09CD">
      <w:pPr>
        <w:tabs>
          <w:tab w:val="left" w:pos="10260"/>
        </w:tabs>
        <w:spacing w:line="276" w:lineRule="auto"/>
        <w:ind w:left="360"/>
      </w:pPr>
      <w:r>
        <w:t xml:space="preserve">            echo '&lt;td style="vertical-align:middle;text-align:center"&gt;&lt;a style="font-size:14px;font-family:typo;font-weight:bold" href="dash.php?q=2&amp;show='.$i.'"&gt;&amp;nbsp;'.$i.'&amp;nbsp;&lt;/a&gt;&lt;/td&gt;';</w:t>
      </w:r>
    </w:p>
    <w:p w:rsidR="00EA09CD" w:rsidRDefault="00EA09CD" w:rsidP="00EA09CD">
      <w:pPr>
        <w:tabs>
          <w:tab w:val="left" w:pos="10260"/>
        </w:tabs>
        <w:spacing w:line="276" w:lineRule="auto"/>
        <w:ind w:firstLine="360"/>
      </w:pPr>
      <w:r>
        <w:t xml:space="preserve">            $i++;</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left="360" w:firstLine="360"/>
      </w:pPr>
      <w:r>
        <w:t xml:space="preserve">        echo '&lt;td style="vertical-align:middle;text-align:center"&gt;&lt;a style="font-size:14px;font-family:typo;font-weight:bold" href="dash.php?q=2&amp;show='.($show+1).'"&gt;&amp;nbsp;&gt;&gt;&amp;nbsp;&lt;/a&gt;&lt;/td&gt;';</w:t>
      </w:r>
    </w:p>
    <w:p w:rsidR="00EA09CD" w:rsidRDefault="00EA09CD" w:rsidP="00EA09CD">
      <w:pPr>
        <w:tabs>
          <w:tab w:val="left" w:pos="10260"/>
        </w:tabs>
        <w:spacing w:line="276" w:lineRule="auto"/>
        <w:ind w:firstLine="360"/>
      </w:pPr>
      <w:r>
        <w:lastRenderedPageBreak/>
        <w:t xml:space="preserve">    }</w:t>
      </w:r>
    </w:p>
    <w:p w:rsidR="00EA09CD" w:rsidRDefault="00EA09CD" w:rsidP="00EA09CD">
      <w:pPr>
        <w:tabs>
          <w:tab w:val="left" w:pos="10260"/>
        </w:tabs>
        <w:spacing w:line="276" w:lineRule="auto"/>
        <w:ind w:firstLine="360"/>
      </w:pPr>
      <w:r>
        <w:t xml:space="preserve">    else if($show != 1 &amp;&amp; $show==$total){</w:t>
      </w:r>
    </w:p>
    <w:p w:rsidR="00EA09CD" w:rsidRDefault="00EA09CD" w:rsidP="00EA09CD">
      <w:pPr>
        <w:tabs>
          <w:tab w:val="left" w:pos="10260"/>
        </w:tabs>
        <w:spacing w:line="276" w:lineRule="auto"/>
        <w:ind w:left="360" w:firstLine="360"/>
      </w:pPr>
      <w:r>
        <w:t xml:space="preserve">        echo '&lt;td style="vertical-align:middle;text-align:center"&gt;&lt;a style="font-size:14px;font-family:typo;font-weight:bold" href="dash.php?q=2&amp;show='.($show-1).'"&gt;&amp;nbsp;&lt;&lt;&amp;nbsp;&lt;/a&gt;&lt;/td&gt;';</w:t>
      </w:r>
    </w:p>
    <w:p w:rsidR="00EA09CD" w:rsidRDefault="00EA09CD" w:rsidP="00EA09CD">
      <w:pPr>
        <w:tabs>
          <w:tab w:val="left" w:pos="10260"/>
        </w:tabs>
        <w:spacing w:line="276" w:lineRule="auto"/>
        <w:ind w:firstLine="360"/>
      </w:pPr>
    </w:p>
    <w:p w:rsidR="00EA09CD" w:rsidRDefault="00EA09CD" w:rsidP="00EA09CD">
      <w:pPr>
        <w:tabs>
          <w:tab w:val="left" w:pos="10260"/>
        </w:tabs>
        <w:spacing w:line="276" w:lineRule="auto"/>
        <w:ind w:firstLine="360"/>
      </w:pPr>
      <w:r>
        <w:t xml:space="preserve">        $i = 1;</w:t>
      </w:r>
    </w:p>
    <w:p w:rsidR="00EA09CD" w:rsidRDefault="00EA09CD" w:rsidP="00EA09CD">
      <w:pPr>
        <w:tabs>
          <w:tab w:val="left" w:pos="10260"/>
        </w:tabs>
        <w:spacing w:line="276" w:lineRule="auto"/>
        <w:ind w:firstLine="360"/>
      </w:pPr>
      <w:r>
        <w:t xml:space="preserve">        while($i&lt;=$total){</w:t>
      </w:r>
    </w:p>
    <w:p w:rsidR="00EA09CD" w:rsidRDefault="00EA09CD" w:rsidP="00EA09CD">
      <w:pPr>
        <w:tabs>
          <w:tab w:val="left" w:pos="10260"/>
        </w:tabs>
        <w:spacing w:line="276" w:lineRule="auto"/>
        <w:ind w:left="360" w:firstLine="360"/>
      </w:pPr>
      <w:r>
        <w:t xml:space="preserve">            echo '&lt;td style="vertical-align:middle;text-align:center"&gt;&lt;a style="font-size:14px;font-family:typo;font-weight:bold" href="dash.php?q=2&amp;show='.$i.'"&gt;&amp;nbsp;'.$i.'&amp;nbsp;&lt;/a&gt;&lt;/td&gt;';</w:t>
      </w:r>
    </w:p>
    <w:p w:rsidR="00EA09CD" w:rsidRDefault="00EA09CD" w:rsidP="00EA09CD">
      <w:pPr>
        <w:tabs>
          <w:tab w:val="left" w:pos="10260"/>
        </w:tabs>
        <w:spacing w:line="276" w:lineRule="auto"/>
        <w:ind w:firstLine="360"/>
      </w:pPr>
      <w:r>
        <w:t xml:space="preserve">            $i++;</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else{</w:t>
      </w:r>
    </w:p>
    <w:p w:rsidR="00EA09CD" w:rsidRDefault="00EA09CD" w:rsidP="00EA09CD">
      <w:pPr>
        <w:tabs>
          <w:tab w:val="left" w:pos="10260"/>
        </w:tabs>
        <w:spacing w:line="276" w:lineRule="auto"/>
        <w:ind w:left="360" w:firstLine="360"/>
      </w:pPr>
      <w:r>
        <w:t xml:space="preserve">        echo '&lt;td style="vertical-align:middle;text-align:center"&gt;&lt;a style="font-size:14px;font-family:typo;font-weight:bold" href="dash.php?q=2&amp;show='.($show-1).'"&gt;&amp;nbsp;&lt;&lt;&amp;nbsp;&lt;/a&gt;&lt;/td&gt;';</w:t>
      </w:r>
    </w:p>
    <w:p w:rsidR="00EA09CD" w:rsidRDefault="00EA09CD" w:rsidP="00EA09CD">
      <w:pPr>
        <w:tabs>
          <w:tab w:val="left" w:pos="10260"/>
        </w:tabs>
        <w:spacing w:line="276" w:lineRule="auto"/>
        <w:ind w:firstLine="360"/>
      </w:pPr>
      <w:r>
        <w:t xml:space="preserve">        $i = 1;</w:t>
      </w:r>
    </w:p>
    <w:p w:rsidR="00EA09CD" w:rsidRDefault="00EA09CD" w:rsidP="00EA09CD">
      <w:pPr>
        <w:tabs>
          <w:tab w:val="left" w:pos="10260"/>
        </w:tabs>
        <w:spacing w:line="276" w:lineRule="auto"/>
        <w:ind w:firstLine="360"/>
      </w:pPr>
      <w:r>
        <w:t xml:space="preserve">        while($i&lt;=$total){</w:t>
      </w:r>
    </w:p>
    <w:p w:rsidR="00EA09CD" w:rsidRDefault="00EA09CD" w:rsidP="00EA09CD">
      <w:pPr>
        <w:tabs>
          <w:tab w:val="left" w:pos="10260"/>
        </w:tabs>
        <w:spacing w:line="276" w:lineRule="auto"/>
        <w:ind w:left="360"/>
      </w:pPr>
      <w:r>
        <w:t xml:space="preserve">            echo '&lt;td style="vertical-align:middle;text-align:center"&gt;&lt;a style="font-size:14px;font-family:typo;font-weight:bold" href="dash.php?q=2&amp;show='.$i.'"&gt;&amp;nbsp;'.$i.'&amp;nbsp;&lt;/a&gt;&lt;/td&gt;';</w:t>
      </w:r>
    </w:p>
    <w:p w:rsidR="00EA09CD" w:rsidRDefault="00EA09CD" w:rsidP="00EA09CD">
      <w:pPr>
        <w:tabs>
          <w:tab w:val="left" w:pos="10260"/>
        </w:tabs>
        <w:spacing w:line="276" w:lineRule="auto"/>
        <w:ind w:firstLine="360"/>
      </w:pPr>
      <w:r>
        <w:t xml:space="preserve">            $i++;</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left="360" w:firstLine="360"/>
      </w:pPr>
      <w:r>
        <w:t xml:space="preserve">        echo '&lt;td style="vertical-align:middle;text-align:center"&gt;&lt;a style="font-size:14px;font-family:typo;font-weight:bold" href="dash.php?q=2&amp;show='.($show+1).'"&gt;&amp;nbsp;&gt;&gt;&amp;nbsp;&lt;/a&gt;&lt;/td&gt;';</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echo '&lt;/tr&gt;&lt;/table&gt;&lt;/div&gt;';</w:t>
      </w:r>
    </w:p>
    <w:p w:rsidR="00EA09CD" w:rsidRDefault="00EA09CD" w:rsidP="00EA09CD">
      <w:pPr>
        <w:tabs>
          <w:tab w:val="left" w:pos="10260"/>
        </w:tabs>
        <w:spacing w:line="276" w:lineRule="auto"/>
        <w:ind w:firstLine="360"/>
      </w:pPr>
      <w:r>
        <w:t>}</w:t>
      </w:r>
    </w:p>
    <w:p w:rsidR="00EA09CD" w:rsidRDefault="00EA09CD" w:rsidP="00EA09CD">
      <w:pPr>
        <w:tabs>
          <w:tab w:val="left" w:pos="10260"/>
        </w:tabs>
        <w:spacing w:line="276" w:lineRule="auto"/>
        <w:ind w:firstLine="360"/>
      </w:pPr>
      <w:r>
        <w:t>if (@$_GET['q'] == 1) {</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$result = mysqli_query($con, "SELECT * FROM user") or die('Error');</w:t>
      </w:r>
    </w:p>
    <w:p w:rsidR="00EA09CD" w:rsidRDefault="00EA09CD" w:rsidP="00EA09CD">
      <w:pPr>
        <w:tabs>
          <w:tab w:val="left" w:pos="10260"/>
        </w:tabs>
        <w:spacing w:line="276" w:lineRule="auto"/>
        <w:ind w:firstLine="360"/>
      </w:pPr>
      <w:r>
        <w:t xml:space="preserve">    echo '&lt;div class="panel"&gt;&lt;div class="table-responsive"&gt;&lt;table class="table table-striped title1"&gt;</w:t>
      </w:r>
    </w:p>
    <w:p w:rsidR="00EA09CD" w:rsidRDefault="00EA09CD" w:rsidP="00EA09CD">
      <w:pPr>
        <w:tabs>
          <w:tab w:val="left" w:pos="10260"/>
        </w:tabs>
        <w:spacing w:line="276" w:lineRule="auto"/>
        <w:ind w:left="360" w:firstLine="360"/>
      </w:pPr>
      <w:r>
        <w:t>&lt;tr&gt;&lt;td style="vertical-align:middle"&gt;&lt;b&gt;No.&lt;/b&gt;&lt;/td&gt;&lt;td style="vertical-align:middle"&gt;&lt;b&gt;Nama&lt;/b&gt;&lt;/td&gt;&lt;td style="vertical-align:middle"&gt;&lt;b&gt;Jenis Kelamin&lt;/b&gt;&lt;/td&gt;&lt;td style="vertical-align:middle"&gt;&lt;b&gt;NRP&lt;/b&gt;&lt;/td&gt;&lt;td style="vertical-align:middle"&gt;&lt;b&gt;Jurusan&lt;/b&gt;&lt;/td&gt;&lt;td style="vertical-align:middle"&gt;&lt;b&gt;Username&lt;/b&gt;&lt;/td&gt;&lt;td style="vertical-align:middle"&gt;&lt;b&gt;No Telepon&lt;/b&gt;&lt;/td&gt;&lt;td style="vertical-align:middle"&gt;&lt;/td&gt;&lt;/tr&gt;';</w:t>
      </w:r>
    </w:p>
    <w:p w:rsidR="00EA09CD" w:rsidRDefault="00EA09CD" w:rsidP="00EA09CD">
      <w:pPr>
        <w:tabs>
          <w:tab w:val="left" w:pos="10260"/>
        </w:tabs>
        <w:spacing w:line="276" w:lineRule="auto"/>
        <w:ind w:firstLine="360"/>
      </w:pPr>
      <w:r>
        <w:t xml:space="preserve">    $c = 1;</w:t>
      </w:r>
    </w:p>
    <w:p w:rsidR="00EA09CD" w:rsidRDefault="00EA09CD" w:rsidP="00EA09CD">
      <w:pPr>
        <w:tabs>
          <w:tab w:val="left" w:pos="10260"/>
        </w:tabs>
        <w:spacing w:line="276" w:lineRule="auto"/>
        <w:ind w:firstLine="360"/>
      </w:pPr>
      <w:r>
        <w:t xml:space="preserve">    while ($row = mysqli_fetch_array($result)) {</w:t>
      </w:r>
    </w:p>
    <w:p w:rsidR="00EA09CD" w:rsidRDefault="00EA09CD" w:rsidP="00EA09CD">
      <w:pPr>
        <w:tabs>
          <w:tab w:val="left" w:pos="10260"/>
        </w:tabs>
        <w:spacing w:line="276" w:lineRule="auto"/>
        <w:ind w:firstLine="360"/>
      </w:pPr>
      <w:r>
        <w:t xml:space="preserve">        $name      = $row['name'];</w:t>
      </w:r>
    </w:p>
    <w:p w:rsidR="00EA09CD" w:rsidRDefault="00EA09CD" w:rsidP="00EA09CD">
      <w:pPr>
        <w:tabs>
          <w:tab w:val="left" w:pos="10260"/>
        </w:tabs>
        <w:spacing w:line="276" w:lineRule="auto"/>
        <w:ind w:firstLine="360"/>
      </w:pPr>
      <w:r>
        <w:lastRenderedPageBreak/>
        <w:t xml:space="preserve">        $phno      = $row['phno'];</w:t>
      </w:r>
    </w:p>
    <w:p w:rsidR="00EA09CD" w:rsidRDefault="00EA09CD" w:rsidP="00EA09CD">
      <w:pPr>
        <w:tabs>
          <w:tab w:val="left" w:pos="10260"/>
        </w:tabs>
        <w:spacing w:line="276" w:lineRule="auto"/>
        <w:ind w:firstLine="360"/>
      </w:pPr>
      <w:r>
        <w:t xml:space="preserve">        $gender    = $row['gender'];</w:t>
      </w:r>
    </w:p>
    <w:p w:rsidR="00EA09CD" w:rsidRDefault="00EA09CD" w:rsidP="00EA09CD">
      <w:pPr>
        <w:tabs>
          <w:tab w:val="left" w:pos="10260"/>
        </w:tabs>
        <w:spacing w:line="276" w:lineRule="auto"/>
        <w:ind w:firstLine="360"/>
      </w:pPr>
      <w:r>
        <w:t xml:space="preserve">        $rollno    = $row['rollno'];</w:t>
      </w:r>
    </w:p>
    <w:p w:rsidR="00EA09CD" w:rsidRDefault="00EA09CD" w:rsidP="00EA09CD">
      <w:pPr>
        <w:tabs>
          <w:tab w:val="left" w:pos="10260"/>
        </w:tabs>
        <w:spacing w:line="276" w:lineRule="auto"/>
        <w:ind w:firstLine="360"/>
      </w:pPr>
      <w:r>
        <w:t xml:space="preserve">        $branch    = $row['branch'];</w:t>
      </w:r>
    </w:p>
    <w:p w:rsidR="00EA09CD" w:rsidRDefault="00EA09CD" w:rsidP="00EA09CD">
      <w:pPr>
        <w:tabs>
          <w:tab w:val="left" w:pos="10260"/>
        </w:tabs>
        <w:spacing w:line="276" w:lineRule="auto"/>
        <w:ind w:firstLine="360"/>
      </w:pPr>
      <w:r>
        <w:t xml:space="preserve">        $username1 = $row['username'];</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left="360" w:firstLine="360"/>
      </w:pPr>
      <w:r>
        <w:t xml:space="preserve">        echo '&lt;tr&gt;&lt;td style="vertical-align:middle"&gt;' . $c++ . '&lt;/td&gt;&lt;td style="vertical-align:middle"&gt;' . $name . '&lt;/td&gt;&lt;td style="vertical-align:middle"&gt;' . $gender . '&lt;/td&gt;&lt;td style="vertical-align:middle"&gt;' . $rollno . '&lt;/td&gt;&lt;td style="vertical-align:middle"&gt;' . $branch . '&lt;/td&gt;&lt;td style="vertical-align:middle"&gt;' . $username1 . '&lt;/td&gt;&lt;td style="vertical-align:middle"&gt;' . $phno . '&lt;/td&gt;</w:t>
      </w:r>
    </w:p>
    <w:p w:rsidR="00EA09CD" w:rsidRDefault="00EA09CD" w:rsidP="00EA09CD">
      <w:pPr>
        <w:tabs>
          <w:tab w:val="left" w:pos="10260"/>
        </w:tabs>
        <w:spacing w:line="276" w:lineRule="auto"/>
        <w:ind w:left="360" w:firstLine="360"/>
      </w:pPr>
      <w:r>
        <w:t xml:space="preserve">  &lt;td style="vertical-align:middle"&gt;&lt;a title="Delete User" href="update.php?dusername=' . $username1 . '"&gt;&lt;b&gt;&lt;span class="glyphicon glyphicon-trash" aria-hidden="true"&gt;&lt;/span&gt;&lt;/b&gt;&lt;/a&gt;&lt;/td&gt;&lt;/tr&gt;';</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$c = 0;</w:t>
      </w:r>
    </w:p>
    <w:p w:rsidR="00EA09CD" w:rsidRDefault="00EA09CD" w:rsidP="00EA09CD">
      <w:pPr>
        <w:tabs>
          <w:tab w:val="left" w:pos="10260"/>
        </w:tabs>
        <w:spacing w:line="276" w:lineRule="auto"/>
        <w:ind w:firstLine="360"/>
      </w:pPr>
      <w:r>
        <w:t xml:space="preserve">    echo '&lt;/table&gt;&lt;/div&gt;';</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w:t>
      </w:r>
    </w:p>
    <w:p w:rsidR="00EA09CD" w:rsidRDefault="00EA09CD" w:rsidP="00EA09CD">
      <w:pPr>
        <w:tabs>
          <w:tab w:val="left" w:pos="10260"/>
        </w:tabs>
        <w:spacing w:line="276" w:lineRule="auto"/>
        <w:ind w:firstLine="360"/>
      </w:pPr>
      <w:r>
        <w:t>if (@$_GET['q'] == 3) {</w:t>
      </w:r>
    </w:p>
    <w:p w:rsidR="00EA09CD" w:rsidRDefault="00EA09CD" w:rsidP="00EA09CD">
      <w:pPr>
        <w:tabs>
          <w:tab w:val="left" w:pos="10260"/>
        </w:tabs>
        <w:spacing w:line="276" w:lineRule="auto"/>
        <w:ind w:left="360"/>
      </w:pPr>
      <w:r>
        <w:t xml:space="preserve">    $result = mysqli_query($con, "SELECT * FROM `feedback` ORDER BY `feedback`.`date` DESC") or die('Error');</w:t>
      </w:r>
    </w:p>
    <w:p w:rsidR="00EA09CD" w:rsidRDefault="00EA09CD" w:rsidP="00EA09CD">
      <w:pPr>
        <w:tabs>
          <w:tab w:val="left" w:pos="10260"/>
        </w:tabs>
        <w:spacing w:line="276" w:lineRule="auto"/>
        <w:ind w:firstLine="360"/>
      </w:pPr>
      <w:r>
        <w:t xml:space="preserve">    echo '&lt;div class="panel"&gt;&lt;div class="table-responsive"&gt;&lt;table class="table table-striped title1"&gt;</w:t>
      </w:r>
    </w:p>
    <w:p w:rsidR="00EA09CD" w:rsidRDefault="00EA09CD" w:rsidP="00EA09CD">
      <w:pPr>
        <w:tabs>
          <w:tab w:val="left" w:pos="10260"/>
        </w:tabs>
        <w:spacing w:line="276" w:lineRule="auto"/>
        <w:ind w:left="360" w:firstLine="360"/>
      </w:pPr>
      <w:r>
        <w:t>&lt;tr&gt;&lt;td style="vertical-align:middle"&gt;&lt;b&gt;No.&lt;/b&gt;&lt;/td&gt;&lt;td style="vertical-align:middle"&gt;&lt;b&gt;Subject&lt;/b&gt;&lt;/td&gt;&lt;td style="vertical-align:middle"&gt;&lt;b&gt;Username&lt;/b&gt;&lt;/td&gt;&lt;td style="vertical-align:middle"&gt;&lt;b&gt;Tanggal&lt;/b&gt;&lt;/td&gt;&lt;td style="vertical-align:middle"&gt;&lt;b&gt;Waktu&lt;/b&gt;&lt;/td&gt;&lt;td style="vertical-align:middle"&gt;&lt;b&gt;Pengirim&lt;/b&gt;&lt;/td&gt;&lt;td style="vertical-align:middle"&gt;&lt;/td&gt;&lt;td style="vertical-align:middle"&gt;&lt;b&gt;Action&lt;/b&gt;&lt;/td&gt;&lt;/tr&gt;';</w:t>
      </w:r>
    </w:p>
    <w:p w:rsidR="00EA09CD" w:rsidRDefault="00EA09CD" w:rsidP="00EA09CD">
      <w:pPr>
        <w:tabs>
          <w:tab w:val="left" w:pos="10260"/>
        </w:tabs>
        <w:spacing w:line="276" w:lineRule="auto"/>
        <w:ind w:firstLine="360"/>
      </w:pPr>
      <w:r>
        <w:t xml:space="preserve">    $c = 1;</w:t>
      </w:r>
    </w:p>
    <w:p w:rsidR="00EA09CD" w:rsidRDefault="00EA09CD" w:rsidP="00EA09CD">
      <w:pPr>
        <w:tabs>
          <w:tab w:val="left" w:pos="10260"/>
        </w:tabs>
        <w:spacing w:line="276" w:lineRule="auto"/>
        <w:ind w:firstLine="360"/>
      </w:pPr>
      <w:r>
        <w:t xml:space="preserve">    while ($row = mysqli_fetch_array($result)) {</w:t>
      </w:r>
    </w:p>
    <w:p w:rsidR="00EA09CD" w:rsidRDefault="00EA09CD" w:rsidP="00EA09CD">
      <w:pPr>
        <w:tabs>
          <w:tab w:val="left" w:pos="10260"/>
        </w:tabs>
        <w:spacing w:line="276" w:lineRule="auto"/>
        <w:ind w:firstLine="360"/>
      </w:pPr>
      <w:r>
        <w:t xml:space="preserve">        $date      = $row['date'];</w:t>
      </w:r>
    </w:p>
    <w:p w:rsidR="00EA09CD" w:rsidRDefault="00EA09CD" w:rsidP="00EA09CD">
      <w:pPr>
        <w:tabs>
          <w:tab w:val="left" w:pos="10260"/>
        </w:tabs>
        <w:spacing w:line="276" w:lineRule="auto"/>
        <w:ind w:firstLine="360"/>
      </w:pPr>
      <w:r>
        <w:t xml:space="preserve">        $date      = date("d-m-Y", strtotime($date));</w:t>
      </w:r>
    </w:p>
    <w:p w:rsidR="00EA09CD" w:rsidRDefault="00EA09CD" w:rsidP="00EA09CD">
      <w:pPr>
        <w:tabs>
          <w:tab w:val="left" w:pos="10260"/>
        </w:tabs>
        <w:spacing w:line="276" w:lineRule="auto"/>
        <w:ind w:firstLine="360"/>
      </w:pPr>
      <w:r>
        <w:t xml:space="preserve">        $time      = $row['time'];</w:t>
      </w:r>
    </w:p>
    <w:p w:rsidR="00EA09CD" w:rsidRDefault="00EA09CD" w:rsidP="00EA09CD">
      <w:pPr>
        <w:tabs>
          <w:tab w:val="left" w:pos="10260"/>
        </w:tabs>
        <w:spacing w:line="276" w:lineRule="auto"/>
        <w:ind w:firstLine="360"/>
      </w:pPr>
      <w:r>
        <w:t xml:space="preserve">        $subject   = $row['subject'];</w:t>
      </w:r>
    </w:p>
    <w:p w:rsidR="00EA09CD" w:rsidRDefault="00EA09CD" w:rsidP="00EA09CD">
      <w:pPr>
        <w:tabs>
          <w:tab w:val="left" w:pos="10260"/>
        </w:tabs>
        <w:spacing w:line="276" w:lineRule="auto"/>
        <w:ind w:firstLine="360"/>
      </w:pPr>
      <w:r>
        <w:t xml:space="preserve">        $name      = $row['name'];</w:t>
      </w:r>
    </w:p>
    <w:p w:rsidR="00EA09CD" w:rsidRDefault="00EA09CD" w:rsidP="00EA09CD">
      <w:pPr>
        <w:tabs>
          <w:tab w:val="left" w:pos="10260"/>
        </w:tabs>
        <w:spacing w:line="276" w:lineRule="auto"/>
        <w:ind w:firstLine="360"/>
      </w:pPr>
      <w:r>
        <w:t xml:space="preserve">        $username1 = $row['username'];</w:t>
      </w:r>
    </w:p>
    <w:p w:rsidR="00EA09CD" w:rsidRDefault="00EA09CD" w:rsidP="00EA09CD">
      <w:pPr>
        <w:tabs>
          <w:tab w:val="left" w:pos="10260"/>
        </w:tabs>
        <w:spacing w:line="276" w:lineRule="auto"/>
        <w:ind w:firstLine="360"/>
      </w:pPr>
      <w:r>
        <w:t xml:space="preserve">        $id        = $row['id'];</w:t>
      </w:r>
    </w:p>
    <w:p w:rsidR="00EA09CD" w:rsidRDefault="00EA09CD" w:rsidP="00EA09CD">
      <w:pPr>
        <w:tabs>
          <w:tab w:val="left" w:pos="10260"/>
        </w:tabs>
        <w:spacing w:line="276" w:lineRule="auto"/>
        <w:ind w:firstLine="360"/>
      </w:pPr>
      <w:r>
        <w:t xml:space="preserve">        echo '&lt;tr&gt;&lt;td style="vertical-align:middle"&gt;' . $c++ . '&lt;/td&gt;';</w:t>
      </w:r>
    </w:p>
    <w:p w:rsidR="00EA09CD" w:rsidRDefault="00EA09CD" w:rsidP="00EA09CD">
      <w:pPr>
        <w:tabs>
          <w:tab w:val="left" w:pos="10260"/>
        </w:tabs>
        <w:spacing w:line="276" w:lineRule="auto"/>
        <w:ind w:left="360"/>
      </w:pPr>
      <w:r>
        <w:t xml:space="preserve">        echo '&lt;td style="vertical-align:middle"&gt;&lt;a title="Click to open feedback" href="dash.php?q=3&amp;fid=' . $id . '"&gt;' . $subject . '&lt;/a&gt;&lt;/td&gt;&lt;td style="vertical-align:middle"&gt;' . </w:t>
      </w:r>
      <w:r>
        <w:lastRenderedPageBreak/>
        <w:t>$username1 . '&lt;/td&gt;&lt;td style="vertical-align:middle"&gt;' . $date . '&lt;/td&gt;&lt;td style="vertical-align:middle"&gt;' . $time . '&lt;/td&gt;&lt;td style="vertical-align:middle"&gt;' . $name . '&lt;/td&gt;</w:t>
      </w:r>
    </w:p>
    <w:p w:rsidR="00EA09CD" w:rsidRDefault="00EA09CD" w:rsidP="00EA09CD">
      <w:pPr>
        <w:tabs>
          <w:tab w:val="left" w:pos="10260"/>
        </w:tabs>
        <w:spacing w:line="276" w:lineRule="auto"/>
        <w:ind w:left="360" w:firstLine="360"/>
      </w:pPr>
      <w:r>
        <w:t xml:space="preserve">  &lt;td style="vertical-align:middle"&gt;&lt;a title="Open Feedback" href="dash.php?q=3&amp;fid=' . $id . '"&gt;&lt;b&gt;&lt;span class="glyphicon glyphicon-folder-open" aria-hidden="true"&gt;&lt;/span&gt;&lt;/b&gt;&lt;/a&gt;&lt;/td&gt;';</w:t>
      </w:r>
    </w:p>
    <w:p w:rsidR="00EA09CD" w:rsidRDefault="00EA09CD" w:rsidP="00EA09CD">
      <w:pPr>
        <w:tabs>
          <w:tab w:val="left" w:pos="10260"/>
        </w:tabs>
        <w:spacing w:line="276" w:lineRule="auto"/>
        <w:ind w:left="360" w:firstLine="360"/>
      </w:pPr>
      <w:r>
        <w:t xml:space="preserve">        echo '&lt;td style="vertical-align:middle"&gt;&lt;a title="Delete Feedback" href="update.php?fdid=' . $id . '"&gt;&lt;b&gt;&lt;span class="glyphicon glyphicon-trash" aria-hidden="true"&gt;&lt;/span&gt;&lt;/b&gt;&lt;/a&gt;&lt;/td&gt;</w:t>
      </w:r>
    </w:p>
    <w:p w:rsidR="00EA09CD" w:rsidRDefault="00EA09CD" w:rsidP="00EA09CD">
      <w:pPr>
        <w:tabs>
          <w:tab w:val="left" w:pos="10260"/>
        </w:tabs>
        <w:spacing w:line="276" w:lineRule="auto"/>
        <w:ind w:firstLine="360"/>
      </w:pPr>
      <w:r>
        <w:t xml:space="preserve">  &lt;/tr&gt;';</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echo '&lt;/table&gt;&lt;/div&gt;';</w:t>
      </w:r>
    </w:p>
    <w:p w:rsidR="00EA09CD" w:rsidRDefault="00EA09CD" w:rsidP="00EA09CD">
      <w:pPr>
        <w:tabs>
          <w:tab w:val="left" w:pos="10260"/>
        </w:tabs>
        <w:spacing w:line="276" w:lineRule="auto"/>
        <w:ind w:firstLine="360"/>
      </w:pPr>
      <w:r>
        <w:t>}</w:t>
      </w:r>
    </w:p>
    <w:p w:rsidR="00EA09CD" w:rsidRDefault="00EA09CD" w:rsidP="00EA09CD">
      <w:pPr>
        <w:tabs>
          <w:tab w:val="left" w:pos="10260"/>
        </w:tabs>
        <w:spacing w:line="276" w:lineRule="auto"/>
        <w:ind w:firstLine="360"/>
      </w:pPr>
      <w:r>
        <w:t>if (@$_GET['fid']) {</w:t>
      </w:r>
    </w:p>
    <w:p w:rsidR="00EA09CD" w:rsidRDefault="00EA09CD" w:rsidP="00EA09CD">
      <w:pPr>
        <w:tabs>
          <w:tab w:val="left" w:pos="10260"/>
        </w:tabs>
        <w:spacing w:line="276" w:lineRule="auto"/>
        <w:ind w:firstLine="360"/>
      </w:pPr>
      <w:r>
        <w:t xml:space="preserve">    echo '&lt;br /&gt;';</w:t>
      </w:r>
    </w:p>
    <w:p w:rsidR="00EA09CD" w:rsidRDefault="00EA09CD" w:rsidP="00EA09CD">
      <w:pPr>
        <w:tabs>
          <w:tab w:val="left" w:pos="10260"/>
        </w:tabs>
        <w:spacing w:line="276" w:lineRule="auto"/>
        <w:ind w:firstLine="360"/>
      </w:pPr>
      <w:r>
        <w:t xml:space="preserve">    $id = @$_GET['fid'];</w:t>
      </w:r>
    </w:p>
    <w:p w:rsidR="00EA09CD" w:rsidRDefault="00EA09CD" w:rsidP="00EA09CD">
      <w:pPr>
        <w:tabs>
          <w:tab w:val="left" w:pos="10260"/>
        </w:tabs>
        <w:spacing w:line="276" w:lineRule="auto"/>
        <w:ind w:firstLine="360"/>
      </w:pPr>
      <w:r>
        <w:t xml:space="preserve">    $result = mysqli_query($con, "SELECT * FROM feedback WHERE id='$id' ") or die('Error');</w:t>
      </w:r>
    </w:p>
    <w:p w:rsidR="00EA09CD" w:rsidRDefault="00EA09CD" w:rsidP="00EA09CD">
      <w:pPr>
        <w:tabs>
          <w:tab w:val="left" w:pos="10260"/>
        </w:tabs>
        <w:spacing w:line="276" w:lineRule="auto"/>
        <w:ind w:firstLine="360"/>
      </w:pPr>
      <w:r>
        <w:t xml:space="preserve">    while ($row = mysqli_fetch_array($result)) {</w:t>
      </w:r>
    </w:p>
    <w:p w:rsidR="00EA09CD" w:rsidRDefault="00EA09CD" w:rsidP="00EA09CD">
      <w:pPr>
        <w:tabs>
          <w:tab w:val="left" w:pos="10260"/>
        </w:tabs>
        <w:spacing w:line="276" w:lineRule="auto"/>
        <w:ind w:firstLine="360"/>
      </w:pPr>
      <w:r>
        <w:t xml:space="preserve">        $name     = $row['name'];</w:t>
      </w:r>
    </w:p>
    <w:p w:rsidR="00EA09CD" w:rsidRDefault="00EA09CD" w:rsidP="00EA09CD">
      <w:pPr>
        <w:tabs>
          <w:tab w:val="left" w:pos="10260"/>
        </w:tabs>
        <w:spacing w:line="276" w:lineRule="auto"/>
        <w:ind w:firstLine="360"/>
      </w:pPr>
      <w:r>
        <w:t xml:space="preserve">        $subject  = $row['subject'];</w:t>
      </w:r>
    </w:p>
    <w:p w:rsidR="00EA09CD" w:rsidRDefault="00EA09CD" w:rsidP="00EA09CD">
      <w:pPr>
        <w:tabs>
          <w:tab w:val="left" w:pos="10260"/>
        </w:tabs>
        <w:spacing w:line="276" w:lineRule="auto"/>
        <w:ind w:firstLine="360"/>
      </w:pPr>
      <w:r>
        <w:t xml:space="preserve">        $date     = $row['date'];</w:t>
      </w:r>
    </w:p>
    <w:p w:rsidR="00EA09CD" w:rsidRDefault="00EA09CD" w:rsidP="00EA09CD">
      <w:pPr>
        <w:tabs>
          <w:tab w:val="left" w:pos="10260"/>
        </w:tabs>
        <w:spacing w:line="276" w:lineRule="auto"/>
        <w:ind w:firstLine="360"/>
      </w:pPr>
      <w:r>
        <w:t xml:space="preserve">        $date     = date("d-m-Y", strtotime($date));</w:t>
      </w:r>
    </w:p>
    <w:p w:rsidR="00EA09CD" w:rsidRDefault="00EA09CD" w:rsidP="00EA09CD">
      <w:pPr>
        <w:tabs>
          <w:tab w:val="left" w:pos="10260"/>
        </w:tabs>
        <w:spacing w:line="276" w:lineRule="auto"/>
        <w:ind w:firstLine="360"/>
      </w:pPr>
      <w:r>
        <w:t xml:space="preserve">        $time     = $row['time'];</w:t>
      </w:r>
    </w:p>
    <w:p w:rsidR="00EA09CD" w:rsidRDefault="00EA09CD" w:rsidP="00EA09CD">
      <w:pPr>
        <w:tabs>
          <w:tab w:val="left" w:pos="10260"/>
        </w:tabs>
        <w:spacing w:line="276" w:lineRule="auto"/>
        <w:ind w:firstLine="360"/>
      </w:pPr>
      <w:r>
        <w:t xml:space="preserve">        $feedback = $row['feedback'];</w:t>
      </w:r>
    </w:p>
    <w:p w:rsidR="00EA09CD" w:rsidRDefault="00EA09CD" w:rsidP="00EA09CD">
      <w:pPr>
        <w:tabs>
          <w:tab w:val="left" w:pos="10260"/>
        </w:tabs>
        <w:spacing w:line="276" w:lineRule="auto"/>
        <w:ind w:left="360" w:firstLine="360"/>
      </w:pPr>
      <w:r>
        <w:t xml:space="preserve">        echo '&lt;div class="panel"&lt;a title="Back to Archive" href="update.php?q1=2"&gt;&lt;b&gt;&lt;span class="glyphicon glyphicon-level-up" aria-hidden="true"&gt;&lt;/span&gt;&lt;/b&gt;&lt;/a&gt;&lt;h2 style="text-align:center; margin-top:-15px;font-family: "Ubuntu", sans-serif;"&gt;&lt;b&gt;' . $subject . '&lt;/b&gt;&lt;/h1&gt;';</w:t>
      </w:r>
    </w:p>
    <w:p w:rsidR="00EA09CD" w:rsidRDefault="00EA09CD" w:rsidP="00EA09CD">
      <w:pPr>
        <w:tabs>
          <w:tab w:val="left" w:pos="10260"/>
        </w:tabs>
        <w:spacing w:line="276" w:lineRule="auto"/>
        <w:ind w:left="360" w:firstLine="360"/>
      </w:pPr>
      <w:r>
        <w:t xml:space="preserve">        echo '&lt;div class="mCustomScrollbar" data-mcs-theme="dark" style="margin-left:10px;margin-right:10px; max-height:450px; line-height:35px;padding:5px;"&gt;&lt;span style="line-height:35px;padding:5px;"&gt;-&amp;nbsp;&lt;b&gt;DATE:&lt;/b&gt;&amp;nbsp;' . $date . '&lt;/span&gt;</w:t>
      </w:r>
    </w:p>
    <w:p w:rsidR="00EA09CD" w:rsidRDefault="00EA09CD" w:rsidP="00EA09CD">
      <w:pPr>
        <w:tabs>
          <w:tab w:val="left" w:pos="10260"/>
        </w:tabs>
        <w:spacing w:line="276" w:lineRule="auto"/>
        <w:ind w:left="360" w:firstLine="360"/>
      </w:pPr>
      <w:r>
        <w:t>&lt;span style="line-height:35px;padding:5px;"&gt;&amp;nbsp;&lt;b&gt;Time:&lt;/b&gt;&amp;nbsp;' . $time . '&lt;/span&gt;&lt;span style="line-height:35px;padding:5px;"&gt;&amp;nbsp;&lt;b&gt;By:&lt;/b&gt;&amp;nbsp;' . $name . '&lt;/span&gt;&lt;br /&gt;' . $feedback . '&lt;/div&gt;&lt;/div&gt;';</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w:t>
      </w:r>
    </w:p>
    <w:p w:rsidR="00EA09CD" w:rsidRDefault="00EA09CD" w:rsidP="00EA09CD">
      <w:pPr>
        <w:tabs>
          <w:tab w:val="left" w:pos="10260"/>
        </w:tabs>
        <w:spacing w:line="276" w:lineRule="auto"/>
        <w:ind w:firstLine="360"/>
      </w:pPr>
      <w:r>
        <w:t>if (@$_GET['q'] == 4 &amp;&amp; !(@$_GET['step'])) {</w:t>
      </w:r>
    </w:p>
    <w:p w:rsidR="00EA09CD" w:rsidRDefault="00EA09CD" w:rsidP="00EA09CD">
      <w:pPr>
        <w:tabs>
          <w:tab w:val="left" w:pos="10260"/>
        </w:tabs>
        <w:spacing w:line="276" w:lineRule="auto"/>
        <w:ind w:firstLine="360"/>
      </w:pPr>
      <w:r>
        <w:t xml:space="preserve">    echo ' </w:t>
      </w:r>
    </w:p>
    <w:p w:rsidR="00EA09CD" w:rsidRDefault="00EA09CD" w:rsidP="00EA09CD">
      <w:pPr>
        <w:tabs>
          <w:tab w:val="left" w:pos="10260"/>
        </w:tabs>
        <w:spacing w:line="276" w:lineRule="auto"/>
        <w:ind w:firstLine="360"/>
      </w:pPr>
      <w:r>
        <w:t>&lt;div class="row"&gt;</w:t>
      </w:r>
    </w:p>
    <w:p w:rsidR="00EA09CD" w:rsidRDefault="00EA09CD" w:rsidP="00EA09CD">
      <w:pPr>
        <w:tabs>
          <w:tab w:val="left" w:pos="10260"/>
        </w:tabs>
        <w:spacing w:line="276" w:lineRule="auto"/>
        <w:ind w:left="360" w:firstLine="360"/>
      </w:pPr>
      <w:r>
        <w:t>&lt;span class="title1" style="margin-left:37%;font-size:30px;"&gt;&lt;b&gt;Masukkan Detail Quiz&lt;/b&gt;&lt;/span&gt;&lt;br /&gt;&lt;br /&gt;</w:t>
      </w:r>
    </w:p>
    <w:p w:rsidR="00EA09CD" w:rsidRDefault="00EA09CD" w:rsidP="00EA09CD">
      <w:pPr>
        <w:tabs>
          <w:tab w:val="left" w:pos="10260"/>
        </w:tabs>
        <w:spacing w:line="276" w:lineRule="auto"/>
        <w:ind w:left="360"/>
      </w:pPr>
      <w:r>
        <w:t xml:space="preserve"> &lt;div class="col-md-3"&gt;&lt;/div&gt;&lt;div class="col-md-6"&gt;   &lt;form class="form-horizontal title1" name="form" action="update.php?q=addquiz"  method="POST"&gt;</w:t>
      </w:r>
    </w:p>
    <w:p w:rsidR="00EA09CD" w:rsidRDefault="00EA09CD" w:rsidP="00EA09CD">
      <w:pPr>
        <w:tabs>
          <w:tab w:val="left" w:pos="10260"/>
        </w:tabs>
        <w:spacing w:line="276" w:lineRule="auto"/>
        <w:ind w:firstLine="360"/>
      </w:pPr>
      <w:r>
        <w:t>&lt;fieldset&gt;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lastRenderedPageBreak/>
        <w:t xml:space="preserve">  &lt;label class="col-md-12 control-label" for="name"&gt;&lt;/label&gt;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540" w:hanging="180"/>
      </w:pPr>
      <w:r>
        <w:t xml:space="preserve">  &lt;input id="name" name="name" placeholder="Masukkan Topik Quiz" class="form-control input-md" type="text"&gt;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for="total"&gt;&lt;/label&gt;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360" w:firstLine="360"/>
      </w:pPr>
      <w:r>
        <w:t xml:space="preserve">  &lt;input id="total" name="total" placeholder="Masukkan Jumlah Soal" class="form-control input-md" type="number"&gt;  </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for="right"&gt;&lt;/label&gt;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360" w:firstLine="360"/>
      </w:pPr>
      <w:r>
        <w:t xml:space="preserve">  &lt;input id="right" name="right" placeholder="Masukkan Poin Jawaban Benar" class="form-control input-md" min="0" type="number"&gt;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for="wrong"&gt;&lt;/label&gt;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360" w:firstLine="360"/>
      </w:pPr>
      <w:r>
        <w:t xml:space="preserve">  &lt;input id="wrong" name="wrong" placeholder="Masukkan Poin Minus Jawaban Salah" class="form-control input-md" min="0" type="number"&gt;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for="time"&gt;&lt;/label&gt;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360" w:firstLine="360"/>
      </w:pPr>
      <w:r>
        <w:t xml:space="preserve">  &lt;input id="time" name="time" placeholder="Masukkan batas waktu dalam menit" class="form-control input-md" min="1" type="number"&gt;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for=""&gt;&lt;/label&gt;</w:t>
      </w:r>
    </w:p>
    <w:p w:rsidR="00EA09CD" w:rsidRDefault="00EA09CD" w:rsidP="00EA09CD">
      <w:pPr>
        <w:tabs>
          <w:tab w:val="left" w:pos="10260"/>
        </w:tabs>
        <w:spacing w:line="276" w:lineRule="auto"/>
        <w:ind w:firstLine="360"/>
      </w:pPr>
      <w:r>
        <w:t xml:space="preserve">  &lt;div class="col-md-12"&gt; </w:t>
      </w:r>
    </w:p>
    <w:p w:rsidR="00EA09CD" w:rsidRDefault="00EA09CD" w:rsidP="00EA09CD">
      <w:pPr>
        <w:tabs>
          <w:tab w:val="left" w:pos="10260"/>
        </w:tabs>
        <w:spacing w:line="276" w:lineRule="auto"/>
        <w:ind w:left="360" w:firstLine="360"/>
      </w:pPr>
      <w:r>
        <w:t xml:space="preserve">    &lt;input  type="submit" style="margin-left:45%" class="btn btn-primary" value="Submit" class="btn btn-primary"/&gt;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p>
    <w:p w:rsidR="00EA09CD" w:rsidRDefault="00EA09CD" w:rsidP="00EA09CD">
      <w:pPr>
        <w:tabs>
          <w:tab w:val="left" w:pos="10260"/>
        </w:tabs>
        <w:spacing w:line="276" w:lineRule="auto"/>
        <w:ind w:firstLine="360"/>
      </w:pPr>
      <w:r>
        <w:t>&lt;/fieldset&gt;</w:t>
      </w:r>
    </w:p>
    <w:p w:rsidR="00EA09CD" w:rsidRDefault="00EA09CD" w:rsidP="00EA09CD">
      <w:pPr>
        <w:tabs>
          <w:tab w:val="left" w:pos="10260"/>
        </w:tabs>
        <w:spacing w:line="276" w:lineRule="auto"/>
        <w:ind w:firstLine="360"/>
      </w:pPr>
      <w:r>
        <w:t xml:space="preserve">&lt;/form&gt;&lt;/div&gt;';    </w:t>
      </w:r>
    </w:p>
    <w:p w:rsidR="00EA09CD" w:rsidRDefault="00EA09CD" w:rsidP="00EA09CD">
      <w:pPr>
        <w:tabs>
          <w:tab w:val="left" w:pos="10260"/>
        </w:tabs>
        <w:spacing w:line="276" w:lineRule="auto"/>
        <w:ind w:firstLine="360"/>
      </w:pPr>
      <w:r>
        <w:t>}</w:t>
      </w:r>
    </w:p>
    <w:p w:rsidR="00EA09CD" w:rsidRDefault="00EA09CD" w:rsidP="00EA09CD">
      <w:pPr>
        <w:tabs>
          <w:tab w:val="left" w:pos="10260"/>
        </w:tabs>
        <w:spacing w:line="276" w:lineRule="auto"/>
        <w:ind w:firstLine="360"/>
      </w:pPr>
      <w:r>
        <w:t>if (@$_GET['q'] == 4 &amp;&amp; (@$_GET['step']) == 2) {</w:t>
      </w:r>
    </w:p>
    <w:p w:rsidR="00EA09CD" w:rsidRDefault="00EA09CD" w:rsidP="00EA09CD">
      <w:pPr>
        <w:tabs>
          <w:tab w:val="left" w:pos="10260"/>
        </w:tabs>
        <w:spacing w:line="276" w:lineRule="auto"/>
        <w:ind w:firstLine="360"/>
      </w:pPr>
      <w:r>
        <w:t xml:space="preserve">    echo ' </w:t>
      </w:r>
    </w:p>
    <w:p w:rsidR="00EA09CD" w:rsidRDefault="00EA09CD" w:rsidP="00EA09CD">
      <w:pPr>
        <w:tabs>
          <w:tab w:val="left" w:pos="10260"/>
        </w:tabs>
        <w:spacing w:line="276" w:lineRule="auto"/>
        <w:ind w:firstLine="360"/>
      </w:pPr>
      <w:r>
        <w:t>&lt;div class="row"&gt;</w:t>
      </w:r>
    </w:p>
    <w:p w:rsidR="00EA09CD" w:rsidRDefault="00EA09CD" w:rsidP="00EA09CD">
      <w:pPr>
        <w:tabs>
          <w:tab w:val="left" w:pos="10260"/>
        </w:tabs>
        <w:spacing w:line="276" w:lineRule="auto"/>
        <w:ind w:left="360"/>
      </w:pPr>
      <w:r>
        <w:t>&lt;span class="title1" style="margin-left:37%;font-size:30px;"&gt;&lt;b&gt;Masukkan Detail Soal&lt;/b&gt;&lt;/span&gt;&lt;br /&gt;&lt;br /&gt;</w:t>
      </w:r>
    </w:p>
    <w:p w:rsidR="00EA09CD" w:rsidRDefault="00EA09CD" w:rsidP="00EA09CD">
      <w:pPr>
        <w:tabs>
          <w:tab w:val="left" w:pos="10260"/>
        </w:tabs>
        <w:spacing w:line="276" w:lineRule="auto"/>
        <w:ind w:left="360" w:firstLine="360"/>
      </w:pPr>
      <w:r>
        <w:t xml:space="preserve"> &lt;div class="col-md-3"&gt;&lt;/div&gt;&lt;div class="col-md-6"&gt;&lt;form class="form-horizontal title1" name="form" action="update.php?q=addqns&amp;n=' . @$_GET['n'] . '&amp;eid=' . @$_GET['eid'] . '&amp;ch=4 "  method="POST"&gt;</w:t>
      </w:r>
    </w:p>
    <w:p w:rsidR="00EA09CD" w:rsidRDefault="00EA09CD" w:rsidP="00EA09CD">
      <w:pPr>
        <w:tabs>
          <w:tab w:val="left" w:pos="10260"/>
        </w:tabs>
        <w:spacing w:line="276" w:lineRule="auto"/>
        <w:ind w:firstLine="360"/>
      </w:pPr>
      <w:r>
        <w:t>&lt;fieldset&gt;';</w:t>
      </w:r>
    </w:p>
    <w:p w:rsidR="00EA09CD" w:rsidRDefault="00EA09CD" w:rsidP="00EA09CD">
      <w:pPr>
        <w:tabs>
          <w:tab w:val="left" w:pos="10260"/>
        </w:tabs>
        <w:spacing w:line="276" w:lineRule="auto"/>
        <w:ind w:firstLine="360"/>
      </w:pPr>
      <w:r>
        <w:t xml:space="preserve">    for ($i = 1; $i &lt;= @$_GET['n']; $i++) {</w:t>
      </w:r>
    </w:p>
    <w:p w:rsidR="00EA09CD" w:rsidRDefault="00EA09CD" w:rsidP="00EA09CD">
      <w:pPr>
        <w:tabs>
          <w:tab w:val="left" w:pos="10260"/>
        </w:tabs>
        <w:spacing w:line="276" w:lineRule="auto"/>
        <w:ind w:firstLine="360"/>
      </w:pPr>
      <w:r>
        <w:t xml:space="preserve">        echo '&lt;b&gt;Soal nomor &amp;nbsp;' . $i . '&amp;nbsp;:&lt;/&gt;&lt;br /&gt;&lt;!-- Text input--&gt;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for="qns' . $i . ' "&gt;&lt;/label&gt;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360"/>
      </w:pPr>
      <w:r>
        <w:t xml:space="preserve">  &lt;textarea rows="3" cols="5" name="qns' . $i . '" class="form-control" placeholder="Tulis soal no ' . $i . ' disini"&gt;&lt;/textarea&gt;  </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 . $i . '1"&gt;&lt;/label&gt;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360"/>
      </w:pPr>
      <w:r>
        <w:t xml:space="preserve">  &lt;input id="' . $i . '1" name="' . $i . '1" placeholder="Masukkan pilihan a" class="form-control input-md" type="text"&gt;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 . $i . '2"&gt;&lt;/label&gt;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360"/>
      </w:pPr>
      <w:r>
        <w:t xml:space="preserve">  &lt;input id="' . $i . '2" name="' . $i . '2" placeholder="Masukkan pilihan b" class="form-control input-md" type="text"&gt;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 . $i . '3"&gt;&lt;/label&gt;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360"/>
      </w:pPr>
      <w:r>
        <w:t xml:space="preserve">  &lt;input id="' . $i . '3" name="' . $i . '3" placeholder="Masukkan pilihan c" class="form-control input-md" type="text"   </w:t>
      </w:r>
    </w:p>
    <w:p w:rsidR="00EA09CD" w:rsidRDefault="00EA09CD" w:rsidP="00EA09CD">
      <w:pPr>
        <w:tabs>
          <w:tab w:val="left" w:pos="10260"/>
        </w:tabs>
        <w:spacing w:line="276" w:lineRule="auto"/>
        <w:ind w:firstLine="360"/>
      </w:pPr>
      <w:r>
        <w:lastRenderedPageBreak/>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 class="form-group"&gt;</w:t>
      </w:r>
    </w:p>
    <w:p w:rsidR="00EA09CD" w:rsidRDefault="00EA09CD" w:rsidP="00EA09CD">
      <w:pPr>
        <w:tabs>
          <w:tab w:val="left" w:pos="10260"/>
        </w:tabs>
        <w:spacing w:line="276" w:lineRule="auto"/>
        <w:ind w:firstLine="360"/>
      </w:pPr>
      <w:r>
        <w:t xml:space="preserve">  &lt;label class="col-md-12 control-label" for="' . $i . '4"&gt;&lt;/label&gt;  </w:t>
      </w:r>
    </w:p>
    <w:p w:rsidR="00EA09CD" w:rsidRDefault="00EA09CD" w:rsidP="00EA09CD">
      <w:pPr>
        <w:tabs>
          <w:tab w:val="left" w:pos="10260"/>
        </w:tabs>
        <w:spacing w:line="276" w:lineRule="auto"/>
        <w:ind w:firstLine="360"/>
      </w:pPr>
      <w:r>
        <w:t xml:space="preserve">  &lt;div class="col-md-12"&gt;</w:t>
      </w:r>
    </w:p>
    <w:p w:rsidR="00EA09CD" w:rsidRDefault="00EA09CD" w:rsidP="00EA09CD">
      <w:pPr>
        <w:tabs>
          <w:tab w:val="left" w:pos="10260"/>
        </w:tabs>
        <w:spacing w:line="276" w:lineRule="auto"/>
        <w:ind w:left="360"/>
      </w:pPr>
      <w:r>
        <w:t xml:space="preserve">  &lt;input id="' . $i . '4" name="' . $i . '4" placeholder="Masukkan pilihan d" class="form-control input-md" type="text"&gt;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&lt;br /&gt;</w:t>
      </w:r>
    </w:p>
    <w:p w:rsidR="00EA09CD" w:rsidRDefault="00EA09CD" w:rsidP="00EA09CD">
      <w:pPr>
        <w:tabs>
          <w:tab w:val="left" w:pos="10260"/>
        </w:tabs>
        <w:spacing w:line="276" w:lineRule="auto"/>
        <w:ind w:firstLine="360"/>
      </w:pPr>
      <w:r>
        <w:t>&lt;b&gt;Jawaban Benar&lt;/b&gt;:&lt;br /&gt;</w:t>
      </w:r>
    </w:p>
    <w:p w:rsidR="00EA09CD" w:rsidRDefault="00EA09CD" w:rsidP="00EA09CD">
      <w:pPr>
        <w:tabs>
          <w:tab w:val="left" w:pos="10260"/>
        </w:tabs>
        <w:spacing w:line="276" w:lineRule="auto"/>
        <w:ind w:left="360" w:firstLine="360"/>
      </w:pPr>
      <w:r>
        <w:t>&lt;select id="ans' . $i . '" name="ans' . $i . '" placeholder="Pilih jawaban yang benar" class="form-control input-md" &gt;</w:t>
      </w:r>
    </w:p>
    <w:p w:rsidR="00EA09CD" w:rsidRDefault="00EA09CD" w:rsidP="00EA09CD">
      <w:pPr>
        <w:tabs>
          <w:tab w:val="left" w:pos="10260"/>
        </w:tabs>
        <w:spacing w:line="276" w:lineRule="auto"/>
        <w:ind w:firstLine="360"/>
      </w:pPr>
      <w:r>
        <w:t xml:space="preserve">   &lt;option value="a"&gt;Pilih Jawaban Untuk Soal no ' . $i . '&lt;/option&gt;</w:t>
      </w:r>
    </w:p>
    <w:p w:rsidR="00EA09CD" w:rsidRDefault="00EA09CD" w:rsidP="00EA09CD">
      <w:pPr>
        <w:tabs>
          <w:tab w:val="left" w:pos="10260"/>
        </w:tabs>
        <w:spacing w:line="276" w:lineRule="auto"/>
        <w:ind w:firstLine="360"/>
      </w:pPr>
      <w:r>
        <w:t xml:space="preserve">  &lt;option value="a"&gt;option a&lt;/option&gt;</w:t>
      </w:r>
    </w:p>
    <w:p w:rsidR="00EA09CD" w:rsidRDefault="00EA09CD" w:rsidP="00EA09CD">
      <w:pPr>
        <w:tabs>
          <w:tab w:val="left" w:pos="10260"/>
        </w:tabs>
        <w:spacing w:line="276" w:lineRule="auto"/>
        <w:ind w:firstLine="360"/>
      </w:pPr>
      <w:r>
        <w:t xml:space="preserve">  &lt;option value="b"&gt;option b&lt;/option&gt;</w:t>
      </w:r>
    </w:p>
    <w:p w:rsidR="00EA09CD" w:rsidRDefault="00EA09CD" w:rsidP="00EA09CD">
      <w:pPr>
        <w:tabs>
          <w:tab w:val="left" w:pos="10260"/>
        </w:tabs>
        <w:spacing w:line="276" w:lineRule="auto"/>
        <w:ind w:firstLine="360"/>
      </w:pPr>
      <w:r>
        <w:t xml:space="preserve">  &lt;option value="c"&gt;option c&lt;/option&gt;</w:t>
      </w:r>
    </w:p>
    <w:p w:rsidR="00EA09CD" w:rsidRDefault="00EA09CD" w:rsidP="00EA09CD">
      <w:pPr>
        <w:tabs>
          <w:tab w:val="left" w:pos="10260"/>
        </w:tabs>
        <w:spacing w:line="276" w:lineRule="auto"/>
        <w:ind w:firstLine="360"/>
      </w:pPr>
      <w:r>
        <w:t xml:space="preserve">  &lt;option value="d"&gt;option d&lt;/option&gt; &lt;/select&gt;&lt;br /&gt;&lt;br /&gt;';</w:t>
      </w:r>
    </w:p>
    <w:p w:rsidR="00EA09CD" w:rsidRDefault="00EA09CD" w:rsidP="00EA09CD">
      <w:pPr>
        <w:tabs>
          <w:tab w:val="left" w:pos="10260"/>
        </w:tabs>
        <w:spacing w:line="276" w:lineRule="auto"/>
        <w:ind w:firstLine="360"/>
      </w:pPr>
      <w:r>
        <w:t xml:space="preserve">    } </w:t>
      </w:r>
    </w:p>
    <w:p w:rsidR="00EA09CD" w:rsidRDefault="00EA09CD" w:rsidP="00EA09CD">
      <w:pPr>
        <w:tabs>
          <w:tab w:val="left" w:pos="10260"/>
        </w:tabs>
        <w:spacing w:line="276" w:lineRule="auto"/>
        <w:ind w:firstLine="360"/>
      </w:pPr>
      <w:r>
        <w:t xml:space="preserve">    echo '&lt;div class="form-group"&gt;</w:t>
      </w:r>
    </w:p>
    <w:p w:rsidR="00EA09CD" w:rsidRDefault="00EA09CD" w:rsidP="00EA09CD">
      <w:pPr>
        <w:tabs>
          <w:tab w:val="left" w:pos="10260"/>
        </w:tabs>
        <w:spacing w:line="276" w:lineRule="auto"/>
        <w:ind w:firstLine="360"/>
      </w:pPr>
      <w:r>
        <w:t xml:space="preserve">  &lt;label class="col-md-12 control-label" for=""&gt;&lt;/label&gt;</w:t>
      </w:r>
    </w:p>
    <w:p w:rsidR="00EA09CD" w:rsidRDefault="00EA09CD" w:rsidP="00EA09CD">
      <w:pPr>
        <w:tabs>
          <w:tab w:val="left" w:pos="10260"/>
        </w:tabs>
        <w:spacing w:line="276" w:lineRule="auto"/>
        <w:ind w:firstLine="360"/>
      </w:pPr>
      <w:r>
        <w:t xml:space="preserve">  &lt;div class="col-md-12"&gt; </w:t>
      </w:r>
    </w:p>
    <w:p w:rsidR="00EA09CD" w:rsidRDefault="00EA09CD" w:rsidP="00EA09CD">
      <w:pPr>
        <w:tabs>
          <w:tab w:val="left" w:pos="10260"/>
        </w:tabs>
        <w:spacing w:line="276" w:lineRule="auto"/>
        <w:ind w:left="360" w:firstLine="360"/>
      </w:pPr>
      <w:r>
        <w:t xml:space="preserve">    &lt;input  type="submit" style="margin-left:45%" class="btn btn-primary" value="Submit" class="btn btn-primary"/&gt;</w:t>
      </w:r>
    </w:p>
    <w:p w:rsidR="00EA09CD" w:rsidRDefault="00EA09CD" w:rsidP="00EA09CD">
      <w:pPr>
        <w:tabs>
          <w:tab w:val="left" w:pos="10260"/>
        </w:tabs>
        <w:spacing w:line="276" w:lineRule="auto"/>
        <w:ind w:firstLine="360"/>
      </w:pPr>
      <w:r>
        <w:t xml:space="preserve">  &lt;/div&gt;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&lt;/fieldset&gt;</w:t>
      </w:r>
    </w:p>
    <w:p w:rsidR="00EA09CD" w:rsidRDefault="00EA09CD" w:rsidP="00EA09CD">
      <w:pPr>
        <w:tabs>
          <w:tab w:val="left" w:pos="10260"/>
        </w:tabs>
        <w:spacing w:line="276" w:lineRule="auto"/>
        <w:ind w:firstLine="360"/>
      </w:pPr>
      <w:r>
        <w:t>&lt;/form&gt;&lt;/div&gt;';</w:t>
      </w:r>
    </w:p>
    <w:p w:rsidR="00EA09CD" w:rsidRDefault="00EA09CD" w:rsidP="00EA09CD">
      <w:pPr>
        <w:tabs>
          <w:tab w:val="left" w:pos="10260"/>
        </w:tabs>
        <w:spacing w:line="276" w:lineRule="auto"/>
        <w:ind w:firstLine="360"/>
      </w:pPr>
      <w:r>
        <w:t>}</w:t>
      </w:r>
    </w:p>
    <w:p w:rsidR="00EA09CD" w:rsidRDefault="00EA09CD" w:rsidP="00EA09CD">
      <w:pPr>
        <w:tabs>
          <w:tab w:val="left" w:pos="10260"/>
        </w:tabs>
        <w:spacing w:line="276" w:lineRule="auto"/>
        <w:ind w:firstLine="360"/>
      </w:pPr>
      <w:r>
        <w:t>if (@$_GET['q'] == 5) {</w:t>
      </w:r>
    </w:p>
    <w:p w:rsidR="00EA09CD" w:rsidRDefault="00EA09CD" w:rsidP="00EA09CD">
      <w:pPr>
        <w:tabs>
          <w:tab w:val="left" w:pos="10260"/>
        </w:tabs>
        <w:spacing w:line="276" w:lineRule="auto"/>
        <w:ind w:firstLine="360"/>
      </w:pPr>
      <w:r>
        <w:t xml:space="preserve">    $result = mysqli_query($con, "SELECT * FROM quiz ORDER BY date DESC") or die('Error');</w:t>
      </w:r>
    </w:p>
    <w:p w:rsidR="00EA09CD" w:rsidRDefault="00EA09CD" w:rsidP="00EA09CD">
      <w:pPr>
        <w:tabs>
          <w:tab w:val="left" w:pos="10260"/>
        </w:tabs>
        <w:spacing w:line="276" w:lineRule="auto"/>
        <w:ind w:firstLine="360"/>
      </w:pPr>
      <w:r>
        <w:t xml:space="preserve">    echo '&lt;div class="panel"&gt;&lt;div class="table-responsive"&gt;&lt;table class="table table-striped title1"&gt;</w:t>
      </w:r>
    </w:p>
    <w:p w:rsidR="00EA09CD" w:rsidRDefault="00EA09CD" w:rsidP="00EA09CD">
      <w:pPr>
        <w:tabs>
          <w:tab w:val="left" w:pos="450"/>
          <w:tab w:val="left" w:pos="10260"/>
        </w:tabs>
        <w:spacing w:line="276" w:lineRule="auto"/>
        <w:ind w:left="360" w:firstLine="360"/>
      </w:pPr>
      <w:r>
        <w:t>&lt;tr&gt;&lt;td style="vertical-align:middle"&gt;&lt;b&gt;No.&lt;/b&gt;&lt;/td&gt;&lt;td style="vertical-align:middle"&gt;&lt;b&gt;Topik&lt;/b&gt;&lt;/td&gt;&lt;td style="vertical-align:middle"&gt;&lt;b&gt;Jumlah Soal&lt;/b&gt;&lt;/td&gt;&lt;td style="vertical-align:middle"&gt;&lt;b&gt;Poin&lt;/b&gt;&lt;/td&gt;&lt;td style="vertical-align:middle"&gt;&lt;b&gt;Batas Waktu&lt;/b&gt;&lt;/td&gt;&lt;td style="vertical-align:middle"&gt;&lt;b&gt;Action&lt;/b&gt;&lt;/td&gt;&lt;/tr&gt;';</w:t>
      </w:r>
    </w:p>
    <w:p w:rsidR="00EA09CD" w:rsidRDefault="00EA09CD" w:rsidP="00EA09CD">
      <w:pPr>
        <w:tabs>
          <w:tab w:val="left" w:pos="10260"/>
        </w:tabs>
        <w:spacing w:line="276" w:lineRule="auto"/>
        <w:ind w:firstLine="360"/>
      </w:pPr>
      <w:r>
        <w:t xml:space="preserve">    $c = 1;</w:t>
      </w:r>
    </w:p>
    <w:p w:rsidR="00EA09CD" w:rsidRDefault="00EA09CD" w:rsidP="00EA09CD">
      <w:pPr>
        <w:tabs>
          <w:tab w:val="left" w:pos="10260"/>
        </w:tabs>
        <w:spacing w:line="276" w:lineRule="auto"/>
        <w:ind w:firstLine="360"/>
      </w:pPr>
      <w:r>
        <w:t xml:space="preserve">    while ($row = mysqli_fetch_array($result)) {</w:t>
      </w:r>
    </w:p>
    <w:p w:rsidR="00EA09CD" w:rsidRDefault="00EA09CD" w:rsidP="00EA09CD">
      <w:pPr>
        <w:tabs>
          <w:tab w:val="left" w:pos="10260"/>
        </w:tabs>
        <w:spacing w:line="276" w:lineRule="auto"/>
        <w:ind w:firstLine="360"/>
      </w:pPr>
      <w:r>
        <w:t xml:space="preserve">        $title   = $row['title'];</w:t>
      </w:r>
    </w:p>
    <w:p w:rsidR="00EA09CD" w:rsidRDefault="00EA09CD" w:rsidP="00EA09CD">
      <w:pPr>
        <w:tabs>
          <w:tab w:val="left" w:pos="10260"/>
        </w:tabs>
        <w:spacing w:line="276" w:lineRule="auto"/>
        <w:ind w:firstLine="360"/>
      </w:pPr>
      <w:r>
        <w:t xml:space="preserve">        $total   = $row['total'];</w:t>
      </w:r>
    </w:p>
    <w:p w:rsidR="00EA09CD" w:rsidRDefault="00EA09CD" w:rsidP="00EA09CD">
      <w:pPr>
        <w:tabs>
          <w:tab w:val="left" w:pos="10260"/>
        </w:tabs>
        <w:spacing w:line="276" w:lineRule="auto"/>
        <w:ind w:firstLine="360"/>
      </w:pPr>
      <w:r>
        <w:t xml:space="preserve">        $correct = $row['correct'];</w:t>
      </w:r>
    </w:p>
    <w:p w:rsidR="00EA09CD" w:rsidRDefault="00EA09CD" w:rsidP="00EA09CD">
      <w:pPr>
        <w:tabs>
          <w:tab w:val="left" w:pos="10260"/>
        </w:tabs>
        <w:spacing w:line="276" w:lineRule="auto"/>
        <w:ind w:firstLine="360"/>
      </w:pPr>
      <w:r>
        <w:lastRenderedPageBreak/>
        <w:t xml:space="preserve">        $time    = $row['time'];</w:t>
      </w:r>
    </w:p>
    <w:p w:rsidR="00EA09CD" w:rsidRDefault="00EA09CD" w:rsidP="00EA09CD">
      <w:pPr>
        <w:tabs>
          <w:tab w:val="left" w:pos="10260"/>
        </w:tabs>
        <w:spacing w:line="276" w:lineRule="auto"/>
        <w:ind w:firstLine="360"/>
      </w:pPr>
      <w:r>
        <w:t xml:space="preserve">        $eid     = $row['eid'];</w:t>
      </w:r>
    </w:p>
    <w:p w:rsidR="00EA09CD" w:rsidRDefault="00EA09CD" w:rsidP="00EA09CD">
      <w:pPr>
        <w:tabs>
          <w:tab w:val="left" w:pos="10260"/>
        </w:tabs>
        <w:spacing w:line="276" w:lineRule="auto"/>
        <w:ind w:left="360" w:firstLine="270"/>
      </w:pPr>
      <w:r>
        <w:t xml:space="preserve">        echo '&lt;tr&gt;&lt;td style="vertical-align:middle"&gt;' . $c++ . '&lt;/td&gt;&lt;td style="vertical-align:middle"&gt;' . $title . '&lt;/td&gt;&lt;td style="vertical-align:middle"&gt;' . $total . '&lt;/td&gt;&lt;td style="vertical-align:middle"&gt;' . $correct * $total . '&lt;/td&gt;&lt;td style="vertical-align:middle"&gt;' . $time . '&amp;nbsp;min&lt;/td&gt;</w:t>
      </w:r>
    </w:p>
    <w:p w:rsidR="00EA09CD" w:rsidRDefault="00EA09CD" w:rsidP="00EA09CD">
      <w:pPr>
        <w:tabs>
          <w:tab w:val="left" w:pos="10260"/>
        </w:tabs>
        <w:spacing w:line="276" w:lineRule="auto"/>
        <w:ind w:left="360" w:firstLine="360"/>
      </w:pPr>
      <w:r>
        <w:t xml:space="preserve">  &lt;td style="vertical-align:middle"&gt;&lt;b&gt;&lt;a href="update.php?q=rmquiz&amp;eid=' . $eid . '" class="btn" style="margin:0px;background:red;color:white"&gt;&amp;nbsp;&lt;span class="title1"&gt;&lt;b&gt;Remove&lt;/b&gt;&lt;/span&gt;&lt;/a&gt;&lt;/b&gt;&lt;/td&gt;&lt;/tr&gt;';</w:t>
      </w:r>
    </w:p>
    <w:p w:rsidR="00EA09CD" w:rsidRDefault="00EA09CD" w:rsidP="00EA09CD">
      <w:pPr>
        <w:tabs>
          <w:tab w:val="left" w:pos="10260"/>
        </w:tabs>
        <w:spacing w:line="276" w:lineRule="auto"/>
        <w:ind w:firstLine="360"/>
      </w:pPr>
      <w:r>
        <w:t xml:space="preserve">    }</w:t>
      </w:r>
    </w:p>
    <w:p w:rsidR="00EA09CD" w:rsidRDefault="00EA09CD" w:rsidP="00EA09CD">
      <w:pPr>
        <w:tabs>
          <w:tab w:val="left" w:pos="10260"/>
        </w:tabs>
        <w:spacing w:line="276" w:lineRule="auto"/>
        <w:ind w:firstLine="360"/>
      </w:pPr>
      <w:r>
        <w:t xml:space="preserve">    $c = 0;</w:t>
      </w:r>
    </w:p>
    <w:p w:rsidR="00EA09CD" w:rsidRDefault="00EA09CD" w:rsidP="00EA09CD">
      <w:pPr>
        <w:tabs>
          <w:tab w:val="left" w:pos="10260"/>
        </w:tabs>
        <w:spacing w:line="276" w:lineRule="auto"/>
      </w:pPr>
      <w:r>
        <w:t xml:space="preserve">    echo '&lt;/table&gt;&lt;/div&gt;';  </w:t>
      </w:r>
    </w:p>
    <w:p w:rsidR="00EA09CD" w:rsidRDefault="00EA09CD" w:rsidP="00EA09CD">
      <w:pPr>
        <w:tabs>
          <w:tab w:val="left" w:pos="10260"/>
        </w:tabs>
        <w:spacing w:line="276" w:lineRule="auto"/>
        <w:ind w:firstLine="360"/>
      </w:pPr>
      <w:r>
        <w:t>}</w:t>
      </w:r>
    </w:p>
    <w:p w:rsidR="00EA09CD" w:rsidRDefault="00EA09CD" w:rsidP="00EA09CD">
      <w:pPr>
        <w:tabs>
          <w:tab w:val="left" w:pos="10260"/>
        </w:tabs>
        <w:spacing w:line="276" w:lineRule="auto"/>
        <w:ind w:firstLine="360"/>
      </w:pPr>
      <w:r>
        <w:t>?&gt;</w:t>
      </w:r>
    </w:p>
    <w:p w:rsidR="00EA09CD" w:rsidRDefault="00EA09CD" w:rsidP="00EA09CD">
      <w:pPr>
        <w:tabs>
          <w:tab w:val="left" w:pos="10260"/>
        </w:tabs>
        <w:spacing w:line="276" w:lineRule="auto"/>
        <w:ind w:firstLine="360"/>
      </w:pPr>
      <w:r>
        <w:t>&lt;/div&gt;</w:t>
      </w:r>
    </w:p>
    <w:p w:rsidR="00EA09CD" w:rsidRDefault="00EA09CD" w:rsidP="00EA09CD">
      <w:pPr>
        <w:tabs>
          <w:tab w:val="left" w:pos="10260"/>
        </w:tabs>
        <w:spacing w:line="276" w:lineRule="auto"/>
        <w:ind w:firstLine="360"/>
      </w:pPr>
      <w:r>
        <w:t>&lt;/div&gt;&lt;/div&gt;&lt;/div&gt;</w:t>
      </w:r>
    </w:p>
    <w:p w:rsidR="00EA09CD" w:rsidRDefault="00EA09CD" w:rsidP="00EA09CD">
      <w:pPr>
        <w:tabs>
          <w:tab w:val="left" w:pos="10260"/>
        </w:tabs>
        <w:spacing w:line="276" w:lineRule="auto"/>
        <w:ind w:firstLine="360"/>
      </w:pPr>
      <w:r>
        <w:t>&lt;/body&gt;</w:t>
      </w:r>
    </w:p>
    <w:p w:rsidR="00EA09CD" w:rsidRDefault="00EA09CD" w:rsidP="00EA09CD">
      <w:pPr>
        <w:tabs>
          <w:tab w:val="left" w:pos="10260"/>
        </w:tabs>
        <w:spacing w:line="276" w:lineRule="auto"/>
        <w:ind w:firstLine="360"/>
      </w:pPr>
      <w:r>
        <w:t>&lt;/html&gt;</w:t>
      </w:r>
    </w:p>
    <w:p w:rsidR="00A11AD2" w:rsidRDefault="00A11AD2" w:rsidP="00EA09CD">
      <w:pPr>
        <w:tabs>
          <w:tab w:val="left" w:pos="10260"/>
        </w:tabs>
        <w:spacing w:line="276" w:lineRule="auto"/>
        <w:ind w:firstLine="360"/>
      </w:pPr>
    </w:p>
    <w:p w:rsidR="00A11AD2" w:rsidRDefault="00A11AD2" w:rsidP="00EA09CD">
      <w:pPr>
        <w:tabs>
          <w:tab w:val="left" w:pos="10260"/>
        </w:tabs>
        <w:spacing w:line="276" w:lineRule="auto"/>
        <w:ind w:firstLine="360"/>
        <w:rPr>
          <w:b/>
          <w:sz w:val="28"/>
        </w:rPr>
      </w:pPr>
      <w:r>
        <w:rPr>
          <w:b/>
          <w:sz w:val="28"/>
        </w:rPr>
        <w:t>Update.php</w:t>
      </w:r>
    </w:p>
    <w:p w:rsidR="00A11AD2" w:rsidRDefault="00A11AD2" w:rsidP="00EA09CD">
      <w:pPr>
        <w:tabs>
          <w:tab w:val="left" w:pos="10260"/>
        </w:tabs>
        <w:spacing w:line="276" w:lineRule="auto"/>
        <w:ind w:firstLine="360"/>
        <w:rPr>
          <w:b/>
          <w:sz w:val="28"/>
        </w:rPr>
      </w:pPr>
    </w:p>
    <w:p w:rsidR="00A11AD2" w:rsidRDefault="00A11AD2" w:rsidP="00A11AD2">
      <w:pPr>
        <w:tabs>
          <w:tab w:val="left" w:pos="10260"/>
        </w:tabs>
        <w:spacing w:line="276" w:lineRule="auto"/>
        <w:ind w:firstLine="360"/>
      </w:pPr>
      <w:r>
        <w:t>&lt;?php</w:t>
      </w:r>
    </w:p>
    <w:p w:rsidR="00A11AD2" w:rsidRDefault="00A11AD2" w:rsidP="00A11AD2">
      <w:pPr>
        <w:tabs>
          <w:tab w:val="left" w:pos="10260"/>
        </w:tabs>
        <w:spacing w:line="276" w:lineRule="auto"/>
        <w:ind w:firstLine="360"/>
      </w:pPr>
      <w:r>
        <w:t>include_once 'dbConnection.php';</w:t>
      </w:r>
    </w:p>
    <w:p w:rsidR="00A11AD2" w:rsidRDefault="00A11AD2" w:rsidP="00A11AD2">
      <w:pPr>
        <w:tabs>
          <w:tab w:val="left" w:pos="10260"/>
        </w:tabs>
        <w:spacing w:line="276" w:lineRule="auto"/>
        <w:ind w:firstLine="360"/>
      </w:pPr>
    </w:p>
    <w:p w:rsidR="00A11AD2" w:rsidRDefault="00A11AD2" w:rsidP="00A11AD2">
      <w:pPr>
        <w:tabs>
          <w:tab w:val="left" w:pos="10260"/>
        </w:tabs>
        <w:spacing w:line="276" w:lineRule="auto"/>
        <w:ind w:firstLine="360"/>
      </w:pPr>
      <w:r>
        <w:t>session_start();</w:t>
      </w:r>
    </w:p>
    <w:p w:rsidR="00A11AD2" w:rsidRDefault="00A11AD2" w:rsidP="00A11AD2">
      <w:pPr>
        <w:tabs>
          <w:tab w:val="left" w:pos="10260"/>
        </w:tabs>
        <w:spacing w:line="276" w:lineRule="auto"/>
        <w:ind w:firstLine="360"/>
      </w:pPr>
      <w:r>
        <w:t>$username = $_SESSION['username'];</w:t>
      </w:r>
    </w:p>
    <w:p w:rsidR="00A11AD2" w:rsidRDefault="00A11AD2" w:rsidP="00A11AD2">
      <w:pPr>
        <w:tabs>
          <w:tab w:val="left" w:pos="10260"/>
        </w:tabs>
        <w:spacing w:line="276" w:lineRule="auto"/>
        <w:ind w:firstLine="360"/>
      </w:pPr>
      <w:r>
        <w:t>if (isset($_SESSION['key'])) {</w:t>
      </w:r>
    </w:p>
    <w:p w:rsidR="00A11AD2" w:rsidRDefault="00A11AD2" w:rsidP="00A11AD2">
      <w:pPr>
        <w:tabs>
          <w:tab w:val="left" w:pos="10260"/>
        </w:tabs>
        <w:spacing w:line="276" w:lineRule="auto"/>
        <w:ind w:firstLine="360"/>
      </w:pPr>
      <w:r>
        <w:t xml:space="preserve">    if (@$_GET['fdid'] &amp;&amp; $_SESSION['key'] == '54585c506829293a2d4c3b68543b316e2e7a2d277858545a36362e5f39') {</w:t>
      </w:r>
    </w:p>
    <w:p w:rsidR="00A11AD2" w:rsidRDefault="00A11AD2" w:rsidP="00A11AD2">
      <w:pPr>
        <w:tabs>
          <w:tab w:val="left" w:pos="10260"/>
        </w:tabs>
        <w:spacing w:line="276" w:lineRule="auto"/>
        <w:ind w:firstLine="360"/>
      </w:pPr>
      <w:r>
        <w:t xml:space="preserve">        $id = @$_GET['fdid'];</w:t>
      </w:r>
    </w:p>
    <w:p w:rsidR="00A11AD2" w:rsidRDefault="00A11AD2" w:rsidP="00A11AD2">
      <w:pPr>
        <w:tabs>
          <w:tab w:val="left" w:pos="10260"/>
        </w:tabs>
        <w:spacing w:line="276" w:lineRule="auto"/>
        <w:ind w:firstLine="360"/>
      </w:pPr>
      <w:r>
        <w:t xml:space="preserve">        $result = mysqli_query($con, "DELETE FROM feedback WHERE id='$id' ") or die('Error');</w:t>
      </w:r>
    </w:p>
    <w:p w:rsidR="00A11AD2" w:rsidRDefault="00A11AD2" w:rsidP="00A11AD2">
      <w:pPr>
        <w:tabs>
          <w:tab w:val="left" w:pos="10260"/>
        </w:tabs>
        <w:spacing w:line="276" w:lineRule="auto"/>
        <w:ind w:firstLine="360"/>
      </w:pPr>
      <w:r>
        <w:t xml:space="preserve">        header("location:dash.php?q=3");</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w:t>
      </w:r>
    </w:p>
    <w:p w:rsidR="00A11AD2" w:rsidRDefault="00A11AD2" w:rsidP="00A11AD2">
      <w:pPr>
        <w:tabs>
          <w:tab w:val="left" w:pos="10260"/>
        </w:tabs>
        <w:spacing w:line="276" w:lineRule="auto"/>
        <w:ind w:firstLine="360"/>
      </w:pPr>
      <w:r>
        <w:t>if (isset($_SESSION['key'])) {</w:t>
      </w:r>
    </w:p>
    <w:p w:rsidR="00A11AD2" w:rsidRDefault="00A11AD2" w:rsidP="00A11AD2">
      <w:pPr>
        <w:tabs>
          <w:tab w:val="left" w:pos="10260"/>
        </w:tabs>
        <w:spacing w:line="276" w:lineRule="auto"/>
        <w:ind w:firstLine="360"/>
      </w:pPr>
      <w:r>
        <w:t xml:space="preserve">    if (@$_GET['deidquiz'] &amp;&amp; $_SESSION['key'] == '54585c506829293a2d4c3b68543b316e2e7a2d277858545a36362e5f39') {</w:t>
      </w:r>
    </w:p>
    <w:p w:rsidR="00A11AD2" w:rsidRDefault="00A11AD2" w:rsidP="00A11AD2">
      <w:pPr>
        <w:tabs>
          <w:tab w:val="left" w:pos="10260"/>
        </w:tabs>
        <w:spacing w:line="276" w:lineRule="auto"/>
        <w:ind w:firstLine="360"/>
      </w:pPr>
      <w:r>
        <w:t xml:space="preserve">        $eid = @$_GET['deidquiz'];</w:t>
      </w:r>
    </w:p>
    <w:p w:rsidR="00A11AD2" w:rsidRDefault="00A11AD2" w:rsidP="00A11AD2">
      <w:pPr>
        <w:tabs>
          <w:tab w:val="left" w:pos="10260"/>
        </w:tabs>
        <w:spacing w:line="276" w:lineRule="auto"/>
        <w:ind w:firstLine="360"/>
      </w:pPr>
      <w:r>
        <w:t xml:space="preserve">        $r1 = mysqli_query($con, "UPDATE quiz SET status='disabled' WHERE eid='$eid' ") or die('Error');</w:t>
      </w:r>
    </w:p>
    <w:p w:rsidR="00A11AD2" w:rsidRDefault="00A11AD2" w:rsidP="00A11AD2">
      <w:pPr>
        <w:tabs>
          <w:tab w:val="left" w:pos="10260"/>
        </w:tabs>
        <w:spacing w:line="276" w:lineRule="auto"/>
        <w:ind w:firstLine="360"/>
      </w:pPr>
      <w:r>
        <w:lastRenderedPageBreak/>
        <w:t xml:space="preserve">        $q = mysqli_query($con, "SELECT * FROM history WHERE eid='$eid' AND status='ongoing' AND score_updated='false'");</w:t>
      </w:r>
    </w:p>
    <w:p w:rsidR="00A11AD2" w:rsidRDefault="00A11AD2" w:rsidP="00A11AD2">
      <w:pPr>
        <w:tabs>
          <w:tab w:val="left" w:pos="10260"/>
        </w:tabs>
        <w:spacing w:line="276" w:lineRule="auto"/>
        <w:ind w:firstLine="360"/>
      </w:pPr>
      <w:r>
        <w:t xml:space="preserve">        while($row = mysqli_fetch_array($q)){</w:t>
      </w:r>
    </w:p>
    <w:p w:rsidR="00A11AD2" w:rsidRDefault="00A11AD2" w:rsidP="00A11AD2">
      <w:pPr>
        <w:tabs>
          <w:tab w:val="left" w:pos="10260"/>
        </w:tabs>
        <w:spacing w:line="276" w:lineRule="auto"/>
        <w:ind w:firstLine="360"/>
      </w:pPr>
      <w:r>
        <w:t xml:space="preserve">            $user = $row['username'];</w:t>
      </w:r>
    </w:p>
    <w:p w:rsidR="00A11AD2" w:rsidRDefault="00A11AD2" w:rsidP="00A11AD2">
      <w:pPr>
        <w:tabs>
          <w:tab w:val="left" w:pos="10260"/>
        </w:tabs>
        <w:spacing w:line="276" w:lineRule="auto"/>
        <w:ind w:firstLine="360"/>
      </w:pPr>
      <w:r>
        <w:t xml:space="preserve">            $s = $row['score'];</w:t>
      </w:r>
    </w:p>
    <w:p w:rsidR="00A11AD2" w:rsidRDefault="00A11AD2" w:rsidP="00A11AD2">
      <w:pPr>
        <w:tabs>
          <w:tab w:val="left" w:pos="10260"/>
        </w:tabs>
        <w:spacing w:line="276" w:lineRule="auto"/>
        <w:ind w:firstLine="360"/>
      </w:pPr>
      <w:r>
        <w:t xml:space="preserve">            $r1 = mysqli_query($con, "UPDATE history SET status='finished',score_updated='true' WHERE eid='$eid' AND username='$user' ") or die('Error');</w:t>
      </w:r>
    </w:p>
    <w:p w:rsidR="00A11AD2" w:rsidRDefault="00A11AD2" w:rsidP="00A11AD2">
      <w:pPr>
        <w:tabs>
          <w:tab w:val="left" w:pos="10260"/>
        </w:tabs>
        <w:spacing w:line="276" w:lineRule="auto"/>
        <w:ind w:firstLine="360"/>
      </w:pPr>
      <w:r>
        <w:t xml:space="preserve">            $q1 = mysqli_query($con, "SELECT * FROM rank WHERE username='$user'") or die('Error161');</w:t>
      </w:r>
    </w:p>
    <w:p w:rsidR="00A11AD2" w:rsidRDefault="00A11AD2" w:rsidP="00A11AD2">
      <w:pPr>
        <w:tabs>
          <w:tab w:val="left" w:pos="10260"/>
        </w:tabs>
        <w:spacing w:line="276" w:lineRule="auto"/>
        <w:ind w:firstLine="360"/>
      </w:pPr>
      <w:r>
        <w:t xml:space="preserve">            $rowcount = mysqli_num_rows($q1);</w:t>
      </w:r>
    </w:p>
    <w:p w:rsidR="00A11AD2" w:rsidRDefault="00A11AD2" w:rsidP="00A11AD2">
      <w:pPr>
        <w:tabs>
          <w:tab w:val="left" w:pos="10260"/>
        </w:tabs>
        <w:spacing w:line="276" w:lineRule="auto"/>
        <w:ind w:firstLine="360"/>
      </w:pPr>
      <w:r>
        <w:t xml:space="preserve">            if ($rowcount == 0) {</w:t>
      </w:r>
    </w:p>
    <w:p w:rsidR="00A11AD2" w:rsidRDefault="00A11AD2" w:rsidP="00A11AD2">
      <w:pPr>
        <w:tabs>
          <w:tab w:val="left" w:pos="10260"/>
        </w:tabs>
        <w:spacing w:line="276" w:lineRule="auto"/>
        <w:ind w:firstLine="360"/>
      </w:pPr>
      <w:r>
        <w:t xml:space="preserve">                $q2 = mysqli_query($con, "INSERT INTO rank VALUES(NULL,'$user','$s',NOW())") or die('Error165');</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while ($row = mysqli_fetch_array($q1)) {</w:t>
      </w:r>
    </w:p>
    <w:p w:rsidR="00A11AD2" w:rsidRDefault="00A11AD2" w:rsidP="00A11AD2">
      <w:pPr>
        <w:tabs>
          <w:tab w:val="left" w:pos="10260"/>
        </w:tabs>
        <w:spacing w:line="276" w:lineRule="auto"/>
        <w:ind w:firstLine="360"/>
      </w:pPr>
      <w:r>
        <w:t xml:space="preserve">                    $sun = $row['score'];</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$sun = $s + $sun;</w:t>
      </w:r>
    </w:p>
    <w:p w:rsidR="00A11AD2" w:rsidRDefault="00A11AD2" w:rsidP="00A11AD2">
      <w:pPr>
        <w:tabs>
          <w:tab w:val="left" w:pos="10260"/>
        </w:tabs>
        <w:spacing w:line="276" w:lineRule="auto"/>
        <w:ind w:firstLine="360"/>
      </w:pPr>
      <w:r>
        <w:t xml:space="preserve">                $q3 = mysqli_query($con, "UPDATE `rank` SET `score`=$sun ,time=NOW() WHERE username= '$username'") or die('Error174');</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header("location:dash.php?q=0");</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w:t>
      </w:r>
    </w:p>
    <w:p w:rsidR="00A11AD2" w:rsidRDefault="00A11AD2" w:rsidP="00A11AD2">
      <w:pPr>
        <w:tabs>
          <w:tab w:val="left" w:pos="10260"/>
        </w:tabs>
        <w:spacing w:line="276" w:lineRule="auto"/>
        <w:ind w:firstLine="360"/>
      </w:pPr>
      <w:r>
        <w:t>if (isset($_SESSION['key'])) {</w:t>
      </w:r>
    </w:p>
    <w:p w:rsidR="00A11AD2" w:rsidRDefault="00A11AD2" w:rsidP="00A11AD2">
      <w:pPr>
        <w:tabs>
          <w:tab w:val="left" w:pos="10260"/>
        </w:tabs>
        <w:spacing w:line="276" w:lineRule="auto"/>
        <w:ind w:firstLine="360"/>
      </w:pPr>
      <w:r>
        <w:t xml:space="preserve">    if (@$_GET['eeidquiz'] &amp;&amp; $_SESSION['key'] == '54585c506829293a2d4c3b68543b316e2e7a2d277858545a36362e5f39') {</w:t>
      </w:r>
    </w:p>
    <w:p w:rsidR="00A11AD2" w:rsidRDefault="00A11AD2" w:rsidP="00A11AD2">
      <w:pPr>
        <w:tabs>
          <w:tab w:val="left" w:pos="10260"/>
        </w:tabs>
        <w:spacing w:line="276" w:lineRule="auto"/>
        <w:ind w:firstLine="360"/>
      </w:pPr>
      <w:r>
        <w:t xml:space="preserve">        $eid = @$_GET['eeidquiz'];</w:t>
      </w:r>
    </w:p>
    <w:p w:rsidR="00A11AD2" w:rsidRDefault="00A11AD2" w:rsidP="00A11AD2">
      <w:pPr>
        <w:tabs>
          <w:tab w:val="left" w:pos="10260"/>
        </w:tabs>
        <w:spacing w:line="276" w:lineRule="auto"/>
        <w:ind w:firstLine="360"/>
      </w:pPr>
      <w:r>
        <w:t xml:space="preserve">        $r1 = mysqli_query($con, "UPDATE quiz SET status='enabled' WHERE eid='$eid' ") or die('Error');</w:t>
      </w:r>
    </w:p>
    <w:p w:rsidR="00A11AD2" w:rsidRDefault="00A11AD2" w:rsidP="00A11AD2">
      <w:pPr>
        <w:tabs>
          <w:tab w:val="left" w:pos="10260"/>
        </w:tabs>
        <w:spacing w:line="276" w:lineRule="auto"/>
        <w:ind w:firstLine="360"/>
      </w:pPr>
      <w:r>
        <w:t xml:space="preserve">        header("location:dash.php?q=0");</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w:t>
      </w:r>
    </w:p>
    <w:p w:rsidR="00A11AD2" w:rsidRDefault="00A11AD2" w:rsidP="00A11AD2">
      <w:pPr>
        <w:tabs>
          <w:tab w:val="left" w:pos="10260"/>
        </w:tabs>
        <w:spacing w:line="276" w:lineRule="auto"/>
        <w:ind w:firstLine="360"/>
      </w:pPr>
      <w:r>
        <w:t>if (isset($_SESSION['key'])) {</w:t>
      </w:r>
    </w:p>
    <w:p w:rsidR="00A11AD2" w:rsidRDefault="00A11AD2" w:rsidP="00A11AD2">
      <w:pPr>
        <w:tabs>
          <w:tab w:val="left" w:pos="10260"/>
        </w:tabs>
        <w:spacing w:line="276" w:lineRule="auto"/>
        <w:ind w:firstLine="360"/>
      </w:pPr>
      <w:r>
        <w:t xml:space="preserve">    if (@$_GET['dusername'] &amp;&amp; $_SESSION['key'] == '54585c506829293a2d4c3b68543b316e2e7a2d277858545a36362e5f39') {</w:t>
      </w:r>
    </w:p>
    <w:p w:rsidR="00A11AD2" w:rsidRDefault="00A11AD2" w:rsidP="00A11AD2">
      <w:pPr>
        <w:tabs>
          <w:tab w:val="left" w:pos="10260"/>
        </w:tabs>
        <w:spacing w:line="276" w:lineRule="auto"/>
        <w:ind w:firstLine="360"/>
      </w:pPr>
      <w:r>
        <w:t xml:space="preserve">        $dusername = @$_GET['dusername'];</w:t>
      </w:r>
    </w:p>
    <w:p w:rsidR="00A11AD2" w:rsidRDefault="00A11AD2" w:rsidP="00A11AD2">
      <w:pPr>
        <w:tabs>
          <w:tab w:val="left" w:pos="10260"/>
        </w:tabs>
        <w:spacing w:line="276" w:lineRule="auto"/>
        <w:ind w:firstLine="360"/>
      </w:pPr>
      <w:r>
        <w:t xml:space="preserve">        $r1 = mysqli_query($con, "DELETE FROM rank WHERE username='$dusername' ") or die('Error');</w:t>
      </w:r>
    </w:p>
    <w:p w:rsidR="00A11AD2" w:rsidRDefault="00A11AD2" w:rsidP="00A11AD2">
      <w:pPr>
        <w:tabs>
          <w:tab w:val="left" w:pos="10260"/>
        </w:tabs>
        <w:spacing w:line="276" w:lineRule="auto"/>
        <w:ind w:firstLine="360"/>
      </w:pPr>
      <w:r>
        <w:lastRenderedPageBreak/>
        <w:t xml:space="preserve">        $r2 = mysqli_query($con, "DELETE FROM history WHERE username='$dusername' ") or die('Error');</w:t>
      </w:r>
    </w:p>
    <w:p w:rsidR="00A11AD2" w:rsidRDefault="00A11AD2" w:rsidP="00A11AD2">
      <w:pPr>
        <w:tabs>
          <w:tab w:val="left" w:pos="10260"/>
        </w:tabs>
        <w:spacing w:line="276" w:lineRule="auto"/>
        <w:ind w:firstLine="360"/>
      </w:pPr>
      <w:r>
        <w:t xml:space="preserve">        $result = mysqli_query($con, "DELETE FROM user WHERE username='$dusername' ") or die('Error');</w:t>
      </w:r>
    </w:p>
    <w:p w:rsidR="00A11AD2" w:rsidRDefault="00A11AD2" w:rsidP="00A11AD2">
      <w:pPr>
        <w:tabs>
          <w:tab w:val="left" w:pos="10260"/>
        </w:tabs>
        <w:spacing w:line="276" w:lineRule="auto"/>
        <w:ind w:firstLine="360"/>
      </w:pPr>
      <w:r>
        <w:t xml:space="preserve">        header("location:dash.php?q=1");</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w:t>
      </w:r>
    </w:p>
    <w:p w:rsidR="00A11AD2" w:rsidRDefault="00A11AD2" w:rsidP="00A11AD2">
      <w:pPr>
        <w:tabs>
          <w:tab w:val="left" w:pos="10260"/>
        </w:tabs>
        <w:spacing w:line="276" w:lineRule="auto"/>
        <w:ind w:firstLine="360"/>
      </w:pPr>
      <w:r>
        <w:t>if (isset($_SESSION['key'])) {</w:t>
      </w:r>
    </w:p>
    <w:p w:rsidR="00A11AD2" w:rsidRDefault="00A11AD2" w:rsidP="00A11AD2">
      <w:pPr>
        <w:tabs>
          <w:tab w:val="left" w:pos="10260"/>
        </w:tabs>
        <w:spacing w:line="276" w:lineRule="auto"/>
        <w:ind w:firstLine="360"/>
      </w:pPr>
      <w:r>
        <w:t xml:space="preserve">    if (@$_GET['q'] == 'rmquiz' &amp;&amp; $_SESSION['key'] == '54585c506829293a2d4c3b68543b316e2e7a2d277858545a36362e5f39') {</w:t>
      </w:r>
    </w:p>
    <w:p w:rsidR="00A11AD2" w:rsidRDefault="00A11AD2" w:rsidP="00A11AD2">
      <w:pPr>
        <w:tabs>
          <w:tab w:val="left" w:pos="10260"/>
        </w:tabs>
        <w:spacing w:line="276" w:lineRule="auto"/>
        <w:ind w:firstLine="360"/>
      </w:pPr>
      <w:r>
        <w:t xml:space="preserve">        $eid = @$_GET['eid'];</w:t>
      </w:r>
    </w:p>
    <w:p w:rsidR="00A11AD2" w:rsidRDefault="00A11AD2" w:rsidP="00A11AD2">
      <w:pPr>
        <w:tabs>
          <w:tab w:val="left" w:pos="10260"/>
        </w:tabs>
        <w:spacing w:line="276" w:lineRule="auto"/>
        <w:ind w:firstLine="360"/>
      </w:pPr>
      <w:r>
        <w:t xml:space="preserve">        $result = mysqli_query($con, "SELECT * FROM questions WHERE eid='$eid' ") or die('Error');</w:t>
      </w:r>
    </w:p>
    <w:p w:rsidR="00A11AD2" w:rsidRDefault="00A11AD2" w:rsidP="00A11AD2">
      <w:pPr>
        <w:tabs>
          <w:tab w:val="left" w:pos="10260"/>
        </w:tabs>
        <w:spacing w:line="276" w:lineRule="auto"/>
        <w:ind w:firstLine="360"/>
      </w:pPr>
      <w:r>
        <w:t xml:space="preserve">        while ($row = mysqli_fetch_array($result)) {</w:t>
      </w:r>
    </w:p>
    <w:p w:rsidR="00A11AD2" w:rsidRDefault="00A11AD2" w:rsidP="00A11AD2">
      <w:pPr>
        <w:tabs>
          <w:tab w:val="left" w:pos="10260"/>
        </w:tabs>
        <w:spacing w:line="276" w:lineRule="auto"/>
        <w:ind w:firstLine="360"/>
      </w:pPr>
      <w:r>
        <w:t xml:space="preserve">            $qid = $row['qid'];</w:t>
      </w:r>
    </w:p>
    <w:p w:rsidR="00A11AD2" w:rsidRDefault="00A11AD2" w:rsidP="00A11AD2">
      <w:pPr>
        <w:tabs>
          <w:tab w:val="left" w:pos="10260"/>
        </w:tabs>
        <w:spacing w:line="276" w:lineRule="auto"/>
        <w:ind w:firstLine="360"/>
      </w:pPr>
      <w:r>
        <w:t xml:space="preserve">            $r1 = mysqli_query($con, "DELETE FROM options WHERE qid='$qid'") or die('Error');</w:t>
      </w:r>
    </w:p>
    <w:p w:rsidR="00A11AD2" w:rsidRDefault="00A11AD2" w:rsidP="00A11AD2">
      <w:pPr>
        <w:tabs>
          <w:tab w:val="left" w:pos="10260"/>
        </w:tabs>
        <w:spacing w:line="276" w:lineRule="auto"/>
        <w:ind w:firstLine="360"/>
      </w:pPr>
      <w:r>
        <w:t xml:space="preserve">            $r2 = mysqli_query($con, "DELETE FROM answer WHERE qid='$qid' ") or die('Error');</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$r3 = mysqli_query($con, "DELETE FROM questions WHERE eid='$eid' ") or die('Error');</w:t>
      </w:r>
    </w:p>
    <w:p w:rsidR="00A11AD2" w:rsidRDefault="00A11AD2" w:rsidP="00A11AD2">
      <w:pPr>
        <w:tabs>
          <w:tab w:val="left" w:pos="10260"/>
        </w:tabs>
        <w:spacing w:line="276" w:lineRule="auto"/>
        <w:ind w:firstLine="360"/>
      </w:pPr>
      <w:r>
        <w:t xml:space="preserve">        $r4 = mysqli_query($con, "DELETE FROM quiz WHERE eid='$eid' ") or die('Error');</w:t>
      </w:r>
    </w:p>
    <w:p w:rsidR="00A11AD2" w:rsidRDefault="00A11AD2" w:rsidP="00A11AD2">
      <w:pPr>
        <w:tabs>
          <w:tab w:val="left" w:pos="10260"/>
        </w:tabs>
        <w:spacing w:line="276" w:lineRule="auto"/>
        <w:ind w:firstLine="360"/>
      </w:pPr>
      <w:r>
        <w:t xml:space="preserve">        $r4 = mysqli_query($con, "DELETE FROM history WHERE eid='$eid' ") or die('Error');</w:t>
      </w:r>
    </w:p>
    <w:p w:rsidR="00A11AD2" w:rsidRDefault="00A11AD2" w:rsidP="00A11AD2">
      <w:pPr>
        <w:tabs>
          <w:tab w:val="left" w:pos="10260"/>
        </w:tabs>
        <w:spacing w:line="276" w:lineRule="auto"/>
        <w:ind w:firstLine="360"/>
      </w:pPr>
      <w:r>
        <w:t xml:space="preserve">        header("location:dash.php?q=5");</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w:t>
      </w:r>
    </w:p>
    <w:p w:rsidR="00A11AD2" w:rsidRDefault="00A11AD2" w:rsidP="00A11AD2">
      <w:pPr>
        <w:tabs>
          <w:tab w:val="left" w:pos="10260"/>
        </w:tabs>
        <w:spacing w:line="276" w:lineRule="auto"/>
        <w:ind w:firstLine="360"/>
      </w:pPr>
      <w:r>
        <w:t>if (isset($_SESSION['key'])) {</w:t>
      </w:r>
    </w:p>
    <w:p w:rsidR="00A11AD2" w:rsidRDefault="00A11AD2" w:rsidP="00A11AD2">
      <w:pPr>
        <w:tabs>
          <w:tab w:val="left" w:pos="10260"/>
        </w:tabs>
        <w:spacing w:line="276" w:lineRule="auto"/>
        <w:ind w:firstLine="360"/>
      </w:pPr>
      <w:r>
        <w:t xml:space="preserve">    if (@$_GET['q'] == 'addquiz' &amp;&amp; $_SESSION['key'] == '54585c506829293a2d4c3b68543b316e2e7a2d277858545a36362e5f39') {</w:t>
      </w:r>
    </w:p>
    <w:p w:rsidR="00A11AD2" w:rsidRDefault="00A11AD2" w:rsidP="00A11AD2">
      <w:pPr>
        <w:tabs>
          <w:tab w:val="left" w:pos="10260"/>
        </w:tabs>
        <w:spacing w:line="276" w:lineRule="auto"/>
        <w:ind w:firstLine="360"/>
      </w:pPr>
      <w:r>
        <w:t xml:space="preserve">        $name    = $_POST['name'];</w:t>
      </w:r>
    </w:p>
    <w:p w:rsidR="00A11AD2" w:rsidRDefault="00A11AD2" w:rsidP="00A11AD2">
      <w:pPr>
        <w:tabs>
          <w:tab w:val="left" w:pos="10260"/>
        </w:tabs>
        <w:spacing w:line="276" w:lineRule="auto"/>
        <w:ind w:firstLine="360"/>
      </w:pPr>
      <w:r>
        <w:t xml:space="preserve">        $name    = ucwords(strtolower($name));</w:t>
      </w:r>
    </w:p>
    <w:p w:rsidR="00A11AD2" w:rsidRDefault="00A11AD2" w:rsidP="00A11AD2">
      <w:pPr>
        <w:tabs>
          <w:tab w:val="left" w:pos="10260"/>
        </w:tabs>
        <w:spacing w:line="276" w:lineRule="auto"/>
        <w:ind w:firstLine="360"/>
      </w:pPr>
      <w:r>
        <w:t xml:space="preserve">        $total   = $_POST['total'];</w:t>
      </w:r>
    </w:p>
    <w:p w:rsidR="00A11AD2" w:rsidRDefault="00A11AD2" w:rsidP="00A11AD2">
      <w:pPr>
        <w:tabs>
          <w:tab w:val="left" w:pos="10260"/>
        </w:tabs>
        <w:spacing w:line="276" w:lineRule="auto"/>
        <w:ind w:firstLine="360"/>
      </w:pPr>
      <w:r>
        <w:t xml:space="preserve">        $correct = $_POST['right'];</w:t>
      </w:r>
    </w:p>
    <w:p w:rsidR="00A11AD2" w:rsidRDefault="00A11AD2" w:rsidP="00A11AD2">
      <w:pPr>
        <w:tabs>
          <w:tab w:val="left" w:pos="10260"/>
        </w:tabs>
        <w:spacing w:line="276" w:lineRule="auto"/>
        <w:ind w:firstLine="360"/>
      </w:pPr>
      <w:r>
        <w:t xml:space="preserve">        $wrong   = $_POST['wrong'];</w:t>
      </w:r>
    </w:p>
    <w:p w:rsidR="00A11AD2" w:rsidRDefault="00A11AD2" w:rsidP="00A11AD2">
      <w:pPr>
        <w:tabs>
          <w:tab w:val="left" w:pos="10260"/>
        </w:tabs>
        <w:spacing w:line="276" w:lineRule="auto"/>
        <w:ind w:firstLine="360"/>
      </w:pPr>
      <w:r>
        <w:t xml:space="preserve">        $time    = $_POST['time'];</w:t>
      </w:r>
    </w:p>
    <w:p w:rsidR="00A11AD2" w:rsidRDefault="00A11AD2" w:rsidP="00A11AD2">
      <w:pPr>
        <w:tabs>
          <w:tab w:val="left" w:pos="10260"/>
        </w:tabs>
        <w:spacing w:line="276" w:lineRule="auto"/>
        <w:ind w:firstLine="360"/>
      </w:pPr>
      <w:r>
        <w:t xml:space="preserve">        $status  = "disabled";</w:t>
      </w:r>
    </w:p>
    <w:p w:rsidR="00A11AD2" w:rsidRDefault="00A11AD2" w:rsidP="00A11AD2">
      <w:pPr>
        <w:tabs>
          <w:tab w:val="left" w:pos="10260"/>
        </w:tabs>
        <w:spacing w:line="276" w:lineRule="auto"/>
        <w:ind w:firstLine="360"/>
      </w:pPr>
      <w:r>
        <w:t xml:space="preserve">        $id      = uniqid();</w:t>
      </w:r>
    </w:p>
    <w:p w:rsidR="00A11AD2" w:rsidRDefault="00A11AD2" w:rsidP="00A11AD2">
      <w:pPr>
        <w:tabs>
          <w:tab w:val="left" w:pos="10260"/>
        </w:tabs>
        <w:spacing w:line="276" w:lineRule="auto"/>
        <w:ind w:firstLine="360"/>
      </w:pPr>
      <w:r>
        <w:t xml:space="preserve">        $q3      = mysqli_query($con, "INSERT INTO quiz VALUES(NULL,'$id','$name','$correct','$wrong','$total','$time', 'NOW()','$status')");</w:t>
      </w:r>
    </w:p>
    <w:p w:rsidR="00A11AD2" w:rsidRDefault="00A11AD2" w:rsidP="00A11AD2">
      <w:pPr>
        <w:tabs>
          <w:tab w:val="left" w:pos="10260"/>
        </w:tabs>
        <w:spacing w:line="276" w:lineRule="auto"/>
        <w:ind w:firstLine="360"/>
      </w:pPr>
      <w:r>
        <w:t xml:space="preserve">        header("location:dash.php?q=4&amp;step=2&amp;eid=$id&amp;n=$total");</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w:t>
      </w:r>
    </w:p>
    <w:p w:rsidR="00A11AD2" w:rsidRDefault="00A11AD2" w:rsidP="00A11AD2">
      <w:pPr>
        <w:tabs>
          <w:tab w:val="left" w:pos="10260"/>
        </w:tabs>
        <w:spacing w:line="276" w:lineRule="auto"/>
        <w:ind w:firstLine="360"/>
      </w:pPr>
      <w:r>
        <w:t>if (isset($_SESSION['key'])) {</w:t>
      </w:r>
    </w:p>
    <w:p w:rsidR="00A11AD2" w:rsidRDefault="00A11AD2" w:rsidP="00A11AD2">
      <w:pPr>
        <w:tabs>
          <w:tab w:val="left" w:pos="10260"/>
        </w:tabs>
        <w:spacing w:line="276" w:lineRule="auto"/>
        <w:ind w:firstLine="360"/>
      </w:pPr>
      <w:r>
        <w:lastRenderedPageBreak/>
        <w:t xml:space="preserve">    if (@$_GET['q'] == 'addqns' &amp;&amp; $_SESSION['key'] == '54585c506829293a2d4c3b68543b316e2e7a2d277858545a36362e5f39') {</w:t>
      </w:r>
    </w:p>
    <w:p w:rsidR="00A11AD2" w:rsidRDefault="00A11AD2" w:rsidP="00A11AD2">
      <w:pPr>
        <w:tabs>
          <w:tab w:val="left" w:pos="10260"/>
        </w:tabs>
        <w:spacing w:line="276" w:lineRule="auto"/>
        <w:ind w:firstLine="360"/>
      </w:pPr>
      <w:r>
        <w:t xml:space="preserve">        $n   = @$_GET['n'];</w:t>
      </w:r>
    </w:p>
    <w:p w:rsidR="00A11AD2" w:rsidRDefault="00A11AD2" w:rsidP="00A11AD2">
      <w:pPr>
        <w:tabs>
          <w:tab w:val="left" w:pos="10260"/>
        </w:tabs>
        <w:spacing w:line="276" w:lineRule="auto"/>
        <w:ind w:firstLine="360"/>
      </w:pPr>
      <w:r>
        <w:t xml:space="preserve">        $eid = @$_GET['eid'];</w:t>
      </w:r>
    </w:p>
    <w:p w:rsidR="00A11AD2" w:rsidRDefault="00A11AD2" w:rsidP="00A11AD2">
      <w:pPr>
        <w:tabs>
          <w:tab w:val="left" w:pos="10260"/>
        </w:tabs>
        <w:spacing w:line="276" w:lineRule="auto"/>
        <w:ind w:firstLine="360"/>
      </w:pPr>
      <w:r>
        <w:t xml:space="preserve">        $ch  = @$_GET['ch'];</w:t>
      </w:r>
    </w:p>
    <w:p w:rsidR="00A11AD2" w:rsidRDefault="00A11AD2" w:rsidP="00A11AD2">
      <w:pPr>
        <w:tabs>
          <w:tab w:val="left" w:pos="10260"/>
        </w:tabs>
        <w:spacing w:line="276" w:lineRule="auto"/>
        <w:ind w:firstLine="360"/>
      </w:pPr>
      <w:r>
        <w:t xml:space="preserve">        for ($i = 1; $i &lt;= $n; $i++) {</w:t>
      </w:r>
    </w:p>
    <w:p w:rsidR="00A11AD2" w:rsidRDefault="00A11AD2" w:rsidP="00A11AD2">
      <w:pPr>
        <w:tabs>
          <w:tab w:val="left" w:pos="10260"/>
        </w:tabs>
        <w:spacing w:line="276" w:lineRule="auto"/>
        <w:ind w:firstLine="360"/>
      </w:pPr>
      <w:r>
        <w:t xml:space="preserve">            $qid  = uniqid();</w:t>
      </w:r>
    </w:p>
    <w:p w:rsidR="00A11AD2" w:rsidRDefault="00A11AD2" w:rsidP="00A11AD2">
      <w:pPr>
        <w:tabs>
          <w:tab w:val="left" w:pos="10260"/>
        </w:tabs>
        <w:spacing w:line="276" w:lineRule="auto"/>
        <w:ind w:firstLine="360"/>
      </w:pPr>
      <w:r>
        <w:t xml:space="preserve">            $qns  = addslashes($_POST['qns' . $i]);</w:t>
      </w:r>
    </w:p>
    <w:p w:rsidR="00A11AD2" w:rsidRDefault="00A11AD2" w:rsidP="00A11AD2">
      <w:pPr>
        <w:tabs>
          <w:tab w:val="left" w:pos="10260"/>
        </w:tabs>
        <w:spacing w:line="276" w:lineRule="auto"/>
        <w:ind w:firstLine="360"/>
      </w:pPr>
      <w:r>
        <w:t xml:space="preserve">            $q3   = mysqli_query($con, "INSERT INTO questions VALUES  (NULL,'$eid','$qid','$qns' , '$ch' , '$i')") or die();</w:t>
      </w:r>
    </w:p>
    <w:p w:rsidR="00A11AD2" w:rsidRDefault="00A11AD2" w:rsidP="00A11AD2">
      <w:pPr>
        <w:tabs>
          <w:tab w:val="left" w:pos="10260"/>
        </w:tabs>
        <w:spacing w:line="276" w:lineRule="auto"/>
        <w:ind w:firstLine="360"/>
      </w:pPr>
      <w:r>
        <w:t xml:space="preserve">            $oaid = uniqid();</w:t>
      </w:r>
    </w:p>
    <w:p w:rsidR="00A11AD2" w:rsidRDefault="00A11AD2" w:rsidP="00A11AD2">
      <w:pPr>
        <w:tabs>
          <w:tab w:val="left" w:pos="10260"/>
        </w:tabs>
        <w:spacing w:line="276" w:lineRule="auto"/>
        <w:ind w:firstLine="360"/>
      </w:pPr>
      <w:r>
        <w:t xml:space="preserve">            $obid = uniqid();</w:t>
      </w:r>
    </w:p>
    <w:p w:rsidR="00A11AD2" w:rsidRDefault="00A11AD2" w:rsidP="00A11AD2">
      <w:pPr>
        <w:tabs>
          <w:tab w:val="left" w:pos="10260"/>
        </w:tabs>
        <w:spacing w:line="276" w:lineRule="auto"/>
        <w:ind w:firstLine="360"/>
      </w:pPr>
      <w:r>
        <w:t xml:space="preserve">            $ocid = uniqid();</w:t>
      </w:r>
    </w:p>
    <w:p w:rsidR="00A11AD2" w:rsidRDefault="00A11AD2" w:rsidP="00A11AD2">
      <w:pPr>
        <w:tabs>
          <w:tab w:val="left" w:pos="10260"/>
        </w:tabs>
        <w:spacing w:line="276" w:lineRule="auto"/>
        <w:ind w:firstLine="360"/>
      </w:pPr>
      <w:r>
        <w:t xml:space="preserve">            $odid = uniqid();</w:t>
      </w:r>
    </w:p>
    <w:p w:rsidR="00A11AD2" w:rsidRDefault="00A11AD2" w:rsidP="00A11AD2">
      <w:pPr>
        <w:tabs>
          <w:tab w:val="left" w:pos="10260"/>
        </w:tabs>
        <w:spacing w:line="276" w:lineRule="auto"/>
        <w:ind w:firstLine="360"/>
      </w:pPr>
      <w:r>
        <w:t xml:space="preserve">            $a    = addslashes($_POST[$i . '1']);</w:t>
      </w:r>
    </w:p>
    <w:p w:rsidR="00A11AD2" w:rsidRDefault="00A11AD2" w:rsidP="00A11AD2">
      <w:pPr>
        <w:tabs>
          <w:tab w:val="left" w:pos="10260"/>
        </w:tabs>
        <w:spacing w:line="276" w:lineRule="auto"/>
        <w:ind w:firstLine="360"/>
      </w:pPr>
      <w:r>
        <w:t xml:space="preserve">            $b    = addslashes($_POST[$i . '2']);</w:t>
      </w:r>
    </w:p>
    <w:p w:rsidR="00A11AD2" w:rsidRDefault="00A11AD2" w:rsidP="00A11AD2">
      <w:pPr>
        <w:tabs>
          <w:tab w:val="left" w:pos="10260"/>
        </w:tabs>
        <w:spacing w:line="276" w:lineRule="auto"/>
        <w:ind w:firstLine="360"/>
      </w:pPr>
      <w:r>
        <w:t xml:space="preserve">            $c    = addslashes($_POST[$i . '3']);</w:t>
      </w:r>
    </w:p>
    <w:p w:rsidR="00A11AD2" w:rsidRDefault="00A11AD2" w:rsidP="00A11AD2">
      <w:pPr>
        <w:tabs>
          <w:tab w:val="left" w:pos="10260"/>
        </w:tabs>
        <w:spacing w:line="276" w:lineRule="auto"/>
        <w:ind w:firstLine="360"/>
      </w:pPr>
      <w:r>
        <w:t xml:space="preserve">            $d    = addslashes($_POST[$i . '4']);</w:t>
      </w:r>
    </w:p>
    <w:p w:rsidR="00A11AD2" w:rsidRDefault="00A11AD2" w:rsidP="00A11AD2">
      <w:pPr>
        <w:tabs>
          <w:tab w:val="left" w:pos="10260"/>
        </w:tabs>
        <w:spacing w:line="276" w:lineRule="auto"/>
        <w:ind w:firstLine="360"/>
      </w:pPr>
      <w:r>
        <w:t xml:space="preserve">            $qa = mysqli_query($con, "INSERT INTO options VALUES  (NULL,'$qid','$a','$oaid')") or die('Error61');</w:t>
      </w:r>
    </w:p>
    <w:p w:rsidR="00A11AD2" w:rsidRDefault="00A11AD2" w:rsidP="00A11AD2">
      <w:pPr>
        <w:tabs>
          <w:tab w:val="left" w:pos="10260"/>
        </w:tabs>
        <w:spacing w:line="276" w:lineRule="auto"/>
        <w:ind w:firstLine="360"/>
      </w:pPr>
      <w:r>
        <w:t xml:space="preserve">            $qb = mysqli_query($con, "INSERT INTO options VALUES  (NULL,'$qid','$b','$obid')") or die('Error62');</w:t>
      </w:r>
    </w:p>
    <w:p w:rsidR="00A11AD2" w:rsidRDefault="00A11AD2" w:rsidP="00A11AD2">
      <w:pPr>
        <w:tabs>
          <w:tab w:val="left" w:pos="10260"/>
        </w:tabs>
        <w:spacing w:line="276" w:lineRule="auto"/>
        <w:ind w:firstLine="360"/>
      </w:pPr>
      <w:r>
        <w:t xml:space="preserve">            $qb = mysqli_query($con, "INSERT INTO options VALUES  (NULL,'$qid','$c','$ocid')") or die('Error63'.mysqli_error($con));</w:t>
      </w:r>
    </w:p>
    <w:p w:rsidR="00A11AD2" w:rsidRDefault="00A11AD2" w:rsidP="00A11AD2">
      <w:pPr>
        <w:tabs>
          <w:tab w:val="left" w:pos="10260"/>
        </w:tabs>
        <w:spacing w:line="276" w:lineRule="auto"/>
        <w:ind w:firstLine="360"/>
      </w:pPr>
      <w:r>
        <w:t xml:space="preserve">            $qd = mysqli_query($con, "INSERT INTO options VALUES  (NULL,'$qid','$d','$odid')") or die('Error64');</w:t>
      </w:r>
    </w:p>
    <w:p w:rsidR="00A11AD2" w:rsidRDefault="00A11AD2" w:rsidP="00A11AD2">
      <w:pPr>
        <w:tabs>
          <w:tab w:val="left" w:pos="10260"/>
        </w:tabs>
        <w:spacing w:line="276" w:lineRule="auto"/>
        <w:ind w:firstLine="360"/>
      </w:pPr>
      <w:r>
        <w:t xml:space="preserve">            $e = $_POST['ans' . $i];</w:t>
      </w:r>
    </w:p>
    <w:p w:rsidR="00A11AD2" w:rsidRDefault="00A11AD2" w:rsidP="00A11AD2">
      <w:pPr>
        <w:tabs>
          <w:tab w:val="left" w:pos="10260"/>
        </w:tabs>
        <w:spacing w:line="276" w:lineRule="auto"/>
        <w:ind w:firstLine="360"/>
      </w:pPr>
      <w:r>
        <w:t xml:space="preserve">            switch ($e) {</w:t>
      </w:r>
    </w:p>
    <w:p w:rsidR="00A11AD2" w:rsidRDefault="00A11AD2" w:rsidP="00A11AD2">
      <w:pPr>
        <w:tabs>
          <w:tab w:val="left" w:pos="10260"/>
        </w:tabs>
        <w:spacing w:line="276" w:lineRule="auto"/>
        <w:ind w:firstLine="360"/>
      </w:pPr>
      <w:r>
        <w:t xml:space="preserve">                case 'a':</w:t>
      </w:r>
    </w:p>
    <w:p w:rsidR="00A11AD2" w:rsidRDefault="00A11AD2" w:rsidP="00A11AD2">
      <w:pPr>
        <w:tabs>
          <w:tab w:val="left" w:pos="10260"/>
        </w:tabs>
        <w:spacing w:line="276" w:lineRule="auto"/>
        <w:ind w:firstLine="360"/>
      </w:pPr>
      <w:r>
        <w:t xml:space="preserve">                    $ansid = $oaid;</w:t>
      </w:r>
    </w:p>
    <w:p w:rsidR="00A11AD2" w:rsidRDefault="00A11AD2" w:rsidP="00A11AD2">
      <w:pPr>
        <w:tabs>
          <w:tab w:val="left" w:pos="10260"/>
        </w:tabs>
        <w:spacing w:line="276" w:lineRule="auto"/>
        <w:ind w:firstLine="360"/>
      </w:pPr>
      <w:r>
        <w:t xml:space="preserve">                    break;</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case 'b':</w:t>
      </w:r>
    </w:p>
    <w:p w:rsidR="00A11AD2" w:rsidRDefault="00A11AD2" w:rsidP="00A11AD2">
      <w:pPr>
        <w:tabs>
          <w:tab w:val="left" w:pos="10260"/>
        </w:tabs>
        <w:spacing w:line="276" w:lineRule="auto"/>
        <w:ind w:firstLine="360"/>
      </w:pPr>
      <w:r>
        <w:t xml:space="preserve">                    $ansid = $obid;</w:t>
      </w:r>
    </w:p>
    <w:p w:rsidR="00A11AD2" w:rsidRDefault="00A11AD2" w:rsidP="00A11AD2">
      <w:pPr>
        <w:tabs>
          <w:tab w:val="left" w:pos="10260"/>
        </w:tabs>
        <w:spacing w:line="276" w:lineRule="auto"/>
        <w:ind w:firstLine="360"/>
      </w:pPr>
      <w:r>
        <w:t xml:space="preserve">                    break;</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case 'c':</w:t>
      </w:r>
    </w:p>
    <w:p w:rsidR="00A11AD2" w:rsidRDefault="00A11AD2" w:rsidP="00A11AD2">
      <w:pPr>
        <w:tabs>
          <w:tab w:val="left" w:pos="10260"/>
        </w:tabs>
        <w:spacing w:line="276" w:lineRule="auto"/>
        <w:ind w:firstLine="360"/>
      </w:pPr>
      <w:r>
        <w:t xml:space="preserve">                    $ansid = $ocid;</w:t>
      </w:r>
    </w:p>
    <w:p w:rsidR="00A11AD2" w:rsidRDefault="00A11AD2" w:rsidP="00A11AD2">
      <w:pPr>
        <w:tabs>
          <w:tab w:val="left" w:pos="10260"/>
        </w:tabs>
        <w:spacing w:line="276" w:lineRule="auto"/>
        <w:ind w:firstLine="360"/>
      </w:pPr>
      <w:r>
        <w:t xml:space="preserve">                    break;</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case 'd':</w:t>
      </w:r>
    </w:p>
    <w:p w:rsidR="00A11AD2" w:rsidRDefault="00A11AD2" w:rsidP="00A11AD2">
      <w:pPr>
        <w:tabs>
          <w:tab w:val="left" w:pos="10260"/>
        </w:tabs>
        <w:spacing w:line="276" w:lineRule="auto"/>
        <w:ind w:firstLine="360"/>
      </w:pPr>
      <w:r>
        <w:lastRenderedPageBreak/>
        <w:t xml:space="preserve">                    $ansid = $odid;</w:t>
      </w:r>
    </w:p>
    <w:p w:rsidR="00A11AD2" w:rsidRDefault="00A11AD2" w:rsidP="00A11AD2">
      <w:pPr>
        <w:tabs>
          <w:tab w:val="left" w:pos="10260"/>
        </w:tabs>
        <w:spacing w:line="276" w:lineRule="auto"/>
        <w:ind w:firstLine="360"/>
      </w:pPr>
      <w:r>
        <w:t xml:space="preserve">                    break;</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default:</w:t>
      </w:r>
    </w:p>
    <w:p w:rsidR="00A11AD2" w:rsidRDefault="00A11AD2" w:rsidP="00A11AD2">
      <w:pPr>
        <w:tabs>
          <w:tab w:val="left" w:pos="10260"/>
        </w:tabs>
        <w:spacing w:line="276" w:lineRule="auto"/>
        <w:ind w:firstLine="360"/>
      </w:pPr>
      <w:r>
        <w:t xml:space="preserve">                    $ansid = $oaid;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$qans = mysqli_query($con, "INSERT INTO answer VALUES  (NULL,'$qid','$ansid')");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header("location:dash.php?q=0");</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w:t>
      </w:r>
    </w:p>
    <w:p w:rsidR="00A11AD2" w:rsidRDefault="00A11AD2" w:rsidP="00A11AD2">
      <w:pPr>
        <w:tabs>
          <w:tab w:val="left" w:pos="10260"/>
        </w:tabs>
        <w:spacing w:line="276" w:lineRule="auto"/>
        <w:ind w:firstLine="360"/>
      </w:pPr>
      <w:r>
        <w:t>if (@$_GET['q'] == 'quiz' &amp;&amp; @$_GET['step'] == 2 &amp;&amp; isset($_SESSION['6e447159425d2d']) &amp;&amp; $_SESSION['6e447159425d2d'] == "6e447159425d2d" &amp;&amp; isset($_POST['ans']) &amp;&amp; (!isset($_GET['delanswer']))) {</w:t>
      </w:r>
    </w:p>
    <w:p w:rsidR="00A11AD2" w:rsidRDefault="00A11AD2" w:rsidP="00A11AD2">
      <w:pPr>
        <w:tabs>
          <w:tab w:val="left" w:pos="10260"/>
        </w:tabs>
        <w:spacing w:line="276" w:lineRule="auto"/>
        <w:ind w:firstLine="360"/>
      </w:pPr>
      <w:r>
        <w:t xml:space="preserve">    $eid   = @$_GET['eid'];</w:t>
      </w:r>
    </w:p>
    <w:p w:rsidR="00A11AD2" w:rsidRDefault="00A11AD2" w:rsidP="00A11AD2">
      <w:pPr>
        <w:tabs>
          <w:tab w:val="left" w:pos="10260"/>
        </w:tabs>
        <w:spacing w:line="276" w:lineRule="auto"/>
        <w:ind w:firstLine="360"/>
      </w:pPr>
      <w:r>
        <w:t xml:space="preserve">    $sn    = @$_GET['n'];</w:t>
      </w:r>
    </w:p>
    <w:p w:rsidR="00A11AD2" w:rsidRDefault="00A11AD2" w:rsidP="00A11AD2">
      <w:pPr>
        <w:tabs>
          <w:tab w:val="left" w:pos="10260"/>
        </w:tabs>
        <w:spacing w:line="276" w:lineRule="auto"/>
        <w:ind w:firstLine="360"/>
      </w:pPr>
      <w:r>
        <w:t xml:space="preserve">    $total = @$_GET['t'];</w:t>
      </w:r>
    </w:p>
    <w:p w:rsidR="00A11AD2" w:rsidRDefault="00A11AD2" w:rsidP="00A11AD2">
      <w:pPr>
        <w:tabs>
          <w:tab w:val="left" w:pos="10260"/>
        </w:tabs>
        <w:spacing w:line="276" w:lineRule="auto"/>
        <w:ind w:firstLine="360"/>
      </w:pPr>
      <w:r>
        <w:t xml:space="preserve">    $ans   = $_POST['ans'];</w:t>
      </w:r>
    </w:p>
    <w:p w:rsidR="00A11AD2" w:rsidRDefault="00A11AD2" w:rsidP="00A11AD2">
      <w:pPr>
        <w:tabs>
          <w:tab w:val="left" w:pos="10260"/>
        </w:tabs>
        <w:spacing w:line="276" w:lineRule="auto"/>
        <w:ind w:firstLine="360"/>
      </w:pPr>
      <w:r>
        <w:t xml:space="preserve">    $qid   = @$_GET['qid'];</w:t>
      </w:r>
    </w:p>
    <w:p w:rsidR="00A11AD2" w:rsidRDefault="00A11AD2" w:rsidP="00A11AD2">
      <w:pPr>
        <w:tabs>
          <w:tab w:val="left" w:pos="10260"/>
        </w:tabs>
        <w:spacing w:line="276" w:lineRule="auto"/>
        <w:ind w:firstLine="360"/>
      </w:pPr>
      <w:r>
        <w:t xml:space="preserve">    $q = mysqli_query($con, "SELECT * FROM history WHERE username='$username' AND eid='$_GET[eid]' ") or die('Error197');</w:t>
      </w:r>
    </w:p>
    <w:p w:rsidR="00A11AD2" w:rsidRDefault="00A11AD2" w:rsidP="00A11AD2">
      <w:pPr>
        <w:tabs>
          <w:tab w:val="left" w:pos="10260"/>
        </w:tabs>
        <w:spacing w:line="276" w:lineRule="auto"/>
        <w:ind w:firstLine="360"/>
      </w:pPr>
      <w:r>
        <w:t xml:space="preserve">    if (mysqli_num_rows($q) &gt; 0) {</w:t>
      </w:r>
    </w:p>
    <w:p w:rsidR="00A11AD2" w:rsidRDefault="00A11AD2" w:rsidP="00A11AD2">
      <w:pPr>
        <w:tabs>
          <w:tab w:val="left" w:pos="10260"/>
        </w:tabs>
        <w:spacing w:line="276" w:lineRule="auto"/>
        <w:ind w:firstLine="360"/>
      </w:pPr>
      <w:r>
        <w:t xml:space="preserve">        $q = mysqli_query($con, "SELECT * FROM history WHERE username='$_SESSION[username]' AND eid='$_GET[eid]' ") or die('Error197');</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$time   = $row['timestamp'];</w:t>
      </w:r>
    </w:p>
    <w:p w:rsidR="00A11AD2" w:rsidRDefault="00A11AD2" w:rsidP="00A11AD2">
      <w:pPr>
        <w:tabs>
          <w:tab w:val="left" w:pos="10260"/>
        </w:tabs>
        <w:spacing w:line="276" w:lineRule="auto"/>
        <w:ind w:firstLine="360"/>
      </w:pPr>
      <w:r>
        <w:t xml:space="preserve">            $status = $row['status'];</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quiz WHERE eid='$_GET[eid]' ") or die('Error197');</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$ttime   = $row['time'];</w:t>
      </w:r>
    </w:p>
    <w:p w:rsidR="00A11AD2" w:rsidRDefault="00A11AD2" w:rsidP="00A11AD2">
      <w:pPr>
        <w:tabs>
          <w:tab w:val="left" w:pos="10260"/>
        </w:tabs>
        <w:spacing w:line="276" w:lineRule="auto"/>
        <w:ind w:firstLine="360"/>
      </w:pPr>
      <w:r>
        <w:t xml:space="preserve">            $qstatus = $row['status'];</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$remaining = (($ttime * 60) - ((time() - $time)));</w:t>
      </w:r>
    </w:p>
    <w:p w:rsidR="00A11AD2" w:rsidRDefault="00A11AD2" w:rsidP="00A11AD2">
      <w:pPr>
        <w:tabs>
          <w:tab w:val="left" w:pos="10260"/>
        </w:tabs>
        <w:spacing w:line="276" w:lineRule="auto"/>
        <w:ind w:firstLine="360"/>
      </w:pPr>
      <w:r>
        <w:t xml:space="preserve">        if ($status == "ongoing" &amp;&amp; $remaining &gt; 0 &amp;&amp; $qstatus == "enabled") {</w:t>
      </w:r>
    </w:p>
    <w:p w:rsidR="00A11AD2" w:rsidRDefault="00A11AD2" w:rsidP="00A11AD2">
      <w:pPr>
        <w:tabs>
          <w:tab w:val="left" w:pos="10260"/>
        </w:tabs>
        <w:spacing w:line="276" w:lineRule="auto"/>
        <w:ind w:firstLine="360"/>
      </w:pPr>
      <w:r>
        <w:lastRenderedPageBreak/>
        <w:t xml:space="preserve">            $q = mysqli_query($con, "SELECT * FROM user_answer WHERE eid='$_GET[eid]' AND username='$_SESSION[username]' AND qid='$qid' ") or die('Error115');</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$prevans = $row['ans'];</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answer WHERE qid='$qid' ");</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$ansid = $row['ansid'];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user_answer WHERE username='$_SESSION[username]' AND eid='$_GET[eid]' AND qid='$qid' ") or die('Error1977');</w:t>
      </w:r>
    </w:p>
    <w:p w:rsidR="00A11AD2" w:rsidRDefault="00A11AD2" w:rsidP="00A11AD2">
      <w:pPr>
        <w:tabs>
          <w:tab w:val="left" w:pos="10260"/>
        </w:tabs>
        <w:spacing w:line="276" w:lineRule="auto"/>
        <w:ind w:firstLine="360"/>
      </w:pPr>
      <w:r>
        <w:t xml:space="preserve">            if (mysqli_num_rows($q) != 0) {</w:t>
      </w:r>
    </w:p>
    <w:p w:rsidR="00A11AD2" w:rsidRDefault="00A11AD2" w:rsidP="00A11AD2">
      <w:pPr>
        <w:tabs>
          <w:tab w:val="left" w:pos="10260"/>
        </w:tabs>
        <w:spacing w:line="276" w:lineRule="auto"/>
        <w:ind w:firstLine="360"/>
      </w:pPr>
      <w:r>
        <w:t xml:space="preserve">                $q = mysqli_query($con, "UPDATE user_answer SET ans='$ans' WHERE username='$_SESSION[username]' AND eid='$_GET[eid]' AND qid='$qid' ") or die('Error197');</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$q = mysqli_query($con, "INSERT INTO user_answer VALUES(NULL,'$qid','$ans','$ansid','$_GET[eid]','$_SESSION[username]')");</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options WHERE qid='$qid' AND optionid='$ans'");</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$option = $row['option'];</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if ($ans == $ansid) {</w:t>
      </w:r>
    </w:p>
    <w:p w:rsidR="00A11AD2" w:rsidRDefault="00A11AD2" w:rsidP="00A11AD2">
      <w:pPr>
        <w:tabs>
          <w:tab w:val="left" w:pos="10260"/>
        </w:tabs>
        <w:spacing w:line="276" w:lineRule="auto"/>
        <w:ind w:firstLine="360"/>
      </w:pPr>
      <w:r>
        <w:t xml:space="preserve">                $q = mysqli_query($con, "SELECT * FROM quiz WHERE eid='$eid' ");</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$correct = $row['correct'];</w:t>
      </w:r>
    </w:p>
    <w:p w:rsidR="00A11AD2" w:rsidRDefault="00A11AD2" w:rsidP="00A11AD2">
      <w:pPr>
        <w:tabs>
          <w:tab w:val="left" w:pos="10260"/>
        </w:tabs>
        <w:spacing w:line="276" w:lineRule="auto"/>
        <w:ind w:firstLine="360"/>
      </w:pPr>
      <w:r>
        <w:t xml:space="preserve">                    $wrong   = $row['wrong'];</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history WHERE eid='$eid' AND username='$username' ") or die('Error115');</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 = $row['score'];</w:t>
      </w:r>
    </w:p>
    <w:p w:rsidR="00A11AD2" w:rsidRDefault="00A11AD2" w:rsidP="00A11AD2">
      <w:pPr>
        <w:tabs>
          <w:tab w:val="left" w:pos="10260"/>
        </w:tabs>
        <w:spacing w:line="276" w:lineRule="auto"/>
        <w:ind w:firstLine="360"/>
      </w:pPr>
      <w:r>
        <w:t xml:space="preserve">                    $r = $row['correct'];</w:t>
      </w:r>
    </w:p>
    <w:p w:rsidR="00A11AD2" w:rsidRDefault="00A11AD2" w:rsidP="00A11AD2">
      <w:pPr>
        <w:tabs>
          <w:tab w:val="left" w:pos="10260"/>
        </w:tabs>
        <w:spacing w:line="276" w:lineRule="auto"/>
        <w:ind w:firstLine="360"/>
      </w:pPr>
      <w:r>
        <w:t xml:space="preserve">                    $w = $row['wrong'];</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lastRenderedPageBreak/>
        <w:t xml:space="preserve">                if (isset($prevans) &amp;&amp; $prevans == $ansid) {</w:t>
      </w:r>
    </w:p>
    <w:p w:rsidR="00A11AD2" w:rsidRDefault="00A11AD2" w:rsidP="00A11AD2">
      <w:pPr>
        <w:tabs>
          <w:tab w:val="left" w:pos="10260"/>
        </w:tabs>
        <w:spacing w:line="276" w:lineRule="auto"/>
        <w:ind w:firstLine="360"/>
      </w:pPr>
      <w:r>
        <w:t xml:space="preserve">                } else if (isset($prevans) &amp;&amp; $prevans != $ansid) {</w:t>
      </w:r>
    </w:p>
    <w:p w:rsidR="00A11AD2" w:rsidRDefault="00A11AD2" w:rsidP="00A11AD2">
      <w:pPr>
        <w:tabs>
          <w:tab w:val="left" w:pos="10260"/>
        </w:tabs>
        <w:spacing w:line="276" w:lineRule="auto"/>
        <w:ind w:firstLine="360"/>
      </w:pPr>
      <w:r>
        <w:t xml:space="preserve">                    $r++;</w:t>
      </w:r>
    </w:p>
    <w:p w:rsidR="00A11AD2" w:rsidRDefault="00A11AD2" w:rsidP="00A11AD2">
      <w:pPr>
        <w:tabs>
          <w:tab w:val="left" w:pos="10260"/>
        </w:tabs>
        <w:spacing w:line="276" w:lineRule="auto"/>
        <w:ind w:firstLine="360"/>
      </w:pPr>
      <w:r>
        <w:t xml:space="preserve">                    $w--;</w:t>
      </w:r>
    </w:p>
    <w:p w:rsidR="00A11AD2" w:rsidRDefault="00A11AD2" w:rsidP="00A11AD2">
      <w:pPr>
        <w:tabs>
          <w:tab w:val="left" w:pos="10260"/>
        </w:tabs>
        <w:spacing w:line="276" w:lineRule="auto"/>
        <w:ind w:firstLine="360"/>
      </w:pPr>
      <w:r>
        <w:t xml:space="preserve">                    $s = $s + $correct + $wrong;</w:t>
      </w:r>
    </w:p>
    <w:p w:rsidR="00A11AD2" w:rsidRDefault="00A11AD2" w:rsidP="00A11AD2">
      <w:pPr>
        <w:tabs>
          <w:tab w:val="left" w:pos="10260"/>
        </w:tabs>
        <w:spacing w:line="276" w:lineRule="auto"/>
        <w:ind w:firstLine="360"/>
      </w:pPr>
      <w:r>
        <w:t xml:space="preserve">                    $q = mysqli_query($con, "UPDATE `history` SET `score`=$s,`level`=$sn,`correct`=$r,`wrong`=$w, date= NOW()  WHERE  username = '$username' AND eid = '$eid'") or die('Error13');</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$r++;</w:t>
      </w:r>
    </w:p>
    <w:p w:rsidR="00A11AD2" w:rsidRDefault="00A11AD2" w:rsidP="00A11AD2">
      <w:pPr>
        <w:tabs>
          <w:tab w:val="left" w:pos="10260"/>
        </w:tabs>
        <w:spacing w:line="276" w:lineRule="auto"/>
        <w:ind w:firstLine="360"/>
      </w:pPr>
      <w:r>
        <w:t xml:space="preserve">                    $s = $s + $correct;</w:t>
      </w:r>
    </w:p>
    <w:p w:rsidR="00A11AD2" w:rsidRDefault="00A11AD2" w:rsidP="00A11AD2">
      <w:pPr>
        <w:tabs>
          <w:tab w:val="left" w:pos="10260"/>
        </w:tabs>
        <w:spacing w:line="276" w:lineRule="auto"/>
        <w:ind w:firstLine="360"/>
      </w:pPr>
      <w:r>
        <w:t xml:space="preserve">                    $q = mysqli_query($con, "UPDATE `history` SET `score`=$s,`level`=$sn,`correct`=$r, date= NOW()  WHERE  username = '$username' AND eid = '$eid'") or die('Error14');</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$q = mysqli_query($con, "SELECT * FROM quiz WHERE eid='$eid' ") or die('Error129');</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$wrong   = $row['wrong'];</w:t>
      </w:r>
    </w:p>
    <w:p w:rsidR="00A11AD2" w:rsidRDefault="00A11AD2" w:rsidP="00A11AD2">
      <w:pPr>
        <w:tabs>
          <w:tab w:val="left" w:pos="10260"/>
        </w:tabs>
        <w:spacing w:line="276" w:lineRule="auto"/>
        <w:ind w:firstLine="360"/>
      </w:pPr>
      <w:r>
        <w:t xml:space="preserve">                    $correct = $row['correct'];</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history WHERE eid='$eid' AND username='$username' ") or die('Error139');</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 = $row['score'];</w:t>
      </w:r>
    </w:p>
    <w:p w:rsidR="00A11AD2" w:rsidRDefault="00A11AD2" w:rsidP="00A11AD2">
      <w:pPr>
        <w:tabs>
          <w:tab w:val="left" w:pos="10260"/>
        </w:tabs>
        <w:spacing w:line="276" w:lineRule="auto"/>
        <w:ind w:firstLine="360"/>
      </w:pPr>
      <w:r>
        <w:t xml:space="preserve">                    $w = $row['wrong'];</w:t>
      </w:r>
    </w:p>
    <w:p w:rsidR="00A11AD2" w:rsidRDefault="00A11AD2" w:rsidP="00A11AD2">
      <w:pPr>
        <w:tabs>
          <w:tab w:val="left" w:pos="10260"/>
        </w:tabs>
        <w:spacing w:line="276" w:lineRule="auto"/>
        <w:ind w:firstLine="360"/>
      </w:pPr>
      <w:r>
        <w:t xml:space="preserve">                    $r = $row['correct'];</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if (isset($prevans) &amp;&amp; $prevans != $ansid) {</w:t>
      </w:r>
    </w:p>
    <w:p w:rsidR="00A11AD2" w:rsidRDefault="00A11AD2" w:rsidP="00A11AD2">
      <w:pPr>
        <w:tabs>
          <w:tab w:val="left" w:pos="10260"/>
        </w:tabs>
        <w:spacing w:line="276" w:lineRule="auto"/>
        <w:ind w:firstLine="360"/>
      </w:pPr>
      <w:r>
        <w:t xml:space="preserve">                } else if (isset($prevans) &amp;&amp; $prevans == $ansid) {</w:t>
      </w:r>
    </w:p>
    <w:p w:rsidR="00A11AD2" w:rsidRDefault="00A11AD2" w:rsidP="00A11AD2">
      <w:pPr>
        <w:tabs>
          <w:tab w:val="left" w:pos="10260"/>
        </w:tabs>
        <w:spacing w:line="276" w:lineRule="auto"/>
        <w:ind w:firstLine="360"/>
      </w:pPr>
      <w:r>
        <w:t xml:space="preserve">                    $r--;</w:t>
      </w:r>
    </w:p>
    <w:p w:rsidR="00A11AD2" w:rsidRDefault="00A11AD2" w:rsidP="00A11AD2">
      <w:pPr>
        <w:tabs>
          <w:tab w:val="left" w:pos="10260"/>
        </w:tabs>
        <w:spacing w:line="276" w:lineRule="auto"/>
        <w:ind w:firstLine="360"/>
      </w:pPr>
      <w:r>
        <w:t xml:space="preserve">                    $w++;</w:t>
      </w:r>
    </w:p>
    <w:p w:rsidR="00A11AD2" w:rsidRDefault="00A11AD2" w:rsidP="00A11AD2">
      <w:pPr>
        <w:tabs>
          <w:tab w:val="left" w:pos="10260"/>
        </w:tabs>
        <w:spacing w:line="276" w:lineRule="auto"/>
        <w:ind w:firstLine="360"/>
      </w:pPr>
      <w:r>
        <w:t xml:space="preserve">                    $s = $s - $correct - $wrong;</w:t>
      </w:r>
    </w:p>
    <w:p w:rsidR="00A11AD2" w:rsidRDefault="00A11AD2" w:rsidP="00A11AD2">
      <w:pPr>
        <w:tabs>
          <w:tab w:val="left" w:pos="10260"/>
        </w:tabs>
        <w:spacing w:line="276" w:lineRule="auto"/>
        <w:ind w:firstLine="360"/>
      </w:pPr>
      <w:r>
        <w:t xml:space="preserve">                    $q = mysqli_query($con, "UPDATE `history` SET `score`=$s,`level`=$sn,`wrong`=$w,`correct`=$r, date= NOW()  WHERE  username = '$username' AND eid = '$eid'") or die('Error11');</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$w++;</w:t>
      </w:r>
    </w:p>
    <w:p w:rsidR="00A11AD2" w:rsidRDefault="00A11AD2" w:rsidP="00A11AD2">
      <w:pPr>
        <w:tabs>
          <w:tab w:val="left" w:pos="10260"/>
        </w:tabs>
        <w:spacing w:line="276" w:lineRule="auto"/>
        <w:ind w:firstLine="360"/>
      </w:pPr>
      <w:r>
        <w:t xml:space="preserve">                    $s = $s - $wrong;</w:t>
      </w:r>
    </w:p>
    <w:p w:rsidR="00A11AD2" w:rsidRDefault="00A11AD2" w:rsidP="00A11AD2">
      <w:pPr>
        <w:tabs>
          <w:tab w:val="left" w:pos="10260"/>
        </w:tabs>
        <w:spacing w:line="276" w:lineRule="auto"/>
        <w:ind w:firstLine="360"/>
      </w:pPr>
      <w:r>
        <w:lastRenderedPageBreak/>
        <w:t xml:space="preserve">                    $q = mysqli_query($con, "UPDATE `history` SET `score`=$s,`level`=$sn,`wrong`=$w,date= NOW()  WHERE  username = '$username' AND eid = '$eid'") or die('Error12');</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header("location:account.php?q=quiz&amp;step=2&amp;eid=$eid&amp;n=$sn&amp;t=$total") or die('Error152');</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unset($_SESSION['6e447159425d2d']);</w:t>
      </w:r>
    </w:p>
    <w:p w:rsidR="00A11AD2" w:rsidRDefault="00A11AD2" w:rsidP="00A11AD2">
      <w:pPr>
        <w:tabs>
          <w:tab w:val="left" w:pos="10260"/>
        </w:tabs>
        <w:spacing w:line="276" w:lineRule="auto"/>
        <w:ind w:firstLine="360"/>
      </w:pPr>
      <w:r>
        <w:t xml:space="preserve">            $q = mysqli_query($con, "UPDATE history SET status='finished' WHERE username='$_SESSION[username]' AND eid='$_GET[eid]' ") or die('Error197');</w:t>
      </w:r>
    </w:p>
    <w:p w:rsidR="00A11AD2" w:rsidRDefault="00A11AD2" w:rsidP="00A11AD2">
      <w:pPr>
        <w:tabs>
          <w:tab w:val="left" w:pos="10260"/>
        </w:tabs>
        <w:spacing w:line="276" w:lineRule="auto"/>
        <w:ind w:firstLine="360"/>
      </w:pPr>
      <w:r>
        <w:t xml:space="preserve">        $q = mysqli_query($con, "SELECT * FROM history WHERE eid='$_GET[eid]' AND username='$_SESSION[username]'") or die('Error156');</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 = $row['score'];</w:t>
      </w:r>
    </w:p>
    <w:p w:rsidR="00A11AD2" w:rsidRDefault="00A11AD2" w:rsidP="00A11AD2">
      <w:pPr>
        <w:tabs>
          <w:tab w:val="left" w:pos="10260"/>
        </w:tabs>
        <w:spacing w:line="276" w:lineRule="auto"/>
        <w:ind w:firstLine="360"/>
      </w:pPr>
      <w:r>
        <w:t xml:space="preserve">                    $scorestatus = $row['score_updated'];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if($scorestatus=="false"){</w:t>
      </w:r>
    </w:p>
    <w:p w:rsidR="00A11AD2" w:rsidRDefault="00A11AD2" w:rsidP="00A11AD2">
      <w:pPr>
        <w:tabs>
          <w:tab w:val="left" w:pos="10260"/>
        </w:tabs>
        <w:spacing w:line="276" w:lineRule="auto"/>
        <w:ind w:firstLine="360"/>
      </w:pPr>
      <w:r>
        <w:t xml:space="preserve">                    $q = mysqli_query($con, "UPDATE history SET score_updated='true' WHERE username='$_SESSION[username]' AND eid='$_GET[eid]' ") or die('Error197');</w:t>
      </w:r>
    </w:p>
    <w:p w:rsidR="00A11AD2" w:rsidRDefault="00A11AD2" w:rsidP="00A11AD2">
      <w:pPr>
        <w:tabs>
          <w:tab w:val="left" w:pos="10260"/>
        </w:tabs>
        <w:spacing w:line="276" w:lineRule="auto"/>
        <w:ind w:firstLine="360"/>
      </w:pPr>
      <w:r>
        <w:t xml:space="preserve">                    $q = mysqli_query($con, "SELECT * FROM rank WHERE username='$username'") or die('Error161');</w:t>
      </w:r>
    </w:p>
    <w:p w:rsidR="00A11AD2" w:rsidRDefault="00A11AD2" w:rsidP="00A11AD2">
      <w:pPr>
        <w:tabs>
          <w:tab w:val="left" w:pos="10260"/>
        </w:tabs>
        <w:spacing w:line="276" w:lineRule="auto"/>
        <w:ind w:firstLine="360"/>
      </w:pPr>
      <w:r>
        <w:t xml:space="preserve">                    $rowcount = mysqli_num_rows($q);</w:t>
      </w:r>
    </w:p>
    <w:p w:rsidR="00A11AD2" w:rsidRDefault="00A11AD2" w:rsidP="00A11AD2">
      <w:pPr>
        <w:tabs>
          <w:tab w:val="left" w:pos="10260"/>
        </w:tabs>
        <w:spacing w:line="276" w:lineRule="auto"/>
        <w:ind w:firstLine="360"/>
      </w:pPr>
      <w:r>
        <w:t xml:space="preserve">                    if ($rowcount == 0) {</w:t>
      </w:r>
    </w:p>
    <w:p w:rsidR="00A11AD2" w:rsidRDefault="00A11AD2" w:rsidP="00A11AD2">
      <w:pPr>
        <w:tabs>
          <w:tab w:val="left" w:pos="10260"/>
        </w:tabs>
        <w:spacing w:line="276" w:lineRule="auto"/>
        <w:ind w:firstLine="360"/>
      </w:pPr>
      <w:r>
        <w:t xml:space="preserve">                        $q2 = mysqli_query($con, "INSERT INTO rank VALUES(NULL,'$username','$s',NOW())") or die('Error165');</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$sun = $row['score'];</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$sun = $s + $sun;</w:t>
      </w:r>
    </w:p>
    <w:p w:rsidR="00A11AD2" w:rsidRDefault="00A11AD2" w:rsidP="00A11AD2">
      <w:pPr>
        <w:tabs>
          <w:tab w:val="left" w:pos="10260"/>
        </w:tabs>
        <w:spacing w:line="276" w:lineRule="auto"/>
        <w:ind w:firstLine="360"/>
      </w:pPr>
      <w:r>
        <w:t xml:space="preserve">                        $q = mysqli_query($con, "UPDATE `rank` SET `score`=$sun ,time=NOW() WHERE username= '$username'") or die('Error174');</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header('location:account.php?q=result&amp;eid=' . $_GET[eid]);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unset($_SESSION['6e447159425d2d']);</w:t>
      </w:r>
    </w:p>
    <w:p w:rsidR="00A11AD2" w:rsidRDefault="00A11AD2" w:rsidP="00A11AD2">
      <w:pPr>
        <w:tabs>
          <w:tab w:val="left" w:pos="10260"/>
        </w:tabs>
        <w:spacing w:line="276" w:lineRule="auto"/>
        <w:ind w:firstLine="360"/>
      </w:pPr>
      <w:r>
        <w:lastRenderedPageBreak/>
        <w:t xml:space="preserve">        $q = mysqli_query($con, "UPDATE history SET status='finished' WHERE username='$_SESSION[username]' AND eid='$_GET[eid]' ") or die('Error197');</w:t>
      </w:r>
    </w:p>
    <w:p w:rsidR="00A11AD2" w:rsidRDefault="00A11AD2" w:rsidP="00A11AD2">
      <w:pPr>
        <w:tabs>
          <w:tab w:val="left" w:pos="10260"/>
        </w:tabs>
        <w:spacing w:line="276" w:lineRule="auto"/>
        <w:ind w:firstLine="360"/>
      </w:pPr>
      <w:r>
        <w:t xml:space="preserve">        $q = mysqli_query($con, "SELECT * FROM history WHERE eid='$_GET[eid]' AND username='$_SESSION[username]'") or die('Error156');</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 = $row['score'];</w:t>
      </w:r>
    </w:p>
    <w:p w:rsidR="00A11AD2" w:rsidRDefault="00A11AD2" w:rsidP="00A11AD2">
      <w:pPr>
        <w:tabs>
          <w:tab w:val="left" w:pos="10260"/>
        </w:tabs>
        <w:spacing w:line="276" w:lineRule="auto"/>
        <w:ind w:firstLine="360"/>
      </w:pPr>
      <w:r>
        <w:t xml:space="preserve">                    $scorestatus = $row['score_updated'];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if($scorestatus=="false"){</w:t>
      </w:r>
    </w:p>
    <w:p w:rsidR="00A11AD2" w:rsidRDefault="00A11AD2" w:rsidP="00A11AD2">
      <w:pPr>
        <w:tabs>
          <w:tab w:val="left" w:pos="10260"/>
        </w:tabs>
        <w:spacing w:line="276" w:lineRule="auto"/>
        <w:ind w:firstLine="360"/>
      </w:pPr>
      <w:r>
        <w:t xml:space="preserve">                    $q = mysqli_query($con, "UPDATE history SET score_updated='true' WHERE username='$_SESSION[username]' AND eid='$_GET[eid]' ") or die('Error197');</w:t>
      </w:r>
    </w:p>
    <w:p w:rsidR="00A11AD2" w:rsidRDefault="00A11AD2" w:rsidP="00A11AD2">
      <w:pPr>
        <w:tabs>
          <w:tab w:val="left" w:pos="10260"/>
        </w:tabs>
        <w:spacing w:line="276" w:lineRule="auto"/>
        <w:ind w:firstLine="360"/>
      </w:pPr>
      <w:r>
        <w:t xml:space="preserve">                    $q = mysqli_query($con, "SELECT * FROM rank WHERE username='$username'") or die('Error161');</w:t>
      </w:r>
    </w:p>
    <w:p w:rsidR="00A11AD2" w:rsidRDefault="00A11AD2" w:rsidP="00A11AD2">
      <w:pPr>
        <w:tabs>
          <w:tab w:val="left" w:pos="10260"/>
        </w:tabs>
        <w:spacing w:line="276" w:lineRule="auto"/>
        <w:ind w:firstLine="360"/>
      </w:pPr>
      <w:r>
        <w:t xml:space="preserve">                    $rowcount = mysqli_num_rows($q);</w:t>
      </w:r>
    </w:p>
    <w:p w:rsidR="00A11AD2" w:rsidRDefault="00A11AD2" w:rsidP="00A11AD2">
      <w:pPr>
        <w:tabs>
          <w:tab w:val="left" w:pos="10260"/>
        </w:tabs>
        <w:spacing w:line="276" w:lineRule="auto"/>
        <w:ind w:firstLine="360"/>
      </w:pPr>
      <w:r>
        <w:t xml:space="preserve">                    if ($rowcount == 0) {</w:t>
      </w:r>
    </w:p>
    <w:p w:rsidR="00A11AD2" w:rsidRDefault="00A11AD2" w:rsidP="00A11AD2">
      <w:pPr>
        <w:tabs>
          <w:tab w:val="left" w:pos="10260"/>
        </w:tabs>
        <w:spacing w:line="276" w:lineRule="auto"/>
        <w:ind w:firstLine="360"/>
      </w:pPr>
      <w:r>
        <w:t xml:space="preserve">                        $q2 = mysqli_query($con, "INSERT INTO rank VALUES(NULL,'$username','$s',NOW())") or die('Error165');</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$sun = $row['score'];</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$sun = $s + $sun;</w:t>
      </w:r>
    </w:p>
    <w:p w:rsidR="00A11AD2" w:rsidRDefault="00A11AD2" w:rsidP="00A11AD2">
      <w:pPr>
        <w:tabs>
          <w:tab w:val="left" w:pos="10260"/>
        </w:tabs>
        <w:spacing w:line="276" w:lineRule="auto"/>
        <w:ind w:firstLine="360"/>
      </w:pPr>
      <w:r>
        <w:t xml:space="preserve">                        $q = mysqli_query($con, "UPDATE `rank` SET `score`=$sun ,time=NOW() WHERE username= '$username'") or die('Error174');</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header('location:account.php?q=result&amp;eid=' . $_GET[eid]);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w:t>
      </w:r>
    </w:p>
    <w:p w:rsidR="00A11AD2" w:rsidRDefault="00A11AD2" w:rsidP="00A11AD2">
      <w:pPr>
        <w:tabs>
          <w:tab w:val="left" w:pos="10260"/>
        </w:tabs>
        <w:spacing w:line="276" w:lineRule="auto"/>
        <w:ind w:firstLine="360"/>
      </w:pPr>
    </w:p>
    <w:p w:rsidR="00A11AD2" w:rsidRDefault="00A11AD2" w:rsidP="00A11AD2">
      <w:pPr>
        <w:tabs>
          <w:tab w:val="left" w:pos="10260"/>
        </w:tabs>
        <w:spacing w:line="276" w:lineRule="auto"/>
        <w:ind w:firstLine="360"/>
      </w:pPr>
      <w:r>
        <w:t>if (@$_GET['q'] == 'quiz' &amp;&amp; @$_GET['step'] == 2 &amp;&amp; isset($_SESSION['6e447159425d2d']) &amp;&amp; $_SESSION['6e447159425d2d'] == "6e447159425d2d" &amp;&amp; (!isset($_POST['ans'])) &amp;&amp; (isset($_GET['delanswer'])) &amp;&amp; $_GET['delanswer'] == "delanswer") {</w:t>
      </w:r>
    </w:p>
    <w:p w:rsidR="00A11AD2" w:rsidRDefault="00A11AD2" w:rsidP="00A11AD2">
      <w:pPr>
        <w:tabs>
          <w:tab w:val="left" w:pos="10260"/>
        </w:tabs>
        <w:spacing w:line="276" w:lineRule="auto"/>
        <w:ind w:firstLine="360"/>
      </w:pPr>
      <w:r>
        <w:t xml:space="preserve">    $eid   = @$_GET['eid'];</w:t>
      </w:r>
    </w:p>
    <w:p w:rsidR="00A11AD2" w:rsidRDefault="00A11AD2" w:rsidP="00A11AD2">
      <w:pPr>
        <w:tabs>
          <w:tab w:val="left" w:pos="10260"/>
        </w:tabs>
        <w:spacing w:line="276" w:lineRule="auto"/>
        <w:ind w:firstLine="360"/>
      </w:pPr>
      <w:r>
        <w:t xml:space="preserve">    $sn    = @$_GET['n'];</w:t>
      </w:r>
    </w:p>
    <w:p w:rsidR="00A11AD2" w:rsidRDefault="00A11AD2" w:rsidP="00A11AD2">
      <w:pPr>
        <w:tabs>
          <w:tab w:val="left" w:pos="10260"/>
        </w:tabs>
        <w:spacing w:line="276" w:lineRule="auto"/>
        <w:ind w:firstLine="360"/>
      </w:pPr>
      <w:r>
        <w:t xml:space="preserve">    $total = @$_GET['t'];</w:t>
      </w:r>
    </w:p>
    <w:p w:rsidR="00A11AD2" w:rsidRDefault="00A11AD2" w:rsidP="00A11AD2">
      <w:pPr>
        <w:tabs>
          <w:tab w:val="left" w:pos="10260"/>
        </w:tabs>
        <w:spacing w:line="276" w:lineRule="auto"/>
        <w:ind w:firstLine="360"/>
      </w:pPr>
      <w:r>
        <w:t xml:space="preserve">    $qid   = @$_GET['qid'];</w:t>
      </w:r>
    </w:p>
    <w:p w:rsidR="00A11AD2" w:rsidRDefault="00A11AD2" w:rsidP="00A11AD2">
      <w:pPr>
        <w:tabs>
          <w:tab w:val="left" w:pos="10260"/>
        </w:tabs>
        <w:spacing w:line="276" w:lineRule="auto"/>
        <w:ind w:firstLine="360"/>
      </w:pPr>
      <w:r>
        <w:t xml:space="preserve">    $q = mysqli_query($con, "SELECT * FROM history WHERE username='$username' AND eid='$_GET[eid]' ") or die('Error197');</w:t>
      </w:r>
    </w:p>
    <w:p w:rsidR="00A11AD2" w:rsidRDefault="00A11AD2" w:rsidP="00A11AD2">
      <w:pPr>
        <w:tabs>
          <w:tab w:val="left" w:pos="10260"/>
        </w:tabs>
        <w:spacing w:line="276" w:lineRule="auto"/>
        <w:ind w:firstLine="360"/>
      </w:pPr>
      <w:r>
        <w:t xml:space="preserve">    if (mysqli_num_rows($q) &gt; 0) {</w:t>
      </w:r>
    </w:p>
    <w:p w:rsidR="00A11AD2" w:rsidRDefault="00A11AD2" w:rsidP="00A11AD2">
      <w:pPr>
        <w:tabs>
          <w:tab w:val="left" w:pos="10260"/>
        </w:tabs>
        <w:spacing w:line="276" w:lineRule="auto"/>
        <w:ind w:firstLine="360"/>
      </w:pPr>
      <w:r>
        <w:lastRenderedPageBreak/>
        <w:t xml:space="preserve">        $q = mysqli_query($con, "SELECT * FROM history WHERE username='$_SESSION[username]' AND eid='$_GET[eid]' ") or die('Error197');</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$time   = $row['timestamp'];</w:t>
      </w:r>
    </w:p>
    <w:p w:rsidR="00A11AD2" w:rsidRDefault="00A11AD2" w:rsidP="00A11AD2">
      <w:pPr>
        <w:tabs>
          <w:tab w:val="left" w:pos="10260"/>
        </w:tabs>
        <w:spacing w:line="276" w:lineRule="auto"/>
        <w:ind w:firstLine="360"/>
      </w:pPr>
      <w:r>
        <w:t xml:space="preserve">            $status = $row['status'];</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quiz WHERE eid='$_GET[eid]' ") or die('Error197');</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$ttime   = $row['time'];</w:t>
      </w:r>
    </w:p>
    <w:p w:rsidR="00A11AD2" w:rsidRDefault="00A11AD2" w:rsidP="00A11AD2">
      <w:pPr>
        <w:tabs>
          <w:tab w:val="left" w:pos="10260"/>
        </w:tabs>
        <w:spacing w:line="276" w:lineRule="auto"/>
        <w:ind w:firstLine="360"/>
      </w:pPr>
      <w:r>
        <w:t xml:space="preserve">            $qstatus = $row['status'];</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$remaining = (($ttime * 60) - ((time() - $time)));</w:t>
      </w:r>
    </w:p>
    <w:p w:rsidR="00A11AD2" w:rsidRDefault="00A11AD2" w:rsidP="00A11AD2">
      <w:pPr>
        <w:tabs>
          <w:tab w:val="left" w:pos="10260"/>
        </w:tabs>
        <w:spacing w:line="276" w:lineRule="auto"/>
        <w:ind w:firstLine="360"/>
      </w:pPr>
      <w:r>
        <w:t xml:space="preserve">        if ($status == "ongoing" &amp;&amp; $remaining &gt; 0 &amp;&amp; $qstatus == "enabled") {</w:t>
      </w:r>
    </w:p>
    <w:p w:rsidR="00A11AD2" w:rsidRDefault="00A11AD2" w:rsidP="00A11AD2">
      <w:pPr>
        <w:tabs>
          <w:tab w:val="left" w:pos="10260"/>
        </w:tabs>
        <w:spacing w:line="276" w:lineRule="auto"/>
        <w:ind w:firstLine="360"/>
      </w:pPr>
      <w:r>
        <w:t xml:space="preserve">            $q = mysqli_query($con, "SELECT * FROM answer WHERE qid='$qid' ");</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$ansid = $row['ansid'];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user_answer WHERE eid='$_GET[eid]' AND username='$_SESSION[username]' AND qid='$qid' ") or die('Error115');</w:t>
      </w:r>
    </w:p>
    <w:p w:rsidR="00A11AD2" w:rsidRDefault="00A11AD2" w:rsidP="00A11AD2">
      <w:pPr>
        <w:tabs>
          <w:tab w:val="left" w:pos="10260"/>
        </w:tabs>
        <w:spacing w:line="276" w:lineRule="auto"/>
        <w:ind w:firstLine="360"/>
      </w:pPr>
      <w:r>
        <w:t xml:space="preserve">            $row = mysqli_fetch_array($q);</w:t>
      </w:r>
    </w:p>
    <w:p w:rsidR="00A11AD2" w:rsidRDefault="00A11AD2" w:rsidP="00A11AD2">
      <w:pPr>
        <w:tabs>
          <w:tab w:val="left" w:pos="10260"/>
        </w:tabs>
        <w:spacing w:line="276" w:lineRule="auto"/>
        <w:ind w:firstLine="360"/>
      </w:pPr>
      <w:r>
        <w:t xml:space="preserve">            $ans = $row['ans'];</w:t>
      </w:r>
    </w:p>
    <w:p w:rsidR="00A11AD2" w:rsidRDefault="00A11AD2" w:rsidP="00A11AD2">
      <w:pPr>
        <w:tabs>
          <w:tab w:val="left" w:pos="10260"/>
        </w:tabs>
        <w:spacing w:line="276" w:lineRule="auto"/>
        <w:ind w:firstLine="360"/>
      </w:pPr>
      <w:r>
        <w:t xml:space="preserve">            $q = mysqli_query($con, "DELETE FROM user_answer WHERE qid='$qid' AND username='$_SESSION[username]' AND eid='$_GET[eid]' ") or die("Error2222");</w:t>
      </w:r>
    </w:p>
    <w:p w:rsidR="00A11AD2" w:rsidRDefault="00A11AD2" w:rsidP="00A11AD2">
      <w:pPr>
        <w:tabs>
          <w:tab w:val="left" w:pos="10260"/>
        </w:tabs>
        <w:spacing w:line="276" w:lineRule="auto"/>
        <w:ind w:firstLine="360"/>
      </w:pPr>
      <w:r>
        <w:t xml:space="preserve">            if ($ans == $ansid) {</w:t>
      </w:r>
    </w:p>
    <w:p w:rsidR="00A11AD2" w:rsidRDefault="00A11AD2" w:rsidP="00A11AD2">
      <w:pPr>
        <w:tabs>
          <w:tab w:val="left" w:pos="10260"/>
        </w:tabs>
        <w:spacing w:line="276" w:lineRule="auto"/>
        <w:ind w:firstLine="360"/>
      </w:pPr>
      <w:r>
        <w:t xml:space="preserve">                $q = mysqli_query($con, "SELECT * FROM quiz WHERE eid='$eid' ") or die('Error129');</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$wrong   = $row['wrong'];</w:t>
      </w:r>
    </w:p>
    <w:p w:rsidR="00A11AD2" w:rsidRDefault="00A11AD2" w:rsidP="00A11AD2">
      <w:pPr>
        <w:tabs>
          <w:tab w:val="left" w:pos="10260"/>
        </w:tabs>
        <w:spacing w:line="276" w:lineRule="auto"/>
        <w:ind w:firstLine="360"/>
      </w:pPr>
      <w:r>
        <w:t xml:space="preserve">                    $correct = $row['correct'];</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history WHERE eid='$eid' AND username='$username' ") or die('Error139');</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 = $row['score'];</w:t>
      </w:r>
    </w:p>
    <w:p w:rsidR="00A11AD2" w:rsidRDefault="00A11AD2" w:rsidP="00A11AD2">
      <w:pPr>
        <w:tabs>
          <w:tab w:val="left" w:pos="10260"/>
        </w:tabs>
        <w:spacing w:line="276" w:lineRule="auto"/>
        <w:ind w:firstLine="360"/>
      </w:pPr>
      <w:r>
        <w:t xml:space="preserve">                    $w = $row['wrong'];</w:t>
      </w:r>
    </w:p>
    <w:p w:rsidR="00A11AD2" w:rsidRDefault="00A11AD2" w:rsidP="00A11AD2">
      <w:pPr>
        <w:tabs>
          <w:tab w:val="left" w:pos="10260"/>
        </w:tabs>
        <w:spacing w:line="276" w:lineRule="auto"/>
        <w:ind w:firstLine="360"/>
      </w:pPr>
      <w:r>
        <w:t xml:space="preserve">                    $r = $row['correct'];</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$r--;</w:t>
      </w:r>
    </w:p>
    <w:p w:rsidR="00A11AD2" w:rsidRDefault="00A11AD2" w:rsidP="00A11AD2">
      <w:pPr>
        <w:tabs>
          <w:tab w:val="left" w:pos="10260"/>
        </w:tabs>
        <w:spacing w:line="276" w:lineRule="auto"/>
        <w:ind w:firstLine="360"/>
      </w:pPr>
      <w:r>
        <w:lastRenderedPageBreak/>
        <w:t xml:space="preserve">                $s = $s - $correct;</w:t>
      </w:r>
    </w:p>
    <w:p w:rsidR="00A11AD2" w:rsidRDefault="00A11AD2" w:rsidP="00A11AD2">
      <w:pPr>
        <w:tabs>
          <w:tab w:val="left" w:pos="10260"/>
        </w:tabs>
        <w:spacing w:line="276" w:lineRule="auto"/>
        <w:ind w:firstLine="360"/>
      </w:pPr>
      <w:r>
        <w:t xml:space="preserve">                $q = mysqli_query($con, "UPDATE `history` SET `score`=$s,`level`=$sn,`correct`=$r, date= NOW()  WHERE  username = '$username' AND eid = '$eid'") or die('Error11');</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$q = mysqli_query($con, "SELECT * FROM quiz WHERE eid='$eid' ") or die('Error129');</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$wrong   = $row['wrong'];</w:t>
      </w:r>
    </w:p>
    <w:p w:rsidR="00A11AD2" w:rsidRDefault="00A11AD2" w:rsidP="00A11AD2">
      <w:pPr>
        <w:tabs>
          <w:tab w:val="left" w:pos="10260"/>
        </w:tabs>
        <w:spacing w:line="276" w:lineRule="auto"/>
        <w:ind w:firstLine="360"/>
      </w:pPr>
      <w:r>
        <w:t xml:space="preserve">                    $correct = $row['correct'];</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$q = mysqli_query($con, "SELECT * FROM history WHERE eid='$eid' AND username='$username' ") or die('Error139');</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 = $row['score'];</w:t>
      </w:r>
    </w:p>
    <w:p w:rsidR="00A11AD2" w:rsidRDefault="00A11AD2" w:rsidP="00A11AD2">
      <w:pPr>
        <w:tabs>
          <w:tab w:val="left" w:pos="10260"/>
        </w:tabs>
        <w:spacing w:line="276" w:lineRule="auto"/>
        <w:ind w:firstLine="360"/>
      </w:pPr>
      <w:r>
        <w:t xml:space="preserve">                    $w = $row['wrong'];</w:t>
      </w:r>
    </w:p>
    <w:p w:rsidR="00A11AD2" w:rsidRDefault="00A11AD2" w:rsidP="00A11AD2">
      <w:pPr>
        <w:tabs>
          <w:tab w:val="left" w:pos="10260"/>
        </w:tabs>
        <w:spacing w:line="276" w:lineRule="auto"/>
        <w:ind w:firstLine="360"/>
      </w:pPr>
      <w:r>
        <w:t xml:space="preserve">                    $r = $row['correct'];</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w:t>
      </w:r>
    </w:p>
    <w:p w:rsidR="00A11AD2" w:rsidRDefault="00A11AD2" w:rsidP="00A11AD2">
      <w:pPr>
        <w:tabs>
          <w:tab w:val="left" w:pos="10260"/>
        </w:tabs>
        <w:spacing w:line="276" w:lineRule="auto"/>
        <w:ind w:firstLine="360"/>
      </w:pPr>
      <w:r>
        <w:t xml:space="preserve">                $s = $s + $wrong;</w:t>
      </w:r>
    </w:p>
    <w:p w:rsidR="00A11AD2" w:rsidRDefault="00A11AD2" w:rsidP="00A11AD2">
      <w:pPr>
        <w:tabs>
          <w:tab w:val="left" w:pos="10260"/>
        </w:tabs>
        <w:spacing w:line="276" w:lineRule="auto"/>
        <w:ind w:firstLine="360"/>
      </w:pPr>
      <w:r>
        <w:t xml:space="preserve">                $q = mysqli_query($con, "UPDATE `history` SET `score`=$s,`level`=$sn,`wrong`=$w, date= NOW()  WHERE  username = '$username' AND eid = '$eid'") or die('Error11');</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header('location:account.php?q=quiz&amp;step=2&amp;eid=' . $_GET[eid] . '&amp;n=' . $_GET[n] . '&amp;t=' . $total);</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unset($_SESSION['6e447159425d2d']);</w:t>
      </w:r>
    </w:p>
    <w:p w:rsidR="00A11AD2" w:rsidRDefault="00A11AD2" w:rsidP="00A11AD2">
      <w:pPr>
        <w:tabs>
          <w:tab w:val="left" w:pos="10260"/>
        </w:tabs>
        <w:spacing w:line="276" w:lineRule="auto"/>
        <w:ind w:firstLine="360"/>
      </w:pPr>
      <w:r>
        <w:t xml:space="preserve">            $q = mysqli_query($con, "UPDATE history SET status='finished' WHERE username='$_SESSION[username]' AND eid='$_GET[eid]' ") or die('Error197');</w:t>
      </w:r>
    </w:p>
    <w:p w:rsidR="00A11AD2" w:rsidRDefault="00A11AD2" w:rsidP="00A11AD2">
      <w:pPr>
        <w:tabs>
          <w:tab w:val="left" w:pos="10260"/>
        </w:tabs>
        <w:spacing w:line="276" w:lineRule="auto"/>
        <w:ind w:firstLine="360"/>
      </w:pPr>
      <w:r>
        <w:t xml:space="preserve">        $q = mysqli_query($con, "SELECT * FROM history WHERE eid='$_GET[eid]' AND username='$_SESSION[username]'") or die('Error156');</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 = $row['score'];</w:t>
      </w:r>
    </w:p>
    <w:p w:rsidR="00A11AD2" w:rsidRDefault="00A11AD2" w:rsidP="00A11AD2">
      <w:pPr>
        <w:tabs>
          <w:tab w:val="left" w:pos="10260"/>
        </w:tabs>
        <w:spacing w:line="276" w:lineRule="auto"/>
        <w:ind w:firstLine="360"/>
      </w:pPr>
      <w:r>
        <w:t xml:space="preserve">                    $scorestatus = $row['score_updated'];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if($scorestatus=="false"){</w:t>
      </w:r>
    </w:p>
    <w:p w:rsidR="00A11AD2" w:rsidRDefault="00A11AD2" w:rsidP="00A11AD2">
      <w:pPr>
        <w:tabs>
          <w:tab w:val="left" w:pos="10260"/>
        </w:tabs>
        <w:spacing w:line="276" w:lineRule="auto"/>
        <w:ind w:firstLine="360"/>
      </w:pPr>
      <w:r>
        <w:t xml:space="preserve">                    $q = mysqli_query($con, "UPDATE history SET score_updated='true' WHERE username='$_SESSION[username]' AND eid='$_GET[eid]' ") or die('Error197');</w:t>
      </w:r>
    </w:p>
    <w:p w:rsidR="00A11AD2" w:rsidRDefault="00A11AD2" w:rsidP="00A11AD2">
      <w:pPr>
        <w:tabs>
          <w:tab w:val="left" w:pos="10260"/>
        </w:tabs>
        <w:spacing w:line="276" w:lineRule="auto"/>
        <w:ind w:firstLine="360"/>
      </w:pPr>
      <w:r>
        <w:t xml:space="preserve">                    $q = mysqli_query($con, "SELECT * FROM rank WHERE username='$username'") or die('Error161');</w:t>
      </w:r>
    </w:p>
    <w:p w:rsidR="00A11AD2" w:rsidRDefault="00A11AD2" w:rsidP="00A11AD2">
      <w:pPr>
        <w:tabs>
          <w:tab w:val="left" w:pos="10260"/>
        </w:tabs>
        <w:spacing w:line="276" w:lineRule="auto"/>
        <w:ind w:firstLine="360"/>
      </w:pPr>
      <w:r>
        <w:t xml:space="preserve">                    $rowcount = mysqli_num_rows($q);</w:t>
      </w:r>
    </w:p>
    <w:p w:rsidR="00A11AD2" w:rsidRDefault="00A11AD2" w:rsidP="00A11AD2">
      <w:pPr>
        <w:tabs>
          <w:tab w:val="left" w:pos="10260"/>
        </w:tabs>
        <w:spacing w:line="276" w:lineRule="auto"/>
        <w:ind w:firstLine="360"/>
      </w:pPr>
      <w:r>
        <w:lastRenderedPageBreak/>
        <w:t xml:space="preserve">                    if ($rowcount == 0) {</w:t>
      </w:r>
    </w:p>
    <w:p w:rsidR="00A11AD2" w:rsidRDefault="00A11AD2" w:rsidP="00A11AD2">
      <w:pPr>
        <w:tabs>
          <w:tab w:val="left" w:pos="10260"/>
        </w:tabs>
        <w:spacing w:line="276" w:lineRule="auto"/>
        <w:ind w:firstLine="360"/>
      </w:pPr>
      <w:r>
        <w:t xml:space="preserve">                        $q2 = mysqli_query($con, "INSERT INTO rank VALUES(NULL,'$username','$s',NOW())") or die('Error165');</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$sun = $row['score'];</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$sun = $s + $sun;</w:t>
      </w:r>
    </w:p>
    <w:p w:rsidR="00A11AD2" w:rsidRDefault="00A11AD2" w:rsidP="00A11AD2">
      <w:pPr>
        <w:tabs>
          <w:tab w:val="left" w:pos="10260"/>
        </w:tabs>
        <w:spacing w:line="276" w:lineRule="auto"/>
        <w:ind w:firstLine="360"/>
      </w:pPr>
      <w:r>
        <w:t xml:space="preserve">                        $q = mysqli_query($con, "UPDATE `rank` SET `score`=$sun ,time=NOW() WHERE username= '$username'") or die('Error174');</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header('location:account.php?q=result&amp;eid=' . $_GET[eid]);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unset($_SESSION['6e447159425d2d']);</w:t>
      </w:r>
    </w:p>
    <w:p w:rsidR="00A11AD2" w:rsidRDefault="00A11AD2" w:rsidP="00A11AD2">
      <w:pPr>
        <w:tabs>
          <w:tab w:val="left" w:pos="10260"/>
        </w:tabs>
        <w:spacing w:line="276" w:lineRule="auto"/>
        <w:ind w:firstLine="360"/>
      </w:pPr>
      <w:r>
        <w:t xml:space="preserve">        $q = mysqli_query($con, "UPDATE history SET status='finished' WHERE username='$_SESSION[username]' AND eid='$_GET[eid]' ") or die('Error197');</w:t>
      </w:r>
    </w:p>
    <w:p w:rsidR="00A11AD2" w:rsidRDefault="00A11AD2" w:rsidP="00A11AD2">
      <w:pPr>
        <w:tabs>
          <w:tab w:val="left" w:pos="10260"/>
        </w:tabs>
        <w:spacing w:line="276" w:lineRule="auto"/>
        <w:ind w:firstLine="360"/>
      </w:pPr>
      <w:r>
        <w:t xml:space="preserve">        $q = mysqli_query($con, "SELECT * FROM history WHERE eid='$_GET[eid]' AND username='$_SESSION[username]'") or die('Error156');</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 = $row['score'];</w:t>
      </w:r>
    </w:p>
    <w:p w:rsidR="00A11AD2" w:rsidRDefault="00A11AD2" w:rsidP="00A11AD2">
      <w:pPr>
        <w:tabs>
          <w:tab w:val="left" w:pos="10260"/>
        </w:tabs>
        <w:spacing w:line="276" w:lineRule="auto"/>
        <w:ind w:firstLine="360"/>
      </w:pPr>
      <w:r>
        <w:t xml:space="preserve">                    $scorestatus = $row['score_updated'];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if($scorestatus=="false"){</w:t>
      </w:r>
    </w:p>
    <w:p w:rsidR="00A11AD2" w:rsidRDefault="00A11AD2" w:rsidP="00A11AD2">
      <w:pPr>
        <w:tabs>
          <w:tab w:val="left" w:pos="10260"/>
        </w:tabs>
        <w:spacing w:line="276" w:lineRule="auto"/>
        <w:ind w:firstLine="360"/>
      </w:pPr>
      <w:r>
        <w:t xml:space="preserve">                    $q = mysqli_query($con, "UPDATE history SET score_updated='true' WHERE username='$_SESSION[username]' AND eid='$_GET[eid]' ") or die('Error197');</w:t>
      </w:r>
    </w:p>
    <w:p w:rsidR="00A11AD2" w:rsidRDefault="00A11AD2" w:rsidP="00A11AD2">
      <w:pPr>
        <w:tabs>
          <w:tab w:val="left" w:pos="10260"/>
        </w:tabs>
        <w:spacing w:line="276" w:lineRule="auto"/>
        <w:ind w:firstLine="360"/>
      </w:pPr>
      <w:r>
        <w:t xml:space="preserve">                    $q = mysqli_query($con, "SELECT * FROM rank WHERE username='$username'") or die('Error161');</w:t>
      </w:r>
    </w:p>
    <w:p w:rsidR="00A11AD2" w:rsidRDefault="00A11AD2" w:rsidP="00A11AD2">
      <w:pPr>
        <w:tabs>
          <w:tab w:val="left" w:pos="10260"/>
        </w:tabs>
        <w:spacing w:line="276" w:lineRule="auto"/>
        <w:ind w:firstLine="360"/>
      </w:pPr>
      <w:r>
        <w:t xml:space="preserve">                    $rowcount = mysqli_num_rows($q);</w:t>
      </w:r>
    </w:p>
    <w:p w:rsidR="00A11AD2" w:rsidRDefault="00A11AD2" w:rsidP="00A11AD2">
      <w:pPr>
        <w:tabs>
          <w:tab w:val="left" w:pos="10260"/>
        </w:tabs>
        <w:spacing w:line="276" w:lineRule="auto"/>
        <w:ind w:firstLine="360"/>
      </w:pPr>
      <w:r>
        <w:t xml:space="preserve">                    if ($rowcount == 0) {</w:t>
      </w:r>
    </w:p>
    <w:p w:rsidR="00A11AD2" w:rsidRDefault="00A11AD2" w:rsidP="00A11AD2">
      <w:pPr>
        <w:tabs>
          <w:tab w:val="left" w:pos="10260"/>
        </w:tabs>
        <w:spacing w:line="276" w:lineRule="auto"/>
        <w:ind w:firstLine="360"/>
      </w:pPr>
      <w:r>
        <w:t xml:space="preserve">                        $q2 = mysqli_query($con, "INSERT INTO rank VALUES(NULL,'$username','$s',NOW())") or die('Error165');</w:t>
      </w:r>
    </w:p>
    <w:p w:rsidR="00A11AD2" w:rsidRDefault="00A11AD2" w:rsidP="00A11AD2">
      <w:pPr>
        <w:tabs>
          <w:tab w:val="left" w:pos="10260"/>
        </w:tabs>
        <w:spacing w:line="276" w:lineRule="auto"/>
        <w:ind w:firstLine="360"/>
      </w:pPr>
      <w:r>
        <w:t xml:space="preserve">                    } else {</w:t>
      </w:r>
    </w:p>
    <w:p w:rsidR="00A11AD2" w:rsidRDefault="00A11AD2" w:rsidP="00A11AD2">
      <w:pPr>
        <w:tabs>
          <w:tab w:val="left" w:pos="10260"/>
        </w:tabs>
        <w:spacing w:line="276" w:lineRule="auto"/>
        <w:ind w:firstLine="360"/>
      </w:pPr>
      <w:r>
        <w:t xml:space="preserve">                        while ($row = mysqli_fetch_array($q)) {</w:t>
      </w:r>
    </w:p>
    <w:p w:rsidR="00A11AD2" w:rsidRDefault="00A11AD2" w:rsidP="00A11AD2">
      <w:pPr>
        <w:tabs>
          <w:tab w:val="left" w:pos="10260"/>
        </w:tabs>
        <w:spacing w:line="276" w:lineRule="auto"/>
        <w:ind w:firstLine="360"/>
      </w:pPr>
      <w:r>
        <w:t xml:space="preserve">                            $sun = $row['score'];</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$sun = $s + $sun;</w:t>
      </w:r>
    </w:p>
    <w:p w:rsidR="00A11AD2" w:rsidRDefault="00A11AD2" w:rsidP="00A11AD2">
      <w:pPr>
        <w:tabs>
          <w:tab w:val="left" w:pos="10260"/>
        </w:tabs>
        <w:spacing w:line="276" w:lineRule="auto"/>
        <w:ind w:firstLine="360"/>
      </w:pPr>
      <w:r>
        <w:lastRenderedPageBreak/>
        <w:t xml:space="preserve">                        $q = mysqli_query($con, "UPDATE `rank` SET `score`=$sun ,time=NOW() WHERE username= '$username'") or die('Error174');</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 xml:space="preserve">            header('location:account.php?q=result&amp;eid=' . $_GET[eid]);</w:t>
      </w:r>
    </w:p>
    <w:p w:rsidR="00A11AD2" w:rsidRDefault="00A11AD2" w:rsidP="00A11AD2">
      <w:pPr>
        <w:tabs>
          <w:tab w:val="left" w:pos="10260"/>
        </w:tabs>
        <w:spacing w:line="276" w:lineRule="auto"/>
        <w:ind w:firstLine="360"/>
      </w:pPr>
      <w:r>
        <w:t xml:space="preserve">    }</w:t>
      </w:r>
    </w:p>
    <w:p w:rsidR="00A11AD2" w:rsidRDefault="00A11AD2" w:rsidP="00A11AD2">
      <w:pPr>
        <w:tabs>
          <w:tab w:val="left" w:pos="10260"/>
        </w:tabs>
        <w:spacing w:line="276" w:lineRule="auto"/>
        <w:ind w:firstLine="360"/>
      </w:pPr>
      <w:r>
        <w:t>}</w:t>
      </w:r>
    </w:p>
    <w:p w:rsidR="00A11AD2" w:rsidRDefault="00A11AD2" w:rsidP="00A11AD2">
      <w:pPr>
        <w:tabs>
          <w:tab w:val="left" w:pos="10260"/>
        </w:tabs>
        <w:spacing w:line="276" w:lineRule="auto"/>
        <w:ind w:firstLine="360"/>
      </w:pPr>
      <w:r>
        <w:t>?&gt;</w:t>
      </w:r>
    </w:p>
    <w:p w:rsidR="003F1C69" w:rsidRDefault="003F1C69" w:rsidP="00A11AD2">
      <w:pPr>
        <w:tabs>
          <w:tab w:val="left" w:pos="10260"/>
        </w:tabs>
        <w:spacing w:line="276" w:lineRule="auto"/>
        <w:ind w:firstLine="360"/>
      </w:pPr>
    </w:p>
    <w:p w:rsidR="003F1C69" w:rsidRDefault="003F1C69" w:rsidP="00A11AD2">
      <w:pPr>
        <w:tabs>
          <w:tab w:val="left" w:pos="10260"/>
        </w:tabs>
        <w:spacing w:line="276" w:lineRule="auto"/>
        <w:ind w:firstLine="360"/>
        <w:rPr>
          <w:b/>
          <w:sz w:val="28"/>
        </w:rPr>
      </w:pPr>
      <w:r>
        <w:rPr>
          <w:b/>
          <w:sz w:val="28"/>
        </w:rPr>
        <w:t>Update.php</w:t>
      </w:r>
    </w:p>
    <w:p w:rsidR="003F1C69" w:rsidRDefault="003F1C69" w:rsidP="00A11AD2">
      <w:pPr>
        <w:tabs>
          <w:tab w:val="left" w:pos="10260"/>
        </w:tabs>
        <w:spacing w:line="276" w:lineRule="auto"/>
        <w:ind w:firstLine="360"/>
        <w:rPr>
          <w:b/>
          <w:sz w:val="28"/>
        </w:rPr>
      </w:pPr>
    </w:p>
    <w:p w:rsidR="003F1C69" w:rsidRDefault="003F1C69" w:rsidP="003F1C69">
      <w:pPr>
        <w:tabs>
          <w:tab w:val="left" w:pos="10260"/>
        </w:tabs>
        <w:spacing w:line="276" w:lineRule="auto"/>
        <w:ind w:firstLine="360"/>
      </w:pPr>
      <w:r>
        <w:t>&lt;?php</w:t>
      </w:r>
    </w:p>
    <w:p w:rsidR="003F1C69" w:rsidRDefault="003F1C69" w:rsidP="003F1C69">
      <w:pPr>
        <w:tabs>
          <w:tab w:val="left" w:pos="10260"/>
        </w:tabs>
        <w:spacing w:line="276" w:lineRule="auto"/>
        <w:ind w:firstLine="360"/>
      </w:pPr>
      <w:r>
        <w:t>include_once 'dbConnection.php';</w:t>
      </w:r>
    </w:p>
    <w:p w:rsidR="003F1C69" w:rsidRDefault="003F1C69" w:rsidP="003F1C69">
      <w:pPr>
        <w:tabs>
          <w:tab w:val="left" w:pos="10260"/>
        </w:tabs>
        <w:spacing w:line="276" w:lineRule="auto"/>
        <w:ind w:firstLine="360"/>
      </w:pPr>
      <w:r>
        <w:t>session_start();</w:t>
      </w:r>
    </w:p>
    <w:p w:rsidR="003F1C69" w:rsidRDefault="003F1C69" w:rsidP="003F1C69">
      <w:pPr>
        <w:tabs>
          <w:tab w:val="left" w:pos="10260"/>
        </w:tabs>
        <w:spacing w:line="276" w:lineRule="auto"/>
        <w:ind w:firstLine="360"/>
      </w:pPr>
      <w:r>
        <w:t>$username = $_SESSION['username'];</w:t>
      </w:r>
    </w:p>
    <w:p w:rsidR="003F1C69" w:rsidRDefault="003F1C69" w:rsidP="003F1C69">
      <w:pPr>
        <w:tabs>
          <w:tab w:val="left" w:pos="10260"/>
        </w:tabs>
        <w:spacing w:line="276" w:lineRule="auto"/>
        <w:ind w:firstLine="360"/>
      </w:pPr>
      <w:r>
        <w:t>if (isset($_SESSION['key'])) {</w:t>
      </w:r>
    </w:p>
    <w:p w:rsidR="003F1C69" w:rsidRDefault="003F1C69" w:rsidP="003F1C69">
      <w:pPr>
        <w:tabs>
          <w:tab w:val="left" w:pos="10260"/>
        </w:tabs>
        <w:spacing w:line="276" w:lineRule="auto"/>
        <w:ind w:left="360" w:firstLine="360"/>
      </w:pPr>
      <w:r>
        <w:t xml:space="preserve">    if (@$_GET['fdid'] &amp;&amp; $_SESSION['key'] == '54585c506829293a2d4c3b68543b316e2e7a2d277858545a36362e5f39') {</w:t>
      </w:r>
    </w:p>
    <w:p w:rsidR="003F1C69" w:rsidRDefault="003F1C69" w:rsidP="003F1C69">
      <w:pPr>
        <w:tabs>
          <w:tab w:val="left" w:pos="10260"/>
        </w:tabs>
        <w:spacing w:line="276" w:lineRule="auto"/>
        <w:ind w:firstLine="360"/>
      </w:pPr>
      <w:r>
        <w:t xml:space="preserve">        $id = @$_GET['fdid'];</w:t>
      </w:r>
    </w:p>
    <w:p w:rsidR="003F1C69" w:rsidRDefault="003F1C69" w:rsidP="003F1C69">
      <w:pPr>
        <w:tabs>
          <w:tab w:val="left" w:pos="10260"/>
        </w:tabs>
        <w:spacing w:line="276" w:lineRule="auto"/>
        <w:ind w:firstLine="360"/>
      </w:pPr>
      <w:r>
        <w:t xml:space="preserve">        $result = mysqli_query($con, "DELETE FROM feedback WHERE id='$id' ") or die('Error');</w:t>
      </w:r>
    </w:p>
    <w:p w:rsidR="003F1C69" w:rsidRDefault="003F1C69" w:rsidP="003F1C69">
      <w:pPr>
        <w:tabs>
          <w:tab w:val="left" w:pos="10260"/>
        </w:tabs>
        <w:spacing w:line="276" w:lineRule="auto"/>
        <w:ind w:firstLine="360"/>
      </w:pPr>
      <w:r>
        <w:t xml:space="preserve">        header("location:dash.php?q=3");</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w:t>
      </w:r>
    </w:p>
    <w:p w:rsidR="003F1C69" w:rsidRDefault="003F1C69" w:rsidP="003F1C69">
      <w:pPr>
        <w:tabs>
          <w:tab w:val="left" w:pos="10260"/>
        </w:tabs>
        <w:spacing w:line="276" w:lineRule="auto"/>
        <w:ind w:firstLine="360"/>
      </w:pPr>
      <w:r>
        <w:t>if (isset($_SESSION['key'])) {</w:t>
      </w:r>
    </w:p>
    <w:p w:rsidR="003F1C69" w:rsidRDefault="003F1C69" w:rsidP="003F1C69">
      <w:pPr>
        <w:tabs>
          <w:tab w:val="left" w:pos="10260"/>
        </w:tabs>
        <w:spacing w:line="276" w:lineRule="auto"/>
        <w:ind w:left="360" w:firstLine="360"/>
      </w:pPr>
      <w:r>
        <w:t xml:space="preserve">    if (@$_GET['deidquiz'] &amp;&amp; $_SESSION['key'] == '54585c506829293a2d4c3b68543b316e2e7a2d277858545a36362e5f39') {</w:t>
      </w:r>
    </w:p>
    <w:p w:rsidR="003F1C69" w:rsidRDefault="003F1C69" w:rsidP="003F1C69">
      <w:pPr>
        <w:tabs>
          <w:tab w:val="left" w:pos="10260"/>
        </w:tabs>
        <w:spacing w:line="276" w:lineRule="auto"/>
        <w:ind w:firstLine="360"/>
      </w:pPr>
      <w:r>
        <w:t xml:space="preserve">        $eid = @$_GET['deidquiz'];</w:t>
      </w:r>
    </w:p>
    <w:p w:rsidR="003F1C69" w:rsidRDefault="003F1C69" w:rsidP="003F1C69">
      <w:pPr>
        <w:tabs>
          <w:tab w:val="left" w:pos="10260"/>
        </w:tabs>
        <w:spacing w:line="276" w:lineRule="auto"/>
        <w:ind w:left="360"/>
      </w:pPr>
      <w:r>
        <w:t xml:space="preserve">        $r1 = mysqli_query($con, "UPDATE quiz SET status='disabled' WHERE eid='$eid' ") or die('Error');</w:t>
      </w:r>
    </w:p>
    <w:p w:rsidR="003F1C69" w:rsidRDefault="003F1C69" w:rsidP="003F1C69">
      <w:pPr>
        <w:tabs>
          <w:tab w:val="left" w:pos="10260"/>
        </w:tabs>
        <w:spacing w:line="276" w:lineRule="auto"/>
        <w:ind w:left="360"/>
      </w:pPr>
      <w:r>
        <w:t xml:space="preserve">        $q = mysqli_query($con, "SELECT * FROM history WHERE eid='$eid' AND status='ongoing' AND score_updated='false'");</w:t>
      </w:r>
    </w:p>
    <w:p w:rsidR="003F1C69" w:rsidRDefault="003F1C69" w:rsidP="003F1C69">
      <w:pPr>
        <w:tabs>
          <w:tab w:val="left" w:pos="10260"/>
        </w:tabs>
        <w:spacing w:line="276" w:lineRule="auto"/>
        <w:ind w:firstLine="360"/>
      </w:pPr>
      <w:r>
        <w:t xml:space="preserve">        while($row = mysqli_fetch_array($q)){</w:t>
      </w:r>
    </w:p>
    <w:p w:rsidR="003F1C69" w:rsidRDefault="003F1C69" w:rsidP="003F1C69">
      <w:pPr>
        <w:tabs>
          <w:tab w:val="left" w:pos="10260"/>
        </w:tabs>
        <w:spacing w:line="276" w:lineRule="auto"/>
        <w:ind w:firstLine="360"/>
      </w:pPr>
      <w:r>
        <w:t xml:space="preserve">            $user = $row['username'];</w:t>
      </w:r>
    </w:p>
    <w:p w:rsidR="003F1C69" w:rsidRDefault="003F1C69" w:rsidP="003F1C69">
      <w:pPr>
        <w:tabs>
          <w:tab w:val="left" w:pos="10260"/>
        </w:tabs>
        <w:spacing w:line="276" w:lineRule="auto"/>
        <w:ind w:firstLine="360"/>
      </w:pPr>
      <w:r>
        <w:t xml:space="preserve">            $s = $row['score'];</w:t>
      </w:r>
    </w:p>
    <w:p w:rsidR="003F1C69" w:rsidRDefault="003F1C69" w:rsidP="003F1C69">
      <w:pPr>
        <w:tabs>
          <w:tab w:val="left" w:pos="10260"/>
        </w:tabs>
        <w:spacing w:line="276" w:lineRule="auto"/>
        <w:ind w:left="360"/>
      </w:pPr>
      <w:r>
        <w:t xml:space="preserve">            $r1 = mysqli_query($con, "UPDATE history SET status='finished',score_updated='true' WHERE eid='$eid' AND username='$user' ") or die('Error');</w:t>
      </w:r>
    </w:p>
    <w:p w:rsidR="003F1C69" w:rsidRDefault="003F1C69" w:rsidP="003F1C69">
      <w:pPr>
        <w:tabs>
          <w:tab w:val="left" w:pos="10260"/>
        </w:tabs>
        <w:spacing w:line="276" w:lineRule="auto"/>
        <w:ind w:left="360"/>
      </w:pPr>
      <w:r>
        <w:t xml:space="preserve">            $q1 = mysqli_query($con, "SELECT * FROM rank WHERE username='$user'") or die('Error161');</w:t>
      </w:r>
    </w:p>
    <w:p w:rsidR="003F1C69" w:rsidRDefault="003F1C69" w:rsidP="003F1C69">
      <w:pPr>
        <w:tabs>
          <w:tab w:val="left" w:pos="10260"/>
        </w:tabs>
        <w:spacing w:line="276" w:lineRule="auto"/>
        <w:ind w:firstLine="360"/>
      </w:pPr>
      <w:r>
        <w:t xml:space="preserve">            $rowcount = mysqli_num_rows($q1);</w:t>
      </w:r>
    </w:p>
    <w:p w:rsidR="003F1C69" w:rsidRDefault="003F1C69" w:rsidP="003F1C69">
      <w:pPr>
        <w:tabs>
          <w:tab w:val="left" w:pos="10260"/>
        </w:tabs>
        <w:spacing w:line="276" w:lineRule="auto"/>
        <w:ind w:firstLine="360"/>
      </w:pPr>
      <w:r>
        <w:t xml:space="preserve">            if ($rowcount == 0) {</w:t>
      </w:r>
    </w:p>
    <w:p w:rsidR="003F1C69" w:rsidRDefault="003F1C69" w:rsidP="003F1C69">
      <w:pPr>
        <w:tabs>
          <w:tab w:val="left" w:pos="10260"/>
        </w:tabs>
        <w:spacing w:line="276" w:lineRule="auto"/>
        <w:ind w:left="360"/>
      </w:pPr>
      <w:r>
        <w:lastRenderedPageBreak/>
        <w:t xml:space="preserve">                $q2 = mysqli_query($con, "INSERT INTO rank VALUES(NULL,'$user','$s',NOW())") or die('Error165');</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while ($row = mysqli_fetch_array($q1)) {</w:t>
      </w:r>
    </w:p>
    <w:p w:rsidR="003F1C69" w:rsidRDefault="003F1C69" w:rsidP="003F1C69">
      <w:pPr>
        <w:tabs>
          <w:tab w:val="left" w:pos="10260"/>
        </w:tabs>
        <w:spacing w:line="276" w:lineRule="auto"/>
        <w:ind w:firstLine="360"/>
      </w:pPr>
      <w:r>
        <w:t xml:space="preserve">                    $sun = $row['score'];</w:t>
      </w:r>
    </w:p>
    <w:p w:rsidR="003F1C69" w:rsidRDefault="003F1C69" w:rsidP="003F1C69">
      <w:pPr>
        <w:tabs>
          <w:tab w:val="left" w:pos="10260"/>
        </w:tabs>
        <w:spacing w:line="276" w:lineRule="auto"/>
        <w:ind w:firstLine="360"/>
      </w:pPr>
      <w:r>
        <w:t xml:space="preserve">                }  </w:t>
      </w:r>
    </w:p>
    <w:p w:rsidR="003F1C69" w:rsidRDefault="003F1C69" w:rsidP="003F1C69">
      <w:pPr>
        <w:tabs>
          <w:tab w:val="left" w:pos="10260"/>
        </w:tabs>
        <w:spacing w:line="276" w:lineRule="auto"/>
        <w:ind w:firstLine="360"/>
      </w:pPr>
      <w:r>
        <w:t xml:space="preserve">                $sun = $s + $sun;</w:t>
      </w:r>
    </w:p>
    <w:p w:rsidR="003F1C69" w:rsidRDefault="003F1C69" w:rsidP="003F1C69">
      <w:pPr>
        <w:tabs>
          <w:tab w:val="left" w:pos="10260"/>
        </w:tabs>
        <w:spacing w:line="276" w:lineRule="auto"/>
        <w:ind w:left="360"/>
      </w:pPr>
      <w:r>
        <w:t xml:space="preserve">                $q3 = mysqli_query($con, "UPDATE `rank` SET `score`=$sun ,time=NOW() WHERE username= '$username'") or die('Error174');</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header("location:dash.php?q=0");</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w:t>
      </w:r>
    </w:p>
    <w:p w:rsidR="003F1C69" w:rsidRDefault="003F1C69" w:rsidP="003F1C69">
      <w:pPr>
        <w:tabs>
          <w:tab w:val="left" w:pos="10260"/>
        </w:tabs>
        <w:spacing w:line="276" w:lineRule="auto"/>
        <w:ind w:firstLine="360"/>
      </w:pPr>
      <w:r>
        <w:t>if (isset($_SESSION['key'])) {</w:t>
      </w:r>
    </w:p>
    <w:p w:rsidR="003F1C69" w:rsidRDefault="003F1C69" w:rsidP="003F1C69">
      <w:pPr>
        <w:tabs>
          <w:tab w:val="left" w:pos="10260"/>
        </w:tabs>
        <w:spacing w:line="276" w:lineRule="auto"/>
        <w:ind w:left="360"/>
      </w:pPr>
      <w:r>
        <w:t xml:space="preserve">    if (@$_GET['eeidquiz'] &amp;&amp; $_SESSION['key'] == '54585c506829293a2d4c3b68543b316e2e7a2d277858545a36362e5f39') {</w:t>
      </w:r>
    </w:p>
    <w:p w:rsidR="003F1C69" w:rsidRDefault="003F1C69" w:rsidP="003F1C69">
      <w:pPr>
        <w:tabs>
          <w:tab w:val="left" w:pos="10260"/>
        </w:tabs>
        <w:spacing w:line="276" w:lineRule="auto"/>
        <w:ind w:firstLine="360"/>
      </w:pPr>
      <w:r>
        <w:t xml:space="preserve">        $eid = @$_GET['eeidquiz'];</w:t>
      </w:r>
    </w:p>
    <w:p w:rsidR="003F1C69" w:rsidRDefault="003F1C69" w:rsidP="003F1C69">
      <w:pPr>
        <w:tabs>
          <w:tab w:val="left" w:pos="10260"/>
        </w:tabs>
        <w:spacing w:line="276" w:lineRule="auto"/>
        <w:ind w:left="360"/>
      </w:pPr>
      <w:r>
        <w:t xml:space="preserve">        $r1 = mysqli_query($con, "UPDATE quiz SET status='enabled' WHERE eid='$eid' ") or die('Error');</w:t>
      </w:r>
    </w:p>
    <w:p w:rsidR="003F1C69" w:rsidRDefault="003F1C69" w:rsidP="003F1C69">
      <w:pPr>
        <w:tabs>
          <w:tab w:val="left" w:pos="10260"/>
        </w:tabs>
        <w:spacing w:line="276" w:lineRule="auto"/>
        <w:ind w:firstLine="360"/>
      </w:pPr>
      <w:r>
        <w:t xml:space="preserve">        header("location:dash.php?q=0");</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w:t>
      </w:r>
    </w:p>
    <w:p w:rsidR="003F1C69" w:rsidRDefault="003F1C69" w:rsidP="003F1C69">
      <w:pPr>
        <w:tabs>
          <w:tab w:val="left" w:pos="10260"/>
        </w:tabs>
        <w:spacing w:line="276" w:lineRule="auto"/>
        <w:ind w:firstLine="360"/>
      </w:pPr>
      <w:r>
        <w:t>if (isset($_SESSION['key'])) {</w:t>
      </w:r>
    </w:p>
    <w:p w:rsidR="003F1C69" w:rsidRDefault="003F1C69" w:rsidP="003F1C69">
      <w:pPr>
        <w:tabs>
          <w:tab w:val="left" w:pos="10260"/>
        </w:tabs>
        <w:spacing w:line="276" w:lineRule="auto"/>
        <w:ind w:left="360"/>
      </w:pPr>
      <w:r>
        <w:t xml:space="preserve">    if (@$_GET['dusername'] &amp;&amp; $_SESSION['key'] == '54585c506829293a2d4c3b68543b316e2e7a2d277858545a36362e5f39') {</w:t>
      </w:r>
    </w:p>
    <w:p w:rsidR="003F1C69" w:rsidRDefault="003F1C69" w:rsidP="003F1C69">
      <w:pPr>
        <w:tabs>
          <w:tab w:val="left" w:pos="10260"/>
        </w:tabs>
        <w:spacing w:line="276" w:lineRule="auto"/>
        <w:ind w:firstLine="360"/>
      </w:pPr>
      <w:r>
        <w:t xml:space="preserve">        $dusername = @$_GET['dusername'];</w:t>
      </w:r>
    </w:p>
    <w:p w:rsidR="003F1C69" w:rsidRDefault="003F1C69" w:rsidP="003F1C69">
      <w:pPr>
        <w:tabs>
          <w:tab w:val="left" w:pos="10260"/>
        </w:tabs>
        <w:spacing w:line="276" w:lineRule="auto"/>
        <w:ind w:left="360"/>
      </w:pPr>
      <w:r>
        <w:t xml:space="preserve">        $r1 = mysqli_query($con, "DELETE FROM rank WHERE username='$dusername' ") or die('Error');</w:t>
      </w:r>
    </w:p>
    <w:p w:rsidR="003F1C69" w:rsidRDefault="003F1C69" w:rsidP="003F1C69">
      <w:pPr>
        <w:tabs>
          <w:tab w:val="left" w:pos="10260"/>
        </w:tabs>
        <w:spacing w:line="276" w:lineRule="auto"/>
        <w:ind w:left="360"/>
      </w:pPr>
      <w:r>
        <w:t xml:space="preserve">        $r2 = mysqli_query($con, "DELETE FROM history WHERE username='$dusername' ") or die('Error');</w:t>
      </w:r>
    </w:p>
    <w:p w:rsidR="003F1C69" w:rsidRDefault="003F1C69" w:rsidP="003F1C69">
      <w:pPr>
        <w:tabs>
          <w:tab w:val="left" w:pos="10260"/>
        </w:tabs>
        <w:spacing w:line="276" w:lineRule="auto"/>
        <w:ind w:left="360"/>
      </w:pPr>
      <w:r>
        <w:t xml:space="preserve">        $result = mysqli_query($con, "DELETE FROM user WHERE username='$dusername' ") or die('Error');</w:t>
      </w:r>
    </w:p>
    <w:p w:rsidR="003F1C69" w:rsidRDefault="003F1C69" w:rsidP="003F1C69">
      <w:pPr>
        <w:tabs>
          <w:tab w:val="left" w:pos="10260"/>
        </w:tabs>
        <w:spacing w:line="276" w:lineRule="auto"/>
        <w:ind w:firstLine="360"/>
      </w:pPr>
      <w:r>
        <w:t xml:space="preserve">        header("location:dash.php?q=1");</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w:t>
      </w:r>
    </w:p>
    <w:p w:rsidR="003F1C69" w:rsidRDefault="003F1C69" w:rsidP="003F1C69">
      <w:pPr>
        <w:tabs>
          <w:tab w:val="left" w:pos="10260"/>
        </w:tabs>
        <w:spacing w:line="276" w:lineRule="auto"/>
        <w:ind w:firstLine="360"/>
      </w:pPr>
      <w:r>
        <w:t>if (isset($_SESSION['key'])) {</w:t>
      </w:r>
    </w:p>
    <w:p w:rsidR="003F1C69" w:rsidRDefault="003F1C69" w:rsidP="003F1C69">
      <w:pPr>
        <w:tabs>
          <w:tab w:val="left" w:pos="10260"/>
        </w:tabs>
        <w:spacing w:line="276" w:lineRule="auto"/>
        <w:ind w:left="360"/>
      </w:pPr>
      <w:r>
        <w:t xml:space="preserve">    if (@$_GET['q'] == 'rmquiz' &amp;&amp; $_SESSION['key'] == '54585c506829293a2d4c3b68543b316e2e7a2d277858545a36362e5f39') {</w:t>
      </w:r>
    </w:p>
    <w:p w:rsidR="003F1C69" w:rsidRDefault="003F1C69" w:rsidP="003F1C69">
      <w:pPr>
        <w:tabs>
          <w:tab w:val="left" w:pos="10260"/>
        </w:tabs>
        <w:spacing w:line="276" w:lineRule="auto"/>
        <w:ind w:firstLine="360"/>
      </w:pPr>
      <w:r>
        <w:t xml:space="preserve">        $eid = @$_GET['eid'];</w:t>
      </w:r>
    </w:p>
    <w:p w:rsidR="003F1C69" w:rsidRDefault="003F1C69" w:rsidP="003F1C69">
      <w:pPr>
        <w:tabs>
          <w:tab w:val="left" w:pos="10260"/>
        </w:tabs>
        <w:spacing w:line="276" w:lineRule="auto"/>
        <w:ind w:firstLine="360"/>
      </w:pPr>
      <w:r>
        <w:t xml:space="preserve">        $result = mysqli_query($con, "SELECT * FROM questions WHERE eid='$eid' ") or die('Error');</w:t>
      </w:r>
    </w:p>
    <w:p w:rsidR="003F1C69" w:rsidRDefault="003F1C69" w:rsidP="003F1C69">
      <w:pPr>
        <w:tabs>
          <w:tab w:val="left" w:pos="10260"/>
        </w:tabs>
        <w:spacing w:line="276" w:lineRule="auto"/>
        <w:ind w:firstLine="360"/>
      </w:pPr>
      <w:r>
        <w:lastRenderedPageBreak/>
        <w:t xml:space="preserve">        while ($row = mysqli_fetch_array($result)) {</w:t>
      </w:r>
    </w:p>
    <w:p w:rsidR="003F1C69" w:rsidRDefault="003F1C69" w:rsidP="003F1C69">
      <w:pPr>
        <w:tabs>
          <w:tab w:val="left" w:pos="10260"/>
        </w:tabs>
        <w:spacing w:line="276" w:lineRule="auto"/>
        <w:ind w:firstLine="360"/>
      </w:pPr>
      <w:r>
        <w:t xml:space="preserve">            $qid = $row['qid'];</w:t>
      </w:r>
    </w:p>
    <w:p w:rsidR="003F1C69" w:rsidRDefault="003F1C69" w:rsidP="003F1C69">
      <w:pPr>
        <w:tabs>
          <w:tab w:val="left" w:pos="10260"/>
        </w:tabs>
        <w:spacing w:line="276" w:lineRule="auto"/>
        <w:ind w:firstLine="360"/>
      </w:pPr>
      <w:r>
        <w:t xml:space="preserve">            $r1 = mysqli_query($con, "DELETE FROM options WHERE qid='$qid'") or die('Error');</w:t>
      </w:r>
    </w:p>
    <w:p w:rsidR="003F1C69" w:rsidRDefault="003F1C69" w:rsidP="003F1C69">
      <w:pPr>
        <w:tabs>
          <w:tab w:val="left" w:pos="10260"/>
        </w:tabs>
        <w:spacing w:line="276" w:lineRule="auto"/>
        <w:ind w:firstLine="360"/>
      </w:pPr>
      <w:r>
        <w:t xml:space="preserve">            $r2 = mysqli_query($con, "DELETE FROM answer WHERE qid='$qid' ") or die('Error');</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$r3 = mysqli_query($con, "DELETE FROM questions WHERE eid='$eid' ") or die('Error');</w:t>
      </w:r>
    </w:p>
    <w:p w:rsidR="003F1C69" w:rsidRDefault="003F1C69" w:rsidP="003F1C69">
      <w:pPr>
        <w:tabs>
          <w:tab w:val="left" w:pos="10260"/>
        </w:tabs>
        <w:spacing w:line="276" w:lineRule="auto"/>
        <w:ind w:firstLine="360"/>
      </w:pPr>
      <w:r>
        <w:t xml:space="preserve">        $r4 = mysqli_query($con, "DELETE FROM quiz WHERE eid='$eid' ") or die('Error');</w:t>
      </w:r>
    </w:p>
    <w:p w:rsidR="003F1C69" w:rsidRDefault="003F1C69" w:rsidP="003F1C69">
      <w:pPr>
        <w:tabs>
          <w:tab w:val="left" w:pos="10260"/>
        </w:tabs>
        <w:spacing w:line="276" w:lineRule="auto"/>
        <w:ind w:firstLine="360"/>
      </w:pPr>
      <w:r>
        <w:t xml:space="preserve">        $r4 = mysqli_query($con, "DELETE FROM history WHERE eid='$eid' ") or die('Error');</w:t>
      </w:r>
    </w:p>
    <w:p w:rsidR="003F1C69" w:rsidRDefault="003F1C69" w:rsidP="003F1C69">
      <w:pPr>
        <w:tabs>
          <w:tab w:val="left" w:pos="10260"/>
        </w:tabs>
        <w:spacing w:line="276" w:lineRule="auto"/>
        <w:ind w:firstLine="360"/>
      </w:pPr>
      <w:r>
        <w:t xml:space="preserve">        header("location:dash.php?q=5");</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w:t>
      </w:r>
    </w:p>
    <w:p w:rsidR="003F1C69" w:rsidRDefault="003F1C69" w:rsidP="003F1C69">
      <w:pPr>
        <w:tabs>
          <w:tab w:val="left" w:pos="10260"/>
        </w:tabs>
        <w:spacing w:line="276" w:lineRule="auto"/>
        <w:ind w:firstLine="360"/>
      </w:pPr>
      <w:r>
        <w:t>if (isset($_SESSION['key'])) {</w:t>
      </w:r>
    </w:p>
    <w:p w:rsidR="003F1C69" w:rsidRDefault="003F1C69" w:rsidP="003F1C69">
      <w:pPr>
        <w:tabs>
          <w:tab w:val="left" w:pos="10260"/>
        </w:tabs>
        <w:spacing w:line="276" w:lineRule="auto"/>
        <w:ind w:left="360"/>
      </w:pPr>
      <w:r>
        <w:t xml:space="preserve">    if (@$_GET['q'] == 'addquiz' &amp;&amp; $_SESSION['key'] == '54585c506829293a2d4c3b68543b316e2e7a2d277858545a36362e5f39') {</w:t>
      </w:r>
    </w:p>
    <w:p w:rsidR="003F1C69" w:rsidRDefault="003F1C69" w:rsidP="003F1C69">
      <w:pPr>
        <w:tabs>
          <w:tab w:val="left" w:pos="10260"/>
        </w:tabs>
        <w:spacing w:line="276" w:lineRule="auto"/>
        <w:ind w:firstLine="360"/>
      </w:pPr>
      <w:r>
        <w:t xml:space="preserve">        $name    = $_POST['name'];</w:t>
      </w:r>
    </w:p>
    <w:p w:rsidR="003F1C69" w:rsidRDefault="003F1C69" w:rsidP="003F1C69">
      <w:pPr>
        <w:tabs>
          <w:tab w:val="left" w:pos="10260"/>
        </w:tabs>
        <w:spacing w:line="276" w:lineRule="auto"/>
        <w:ind w:firstLine="360"/>
      </w:pPr>
      <w:r>
        <w:t xml:space="preserve">        $name    = ucwords(strtolower($name));</w:t>
      </w:r>
    </w:p>
    <w:p w:rsidR="003F1C69" w:rsidRDefault="003F1C69" w:rsidP="003F1C69">
      <w:pPr>
        <w:tabs>
          <w:tab w:val="left" w:pos="10260"/>
        </w:tabs>
        <w:spacing w:line="276" w:lineRule="auto"/>
        <w:ind w:firstLine="360"/>
      </w:pPr>
      <w:r>
        <w:t xml:space="preserve">        $total   = $_POST['total'];</w:t>
      </w:r>
    </w:p>
    <w:p w:rsidR="003F1C69" w:rsidRDefault="003F1C69" w:rsidP="003F1C69">
      <w:pPr>
        <w:tabs>
          <w:tab w:val="left" w:pos="10260"/>
        </w:tabs>
        <w:spacing w:line="276" w:lineRule="auto"/>
        <w:ind w:firstLine="360"/>
      </w:pPr>
      <w:r>
        <w:t xml:space="preserve">        $correct = $_POST['right'];</w:t>
      </w:r>
    </w:p>
    <w:p w:rsidR="003F1C69" w:rsidRDefault="003F1C69" w:rsidP="003F1C69">
      <w:pPr>
        <w:tabs>
          <w:tab w:val="left" w:pos="10260"/>
        </w:tabs>
        <w:spacing w:line="276" w:lineRule="auto"/>
        <w:ind w:firstLine="360"/>
      </w:pPr>
      <w:r>
        <w:t xml:space="preserve">        $wrong   = $_POST['wrong'];</w:t>
      </w:r>
    </w:p>
    <w:p w:rsidR="003F1C69" w:rsidRDefault="003F1C69" w:rsidP="003F1C69">
      <w:pPr>
        <w:tabs>
          <w:tab w:val="left" w:pos="10260"/>
        </w:tabs>
        <w:spacing w:line="276" w:lineRule="auto"/>
        <w:ind w:firstLine="360"/>
      </w:pPr>
      <w:r>
        <w:t xml:space="preserve">        $time    = $_POST['time'];</w:t>
      </w:r>
    </w:p>
    <w:p w:rsidR="003F1C69" w:rsidRDefault="003F1C69" w:rsidP="003F1C69">
      <w:pPr>
        <w:tabs>
          <w:tab w:val="left" w:pos="10260"/>
        </w:tabs>
        <w:spacing w:line="276" w:lineRule="auto"/>
        <w:ind w:firstLine="360"/>
      </w:pPr>
      <w:r>
        <w:t xml:space="preserve">        $status  = "disabled";</w:t>
      </w:r>
    </w:p>
    <w:p w:rsidR="003F1C69" w:rsidRDefault="003F1C69" w:rsidP="003F1C69">
      <w:pPr>
        <w:tabs>
          <w:tab w:val="left" w:pos="10260"/>
        </w:tabs>
        <w:spacing w:line="276" w:lineRule="auto"/>
        <w:ind w:firstLine="360"/>
      </w:pPr>
      <w:r>
        <w:t xml:space="preserve">        $id      = uniqid();</w:t>
      </w:r>
    </w:p>
    <w:p w:rsidR="003F1C69" w:rsidRDefault="003F1C69" w:rsidP="003F1C69">
      <w:pPr>
        <w:tabs>
          <w:tab w:val="left" w:pos="10260"/>
        </w:tabs>
        <w:spacing w:line="276" w:lineRule="auto"/>
        <w:ind w:left="360"/>
      </w:pPr>
      <w:r>
        <w:t xml:space="preserve">        $q3      = mysqli_query($con, "INSERT INTO quiz VALUES(NULL,'$id','$name','$correct','$wrong','$total','$time', 'NOW()','$status')");</w:t>
      </w:r>
    </w:p>
    <w:p w:rsidR="003F1C69" w:rsidRDefault="003F1C69" w:rsidP="003F1C69">
      <w:pPr>
        <w:tabs>
          <w:tab w:val="left" w:pos="10260"/>
        </w:tabs>
        <w:spacing w:line="276" w:lineRule="auto"/>
        <w:ind w:firstLine="360"/>
      </w:pPr>
      <w:r>
        <w:t xml:space="preserve">        header("location:dash.php?q=4&amp;step=2&amp;eid=$id&amp;n=$total");</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w:t>
      </w:r>
    </w:p>
    <w:p w:rsidR="003F1C69" w:rsidRDefault="003F1C69" w:rsidP="003F1C69">
      <w:pPr>
        <w:tabs>
          <w:tab w:val="left" w:pos="10260"/>
        </w:tabs>
        <w:spacing w:line="276" w:lineRule="auto"/>
        <w:ind w:firstLine="360"/>
      </w:pPr>
      <w:r>
        <w:t>if (isset($_SESSION['key'])) {</w:t>
      </w:r>
    </w:p>
    <w:p w:rsidR="003F1C69" w:rsidRDefault="003F1C69" w:rsidP="003F1C69">
      <w:pPr>
        <w:tabs>
          <w:tab w:val="left" w:pos="10260"/>
        </w:tabs>
        <w:spacing w:line="276" w:lineRule="auto"/>
        <w:ind w:left="360"/>
      </w:pPr>
      <w:r>
        <w:t xml:space="preserve">    if (@$_GET['q'] == 'addqns' &amp;&amp; $_SESSION['key'] == '54585c506829293a2d4c3b68543b316e2e7a2d277858545a36362e5f39') {</w:t>
      </w:r>
    </w:p>
    <w:p w:rsidR="003F1C69" w:rsidRDefault="003F1C69" w:rsidP="003F1C69">
      <w:pPr>
        <w:tabs>
          <w:tab w:val="left" w:pos="10260"/>
        </w:tabs>
        <w:spacing w:line="276" w:lineRule="auto"/>
        <w:ind w:firstLine="360"/>
      </w:pPr>
      <w:r>
        <w:t xml:space="preserve">        $n   = @$_GET['n'];</w:t>
      </w:r>
    </w:p>
    <w:p w:rsidR="003F1C69" w:rsidRDefault="003F1C69" w:rsidP="003F1C69">
      <w:pPr>
        <w:tabs>
          <w:tab w:val="left" w:pos="10260"/>
        </w:tabs>
        <w:spacing w:line="276" w:lineRule="auto"/>
        <w:ind w:firstLine="360"/>
      </w:pPr>
      <w:r>
        <w:t xml:space="preserve">        $eid = @$_GET['eid'];</w:t>
      </w:r>
    </w:p>
    <w:p w:rsidR="003F1C69" w:rsidRDefault="003F1C69" w:rsidP="003F1C69">
      <w:pPr>
        <w:tabs>
          <w:tab w:val="left" w:pos="10260"/>
        </w:tabs>
        <w:spacing w:line="276" w:lineRule="auto"/>
        <w:ind w:firstLine="360"/>
      </w:pPr>
      <w:r>
        <w:t xml:space="preserve">        $ch  = @$_GET['ch'];</w:t>
      </w:r>
    </w:p>
    <w:p w:rsidR="003F1C69" w:rsidRDefault="003F1C69" w:rsidP="003F1C69">
      <w:pPr>
        <w:tabs>
          <w:tab w:val="left" w:pos="10260"/>
        </w:tabs>
        <w:spacing w:line="276" w:lineRule="auto"/>
        <w:ind w:firstLine="360"/>
      </w:pPr>
      <w:r>
        <w:t xml:space="preserve">        for ($i = 1; $i &lt;= $n; $i++) {</w:t>
      </w:r>
    </w:p>
    <w:p w:rsidR="003F1C69" w:rsidRDefault="003F1C69" w:rsidP="003F1C69">
      <w:pPr>
        <w:tabs>
          <w:tab w:val="left" w:pos="10260"/>
        </w:tabs>
        <w:spacing w:line="276" w:lineRule="auto"/>
        <w:ind w:firstLine="360"/>
      </w:pPr>
      <w:r>
        <w:t xml:space="preserve">            $qid  = uniqid();</w:t>
      </w:r>
    </w:p>
    <w:p w:rsidR="003F1C69" w:rsidRDefault="003F1C69" w:rsidP="003F1C69">
      <w:pPr>
        <w:tabs>
          <w:tab w:val="left" w:pos="10260"/>
        </w:tabs>
        <w:spacing w:line="276" w:lineRule="auto"/>
        <w:ind w:firstLine="360"/>
      </w:pPr>
      <w:r>
        <w:t xml:space="preserve">            $qns  = addslashes($_POST['qns' . $i]);</w:t>
      </w:r>
    </w:p>
    <w:p w:rsidR="003F1C69" w:rsidRDefault="003F1C69" w:rsidP="003F1C69">
      <w:pPr>
        <w:tabs>
          <w:tab w:val="left" w:pos="10260"/>
        </w:tabs>
        <w:spacing w:line="276" w:lineRule="auto"/>
        <w:ind w:left="360"/>
      </w:pPr>
      <w:r>
        <w:t xml:space="preserve">            $q3   = mysqli_query($con, "INSERT INTO questions VALUES  (NULL,'$eid','$qid','$qns' , '$ch' , '$i')") or die();</w:t>
      </w:r>
    </w:p>
    <w:p w:rsidR="003F1C69" w:rsidRDefault="003F1C69" w:rsidP="003F1C69">
      <w:pPr>
        <w:tabs>
          <w:tab w:val="left" w:pos="10260"/>
        </w:tabs>
        <w:spacing w:line="276" w:lineRule="auto"/>
        <w:ind w:firstLine="360"/>
      </w:pPr>
      <w:r>
        <w:t xml:space="preserve">            $oaid = uniqid();</w:t>
      </w:r>
    </w:p>
    <w:p w:rsidR="003F1C69" w:rsidRDefault="003F1C69" w:rsidP="003F1C69">
      <w:pPr>
        <w:tabs>
          <w:tab w:val="left" w:pos="10260"/>
        </w:tabs>
        <w:spacing w:line="276" w:lineRule="auto"/>
        <w:ind w:firstLine="360"/>
      </w:pPr>
      <w:r>
        <w:t xml:space="preserve">            $obid = uniqid();</w:t>
      </w:r>
    </w:p>
    <w:p w:rsidR="003F1C69" w:rsidRDefault="003F1C69" w:rsidP="003F1C69">
      <w:pPr>
        <w:tabs>
          <w:tab w:val="left" w:pos="10260"/>
        </w:tabs>
        <w:spacing w:line="276" w:lineRule="auto"/>
        <w:ind w:firstLine="360"/>
      </w:pPr>
      <w:r>
        <w:lastRenderedPageBreak/>
        <w:t xml:space="preserve">            $ocid = uniqid();</w:t>
      </w:r>
    </w:p>
    <w:p w:rsidR="003F1C69" w:rsidRDefault="003F1C69" w:rsidP="003F1C69">
      <w:pPr>
        <w:tabs>
          <w:tab w:val="left" w:pos="10260"/>
        </w:tabs>
        <w:spacing w:line="276" w:lineRule="auto"/>
        <w:ind w:firstLine="360"/>
      </w:pPr>
      <w:r>
        <w:t xml:space="preserve">            $odid = uniqid();</w:t>
      </w:r>
    </w:p>
    <w:p w:rsidR="003F1C69" w:rsidRDefault="003F1C69" w:rsidP="003F1C69">
      <w:pPr>
        <w:tabs>
          <w:tab w:val="left" w:pos="10260"/>
        </w:tabs>
        <w:spacing w:line="276" w:lineRule="auto"/>
        <w:ind w:firstLine="360"/>
      </w:pPr>
      <w:r>
        <w:t xml:space="preserve">            $a    = addslashes($_POST[$i . '1']);</w:t>
      </w:r>
    </w:p>
    <w:p w:rsidR="003F1C69" w:rsidRDefault="003F1C69" w:rsidP="003F1C69">
      <w:pPr>
        <w:tabs>
          <w:tab w:val="left" w:pos="10260"/>
        </w:tabs>
        <w:spacing w:line="276" w:lineRule="auto"/>
        <w:ind w:firstLine="360"/>
      </w:pPr>
      <w:r>
        <w:t xml:space="preserve">            $b    = addslashes($_POST[$i . '2']);</w:t>
      </w:r>
    </w:p>
    <w:p w:rsidR="003F1C69" w:rsidRDefault="003F1C69" w:rsidP="003F1C69">
      <w:pPr>
        <w:tabs>
          <w:tab w:val="left" w:pos="10260"/>
        </w:tabs>
        <w:spacing w:line="276" w:lineRule="auto"/>
        <w:ind w:firstLine="360"/>
      </w:pPr>
      <w:r>
        <w:t xml:space="preserve">            $c    = addslashes($_POST[$i . '3']);</w:t>
      </w:r>
    </w:p>
    <w:p w:rsidR="003F1C69" w:rsidRDefault="003F1C69" w:rsidP="003F1C69">
      <w:pPr>
        <w:tabs>
          <w:tab w:val="left" w:pos="10260"/>
        </w:tabs>
        <w:spacing w:line="276" w:lineRule="auto"/>
        <w:ind w:firstLine="360"/>
      </w:pPr>
      <w:r>
        <w:t xml:space="preserve">            $d    = addslashes($_POST[$i . '4']);</w:t>
      </w:r>
    </w:p>
    <w:p w:rsidR="003F1C69" w:rsidRDefault="003F1C69" w:rsidP="003F1C69">
      <w:pPr>
        <w:tabs>
          <w:tab w:val="left" w:pos="10260"/>
        </w:tabs>
        <w:spacing w:line="276" w:lineRule="auto"/>
        <w:ind w:left="360"/>
      </w:pPr>
      <w:r>
        <w:t xml:space="preserve">            $qa = mysqli_query($con, "INSERT INTO options VALUES  (NULL,'$qid','$a','$oaid')") or die('Error61');</w:t>
      </w:r>
    </w:p>
    <w:p w:rsidR="003F1C69" w:rsidRDefault="003F1C69" w:rsidP="003F1C69">
      <w:pPr>
        <w:tabs>
          <w:tab w:val="left" w:pos="10260"/>
        </w:tabs>
        <w:spacing w:line="276" w:lineRule="auto"/>
        <w:ind w:left="360"/>
      </w:pPr>
      <w:r>
        <w:t xml:space="preserve">            $qb = mysqli_query($con, "INSERT INTO options VALUES  (NULL,'$qid','$b','$obid')") or die('Error62');</w:t>
      </w:r>
    </w:p>
    <w:p w:rsidR="003F1C69" w:rsidRDefault="003F1C69" w:rsidP="003F1C69">
      <w:pPr>
        <w:tabs>
          <w:tab w:val="left" w:pos="10260"/>
        </w:tabs>
        <w:spacing w:line="276" w:lineRule="auto"/>
        <w:ind w:left="360"/>
      </w:pPr>
      <w:r>
        <w:t xml:space="preserve">            $qb = mysqli_query($con, "INSERT INTO options VALUES  (NULL,'$qid','$c','$ocid')") or die('Error63'.mysqli_error($con));</w:t>
      </w:r>
    </w:p>
    <w:p w:rsidR="003F1C69" w:rsidRDefault="003F1C69" w:rsidP="003F1C69">
      <w:pPr>
        <w:tabs>
          <w:tab w:val="left" w:pos="10260"/>
        </w:tabs>
        <w:spacing w:line="276" w:lineRule="auto"/>
        <w:ind w:left="360"/>
      </w:pPr>
      <w:r>
        <w:t xml:space="preserve">            $qd = mysqli_query($con, "INSERT INTO options VALUES  (NULL,'$qid','$d','$odid')") or die('Error64');</w:t>
      </w:r>
    </w:p>
    <w:p w:rsidR="003F1C69" w:rsidRDefault="003F1C69" w:rsidP="003F1C69">
      <w:pPr>
        <w:tabs>
          <w:tab w:val="left" w:pos="10260"/>
        </w:tabs>
        <w:spacing w:line="276" w:lineRule="auto"/>
        <w:ind w:firstLine="360"/>
      </w:pPr>
      <w:r>
        <w:t xml:space="preserve">            $e = $_POST['ans' . $i];</w:t>
      </w:r>
    </w:p>
    <w:p w:rsidR="003F1C69" w:rsidRDefault="003F1C69" w:rsidP="003F1C69">
      <w:pPr>
        <w:tabs>
          <w:tab w:val="left" w:pos="10260"/>
        </w:tabs>
        <w:spacing w:line="276" w:lineRule="auto"/>
        <w:ind w:firstLine="360"/>
      </w:pPr>
      <w:r>
        <w:t xml:space="preserve">            switch ($e) {</w:t>
      </w:r>
    </w:p>
    <w:p w:rsidR="003F1C69" w:rsidRDefault="003F1C69" w:rsidP="003F1C69">
      <w:pPr>
        <w:tabs>
          <w:tab w:val="left" w:pos="10260"/>
        </w:tabs>
        <w:spacing w:line="276" w:lineRule="auto"/>
        <w:ind w:firstLine="360"/>
      </w:pPr>
      <w:r>
        <w:t xml:space="preserve">                case 'a':</w:t>
      </w:r>
    </w:p>
    <w:p w:rsidR="003F1C69" w:rsidRDefault="003F1C69" w:rsidP="003F1C69">
      <w:pPr>
        <w:tabs>
          <w:tab w:val="left" w:pos="10260"/>
        </w:tabs>
        <w:spacing w:line="276" w:lineRule="auto"/>
        <w:ind w:firstLine="360"/>
      </w:pPr>
      <w:r>
        <w:t xml:space="preserve">                    $ansid = $oaid;</w:t>
      </w:r>
    </w:p>
    <w:p w:rsidR="003F1C69" w:rsidRDefault="003F1C69" w:rsidP="003F1C69">
      <w:pPr>
        <w:tabs>
          <w:tab w:val="left" w:pos="10260"/>
        </w:tabs>
        <w:spacing w:line="276" w:lineRule="auto"/>
        <w:ind w:firstLine="360"/>
      </w:pPr>
      <w:r>
        <w:t xml:space="preserve">                    break;</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case 'b':</w:t>
      </w:r>
    </w:p>
    <w:p w:rsidR="003F1C69" w:rsidRDefault="003F1C69" w:rsidP="003F1C69">
      <w:pPr>
        <w:tabs>
          <w:tab w:val="left" w:pos="10260"/>
        </w:tabs>
        <w:spacing w:line="276" w:lineRule="auto"/>
        <w:ind w:firstLine="360"/>
      </w:pPr>
      <w:r>
        <w:t xml:space="preserve">                    $ansid = $obid;</w:t>
      </w:r>
    </w:p>
    <w:p w:rsidR="003F1C69" w:rsidRDefault="003F1C69" w:rsidP="003F1C69">
      <w:pPr>
        <w:tabs>
          <w:tab w:val="left" w:pos="10260"/>
        </w:tabs>
        <w:spacing w:line="276" w:lineRule="auto"/>
        <w:ind w:firstLine="360"/>
      </w:pPr>
      <w:r>
        <w:t xml:space="preserve">                    break;</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case 'c':</w:t>
      </w:r>
    </w:p>
    <w:p w:rsidR="003F1C69" w:rsidRDefault="003F1C69" w:rsidP="003F1C69">
      <w:pPr>
        <w:tabs>
          <w:tab w:val="left" w:pos="10260"/>
        </w:tabs>
        <w:spacing w:line="276" w:lineRule="auto"/>
        <w:ind w:firstLine="360"/>
      </w:pPr>
      <w:r>
        <w:t xml:space="preserve">                    $ansid = $ocid;</w:t>
      </w:r>
    </w:p>
    <w:p w:rsidR="003F1C69" w:rsidRDefault="003F1C69" w:rsidP="003F1C69">
      <w:pPr>
        <w:tabs>
          <w:tab w:val="left" w:pos="10260"/>
        </w:tabs>
        <w:spacing w:line="276" w:lineRule="auto"/>
        <w:ind w:firstLine="360"/>
      </w:pPr>
      <w:r>
        <w:t xml:space="preserve">                    break;</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case 'd':</w:t>
      </w:r>
    </w:p>
    <w:p w:rsidR="003F1C69" w:rsidRDefault="003F1C69" w:rsidP="003F1C69">
      <w:pPr>
        <w:tabs>
          <w:tab w:val="left" w:pos="10260"/>
        </w:tabs>
        <w:spacing w:line="276" w:lineRule="auto"/>
        <w:ind w:firstLine="360"/>
      </w:pPr>
      <w:r>
        <w:t xml:space="preserve">                    $ansid = $odid;</w:t>
      </w:r>
    </w:p>
    <w:p w:rsidR="003F1C69" w:rsidRDefault="003F1C69" w:rsidP="003F1C69">
      <w:pPr>
        <w:tabs>
          <w:tab w:val="left" w:pos="10260"/>
        </w:tabs>
        <w:spacing w:line="276" w:lineRule="auto"/>
        <w:ind w:firstLine="360"/>
      </w:pPr>
      <w:r>
        <w:t xml:space="preserve">                    break;</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default:</w:t>
      </w:r>
    </w:p>
    <w:p w:rsidR="003F1C69" w:rsidRDefault="003F1C69" w:rsidP="003F1C69">
      <w:pPr>
        <w:tabs>
          <w:tab w:val="left" w:pos="10260"/>
        </w:tabs>
        <w:spacing w:line="276" w:lineRule="auto"/>
        <w:ind w:firstLine="360"/>
      </w:pPr>
      <w:r>
        <w:t xml:space="preserve">                    $ansid = $oaid;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$qans = mysqli_query($con, "INSERT INTO answer VALUES  (NULL,'$qid','$ansid')");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header("location:dash.php?q=0");</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lastRenderedPageBreak/>
        <w:t>}</w:t>
      </w:r>
    </w:p>
    <w:p w:rsidR="003F1C69" w:rsidRDefault="003F1C69" w:rsidP="003F1C69">
      <w:pPr>
        <w:tabs>
          <w:tab w:val="left" w:pos="10260"/>
        </w:tabs>
        <w:spacing w:line="276" w:lineRule="auto"/>
        <w:ind w:left="360"/>
      </w:pPr>
      <w:r>
        <w:t>if (@$_GET['q'] == 'quiz' &amp;&amp; @$_GET['step'] == 2 &amp;&amp; isset($_SESSION['6e447159425d2d']) &amp;&amp; $_SESSION['6e447159425d2d'] == "6e447159425d2d" &amp;&amp; isset($_POST['ans']) &amp;&amp; (!isset($_GET['delanswer']))) {</w:t>
      </w:r>
    </w:p>
    <w:p w:rsidR="003F1C69" w:rsidRDefault="003F1C69" w:rsidP="003F1C69">
      <w:pPr>
        <w:tabs>
          <w:tab w:val="left" w:pos="10260"/>
        </w:tabs>
        <w:spacing w:line="276" w:lineRule="auto"/>
        <w:ind w:firstLine="360"/>
      </w:pPr>
      <w:r>
        <w:t xml:space="preserve">    $eid   = @$_GET['eid'];</w:t>
      </w:r>
    </w:p>
    <w:p w:rsidR="003F1C69" w:rsidRDefault="003F1C69" w:rsidP="003F1C69">
      <w:pPr>
        <w:tabs>
          <w:tab w:val="left" w:pos="10260"/>
        </w:tabs>
        <w:spacing w:line="276" w:lineRule="auto"/>
        <w:ind w:firstLine="360"/>
      </w:pPr>
      <w:r>
        <w:t xml:space="preserve">    $sn    = @$_GET['n'];</w:t>
      </w:r>
    </w:p>
    <w:p w:rsidR="003F1C69" w:rsidRDefault="003F1C69" w:rsidP="003F1C69">
      <w:pPr>
        <w:tabs>
          <w:tab w:val="left" w:pos="10260"/>
        </w:tabs>
        <w:spacing w:line="276" w:lineRule="auto"/>
        <w:ind w:firstLine="360"/>
      </w:pPr>
      <w:r>
        <w:t xml:space="preserve">    $total = @$_GET['t'];</w:t>
      </w:r>
    </w:p>
    <w:p w:rsidR="003F1C69" w:rsidRDefault="003F1C69" w:rsidP="003F1C69">
      <w:pPr>
        <w:tabs>
          <w:tab w:val="left" w:pos="10260"/>
        </w:tabs>
        <w:spacing w:line="276" w:lineRule="auto"/>
        <w:ind w:firstLine="360"/>
      </w:pPr>
      <w:r>
        <w:t xml:space="preserve">    $ans   = $_POST['ans'];</w:t>
      </w:r>
    </w:p>
    <w:p w:rsidR="003F1C69" w:rsidRDefault="003F1C69" w:rsidP="003F1C69">
      <w:pPr>
        <w:tabs>
          <w:tab w:val="left" w:pos="10260"/>
        </w:tabs>
        <w:spacing w:line="276" w:lineRule="auto"/>
        <w:ind w:firstLine="360"/>
      </w:pPr>
      <w:r>
        <w:t xml:space="preserve">    $qid   = @$_GET['qid'];</w:t>
      </w:r>
    </w:p>
    <w:p w:rsidR="003F1C69" w:rsidRDefault="003F1C69" w:rsidP="003F1C69">
      <w:pPr>
        <w:tabs>
          <w:tab w:val="left" w:pos="10260"/>
        </w:tabs>
        <w:spacing w:line="276" w:lineRule="auto"/>
        <w:ind w:left="360"/>
      </w:pPr>
      <w:r>
        <w:t xml:space="preserve">    $q = mysqli_query($con, "SELECT * FROM history WHERE username='$username' AND eid='$_GET[eid]' ") or die('Error197');</w:t>
      </w:r>
    </w:p>
    <w:p w:rsidR="003F1C69" w:rsidRDefault="003F1C69" w:rsidP="003F1C69">
      <w:pPr>
        <w:tabs>
          <w:tab w:val="left" w:pos="10260"/>
        </w:tabs>
        <w:spacing w:line="276" w:lineRule="auto"/>
        <w:ind w:firstLine="360"/>
      </w:pPr>
      <w:r>
        <w:t xml:space="preserve">    if (mysqli_num_rows($q) &gt; 0) {</w:t>
      </w:r>
    </w:p>
    <w:p w:rsidR="003F1C69" w:rsidRDefault="003F1C69" w:rsidP="003F1C69">
      <w:pPr>
        <w:tabs>
          <w:tab w:val="left" w:pos="10260"/>
        </w:tabs>
        <w:spacing w:line="276" w:lineRule="auto"/>
        <w:ind w:left="360"/>
      </w:pPr>
      <w:r>
        <w:t xml:space="preserve">        $q = mysqli_query($con, "SELECT * FROM history WHERE username='$_SESSION[username]' AND eid='$_GET[eid]' ") or die('Error197');</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$time   = $row['timestamp'];</w:t>
      </w:r>
    </w:p>
    <w:p w:rsidR="003F1C69" w:rsidRDefault="003F1C69" w:rsidP="003F1C69">
      <w:pPr>
        <w:tabs>
          <w:tab w:val="left" w:pos="10260"/>
        </w:tabs>
        <w:spacing w:line="276" w:lineRule="auto"/>
        <w:ind w:firstLine="360"/>
      </w:pPr>
      <w:r>
        <w:t xml:space="preserve">            $status = $row['status'];</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left="360"/>
      </w:pPr>
      <w:r>
        <w:t xml:space="preserve">        $q = mysqli_query($con, "SELECT * FROM quiz WHERE eid='$_GET[eid]' ") or die('Error197');</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$ttime   = $row['time'];</w:t>
      </w:r>
    </w:p>
    <w:p w:rsidR="003F1C69" w:rsidRDefault="003F1C69" w:rsidP="003F1C69">
      <w:pPr>
        <w:tabs>
          <w:tab w:val="left" w:pos="10260"/>
        </w:tabs>
        <w:spacing w:line="276" w:lineRule="auto"/>
        <w:ind w:firstLine="360"/>
      </w:pPr>
      <w:r>
        <w:t xml:space="preserve">            $qstatus = $row['status'];</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$remaining = (($ttime * 60) - ((time() - $time)));</w:t>
      </w:r>
    </w:p>
    <w:p w:rsidR="003F1C69" w:rsidRDefault="003F1C69" w:rsidP="003F1C69">
      <w:pPr>
        <w:tabs>
          <w:tab w:val="left" w:pos="10260"/>
        </w:tabs>
        <w:spacing w:line="276" w:lineRule="auto"/>
        <w:ind w:firstLine="360"/>
      </w:pPr>
      <w:r>
        <w:t xml:space="preserve">        if ($status == "ongoing" &amp;&amp; $remaining &gt; 0 &amp;&amp; $qstatus == "enabled") {</w:t>
      </w:r>
    </w:p>
    <w:p w:rsidR="003F1C69" w:rsidRDefault="003F1C69" w:rsidP="003F1C69">
      <w:pPr>
        <w:tabs>
          <w:tab w:val="left" w:pos="10260"/>
        </w:tabs>
        <w:spacing w:line="276" w:lineRule="auto"/>
        <w:ind w:left="360"/>
      </w:pPr>
      <w:r>
        <w:t xml:space="preserve">            $q = mysqli_query($con, "SELECT * FROM user_answer WHERE eid='$_GET[eid]' AND username='$_SESSION[username]' AND qid='$qid' ") or die('Error115');</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$prevans = $row['ans'];</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$q = mysqli_query($con, "SELECT * FROM answer WHERE qid='$qid' ");</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$ansid = $row['ansid'];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left="360"/>
      </w:pPr>
      <w:r>
        <w:t xml:space="preserve">            $q = mysqli_query($con, "SELECT * FROM user_answer WHERE username='$_SESSION[username]' AND eid='$_GET[eid]' AND qid='$qid' ") or die('Error1977');</w:t>
      </w:r>
    </w:p>
    <w:p w:rsidR="003F1C69" w:rsidRDefault="003F1C69" w:rsidP="003F1C69">
      <w:pPr>
        <w:tabs>
          <w:tab w:val="left" w:pos="10260"/>
        </w:tabs>
        <w:spacing w:line="276" w:lineRule="auto"/>
        <w:ind w:firstLine="360"/>
      </w:pPr>
      <w:r>
        <w:t xml:space="preserve">            if (mysqli_num_rows($q) != 0) {</w:t>
      </w:r>
    </w:p>
    <w:p w:rsidR="003F1C69" w:rsidRDefault="003F1C69" w:rsidP="003F1C69">
      <w:pPr>
        <w:tabs>
          <w:tab w:val="left" w:pos="10260"/>
        </w:tabs>
        <w:spacing w:line="276" w:lineRule="auto"/>
        <w:ind w:left="360"/>
      </w:pPr>
      <w:r>
        <w:t xml:space="preserve">                $q = mysqli_query($con, "UPDATE user_answer SET ans='$ans' WHERE username='$_SESSION[username]' AND eid='$_GET[eid]' AND qid='$qid' ") or die('Error197');</w:t>
      </w:r>
    </w:p>
    <w:p w:rsidR="003F1C69" w:rsidRDefault="003F1C69" w:rsidP="003F1C69">
      <w:pPr>
        <w:tabs>
          <w:tab w:val="left" w:pos="10260"/>
        </w:tabs>
        <w:spacing w:line="276" w:lineRule="auto"/>
        <w:ind w:firstLine="360"/>
      </w:pPr>
      <w:r>
        <w:lastRenderedPageBreak/>
        <w:t xml:space="preserve">            } else {</w:t>
      </w:r>
    </w:p>
    <w:p w:rsidR="003F1C69" w:rsidRDefault="003F1C69" w:rsidP="003F1C69">
      <w:pPr>
        <w:tabs>
          <w:tab w:val="left" w:pos="10260"/>
        </w:tabs>
        <w:spacing w:line="276" w:lineRule="auto"/>
        <w:ind w:left="360"/>
      </w:pPr>
      <w:r>
        <w:t xml:space="preserve">                $q = mysqli_query($con, "INSERT INTO user_answer VALUES(NULL,'$qid','$ans','$ansid','$_GET[eid]','$_SESSION[username]')");</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left="360"/>
      </w:pPr>
      <w:r>
        <w:t xml:space="preserve">            $q = mysqli_query($con, "SELECT * FROM options WHERE qid='$qid' AND optionid='$ans'");</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$option = $row['option'];</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if ($ans == $ansid) {</w:t>
      </w:r>
    </w:p>
    <w:p w:rsidR="003F1C69" w:rsidRDefault="003F1C69" w:rsidP="003F1C69">
      <w:pPr>
        <w:tabs>
          <w:tab w:val="left" w:pos="10260"/>
        </w:tabs>
        <w:spacing w:line="276" w:lineRule="auto"/>
        <w:ind w:firstLine="360"/>
      </w:pPr>
      <w:r>
        <w:t xml:space="preserve">                $q = mysqli_query($con, "SELECT * FROM quiz WHERE eid='$eid' ");</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$correct = $row['correct'];</w:t>
      </w:r>
    </w:p>
    <w:p w:rsidR="003F1C69" w:rsidRDefault="003F1C69" w:rsidP="003F1C69">
      <w:pPr>
        <w:tabs>
          <w:tab w:val="left" w:pos="10260"/>
        </w:tabs>
        <w:spacing w:line="276" w:lineRule="auto"/>
        <w:ind w:firstLine="360"/>
      </w:pPr>
      <w:r>
        <w:t xml:space="preserve">                    $wrong   = $row['wrong'];</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left="360"/>
      </w:pPr>
      <w:r>
        <w:t xml:space="preserve">                $q = mysqli_query($con, "SELECT * FROM history WHERE eid='$eid' AND username='$username' ") or die('Error115');</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 = $row['score'];</w:t>
      </w:r>
    </w:p>
    <w:p w:rsidR="003F1C69" w:rsidRDefault="003F1C69" w:rsidP="003F1C69">
      <w:pPr>
        <w:tabs>
          <w:tab w:val="left" w:pos="10260"/>
        </w:tabs>
        <w:spacing w:line="276" w:lineRule="auto"/>
        <w:ind w:firstLine="360"/>
      </w:pPr>
      <w:r>
        <w:t xml:space="preserve">                    $r = $row['correct'];</w:t>
      </w:r>
    </w:p>
    <w:p w:rsidR="003F1C69" w:rsidRDefault="003F1C69" w:rsidP="003F1C69">
      <w:pPr>
        <w:tabs>
          <w:tab w:val="left" w:pos="10260"/>
        </w:tabs>
        <w:spacing w:line="276" w:lineRule="auto"/>
        <w:ind w:firstLine="360"/>
      </w:pPr>
      <w:r>
        <w:t xml:space="preserve">                    $w = $row['wrong'];</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if (isset($prevans) &amp;&amp; $prevans == $ansid) {</w:t>
      </w:r>
    </w:p>
    <w:p w:rsidR="003F1C69" w:rsidRDefault="003F1C69" w:rsidP="003F1C69">
      <w:pPr>
        <w:tabs>
          <w:tab w:val="left" w:pos="10260"/>
        </w:tabs>
        <w:spacing w:line="276" w:lineRule="auto"/>
        <w:ind w:firstLine="360"/>
      </w:pPr>
      <w:r>
        <w:t xml:space="preserve">                } else if (isset($prevans) &amp;&amp; $prevans != $ansid) {</w:t>
      </w:r>
    </w:p>
    <w:p w:rsidR="003F1C69" w:rsidRDefault="003F1C69" w:rsidP="003F1C69">
      <w:pPr>
        <w:tabs>
          <w:tab w:val="left" w:pos="10260"/>
        </w:tabs>
        <w:spacing w:line="276" w:lineRule="auto"/>
        <w:ind w:firstLine="360"/>
      </w:pPr>
      <w:r>
        <w:t xml:space="preserve">                    $r++;</w:t>
      </w:r>
    </w:p>
    <w:p w:rsidR="003F1C69" w:rsidRDefault="003F1C69" w:rsidP="003F1C69">
      <w:pPr>
        <w:tabs>
          <w:tab w:val="left" w:pos="10260"/>
        </w:tabs>
        <w:spacing w:line="276" w:lineRule="auto"/>
        <w:ind w:firstLine="360"/>
      </w:pPr>
      <w:r>
        <w:t xml:space="preserve">                    $w--;</w:t>
      </w:r>
    </w:p>
    <w:p w:rsidR="003F1C69" w:rsidRDefault="003F1C69" w:rsidP="003F1C69">
      <w:pPr>
        <w:tabs>
          <w:tab w:val="left" w:pos="10260"/>
        </w:tabs>
        <w:spacing w:line="276" w:lineRule="auto"/>
        <w:ind w:firstLine="360"/>
      </w:pPr>
      <w:r>
        <w:t xml:space="preserve">                    $s = $s + $correct + $wrong;</w:t>
      </w:r>
    </w:p>
    <w:p w:rsidR="003F1C69" w:rsidRDefault="003F1C69" w:rsidP="003F1C69">
      <w:pPr>
        <w:tabs>
          <w:tab w:val="left" w:pos="10260"/>
        </w:tabs>
        <w:spacing w:line="276" w:lineRule="auto"/>
        <w:ind w:left="360"/>
      </w:pPr>
      <w:r>
        <w:t xml:space="preserve">                    $q = mysqli_query($con, "UPDATE `history` SET `score`=$s,`level`=$sn,`correct`=$r,`wrong`=$w, date= NOW()  WHERE  username = '$username' AND eid = '$eid'") or die('Error13');</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$r++;</w:t>
      </w:r>
    </w:p>
    <w:p w:rsidR="003F1C69" w:rsidRDefault="003F1C69" w:rsidP="003F1C69">
      <w:pPr>
        <w:tabs>
          <w:tab w:val="left" w:pos="10260"/>
        </w:tabs>
        <w:spacing w:line="276" w:lineRule="auto"/>
        <w:ind w:firstLine="360"/>
      </w:pPr>
      <w:r>
        <w:t xml:space="preserve">                    $s = $s + $correct;</w:t>
      </w:r>
    </w:p>
    <w:p w:rsidR="003F1C69" w:rsidRDefault="003F1C69" w:rsidP="003F1C69">
      <w:pPr>
        <w:tabs>
          <w:tab w:val="left" w:pos="10260"/>
        </w:tabs>
        <w:spacing w:line="276" w:lineRule="auto"/>
        <w:ind w:left="360"/>
      </w:pPr>
      <w:r>
        <w:t xml:space="preserve">                    $q = mysqli_query($con, "UPDATE `history` SET `score`=$s,`level`=$sn,`correct`=$r, date= NOW()  WHERE  username = '$username' AND eid = '$eid'") or die('Error14');</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$q = mysqli_query($con, "SELECT * FROM quiz WHERE eid='$eid' ") or die('Error129');</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$wrong   = $row['wrong'];</w:t>
      </w:r>
    </w:p>
    <w:p w:rsidR="003F1C69" w:rsidRDefault="003F1C69" w:rsidP="003F1C69">
      <w:pPr>
        <w:tabs>
          <w:tab w:val="left" w:pos="10260"/>
        </w:tabs>
        <w:spacing w:line="276" w:lineRule="auto"/>
        <w:ind w:firstLine="360"/>
      </w:pPr>
      <w:r>
        <w:t xml:space="preserve">                    $correct = $row['correct'];</w:t>
      </w:r>
    </w:p>
    <w:p w:rsidR="003F1C69" w:rsidRDefault="003F1C69" w:rsidP="003F1C69">
      <w:pPr>
        <w:tabs>
          <w:tab w:val="left" w:pos="10260"/>
        </w:tabs>
        <w:spacing w:line="276" w:lineRule="auto"/>
        <w:ind w:firstLine="360"/>
      </w:pPr>
      <w:r>
        <w:lastRenderedPageBreak/>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left="360"/>
      </w:pPr>
      <w:r>
        <w:t xml:space="preserve">                $q = mysqli_query($con, "SELECT * FROM history WHERE eid='$eid' AND username='$username' ") or die('Error139');</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 = $row['score'];</w:t>
      </w:r>
    </w:p>
    <w:p w:rsidR="003F1C69" w:rsidRDefault="003F1C69" w:rsidP="003F1C69">
      <w:pPr>
        <w:tabs>
          <w:tab w:val="left" w:pos="10260"/>
        </w:tabs>
        <w:spacing w:line="276" w:lineRule="auto"/>
        <w:ind w:firstLine="360"/>
      </w:pPr>
      <w:r>
        <w:t xml:space="preserve">                    $w = $row['wrong'];</w:t>
      </w:r>
    </w:p>
    <w:p w:rsidR="003F1C69" w:rsidRDefault="003F1C69" w:rsidP="003F1C69">
      <w:pPr>
        <w:tabs>
          <w:tab w:val="left" w:pos="10260"/>
        </w:tabs>
        <w:spacing w:line="276" w:lineRule="auto"/>
        <w:ind w:firstLine="360"/>
      </w:pPr>
      <w:r>
        <w:t xml:space="preserve">                    $r = $row['correct'];</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if (isset($prevans) &amp;&amp; $prevans != $ansid) {</w:t>
      </w:r>
    </w:p>
    <w:p w:rsidR="003F1C69" w:rsidRDefault="003F1C69" w:rsidP="003F1C69">
      <w:pPr>
        <w:tabs>
          <w:tab w:val="left" w:pos="10260"/>
        </w:tabs>
        <w:spacing w:line="276" w:lineRule="auto"/>
        <w:ind w:firstLine="360"/>
      </w:pPr>
      <w:r>
        <w:t xml:space="preserve">                } else if (isset($prevans) &amp;&amp; $prevans == $ansid) {</w:t>
      </w:r>
    </w:p>
    <w:p w:rsidR="003F1C69" w:rsidRDefault="003F1C69" w:rsidP="003F1C69">
      <w:pPr>
        <w:tabs>
          <w:tab w:val="left" w:pos="10260"/>
        </w:tabs>
        <w:spacing w:line="276" w:lineRule="auto"/>
        <w:ind w:firstLine="360"/>
      </w:pPr>
      <w:r>
        <w:t xml:space="preserve">                    $r--;</w:t>
      </w:r>
    </w:p>
    <w:p w:rsidR="003F1C69" w:rsidRDefault="003F1C69" w:rsidP="003F1C69">
      <w:pPr>
        <w:tabs>
          <w:tab w:val="left" w:pos="10260"/>
        </w:tabs>
        <w:spacing w:line="276" w:lineRule="auto"/>
        <w:ind w:firstLine="360"/>
      </w:pPr>
      <w:r>
        <w:t xml:space="preserve">                    $w++;</w:t>
      </w:r>
    </w:p>
    <w:p w:rsidR="003F1C69" w:rsidRDefault="003F1C69" w:rsidP="003F1C69">
      <w:pPr>
        <w:tabs>
          <w:tab w:val="left" w:pos="10260"/>
        </w:tabs>
        <w:spacing w:line="276" w:lineRule="auto"/>
        <w:ind w:firstLine="360"/>
      </w:pPr>
      <w:r>
        <w:t xml:space="preserve">                    $s = $s - $correct - $wrong;</w:t>
      </w:r>
    </w:p>
    <w:p w:rsidR="003F1C69" w:rsidRDefault="003F1C69" w:rsidP="003F1C69">
      <w:pPr>
        <w:tabs>
          <w:tab w:val="left" w:pos="10260"/>
        </w:tabs>
        <w:spacing w:line="276" w:lineRule="auto"/>
        <w:ind w:left="360"/>
      </w:pPr>
      <w:r>
        <w:t xml:space="preserve">                    $q = mysqli_query($con, "UPDATE `history` SET `score`=$s,`level`=$sn,`wrong`=$w,`correct`=$r, date= NOW()  WHERE  username = '$username' AND eid = '$eid'") or die('Error11');</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$w++;</w:t>
      </w:r>
    </w:p>
    <w:p w:rsidR="003F1C69" w:rsidRDefault="003F1C69" w:rsidP="003F1C69">
      <w:pPr>
        <w:tabs>
          <w:tab w:val="left" w:pos="10260"/>
        </w:tabs>
        <w:spacing w:line="276" w:lineRule="auto"/>
        <w:ind w:firstLine="360"/>
      </w:pPr>
      <w:r>
        <w:t xml:space="preserve">                    $s = $s - $wrong;</w:t>
      </w:r>
    </w:p>
    <w:p w:rsidR="003F1C69" w:rsidRDefault="003F1C69" w:rsidP="003F1C69">
      <w:pPr>
        <w:tabs>
          <w:tab w:val="left" w:pos="10260"/>
        </w:tabs>
        <w:spacing w:line="276" w:lineRule="auto"/>
        <w:ind w:left="360"/>
      </w:pPr>
      <w:r>
        <w:t xml:space="preserve">                    $q = mysqli_query($con, "UPDATE `history` SET `score`=$s,`level`=$sn,`wrong`=$w,date= NOW()  WHERE  username = '$username' AND eid = '$eid'") or die('Error12');</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header("location:account.php?q=quiz&amp;step=2&amp;eid=$eid&amp;n=$sn&amp;t=$total") or die('Error152');</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unset($_SESSION['6e447159425d2d']);</w:t>
      </w:r>
    </w:p>
    <w:p w:rsidR="003F1C69" w:rsidRDefault="003F1C69" w:rsidP="003F1C69">
      <w:pPr>
        <w:tabs>
          <w:tab w:val="left" w:pos="10260"/>
        </w:tabs>
        <w:spacing w:line="276" w:lineRule="auto"/>
        <w:ind w:left="360"/>
      </w:pPr>
      <w:r>
        <w:t xml:space="preserve">            $q = mysqli_query($con, "UPDATE history SET status='finished' WHERE username='$_SESSION[username]' AND eid='$_GET[eid]' ") or die('Error197');</w:t>
      </w:r>
    </w:p>
    <w:p w:rsidR="003F1C69" w:rsidRDefault="003F1C69" w:rsidP="003F1C69">
      <w:pPr>
        <w:tabs>
          <w:tab w:val="left" w:pos="10260"/>
        </w:tabs>
        <w:spacing w:line="276" w:lineRule="auto"/>
        <w:ind w:left="360"/>
      </w:pPr>
      <w:r>
        <w:t xml:space="preserve">        $q = mysqli_query($con, "SELECT * FROM history WHERE eid='$_GET[eid]' AND username='$_SESSION[username]'") or die('Error156');</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 = $row['score'];</w:t>
      </w:r>
    </w:p>
    <w:p w:rsidR="003F1C69" w:rsidRDefault="003F1C69" w:rsidP="003F1C69">
      <w:pPr>
        <w:tabs>
          <w:tab w:val="left" w:pos="10260"/>
        </w:tabs>
        <w:spacing w:line="276" w:lineRule="auto"/>
        <w:ind w:firstLine="360"/>
      </w:pPr>
      <w:r>
        <w:t xml:space="preserve">                    $scorestatus = $row['score_updated'];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if($scorestatus=="false"){</w:t>
      </w:r>
    </w:p>
    <w:p w:rsidR="003F1C69" w:rsidRDefault="003F1C69" w:rsidP="003F1C69">
      <w:pPr>
        <w:tabs>
          <w:tab w:val="left" w:pos="10260"/>
        </w:tabs>
        <w:spacing w:line="276" w:lineRule="auto"/>
        <w:ind w:left="360"/>
      </w:pPr>
      <w:r>
        <w:t xml:space="preserve">                    $q = mysqli_query($con, "UPDATE history SET score_updated='true' WHERE username='$_SESSION[username]' AND eid='$_GET[eid]' ") or die('Error197');</w:t>
      </w:r>
    </w:p>
    <w:p w:rsidR="003F1C69" w:rsidRDefault="003F1C69" w:rsidP="003F1C69">
      <w:pPr>
        <w:tabs>
          <w:tab w:val="left" w:pos="10260"/>
        </w:tabs>
        <w:spacing w:line="276" w:lineRule="auto"/>
        <w:ind w:left="360"/>
      </w:pPr>
      <w:r>
        <w:lastRenderedPageBreak/>
        <w:t xml:space="preserve">                    $q = mysqli_query($con, "SELECT * FROM rank WHERE username='$username'") or die('Error161');</w:t>
      </w:r>
    </w:p>
    <w:p w:rsidR="003F1C69" w:rsidRDefault="003F1C69" w:rsidP="003F1C69">
      <w:pPr>
        <w:tabs>
          <w:tab w:val="left" w:pos="10260"/>
        </w:tabs>
        <w:spacing w:line="276" w:lineRule="auto"/>
        <w:ind w:firstLine="360"/>
      </w:pPr>
      <w:r>
        <w:t xml:space="preserve">                    $rowcount = mysqli_num_rows($q);</w:t>
      </w:r>
    </w:p>
    <w:p w:rsidR="003F1C69" w:rsidRDefault="003F1C69" w:rsidP="003F1C69">
      <w:pPr>
        <w:tabs>
          <w:tab w:val="left" w:pos="10260"/>
        </w:tabs>
        <w:spacing w:line="276" w:lineRule="auto"/>
        <w:ind w:firstLine="360"/>
      </w:pPr>
      <w:r>
        <w:t xml:space="preserve">                    if ($rowcount == 0) {</w:t>
      </w:r>
    </w:p>
    <w:p w:rsidR="003F1C69" w:rsidRDefault="003F1C69" w:rsidP="003F1C69">
      <w:pPr>
        <w:tabs>
          <w:tab w:val="left" w:pos="10260"/>
        </w:tabs>
        <w:spacing w:line="276" w:lineRule="auto"/>
        <w:ind w:left="360"/>
      </w:pPr>
      <w:r>
        <w:t xml:space="preserve">                        $q2 = mysqli_query($con, "INSERT INTO rank VALUES(NULL,'$username','$s',NOW())") or die('Error165');</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$sun = $row['score'];</w:t>
      </w:r>
    </w:p>
    <w:p w:rsidR="003F1C69" w:rsidRDefault="003F1C69" w:rsidP="003F1C69">
      <w:pPr>
        <w:tabs>
          <w:tab w:val="left" w:pos="10260"/>
        </w:tabs>
        <w:spacing w:line="276" w:lineRule="auto"/>
        <w:ind w:firstLine="360"/>
      </w:pPr>
      <w:r>
        <w:t xml:space="preserve">                        } </w:t>
      </w:r>
    </w:p>
    <w:p w:rsidR="003F1C69" w:rsidRDefault="003F1C69" w:rsidP="003F1C69">
      <w:pPr>
        <w:tabs>
          <w:tab w:val="left" w:pos="10260"/>
        </w:tabs>
        <w:spacing w:line="276" w:lineRule="auto"/>
        <w:ind w:firstLine="360"/>
      </w:pPr>
      <w:r>
        <w:t xml:space="preserve">                        $sun = $s + $sun;</w:t>
      </w:r>
    </w:p>
    <w:p w:rsidR="003F1C69" w:rsidRDefault="003F1C69" w:rsidP="003F1C69">
      <w:pPr>
        <w:tabs>
          <w:tab w:val="left" w:pos="10260"/>
        </w:tabs>
        <w:spacing w:line="276" w:lineRule="auto"/>
        <w:ind w:left="360"/>
      </w:pPr>
      <w:r>
        <w:t xml:space="preserve">                        $q = mysqli_query($con, "UPDATE `rank` SET `score`=$sun ,time=NOW() WHERE username= '$username'") or die('Error174');</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header('location:account.php?q=result&amp;eid=' . $_GET[eid]);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unset($_SESSION['6e447159425d2d']);</w:t>
      </w:r>
    </w:p>
    <w:p w:rsidR="003F1C69" w:rsidRDefault="003F1C69" w:rsidP="003F1C69">
      <w:pPr>
        <w:tabs>
          <w:tab w:val="left" w:pos="10260"/>
        </w:tabs>
        <w:spacing w:line="276" w:lineRule="auto"/>
        <w:ind w:left="360"/>
      </w:pPr>
      <w:r>
        <w:t xml:space="preserve">        $q = mysqli_query($con, "UPDATE history SET status='finished' WHERE username='$_SESSION[username]' AND eid='$_GET[eid]' ") or die('Error197');</w:t>
      </w:r>
    </w:p>
    <w:p w:rsidR="003F1C69" w:rsidRDefault="003F1C69" w:rsidP="003F1C69">
      <w:pPr>
        <w:tabs>
          <w:tab w:val="left" w:pos="10260"/>
        </w:tabs>
        <w:spacing w:line="276" w:lineRule="auto"/>
        <w:ind w:left="360"/>
      </w:pPr>
      <w:r>
        <w:t xml:space="preserve">        $q = mysqli_query($con, "SELECT * FROM history WHERE eid='$_GET[eid]' AND username='$_SESSION[username]'") or die('Error156');</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 = $row['score'];</w:t>
      </w:r>
    </w:p>
    <w:p w:rsidR="003F1C69" w:rsidRDefault="003F1C69" w:rsidP="003F1C69">
      <w:pPr>
        <w:tabs>
          <w:tab w:val="left" w:pos="10260"/>
        </w:tabs>
        <w:spacing w:line="276" w:lineRule="auto"/>
        <w:ind w:firstLine="360"/>
      </w:pPr>
      <w:r>
        <w:t xml:space="preserve">                    $scorestatus = $row['score_updated'];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if($scorestatus=="false"){</w:t>
      </w:r>
    </w:p>
    <w:p w:rsidR="003F1C69" w:rsidRDefault="003F1C69" w:rsidP="003F1C69">
      <w:pPr>
        <w:tabs>
          <w:tab w:val="left" w:pos="10260"/>
        </w:tabs>
        <w:spacing w:line="276" w:lineRule="auto"/>
        <w:ind w:left="360"/>
      </w:pPr>
      <w:r>
        <w:t xml:space="preserve">                    $q = mysqli_query($con, "UPDATE history SET score_updated='true' WHERE username='$_SESSION[username]' AND eid='$_GET[eid]' ") or die('Error197');</w:t>
      </w:r>
    </w:p>
    <w:p w:rsidR="003F1C69" w:rsidRDefault="003F1C69" w:rsidP="003F1C69">
      <w:pPr>
        <w:tabs>
          <w:tab w:val="left" w:pos="10260"/>
        </w:tabs>
        <w:spacing w:line="276" w:lineRule="auto"/>
        <w:ind w:left="360"/>
      </w:pPr>
      <w:r>
        <w:t xml:space="preserve">                    $q = mysqli_query($con, "SELECT * FROM rank WHERE username='$username'") or die('Error161');</w:t>
      </w:r>
    </w:p>
    <w:p w:rsidR="003F1C69" w:rsidRDefault="003F1C69" w:rsidP="003F1C69">
      <w:pPr>
        <w:tabs>
          <w:tab w:val="left" w:pos="10260"/>
        </w:tabs>
        <w:spacing w:line="276" w:lineRule="auto"/>
        <w:ind w:firstLine="360"/>
      </w:pPr>
      <w:r>
        <w:t xml:space="preserve">                    $rowcount = mysqli_num_rows($q);</w:t>
      </w:r>
    </w:p>
    <w:p w:rsidR="003F1C69" w:rsidRDefault="003F1C69" w:rsidP="003F1C69">
      <w:pPr>
        <w:tabs>
          <w:tab w:val="left" w:pos="10260"/>
        </w:tabs>
        <w:spacing w:line="276" w:lineRule="auto"/>
        <w:ind w:firstLine="360"/>
      </w:pPr>
      <w:r>
        <w:t xml:space="preserve">                    if ($rowcount == 0) {</w:t>
      </w:r>
    </w:p>
    <w:p w:rsidR="003F1C69" w:rsidRDefault="003F1C69" w:rsidP="003F1C69">
      <w:pPr>
        <w:tabs>
          <w:tab w:val="left" w:pos="10260"/>
        </w:tabs>
        <w:spacing w:line="276" w:lineRule="auto"/>
        <w:ind w:left="360"/>
      </w:pPr>
      <w:r>
        <w:t xml:space="preserve">                        $q2 = mysqli_query($con, "INSERT INTO rank VALUES(NULL,'$username','$s',NOW())") or die('Error165');</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$sun = $row['score'];</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lastRenderedPageBreak/>
        <w:t xml:space="preserve">                        $sun = $s + $sun;</w:t>
      </w:r>
    </w:p>
    <w:p w:rsidR="003F1C69" w:rsidRDefault="003F1C69" w:rsidP="003F1C69">
      <w:pPr>
        <w:tabs>
          <w:tab w:val="left" w:pos="10260"/>
        </w:tabs>
        <w:spacing w:line="276" w:lineRule="auto"/>
        <w:ind w:left="360"/>
      </w:pPr>
      <w:r>
        <w:t xml:space="preserve">                        $q = mysqli_query($con, "UPDATE `rank` SET `score`=$sun ,time=NOW() WHERE username= '$username'") or die('Error174');</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header('location:account.php?q=result&amp;eid=' . $_GET[eid]);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w:t>
      </w:r>
    </w:p>
    <w:p w:rsidR="003F1C69" w:rsidRDefault="003F1C69" w:rsidP="003F1C69">
      <w:pPr>
        <w:tabs>
          <w:tab w:val="left" w:pos="10260"/>
        </w:tabs>
        <w:spacing w:line="276" w:lineRule="auto"/>
        <w:ind w:left="360" w:firstLine="270"/>
      </w:pPr>
      <w:r>
        <w:t>if (@$_GET['q'] == 'quiz' &amp;&amp; @$_GET['step'] == 2 &amp;&amp; isset($_SESSION['6e447159425d2d']) &amp;&amp; $_SESSION['6e447159425d2d'] == "6e447159425d2d" &amp;&amp; (!isset($_POST['ans'])) &amp;&amp; (isset($_GET['delanswer'])) &amp;&amp; $_GET['delanswer'] == "delanswer") {</w:t>
      </w:r>
    </w:p>
    <w:p w:rsidR="003F1C69" w:rsidRDefault="003F1C69" w:rsidP="003F1C69">
      <w:pPr>
        <w:tabs>
          <w:tab w:val="left" w:pos="10260"/>
        </w:tabs>
        <w:spacing w:line="276" w:lineRule="auto"/>
        <w:ind w:firstLine="360"/>
      </w:pPr>
      <w:r>
        <w:t xml:space="preserve">    $eid   = @$_GET['eid'];</w:t>
      </w:r>
    </w:p>
    <w:p w:rsidR="003F1C69" w:rsidRDefault="003F1C69" w:rsidP="003F1C69">
      <w:pPr>
        <w:tabs>
          <w:tab w:val="left" w:pos="10260"/>
        </w:tabs>
        <w:spacing w:line="276" w:lineRule="auto"/>
        <w:ind w:firstLine="360"/>
      </w:pPr>
      <w:r>
        <w:t xml:space="preserve">    $sn    = @$_GET['n'];</w:t>
      </w:r>
    </w:p>
    <w:p w:rsidR="003F1C69" w:rsidRDefault="003F1C69" w:rsidP="003F1C69">
      <w:pPr>
        <w:tabs>
          <w:tab w:val="left" w:pos="10260"/>
        </w:tabs>
        <w:spacing w:line="276" w:lineRule="auto"/>
        <w:ind w:firstLine="360"/>
      </w:pPr>
      <w:r>
        <w:t xml:space="preserve">    $total = @$_GET['t'];</w:t>
      </w:r>
    </w:p>
    <w:p w:rsidR="003F1C69" w:rsidRDefault="003F1C69" w:rsidP="003F1C69">
      <w:pPr>
        <w:tabs>
          <w:tab w:val="left" w:pos="10260"/>
        </w:tabs>
        <w:spacing w:line="276" w:lineRule="auto"/>
        <w:ind w:firstLine="360"/>
      </w:pPr>
      <w:r>
        <w:t xml:space="preserve">    $qid   = @$_GET['qid'];</w:t>
      </w:r>
    </w:p>
    <w:p w:rsidR="003F1C69" w:rsidRDefault="003F1C69" w:rsidP="003F1C69">
      <w:pPr>
        <w:tabs>
          <w:tab w:val="left" w:pos="10260"/>
        </w:tabs>
        <w:spacing w:line="276" w:lineRule="auto"/>
        <w:ind w:left="360"/>
      </w:pPr>
      <w:r>
        <w:t xml:space="preserve">    $q = mysqli_query($con, "SELECT * FROM history WHERE username='$username' AND eid='$_GET[eid]' ") or die('Error197');</w:t>
      </w:r>
    </w:p>
    <w:p w:rsidR="003F1C69" w:rsidRDefault="003F1C69" w:rsidP="003F1C69">
      <w:pPr>
        <w:tabs>
          <w:tab w:val="left" w:pos="10260"/>
        </w:tabs>
        <w:spacing w:line="276" w:lineRule="auto"/>
        <w:ind w:firstLine="360"/>
      </w:pPr>
      <w:r>
        <w:t xml:space="preserve">    if (mysqli_num_rows($q) &gt; 0) {</w:t>
      </w:r>
    </w:p>
    <w:p w:rsidR="003F1C69" w:rsidRDefault="003F1C69" w:rsidP="003F1C69">
      <w:pPr>
        <w:tabs>
          <w:tab w:val="left" w:pos="10260"/>
        </w:tabs>
        <w:spacing w:line="276" w:lineRule="auto"/>
        <w:ind w:left="360"/>
      </w:pPr>
      <w:r>
        <w:t xml:space="preserve">        $q = mysqli_query($con, "SELECT * FROM history WHERE username='$_SESSION[username]' AND eid='$_GET[eid]' ") or die('Error197');</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$time   = $row['timestamp'];</w:t>
      </w:r>
    </w:p>
    <w:p w:rsidR="003F1C69" w:rsidRDefault="003F1C69" w:rsidP="003F1C69">
      <w:pPr>
        <w:tabs>
          <w:tab w:val="left" w:pos="10260"/>
        </w:tabs>
        <w:spacing w:line="276" w:lineRule="auto"/>
        <w:ind w:firstLine="360"/>
      </w:pPr>
      <w:r>
        <w:t xml:space="preserve">            $status = $row['status'];</w:t>
      </w:r>
    </w:p>
    <w:p w:rsidR="003F1C69" w:rsidRDefault="003F1C69" w:rsidP="003F1C69">
      <w:pPr>
        <w:tabs>
          <w:tab w:val="left" w:pos="10260"/>
        </w:tabs>
        <w:spacing w:line="276" w:lineRule="auto"/>
        <w:ind w:firstLine="360"/>
      </w:pPr>
      <w:r>
        <w:t xml:space="preserve">        } </w:t>
      </w:r>
    </w:p>
    <w:p w:rsidR="003F1C69" w:rsidRDefault="003F1C69" w:rsidP="003F1C69">
      <w:pPr>
        <w:tabs>
          <w:tab w:val="left" w:pos="10260"/>
        </w:tabs>
        <w:spacing w:line="276" w:lineRule="auto"/>
        <w:ind w:left="360"/>
      </w:pPr>
      <w:r>
        <w:t xml:space="preserve">        $q = mysqli_query($con, "SELECT * FROM quiz WHERE eid='$_GET[eid]' ") or die('Error197');</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$ttime   = $row['time'];</w:t>
      </w:r>
    </w:p>
    <w:p w:rsidR="003F1C69" w:rsidRDefault="003F1C69" w:rsidP="003F1C69">
      <w:pPr>
        <w:tabs>
          <w:tab w:val="left" w:pos="10260"/>
        </w:tabs>
        <w:spacing w:line="276" w:lineRule="auto"/>
        <w:ind w:firstLine="360"/>
      </w:pPr>
      <w:r>
        <w:t xml:space="preserve">            $qstatus = $row['status'];</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$remaining = (($ttime * 60) - ((time() - $time)));</w:t>
      </w:r>
    </w:p>
    <w:p w:rsidR="003F1C69" w:rsidRDefault="003F1C69" w:rsidP="003F1C69">
      <w:pPr>
        <w:tabs>
          <w:tab w:val="left" w:pos="10260"/>
        </w:tabs>
        <w:spacing w:line="276" w:lineRule="auto"/>
        <w:ind w:firstLine="360"/>
      </w:pPr>
      <w:r>
        <w:t xml:space="preserve">        if ($status == "ongoing" &amp;&amp; $remaining &gt; 0 &amp;&amp; $qstatus == "enabled") {</w:t>
      </w:r>
    </w:p>
    <w:p w:rsidR="003F1C69" w:rsidRDefault="003F1C69" w:rsidP="003F1C69">
      <w:pPr>
        <w:tabs>
          <w:tab w:val="left" w:pos="10260"/>
        </w:tabs>
        <w:spacing w:line="276" w:lineRule="auto"/>
        <w:ind w:firstLine="360"/>
      </w:pPr>
      <w:r>
        <w:t xml:space="preserve">            $q = mysqli_query($con, "SELECT * FROM answer WHERE qid='$qid' ");</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$ansid = $row['ansid'];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left="360"/>
      </w:pPr>
      <w:r>
        <w:t xml:space="preserve">            $q = mysqli_query($con, "SELECT * FROM user_answer WHERE eid='$_GET[eid]' AND username='$_SESSION[username]' AND qid='$qid' ") or die('Error115');</w:t>
      </w:r>
    </w:p>
    <w:p w:rsidR="003F1C69" w:rsidRDefault="003F1C69" w:rsidP="003F1C69">
      <w:pPr>
        <w:tabs>
          <w:tab w:val="left" w:pos="10260"/>
        </w:tabs>
        <w:spacing w:line="276" w:lineRule="auto"/>
        <w:ind w:firstLine="360"/>
      </w:pPr>
      <w:r>
        <w:t xml:space="preserve">            $row = mysqli_fetch_array($q);</w:t>
      </w:r>
    </w:p>
    <w:p w:rsidR="003F1C69" w:rsidRDefault="003F1C69" w:rsidP="003F1C69">
      <w:pPr>
        <w:tabs>
          <w:tab w:val="left" w:pos="10260"/>
        </w:tabs>
        <w:spacing w:line="276" w:lineRule="auto"/>
        <w:ind w:firstLine="360"/>
      </w:pPr>
      <w:r>
        <w:t xml:space="preserve">            $ans = $row['ans'];</w:t>
      </w:r>
    </w:p>
    <w:p w:rsidR="003F1C69" w:rsidRDefault="003F1C69" w:rsidP="003F1C69">
      <w:pPr>
        <w:tabs>
          <w:tab w:val="left" w:pos="10260"/>
        </w:tabs>
        <w:spacing w:line="276" w:lineRule="auto"/>
        <w:ind w:left="360"/>
      </w:pPr>
      <w:r>
        <w:lastRenderedPageBreak/>
        <w:t xml:space="preserve">            $q = mysqli_query($con, "DELETE FROM user_answer WHERE qid='$qid' AND username='$_SESSION[username]' AND eid='$_GET[eid]' ") or die("Error2222");</w:t>
      </w:r>
    </w:p>
    <w:p w:rsidR="003F1C69" w:rsidRDefault="003F1C69" w:rsidP="003F1C69">
      <w:pPr>
        <w:tabs>
          <w:tab w:val="left" w:pos="10260"/>
        </w:tabs>
        <w:spacing w:line="276" w:lineRule="auto"/>
        <w:ind w:firstLine="360"/>
      </w:pPr>
      <w:r>
        <w:t xml:space="preserve">            if ($ans == $ansid) {</w:t>
      </w:r>
    </w:p>
    <w:p w:rsidR="003F1C69" w:rsidRDefault="003F1C69" w:rsidP="003F1C69">
      <w:pPr>
        <w:tabs>
          <w:tab w:val="left" w:pos="10260"/>
        </w:tabs>
        <w:spacing w:line="276" w:lineRule="auto"/>
        <w:ind w:firstLine="360"/>
      </w:pPr>
      <w:r>
        <w:t xml:space="preserve">                $q = mysqli_query($con, "SELECT * FROM quiz WHERE eid='$eid' ") or die('Error129');</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$wrong   = $row['wrong'];</w:t>
      </w:r>
    </w:p>
    <w:p w:rsidR="003F1C69" w:rsidRDefault="003F1C69" w:rsidP="003F1C69">
      <w:pPr>
        <w:tabs>
          <w:tab w:val="left" w:pos="10260"/>
        </w:tabs>
        <w:spacing w:line="276" w:lineRule="auto"/>
        <w:ind w:firstLine="360"/>
      </w:pPr>
      <w:r>
        <w:t xml:space="preserve">                    $correct = $row['correct'];</w:t>
      </w:r>
    </w:p>
    <w:p w:rsidR="003F1C69" w:rsidRDefault="003F1C69" w:rsidP="003F1C69">
      <w:pPr>
        <w:tabs>
          <w:tab w:val="left" w:pos="10260"/>
        </w:tabs>
        <w:spacing w:line="276" w:lineRule="auto"/>
        <w:ind w:firstLine="360"/>
      </w:pPr>
      <w:r>
        <w:t xml:space="preserve">                }  </w:t>
      </w:r>
    </w:p>
    <w:p w:rsidR="003F1C69" w:rsidRDefault="003F1C69" w:rsidP="003F1C69">
      <w:pPr>
        <w:tabs>
          <w:tab w:val="left" w:pos="10260"/>
        </w:tabs>
        <w:spacing w:line="276" w:lineRule="auto"/>
        <w:ind w:left="450" w:hanging="90"/>
      </w:pPr>
      <w:r>
        <w:t xml:space="preserve">                $q = mysqli_query($con, "SELECT * FROM history WHERE eid='$eid' AND username='$username' ") or die('Error139');</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 = $row['score'];</w:t>
      </w:r>
    </w:p>
    <w:p w:rsidR="003F1C69" w:rsidRDefault="003F1C69" w:rsidP="003F1C69">
      <w:pPr>
        <w:tabs>
          <w:tab w:val="left" w:pos="10260"/>
        </w:tabs>
        <w:spacing w:line="276" w:lineRule="auto"/>
        <w:ind w:firstLine="360"/>
      </w:pPr>
      <w:r>
        <w:t xml:space="preserve">                    $w = $row['wrong'];</w:t>
      </w:r>
    </w:p>
    <w:p w:rsidR="003F1C69" w:rsidRDefault="003F1C69" w:rsidP="003F1C69">
      <w:pPr>
        <w:tabs>
          <w:tab w:val="left" w:pos="10260"/>
        </w:tabs>
        <w:spacing w:line="276" w:lineRule="auto"/>
        <w:ind w:firstLine="360"/>
      </w:pPr>
      <w:r>
        <w:t xml:space="preserve">                    $r = $row['correct'];</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$r--;</w:t>
      </w:r>
    </w:p>
    <w:p w:rsidR="003F1C69" w:rsidRDefault="003F1C69" w:rsidP="003F1C69">
      <w:pPr>
        <w:tabs>
          <w:tab w:val="left" w:pos="10260"/>
        </w:tabs>
        <w:spacing w:line="276" w:lineRule="auto"/>
        <w:ind w:firstLine="360"/>
      </w:pPr>
      <w:r>
        <w:t xml:space="preserve">                $s = $s - $correct;</w:t>
      </w:r>
    </w:p>
    <w:p w:rsidR="003F1C69" w:rsidRDefault="003F1C69" w:rsidP="003F1C69">
      <w:pPr>
        <w:tabs>
          <w:tab w:val="left" w:pos="10260"/>
        </w:tabs>
        <w:spacing w:line="276" w:lineRule="auto"/>
        <w:ind w:left="360"/>
      </w:pPr>
      <w:r>
        <w:t xml:space="preserve">                $q = mysqli_query($con, "UPDATE `history` SET `score`=$s,`level`=$sn,`correct`=$r, date= NOW()  WHERE  username = '$username' AND eid = '$eid'") or die('Error11');</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$q = mysqli_query($con, "SELECT * FROM quiz WHERE eid='$eid' ") or die('Error129');</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$wrong   = $row['wrong'];</w:t>
      </w:r>
    </w:p>
    <w:p w:rsidR="003F1C69" w:rsidRDefault="003F1C69" w:rsidP="003F1C69">
      <w:pPr>
        <w:tabs>
          <w:tab w:val="left" w:pos="10260"/>
        </w:tabs>
        <w:spacing w:line="276" w:lineRule="auto"/>
        <w:ind w:firstLine="360"/>
      </w:pPr>
      <w:r>
        <w:t xml:space="preserve">                    $correct = $row['correct'];</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left="360"/>
      </w:pPr>
      <w:r>
        <w:t xml:space="preserve">                $q = mysqli_query($con, "SELECT * FROM history WHERE eid='$eid' AND username='$username' ") or die('Error139');</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 = $row['score'];</w:t>
      </w:r>
    </w:p>
    <w:p w:rsidR="003F1C69" w:rsidRDefault="003F1C69" w:rsidP="003F1C69">
      <w:pPr>
        <w:tabs>
          <w:tab w:val="left" w:pos="10260"/>
        </w:tabs>
        <w:spacing w:line="276" w:lineRule="auto"/>
        <w:ind w:firstLine="360"/>
      </w:pPr>
      <w:r>
        <w:t xml:space="preserve">                    $w = $row['wrong'];</w:t>
      </w:r>
    </w:p>
    <w:p w:rsidR="003F1C69" w:rsidRDefault="003F1C69" w:rsidP="003F1C69">
      <w:pPr>
        <w:tabs>
          <w:tab w:val="left" w:pos="10260"/>
        </w:tabs>
        <w:spacing w:line="276" w:lineRule="auto"/>
        <w:ind w:firstLine="360"/>
      </w:pPr>
      <w:r>
        <w:t xml:space="preserve">                    $r = $row['correct'];</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w:t>
      </w:r>
    </w:p>
    <w:p w:rsidR="003F1C69" w:rsidRDefault="003F1C69" w:rsidP="003F1C69">
      <w:pPr>
        <w:tabs>
          <w:tab w:val="left" w:pos="10260"/>
        </w:tabs>
        <w:spacing w:line="276" w:lineRule="auto"/>
        <w:ind w:firstLine="360"/>
      </w:pPr>
      <w:r>
        <w:t xml:space="preserve">                $s = $s + $wrong;</w:t>
      </w:r>
    </w:p>
    <w:p w:rsidR="003F1C69" w:rsidRDefault="003F1C69" w:rsidP="003F1C69">
      <w:pPr>
        <w:tabs>
          <w:tab w:val="left" w:pos="10260"/>
        </w:tabs>
        <w:spacing w:line="276" w:lineRule="auto"/>
        <w:ind w:left="360"/>
      </w:pPr>
      <w:r>
        <w:t xml:space="preserve">                $q = mysqli_query($con, "UPDATE `history` SET `score`=$s,`level`=$sn,`wrong`=$w, date= NOW()  WHERE  username = '$username' AND eid = '$eid'") or die('Error11');</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left="360"/>
      </w:pPr>
      <w:r>
        <w:t xml:space="preserve">            header('location:account.php?q=quiz&amp;step=2&amp;eid=' . $_GET[eid] . '&amp;n=' . $_GET[n] . '&amp;t=' . $total);</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lastRenderedPageBreak/>
        <w:t xml:space="preserve">        } else {</w:t>
      </w:r>
    </w:p>
    <w:p w:rsidR="003F1C69" w:rsidRDefault="003F1C69" w:rsidP="003F1C69">
      <w:pPr>
        <w:tabs>
          <w:tab w:val="left" w:pos="10260"/>
        </w:tabs>
        <w:spacing w:line="276" w:lineRule="auto"/>
        <w:ind w:firstLine="360"/>
      </w:pPr>
      <w:r>
        <w:t xml:space="preserve">            unset($_SESSION['6e447159425d2d']);</w:t>
      </w:r>
    </w:p>
    <w:p w:rsidR="003F1C69" w:rsidRDefault="003F1C69" w:rsidP="003F1C69">
      <w:pPr>
        <w:tabs>
          <w:tab w:val="left" w:pos="10260"/>
        </w:tabs>
        <w:spacing w:line="276" w:lineRule="auto"/>
        <w:ind w:left="360"/>
      </w:pPr>
      <w:r>
        <w:t xml:space="preserve">            $q = mysqli_query($con, "UPDATE history SET status='finished' WHERE username='$_SESSION[username]' AND eid='$_GET[eid]' ") or die('Error197');</w:t>
      </w:r>
    </w:p>
    <w:p w:rsidR="003F1C69" w:rsidRDefault="003F1C69" w:rsidP="003F1C69">
      <w:pPr>
        <w:tabs>
          <w:tab w:val="left" w:pos="10260"/>
        </w:tabs>
        <w:spacing w:line="276" w:lineRule="auto"/>
        <w:ind w:left="360"/>
      </w:pPr>
      <w:r>
        <w:t xml:space="preserve">        $q = mysqli_query($con, "SELECT * FROM history WHERE eid='$_GET[eid]' AND username='$_SESSION[username]'") or die('Error156');</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 = $row['score'];</w:t>
      </w:r>
    </w:p>
    <w:p w:rsidR="003F1C69" w:rsidRDefault="003F1C69" w:rsidP="003F1C69">
      <w:pPr>
        <w:tabs>
          <w:tab w:val="left" w:pos="10260"/>
        </w:tabs>
        <w:spacing w:line="276" w:lineRule="auto"/>
        <w:ind w:firstLine="360"/>
      </w:pPr>
      <w:r>
        <w:t xml:space="preserve">                    $scorestatus = $row['score_updated'];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if($scorestatus=="false"){</w:t>
      </w:r>
    </w:p>
    <w:p w:rsidR="003F1C69" w:rsidRDefault="003F1C69" w:rsidP="003F1C69">
      <w:pPr>
        <w:tabs>
          <w:tab w:val="left" w:pos="10260"/>
        </w:tabs>
        <w:spacing w:line="276" w:lineRule="auto"/>
        <w:ind w:left="360"/>
      </w:pPr>
      <w:r>
        <w:t xml:space="preserve">                    $q = mysqli_query($con, "UPDATE history SET score_updated='true' WHERE username='$_SESSION[username]' AND eid='$_GET[eid]' ") or die('Error197');</w:t>
      </w:r>
    </w:p>
    <w:p w:rsidR="003F1C69" w:rsidRDefault="003F1C69" w:rsidP="003F1C69">
      <w:pPr>
        <w:tabs>
          <w:tab w:val="left" w:pos="10260"/>
        </w:tabs>
        <w:spacing w:line="276" w:lineRule="auto"/>
        <w:ind w:left="360"/>
      </w:pPr>
      <w:r>
        <w:t xml:space="preserve">                    $q = mysqli_query($con, "SELECT * FROM rank WHERE username='$username'") or die('Error161');</w:t>
      </w:r>
    </w:p>
    <w:p w:rsidR="003F1C69" w:rsidRDefault="003F1C69" w:rsidP="003F1C69">
      <w:pPr>
        <w:tabs>
          <w:tab w:val="left" w:pos="10260"/>
        </w:tabs>
        <w:spacing w:line="276" w:lineRule="auto"/>
        <w:ind w:firstLine="360"/>
      </w:pPr>
      <w:r>
        <w:t xml:space="preserve">                    $rowcount = mysqli_num_rows($q);</w:t>
      </w:r>
    </w:p>
    <w:p w:rsidR="003F1C69" w:rsidRDefault="003F1C69" w:rsidP="003F1C69">
      <w:pPr>
        <w:tabs>
          <w:tab w:val="left" w:pos="10260"/>
        </w:tabs>
        <w:spacing w:line="276" w:lineRule="auto"/>
        <w:ind w:firstLine="360"/>
      </w:pPr>
      <w:r>
        <w:t xml:space="preserve">                    if ($rowcount == 0) {</w:t>
      </w:r>
    </w:p>
    <w:p w:rsidR="003F1C69" w:rsidRDefault="003F1C69" w:rsidP="003F1C69">
      <w:pPr>
        <w:tabs>
          <w:tab w:val="left" w:pos="10260"/>
        </w:tabs>
        <w:spacing w:line="276" w:lineRule="auto"/>
        <w:ind w:left="360"/>
      </w:pPr>
      <w:r>
        <w:t xml:space="preserve">                        $q2 = mysqli_query($con, "INSERT INTO rank VALUES(NULL,'$username','$s',NOW())") or die('Error165');</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$sun = $row['score'];</w:t>
      </w:r>
    </w:p>
    <w:p w:rsidR="003F1C69" w:rsidRDefault="003F1C69" w:rsidP="003F1C69">
      <w:pPr>
        <w:tabs>
          <w:tab w:val="left" w:pos="10260"/>
        </w:tabs>
        <w:spacing w:line="276" w:lineRule="auto"/>
        <w:ind w:firstLine="360"/>
      </w:pPr>
      <w:r>
        <w:t xml:space="preserve">                        } </w:t>
      </w:r>
    </w:p>
    <w:p w:rsidR="003F1C69" w:rsidRDefault="003F1C69" w:rsidP="003F1C69">
      <w:pPr>
        <w:tabs>
          <w:tab w:val="left" w:pos="10260"/>
        </w:tabs>
        <w:spacing w:line="276" w:lineRule="auto"/>
        <w:ind w:firstLine="360"/>
      </w:pPr>
      <w:r>
        <w:t xml:space="preserve">                        $sun = $s + $sun;</w:t>
      </w:r>
    </w:p>
    <w:p w:rsidR="003F1C69" w:rsidRDefault="003F1C69" w:rsidP="003F1C69">
      <w:pPr>
        <w:tabs>
          <w:tab w:val="left" w:pos="10260"/>
        </w:tabs>
        <w:spacing w:line="276" w:lineRule="auto"/>
        <w:ind w:left="360"/>
      </w:pPr>
      <w:r>
        <w:t xml:space="preserve">                        $q = mysqli_query($con, "UPDATE `rank` SET `score`=$sun ,time=NOW() WHERE username= '$username'") or die('Error174');</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header('location:account.php?q=result&amp;eid=' . $_GET[eid]);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unset($_SESSION['6e447159425d2d']);</w:t>
      </w:r>
    </w:p>
    <w:p w:rsidR="003F1C69" w:rsidRDefault="003F1C69" w:rsidP="003F1C69">
      <w:pPr>
        <w:tabs>
          <w:tab w:val="left" w:pos="10260"/>
        </w:tabs>
        <w:spacing w:line="276" w:lineRule="auto"/>
        <w:ind w:left="360"/>
      </w:pPr>
      <w:r>
        <w:t xml:space="preserve">        $q = mysqli_query($con, "UPDATE history SET status='finished' WHERE username='$_SESSION[username]' AND eid='$_GET[eid]' ") or die('Error197');</w:t>
      </w:r>
    </w:p>
    <w:p w:rsidR="003F1C69" w:rsidRDefault="003F1C69" w:rsidP="003F1C69">
      <w:pPr>
        <w:tabs>
          <w:tab w:val="left" w:pos="10260"/>
        </w:tabs>
        <w:spacing w:line="276" w:lineRule="auto"/>
        <w:ind w:left="360"/>
      </w:pPr>
      <w:r>
        <w:t xml:space="preserve">        $q = mysqli_query($con, "SELECT * FROM history WHERE eid='$_GET[eid]' AND username='$_SESSION[username]'") or die('Error156');</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 = $row['score'];</w:t>
      </w:r>
    </w:p>
    <w:p w:rsidR="003F1C69" w:rsidRDefault="003F1C69" w:rsidP="003F1C69">
      <w:pPr>
        <w:tabs>
          <w:tab w:val="left" w:pos="10260"/>
        </w:tabs>
        <w:spacing w:line="276" w:lineRule="auto"/>
        <w:ind w:firstLine="360"/>
      </w:pPr>
      <w:r>
        <w:t xml:space="preserve">                    $scorestatus = $row['score_updated'];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if($scorestatus=="false"){</w:t>
      </w:r>
    </w:p>
    <w:p w:rsidR="003F1C69" w:rsidRDefault="003F1C69" w:rsidP="003F1C69">
      <w:pPr>
        <w:tabs>
          <w:tab w:val="left" w:pos="10260"/>
        </w:tabs>
        <w:spacing w:line="276" w:lineRule="auto"/>
        <w:ind w:left="360"/>
      </w:pPr>
      <w:r>
        <w:lastRenderedPageBreak/>
        <w:t xml:space="preserve">                    $q = mysqli_query($con, "UPDATE history SET score_updated='true' WHERE username='$_SESSION[username]' AND eid='$_GET[eid]' ") or die('Error197');</w:t>
      </w:r>
    </w:p>
    <w:p w:rsidR="003F1C69" w:rsidRDefault="003F1C69" w:rsidP="003F1C69">
      <w:pPr>
        <w:tabs>
          <w:tab w:val="left" w:pos="10260"/>
        </w:tabs>
        <w:spacing w:line="276" w:lineRule="auto"/>
        <w:ind w:left="360"/>
      </w:pPr>
      <w:r>
        <w:t xml:space="preserve">                    $q = mysqli_query($con, "SELECT * FROM rank WHERE username='$username'") or die('Error161');</w:t>
      </w:r>
    </w:p>
    <w:p w:rsidR="003F1C69" w:rsidRDefault="003F1C69" w:rsidP="003F1C69">
      <w:pPr>
        <w:tabs>
          <w:tab w:val="left" w:pos="10260"/>
        </w:tabs>
        <w:spacing w:line="276" w:lineRule="auto"/>
        <w:ind w:firstLine="360"/>
      </w:pPr>
      <w:r>
        <w:t xml:space="preserve">                    $rowcount = mysqli_num_rows($q);</w:t>
      </w:r>
    </w:p>
    <w:p w:rsidR="003F1C69" w:rsidRDefault="003F1C69" w:rsidP="003F1C69">
      <w:pPr>
        <w:tabs>
          <w:tab w:val="left" w:pos="10260"/>
        </w:tabs>
        <w:spacing w:line="276" w:lineRule="auto"/>
        <w:ind w:firstLine="360"/>
      </w:pPr>
      <w:r>
        <w:t xml:space="preserve">                    if ($rowcount == 0) {</w:t>
      </w:r>
    </w:p>
    <w:p w:rsidR="003F1C69" w:rsidRDefault="003F1C69" w:rsidP="003F1C69">
      <w:pPr>
        <w:tabs>
          <w:tab w:val="left" w:pos="10260"/>
        </w:tabs>
        <w:spacing w:line="276" w:lineRule="auto"/>
        <w:ind w:left="360"/>
      </w:pPr>
      <w:r>
        <w:t xml:space="preserve">                        $q2 = mysqli_query($con, "INSERT INTO rank VALUES(NULL,'$username','$s',NOW())") or die('Error165');</w:t>
      </w:r>
    </w:p>
    <w:p w:rsidR="003F1C69" w:rsidRDefault="003F1C69" w:rsidP="003F1C69">
      <w:pPr>
        <w:tabs>
          <w:tab w:val="left" w:pos="10260"/>
        </w:tabs>
        <w:spacing w:line="276" w:lineRule="auto"/>
        <w:ind w:firstLine="360"/>
      </w:pPr>
      <w:r>
        <w:t xml:space="preserve">                    } else {</w:t>
      </w:r>
    </w:p>
    <w:p w:rsidR="003F1C69" w:rsidRDefault="003F1C69" w:rsidP="003F1C69">
      <w:pPr>
        <w:tabs>
          <w:tab w:val="left" w:pos="10260"/>
        </w:tabs>
        <w:spacing w:line="276" w:lineRule="auto"/>
        <w:ind w:firstLine="360"/>
      </w:pPr>
      <w:r>
        <w:t xml:space="preserve">                        while ($row = mysqli_fetch_array($q)) {</w:t>
      </w:r>
    </w:p>
    <w:p w:rsidR="003F1C69" w:rsidRDefault="003F1C69" w:rsidP="003F1C69">
      <w:pPr>
        <w:tabs>
          <w:tab w:val="left" w:pos="10260"/>
        </w:tabs>
        <w:spacing w:line="276" w:lineRule="auto"/>
        <w:ind w:firstLine="360"/>
      </w:pPr>
      <w:r>
        <w:t xml:space="preserve">                            $sun = $row['score'];</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$sun = $s + $sun;</w:t>
      </w:r>
    </w:p>
    <w:p w:rsidR="003F1C69" w:rsidRDefault="003F1C69" w:rsidP="003F1C69">
      <w:pPr>
        <w:tabs>
          <w:tab w:val="left" w:pos="10260"/>
        </w:tabs>
        <w:spacing w:line="276" w:lineRule="auto"/>
        <w:ind w:left="360"/>
      </w:pPr>
      <w:r>
        <w:t xml:space="preserve">                        $q = mysqli_query($con, "UPDATE `rank` SET `score`=$sun ,time=NOW() WHERE username= '$username'") or die('Error174');</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 xml:space="preserve">            header('location:account.php?q=result&amp;eid=' . $_GET[eid]);</w:t>
      </w:r>
    </w:p>
    <w:p w:rsidR="003F1C69" w:rsidRDefault="003F1C69" w:rsidP="003F1C69">
      <w:pPr>
        <w:tabs>
          <w:tab w:val="left" w:pos="10260"/>
        </w:tabs>
        <w:spacing w:line="276" w:lineRule="auto"/>
        <w:ind w:firstLine="360"/>
      </w:pPr>
      <w:r>
        <w:t xml:space="preserve">    }</w:t>
      </w:r>
    </w:p>
    <w:p w:rsidR="003F1C69" w:rsidRDefault="003F1C69" w:rsidP="003F1C69">
      <w:pPr>
        <w:tabs>
          <w:tab w:val="left" w:pos="10260"/>
        </w:tabs>
        <w:spacing w:line="276" w:lineRule="auto"/>
        <w:ind w:firstLine="360"/>
      </w:pPr>
      <w:r>
        <w:t>}</w:t>
      </w:r>
    </w:p>
    <w:p w:rsidR="003F1C69" w:rsidRDefault="003F1C69" w:rsidP="003F1C69">
      <w:pPr>
        <w:tabs>
          <w:tab w:val="left" w:pos="10260"/>
        </w:tabs>
        <w:spacing w:line="276" w:lineRule="auto"/>
        <w:ind w:firstLine="360"/>
      </w:pPr>
      <w:r>
        <w:t>?&gt;</w:t>
      </w:r>
    </w:p>
    <w:p w:rsidR="00AD626A" w:rsidRDefault="00AD626A" w:rsidP="003F1C69">
      <w:pPr>
        <w:tabs>
          <w:tab w:val="left" w:pos="10260"/>
        </w:tabs>
        <w:spacing w:line="276" w:lineRule="auto"/>
        <w:ind w:firstLine="360"/>
      </w:pPr>
    </w:p>
    <w:p w:rsidR="00AD626A" w:rsidRDefault="00AD626A" w:rsidP="003F1C69">
      <w:pPr>
        <w:tabs>
          <w:tab w:val="left" w:pos="10260"/>
        </w:tabs>
        <w:spacing w:line="276" w:lineRule="auto"/>
        <w:ind w:firstLine="360"/>
        <w:rPr>
          <w:b/>
          <w:sz w:val="28"/>
        </w:rPr>
      </w:pPr>
      <w:r>
        <w:rPr>
          <w:b/>
          <w:sz w:val="28"/>
        </w:rPr>
        <w:t>Game2.html</w:t>
      </w:r>
    </w:p>
    <w:p w:rsidR="00AD626A" w:rsidRDefault="00AD626A" w:rsidP="00AD626A">
      <w:pPr>
        <w:tabs>
          <w:tab w:val="left" w:pos="10260"/>
        </w:tabs>
        <w:spacing w:line="276" w:lineRule="auto"/>
        <w:ind w:firstLine="360"/>
      </w:pPr>
      <w:r>
        <w:t>&lt;!DOCTYPE HTML&gt;</w:t>
      </w:r>
    </w:p>
    <w:p w:rsidR="00AD626A" w:rsidRDefault="00AD626A" w:rsidP="00AD626A">
      <w:pPr>
        <w:tabs>
          <w:tab w:val="left" w:pos="10260"/>
        </w:tabs>
        <w:spacing w:line="276" w:lineRule="auto"/>
        <w:ind w:firstLine="360"/>
      </w:pPr>
      <w:r>
        <w:t>&lt;html&gt;</w:t>
      </w:r>
    </w:p>
    <w:p w:rsidR="00AD626A" w:rsidRDefault="00AD626A" w:rsidP="00AD626A">
      <w:pPr>
        <w:tabs>
          <w:tab w:val="left" w:pos="10260"/>
        </w:tabs>
        <w:spacing w:line="276" w:lineRule="auto"/>
        <w:ind w:firstLine="360"/>
      </w:pPr>
      <w:r>
        <w:t>&lt;head&gt;</w:t>
      </w:r>
    </w:p>
    <w:p w:rsidR="00AD626A" w:rsidRDefault="00AD626A" w:rsidP="00AD626A">
      <w:pPr>
        <w:tabs>
          <w:tab w:val="left" w:pos="10260"/>
        </w:tabs>
        <w:spacing w:line="276" w:lineRule="auto"/>
        <w:ind w:firstLine="360"/>
      </w:pPr>
      <w:r>
        <w:t>&lt;meta charset="UTF-8"&gt;</w:t>
      </w:r>
    </w:p>
    <w:p w:rsidR="00AD626A" w:rsidRDefault="00AD626A" w:rsidP="00AD626A">
      <w:pPr>
        <w:tabs>
          <w:tab w:val="left" w:pos="10260"/>
        </w:tabs>
        <w:spacing w:line="276" w:lineRule="auto"/>
        <w:ind w:firstLine="360"/>
      </w:pPr>
      <w:r>
        <w:t>&lt;title&gt;Snake&lt;/title&gt;</w:t>
      </w:r>
    </w:p>
    <w:p w:rsidR="00AD626A" w:rsidRDefault="00AD626A" w:rsidP="00AD626A">
      <w:pPr>
        <w:tabs>
          <w:tab w:val="left" w:pos="10260"/>
        </w:tabs>
        <w:spacing w:line="276" w:lineRule="auto"/>
        <w:ind w:firstLine="360"/>
      </w:pPr>
      <w:r>
        <w:t>&lt;style type="text/css"&gt;</w:t>
      </w:r>
    </w:p>
    <w:p w:rsidR="00AD626A" w:rsidRDefault="00AD626A" w:rsidP="00AD626A">
      <w:pPr>
        <w:tabs>
          <w:tab w:val="left" w:pos="10260"/>
        </w:tabs>
        <w:spacing w:line="276" w:lineRule="auto"/>
        <w:ind w:firstLine="360"/>
      </w:pPr>
      <w:r>
        <w:t xml:space="preserve">            @import url("https://fonts.googleapis.com/css?family=VT323");</w:t>
      </w:r>
    </w:p>
    <w:p w:rsidR="00AD626A" w:rsidRDefault="00AD626A" w:rsidP="00AD626A">
      <w:pPr>
        <w:tabs>
          <w:tab w:val="left" w:pos="10260"/>
        </w:tabs>
        <w:spacing w:line="276" w:lineRule="auto"/>
        <w:ind w:firstLine="360"/>
      </w:pPr>
      <w:r>
        <w:t xml:space="preserve">            ::selection {color:#FFFFFF; background:transparent;}</w:t>
      </w:r>
    </w:p>
    <w:p w:rsidR="00AD626A" w:rsidRDefault="00AD626A" w:rsidP="00AD626A">
      <w:pPr>
        <w:tabs>
          <w:tab w:val="left" w:pos="10260"/>
        </w:tabs>
        <w:spacing w:line="276" w:lineRule="auto"/>
        <w:ind w:firstLine="360"/>
      </w:pPr>
      <w:r>
        <w:t xml:space="preserve">            ::-moz-selection {color:#FFFFFF; background:transparent;}</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margin: 0;</w:t>
      </w:r>
    </w:p>
    <w:p w:rsidR="00AD626A" w:rsidRDefault="00AD626A" w:rsidP="00AD626A">
      <w:pPr>
        <w:tabs>
          <w:tab w:val="left" w:pos="10260"/>
        </w:tabs>
        <w:spacing w:line="276" w:lineRule="auto"/>
        <w:ind w:firstLine="360"/>
      </w:pPr>
      <w:r>
        <w:t xml:space="preserve">                padding: 0;</w:t>
      </w:r>
    </w:p>
    <w:p w:rsidR="00AD626A" w:rsidRDefault="00AD626A" w:rsidP="00AD626A">
      <w:pPr>
        <w:tabs>
          <w:tab w:val="left" w:pos="10260"/>
        </w:tabs>
        <w:spacing w:line="276" w:lineRule="auto"/>
        <w:ind w:firstLine="360"/>
      </w:pPr>
      <w:r>
        <w:t xml:space="preserve">                font-family: "VT323";</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body{</w:t>
      </w:r>
    </w:p>
    <w:p w:rsidR="00AD626A" w:rsidRDefault="00AD626A" w:rsidP="00AD626A">
      <w:pPr>
        <w:tabs>
          <w:tab w:val="left" w:pos="10260"/>
        </w:tabs>
        <w:spacing w:line="276" w:lineRule="auto"/>
        <w:ind w:firstLine="360"/>
      </w:pPr>
      <w:r>
        <w:t xml:space="preserve">                background-color: #000000;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.wrap{</w:t>
      </w:r>
    </w:p>
    <w:p w:rsidR="00AD626A" w:rsidRDefault="00AD626A" w:rsidP="00AD626A">
      <w:pPr>
        <w:tabs>
          <w:tab w:val="left" w:pos="10260"/>
        </w:tabs>
        <w:spacing w:line="276" w:lineRule="auto"/>
        <w:ind w:firstLine="360"/>
      </w:pPr>
      <w:r>
        <w:lastRenderedPageBreak/>
        <w:t xml:space="preserve">                margin-left: auto;</w:t>
      </w:r>
    </w:p>
    <w:p w:rsidR="00AD626A" w:rsidRDefault="00AD626A" w:rsidP="00AD626A">
      <w:pPr>
        <w:tabs>
          <w:tab w:val="left" w:pos="10260"/>
        </w:tabs>
        <w:spacing w:line="276" w:lineRule="auto"/>
        <w:ind w:firstLine="360"/>
      </w:pPr>
      <w:r>
        <w:t xml:space="preserve">                margin-right: auto;</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header{</w:t>
      </w:r>
    </w:p>
    <w:p w:rsidR="00AD626A" w:rsidRDefault="00AD626A" w:rsidP="00AD626A">
      <w:pPr>
        <w:tabs>
          <w:tab w:val="left" w:pos="10260"/>
        </w:tabs>
        <w:spacing w:line="276" w:lineRule="auto"/>
        <w:ind w:firstLine="360"/>
      </w:pPr>
      <w:r>
        <w:t xml:space="preserve">                width: 340px;</w:t>
      </w:r>
    </w:p>
    <w:p w:rsidR="00AD626A" w:rsidRDefault="00AD626A" w:rsidP="00AD626A">
      <w:pPr>
        <w:tabs>
          <w:tab w:val="left" w:pos="10260"/>
        </w:tabs>
        <w:spacing w:line="276" w:lineRule="auto"/>
        <w:ind w:firstLine="360"/>
      </w:pPr>
      <w:r>
        <w:t xml:space="preserve">                font-size: 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canvas{</w:t>
      </w:r>
    </w:p>
    <w:p w:rsidR="00AD626A" w:rsidRDefault="00AD626A" w:rsidP="00AD626A">
      <w:pPr>
        <w:tabs>
          <w:tab w:val="left" w:pos="10260"/>
        </w:tabs>
        <w:spacing w:line="276" w:lineRule="auto"/>
        <w:ind w:firstLine="360"/>
      </w:pPr>
      <w:r>
        <w:t xml:space="preserve">                display: none;</w:t>
      </w:r>
    </w:p>
    <w:p w:rsidR="00AD626A" w:rsidRDefault="00AD626A" w:rsidP="00AD626A">
      <w:pPr>
        <w:tabs>
          <w:tab w:val="left" w:pos="10260"/>
        </w:tabs>
        <w:spacing w:line="276" w:lineRule="auto"/>
        <w:ind w:firstLine="360"/>
      </w:pPr>
      <w:r>
        <w:t xml:space="preserve">                border-style: solid;</w:t>
      </w:r>
    </w:p>
    <w:p w:rsidR="00AD626A" w:rsidRDefault="00AD626A" w:rsidP="00AD626A">
      <w:pPr>
        <w:tabs>
          <w:tab w:val="left" w:pos="10260"/>
        </w:tabs>
        <w:spacing w:line="276" w:lineRule="auto"/>
        <w:ind w:firstLine="360"/>
      </w:pPr>
      <w:r>
        <w:t xml:space="preserve">                border-width: 10px;</w:t>
      </w:r>
    </w:p>
    <w:p w:rsidR="00AD626A" w:rsidRDefault="00AD626A" w:rsidP="00AD626A">
      <w:pPr>
        <w:tabs>
          <w:tab w:val="left" w:pos="10260"/>
        </w:tabs>
        <w:spacing w:line="276" w:lineRule="auto"/>
        <w:ind w:firstLine="360"/>
      </w:pPr>
      <w:r>
        <w:t xml:space="preserve">                border-color: #FFFFFF;</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canvas:focus{</w:t>
      </w:r>
    </w:p>
    <w:p w:rsidR="00AD626A" w:rsidRDefault="00AD626A" w:rsidP="00AD626A">
      <w:pPr>
        <w:tabs>
          <w:tab w:val="left" w:pos="10260"/>
        </w:tabs>
        <w:spacing w:line="276" w:lineRule="auto"/>
        <w:ind w:firstLine="360"/>
      </w:pPr>
      <w:r>
        <w:t xml:space="preserve">                outline: none;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Top Styles */</w:t>
      </w:r>
    </w:p>
    <w:p w:rsidR="00AD626A" w:rsidRDefault="00AD626A" w:rsidP="00AD626A">
      <w:pPr>
        <w:tabs>
          <w:tab w:val="left" w:pos="10260"/>
        </w:tabs>
        <w:spacing w:line="276" w:lineRule="auto"/>
        <w:ind w:firstLine="360"/>
      </w:pPr>
      <w:r>
        <w:t xml:space="preserve">            h1{</w:t>
      </w:r>
    </w:p>
    <w:p w:rsidR="00AD626A" w:rsidRDefault="00AD626A" w:rsidP="00AD626A">
      <w:pPr>
        <w:tabs>
          <w:tab w:val="left" w:pos="10260"/>
        </w:tabs>
        <w:spacing w:line="276" w:lineRule="auto"/>
        <w:ind w:firstLine="360"/>
      </w:pPr>
      <w:r>
        <w:t xml:space="preserve">                display: inline-block;</w:t>
      </w:r>
    </w:p>
    <w:p w:rsidR="00AD626A" w:rsidRDefault="00AD626A" w:rsidP="00AD626A">
      <w:pPr>
        <w:tabs>
          <w:tab w:val="left" w:pos="10260"/>
        </w:tabs>
        <w:spacing w:line="276" w:lineRule="auto"/>
        <w:ind w:firstLine="360"/>
      </w:pPr>
      <w:r>
        <w:t xml:space="preserve">                width: 100px;</w:t>
      </w:r>
    </w:p>
    <w:p w:rsidR="00AD626A" w:rsidRDefault="00AD626A" w:rsidP="00AD626A">
      <w:pPr>
        <w:tabs>
          <w:tab w:val="left" w:pos="10260"/>
        </w:tabs>
        <w:spacing w:line="276" w:lineRule="auto"/>
        <w:ind w:firstLine="360"/>
      </w:pPr>
      <w:r>
        <w:t xml:space="preserve">                font-size: 32px;</w:t>
      </w:r>
    </w:p>
    <w:p w:rsidR="00AD626A" w:rsidRDefault="00AD626A" w:rsidP="00AD626A">
      <w:pPr>
        <w:tabs>
          <w:tab w:val="left" w:pos="10260"/>
        </w:tabs>
        <w:spacing w:line="276" w:lineRule="auto"/>
        <w:ind w:firstLine="360"/>
      </w:pPr>
      <w:r>
        <w:t xml:space="preserve">                color: #FFFFFF;</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.score{</w:t>
      </w:r>
    </w:p>
    <w:p w:rsidR="00AD626A" w:rsidRDefault="00AD626A" w:rsidP="00AD626A">
      <w:pPr>
        <w:tabs>
          <w:tab w:val="left" w:pos="10260"/>
        </w:tabs>
        <w:spacing w:line="276" w:lineRule="auto"/>
        <w:ind w:firstLine="360"/>
      </w:pPr>
      <w:r>
        <w:t xml:space="preserve">                display: inline-block;</w:t>
      </w:r>
    </w:p>
    <w:p w:rsidR="00AD626A" w:rsidRDefault="00AD626A" w:rsidP="00AD626A">
      <w:pPr>
        <w:tabs>
          <w:tab w:val="left" w:pos="10260"/>
        </w:tabs>
        <w:spacing w:line="276" w:lineRule="auto"/>
        <w:ind w:firstLine="360"/>
      </w:pPr>
      <w:r>
        <w:t xml:space="preserve">                width: 240px;</w:t>
      </w:r>
    </w:p>
    <w:p w:rsidR="00AD626A" w:rsidRDefault="00AD626A" w:rsidP="00AD626A">
      <w:pPr>
        <w:tabs>
          <w:tab w:val="left" w:pos="10260"/>
        </w:tabs>
        <w:spacing w:line="276" w:lineRule="auto"/>
        <w:ind w:firstLine="360"/>
      </w:pPr>
      <w:r>
        <w:t xml:space="preserve">                font-size: 20px;</w:t>
      </w:r>
    </w:p>
    <w:p w:rsidR="00AD626A" w:rsidRDefault="00AD626A" w:rsidP="00AD626A">
      <w:pPr>
        <w:tabs>
          <w:tab w:val="left" w:pos="10260"/>
        </w:tabs>
        <w:spacing w:line="276" w:lineRule="auto"/>
        <w:ind w:firstLine="360"/>
      </w:pPr>
      <w:r>
        <w:t xml:space="preserve">                color: #FFFFFF;</w:t>
      </w:r>
    </w:p>
    <w:p w:rsidR="00AD626A" w:rsidRDefault="00AD626A" w:rsidP="00AD626A">
      <w:pPr>
        <w:tabs>
          <w:tab w:val="left" w:pos="10260"/>
        </w:tabs>
        <w:spacing w:line="276" w:lineRule="auto"/>
        <w:ind w:firstLine="360"/>
      </w:pPr>
      <w:r>
        <w:t xml:space="preserve">                text-align: right;</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.score_value{</w:t>
      </w:r>
    </w:p>
    <w:p w:rsidR="00AD626A" w:rsidRDefault="00AD626A" w:rsidP="00AD626A">
      <w:pPr>
        <w:tabs>
          <w:tab w:val="left" w:pos="10260"/>
        </w:tabs>
        <w:spacing w:line="276" w:lineRule="auto"/>
        <w:ind w:firstLine="360"/>
      </w:pPr>
      <w:r>
        <w:t xml:space="preserve">                font-size: inherit;</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All screens style */</w:t>
      </w:r>
    </w:p>
    <w:p w:rsidR="00AD626A" w:rsidRDefault="00AD626A" w:rsidP="00AD626A">
      <w:pPr>
        <w:tabs>
          <w:tab w:val="left" w:pos="10260"/>
        </w:tabs>
        <w:spacing w:line="276" w:lineRule="auto"/>
        <w:ind w:firstLine="360"/>
      </w:pPr>
      <w:r>
        <w:t xml:space="preserve">            #gameover a, #setting a, #menu a, #Quit a{</w:t>
      </w:r>
    </w:p>
    <w:p w:rsidR="00AD626A" w:rsidRDefault="00AD626A" w:rsidP="00AD626A">
      <w:pPr>
        <w:tabs>
          <w:tab w:val="left" w:pos="10260"/>
        </w:tabs>
        <w:spacing w:line="276" w:lineRule="auto"/>
        <w:ind w:firstLine="360"/>
      </w:pPr>
      <w:r>
        <w:t xml:space="preserve">                display: block;</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#gameover a, #setting a:hover, #menu a:hover, #Quit a:hover{</w:t>
      </w:r>
    </w:p>
    <w:p w:rsidR="00AD626A" w:rsidRDefault="00AD626A" w:rsidP="00AD626A">
      <w:pPr>
        <w:tabs>
          <w:tab w:val="left" w:pos="10260"/>
        </w:tabs>
        <w:spacing w:line="276" w:lineRule="auto"/>
        <w:ind w:firstLine="360"/>
      </w:pPr>
      <w:r>
        <w:t xml:space="preserve">                cursor: pointer;</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left="360"/>
      </w:pPr>
      <w:r>
        <w:lastRenderedPageBreak/>
        <w:t xml:space="preserve">            #gameover a:hover::before, #setting a:hover::before, #menu a:hover::before, #Quit a:hover::before{</w:t>
      </w:r>
    </w:p>
    <w:p w:rsidR="00AD626A" w:rsidRDefault="00AD626A" w:rsidP="00AD626A">
      <w:pPr>
        <w:tabs>
          <w:tab w:val="left" w:pos="10260"/>
        </w:tabs>
        <w:spacing w:line="276" w:lineRule="auto"/>
        <w:ind w:firstLine="360"/>
      </w:pPr>
      <w:r>
        <w:t xml:space="preserve">                content: "&gt;";</w:t>
      </w:r>
    </w:p>
    <w:p w:rsidR="00AD626A" w:rsidRDefault="00AD626A" w:rsidP="00AD626A">
      <w:pPr>
        <w:tabs>
          <w:tab w:val="left" w:pos="10260"/>
        </w:tabs>
        <w:spacing w:line="276" w:lineRule="auto"/>
        <w:ind w:firstLine="360"/>
      </w:pPr>
      <w:r>
        <w:t xml:space="preserve">                margin-right: 10px;</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Menu Screen Style */</w:t>
      </w:r>
    </w:p>
    <w:p w:rsidR="00AD626A" w:rsidRDefault="00AD626A" w:rsidP="00AD626A">
      <w:pPr>
        <w:tabs>
          <w:tab w:val="left" w:pos="10260"/>
        </w:tabs>
        <w:spacing w:line="276" w:lineRule="auto"/>
        <w:ind w:firstLine="360"/>
      </w:pPr>
      <w:r>
        <w:t xml:space="preserve">            #menu{</w:t>
      </w:r>
    </w:p>
    <w:p w:rsidR="00AD626A" w:rsidRDefault="00AD626A" w:rsidP="00AD626A">
      <w:pPr>
        <w:tabs>
          <w:tab w:val="left" w:pos="10260"/>
        </w:tabs>
        <w:spacing w:line="276" w:lineRule="auto"/>
        <w:ind w:firstLine="360"/>
      </w:pPr>
      <w:r>
        <w:t xml:space="preserve">                display: block;</w:t>
      </w:r>
    </w:p>
    <w:p w:rsidR="00AD626A" w:rsidRDefault="00AD626A" w:rsidP="00AD626A">
      <w:pPr>
        <w:tabs>
          <w:tab w:val="left" w:pos="10260"/>
        </w:tabs>
        <w:spacing w:line="276" w:lineRule="auto"/>
        <w:ind w:firstLine="360"/>
      </w:pPr>
      <w:r>
        <w:t xml:space="preserve">                width: 340px;</w:t>
      </w:r>
    </w:p>
    <w:p w:rsidR="00AD626A" w:rsidRDefault="00AD626A" w:rsidP="00AD626A">
      <w:pPr>
        <w:tabs>
          <w:tab w:val="left" w:pos="10260"/>
        </w:tabs>
        <w:spacing w:line="276" w:lineRule="auto"/>
        <w:ind w:firstLine="360"/>
      </w:pPr>
      <w:r>
        <w:t xml:space="preserve">                padding-top: 95px;</w:t>
      </w:r>
    </w:p>
    <w:p w:rsidR="00AD626A" w:rsidRDefault="00AD626A" w:rsidP="00AD626A">
      <w:pPr>
        <w:tabs>
          <w:tab w:val="left" w:pos="10260"/>
        </w:tabs>
        <w:spacing w:line="276" w:lineRule="auto"/>
        <w:ind w:firstLine="360"/>
      </w:pPr>
      <w:r>
        <w:t xml:space="preserve">                padding-bottom: 95px;</w:t>
      </w:r>
    </w:p>
    <w:p w:rsidR="00AD626A" w:rsidRDefault="00AD626A" w:rsidP="00AD626A">
      <w:pPr>
        <w:tabs>
          <w:tab w:val="left" w:pos="10260"/>
        </w:tabs>
        <w:spacing w:line="276" w:lineRule="auto"/>
        <w:ind w:firstLine="360"/>
      </w:pPr>
      <w:r>
        <w:t xml:space="preserve">                font-size: 40px;</w:t>
      </w:r>
    </w:p>
    <w:p w:rsidR="00AD626A" w:rsidRDefault="00AD626A" w:rsidP="00AD626A">
      <w:pPr>
        <w:tabs>
          <w:tab w:val="left" w:pos="10260"/>
        </w:tabs>
        <w:spacing w:line="276" w:lineRule="auto"/>
        <w:ind w:firstLine="360"/>
      </w:pPr>
      <w:r>
        <w:t xml:space="preserve">                margin-left: auto;</w:t>
      </w:r>
    </w:p>
    <w:p w:rsidR="00AD626A" w:rsidRDefault="00AD626A" w:rsidP="00AD626A">
      <w:pPr>
        <w:tabs>
          <w:tab w:val="left" w:pos="10260"/>
        </w:tabs>
        <w:spacing w:line="276" w:lineRule="auto"/>
        <w:ind w:firstLine="360"/>
      </w:pPr>
      <w:r>
        <w:t xml:space="preserve">                margin-right: auto;</w:t>
      </w:r>
    </w:p>
    <w:p w:rsidR="00AD626A" w:rsidRDefault="00AD626A" w:rsidP="00AD626A">
      <w:pPr>
        <w:tabs>
          <w:tab w:val="left" w:pos="10260"/>
        </w:tabs>
        <w:spacing w:line="276" w:lineRule="auto"/>
        <w:ind w:firstLine="360"/>
      </w:pPr>
      <w:r>
        <w:t xml:space="preserve">                text-align: center;</w:t>
      </w:r>
    </w:p>
    <w:p w:rsidR="00AD626A" w:rsidRDefault="00AD626A" w:rsidP="00AD626A">
      <w:pPr>
        <w:tabs>
          <w:tab w:val="left" w:pos="10260"/>
        </w:tabs>
        <w:spacing w:line="276" w:lineRule="auto"/>
        <w:ind w:firstLine="360"/>
      </w:pPr>
      <w:r>
        <w:t xml:space="preserve">                color: #FFF;</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#menu h2{</w:t>
      </w:r>
    </w:p>
    <w:p w:rsidR="00AD626A" w:rsidRDefault="00AD626A" w:rsidP="00AD626A">
      <w:pPr>
        <w:tabs>
          <w:tab w:val="left" w:pos="10260"/>
        </w:tabs>
        <w:spacing w:line="276" w:lineRule="auto"/>
        <w:ind w:firstLine="360"/>
      </w:pPr>
      <w:r>
        <w:t xml:space="preserve">                -webkit-animation: logo-ani 1000ms linear infinite;</w:t>
      </w:r>
    </w:p>
    <w:p w:rsidR="00AD626A" w:rsidRDefault="00AD626A" w:rsidP="00AD626A">
      <w:pPr>
        <w:tabs>
          <w:tab w:val="left" w:pos="10260"/>
        </w:tabs>
        <w:spacing w:line="276" w:lineRule="auto"/>
        <w:ind w:firstLine="360"/>
      </w:pPr>
      <w:r>
        <w:t xml:space="preserve">                        animation: logo-ani 1000ms linear infinite;</w:t>
      </w:r>
    </w:p>
    <w:p w:rsidR="00AD626A" w:rsidRDefault="00AD626A" w:rsidP="00AD626A">
      <w:pPr>
        <w:tabs>
          <w:tab w:val="left" w:pos="10260"/>
        </w:tabs>
        <w:spacing w:line="276" w:lineRule="auto"/>
        <w:ind w:firstLine="360"/>
      </w:pPr>
      <w:r>
        <w:t xml:space="preserve">                margin-bottom: 30px;</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#menu a{</w:t>
      </w:r>
    </w:p>
    <w:p w:rsidR="00AD626A" w:rsidRDefault="00AD626A" w:rsidP="00AD626A">
      <w:pPr>
        <w:tabs>
          <w:tab w:val="left" w:pos="10260"/>
        </w:tabs>
        <w:spacing w:line="276" w:lineRule="auto"/>
        <w:ind w:firstLine="360"/>
      </w:pPr>
      <w:r>
        <w:t xml:space="preserve">                font-size: 30px;</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@-webkit-keyframes logo-ani{</w:t>
      </w:r>
    </w:p>
    <w:p w:rsidR="00AD626A" w:rsidRDefault="00AD626A" w:rsidP="00AD626A">
      <w:pPr>
        <w:tabs>
          <w:tab w:val="left" w:pos="10260"/>
        </w:tabs>
        <w:spacing w:line="276" w:lineRule="auto"/>
        <w:ind w:firstLine="360"/>
      </w:pPr>
      <w:r>
        <w:t xml:space="preserve">               50%{-webkit-transform: scale(1.3,1.3);}</w:t>
      </w:r>
    </w:p>
    <w:p w:rsidR="00AD626A" w:rsidRDefault="00AD626A" w:rsidP="00AD626A">
      <w:pPr>
        <w:tabs>
          <w:tab w:val="left" w:pos="10260"/>
        </w:tabs>
        <w:spacing w:line="276" w:lineRule="auto"/>
        <w:ind w:firstLine="360"/>
      </w:pPr>
      <w:r>
        <w:t xml:space="preserve">              100%{-webkit-transform: scale(1.0,1.0);}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@keyframes logo-ani{</w:t>
      </w:r>
    </w:p>
    <w:p w:rsidR="00AD626A" w:rsidRDefault="00AD626A" w:rsidP="00AD626A">
      <w:pPr>
        <w:tabs>
          <w:tab w:val="left" w:pos="10260"/>
        </w:tabs>
        <w:spacing w:line="276" w:lineRule="auto"/>
        <w:ind w:firstLine="360"/>
      </w:pPr>
      <w:r>
        <w:t xml:space="preserve">               50%{transform: scale(1.3,1.3);}</w:t>
      </w:r>
    </w:p>
    <w:p w:rsidR="00AD626A" w:rsidRDefault="00AD626A" w:rsidP="00AD626A">
      <w:pPr>
        <w:tabs>
          <w:tab w:val="left" w:pos="10260"/>
        </w:tabs>
        <w:spacing w:line="276" w:lineRule="auto"/>
        <w:ind w:firstLine="360"/>
      </w:pPr>
      <w:r>
        <w:t xml:space="preserve">              100%{transform: scale(1.0,1.0);}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Game Over Screen Style */</w:t>
      </w:r>
    </w:p>
    <w:p w:rsidR="00AD626A" w:rsidRDefault="00AD626A" w:rsidP="00AD626A">
      <w:pPr>
        <w:tabs>
          <w:tab w:val="left" w:pos="10260"/>
        </w:tabs>
        <w:spacing w:line="276" w:lineRule="auto"/>
        <w:ind w:firstLine="360"/>
      </w:pPr>
      <w:r>
        <w:t xml:space="preserve">                 #gameover{</w:t>
      </w:r>
    </w:p>
    <w:p w:rsidR="00AD626A" w:rsidRDefault="00AD626A" w:rsidP="00AD626A">
      <w:pPr>
        <w:tabs>
          <w:tab w:val="left" w:pos="10260"/>
        </w:tabs>
        <w:spacing w:line="276" w:lineRule="auto"/>
        <w:ind w:firstLine="360"/>
      </w:pPr>
      <w:r>
        <w:t xml:space="preserve">                display: none;</w:t>
      </w:r>
    </w:p>
    <w:p w:rsidR="00AD626A" w:rsidRDefault="00AD626A" w:rsidP="00AD626A">
      <w:pPr>
        <w:tabs>
          <w:tab w:val="left" w:pos="10260"/>
        </w:tabs>
        <w:spacing w:line="276" w:lineRule="auto"/>
        <w:ind w:firstLine="360"/>
      </w:pPr>
      <w:r>
        <w:t xml:space="preserve">                width: 340px;</w:t>
      </w:r>
    </w:p>
    <w:p w:rsidR="00AD626A" w:rsidRDefault="00AD626A" w:rsidP="00AD626A">
      <w:pPr>
        <w:tabs>
          <w:tab w:val="left" w:pos="10260"/>
        </w:tabs>
        <w:spacing w:line="276" w:lineRule="auto"/>
        <w:ind w:firstLine="360"/>
      </w:pPr>
      <w:r>
        <w:t xml:space="preserve">                padding-top: 95px;</w:t>
      </w:r>
    </w:p>
    <w:p w:rsidR="00AD626A" w:rsidRDefault="00AD626A" w:rsidP="00AD626A">
      <w:pPr>
        <w:tabs>
          <w:tab w:val="left" w:pos="10260"/>
        </w:tabs>
        <w:spacing w:line="276" w:lineRule="auto"/>
        <w:ind w:firstLine="360"/>
      </w:pPr>
      <w:r>
        <w:t xml:space="preserve">                padding-bottom: 95px;</w:t>
      </w:r>
    </w:p>
    <w:p w:rsidR="00AD626A" w:rsidRDefault="00AD626A" w:rsidP="00AD626A">
      <w:pPr>
        <w:tabs>
          <w:tab w:val="left" w:pos="10260"/>
        </w:tabs>
        <w:spacing w:line="276" w:lineRule="auto"/>
        <w:ind w:firstLine="360"/>
      </w:pPr>
      <w:r>
        <w:t xml:space="preserve">                margin-left: auto;</w:t>
      </w:r>
    </w:p>
    <w:p w:rsidR="00AD626A" w:rsidRDefault="00AD626A" w:rsidP="00AD626A">
      <w:pPr>
        <w:tabs>
          <w:tab w:val="left" w:pos="10260"/>
        </w:tabs>
        <w:spacing w:line="276" w:lineRule="auto"/>
        <w:ind w:firstLine="360"/>
      </w:pPr>
      <w:r>
        <w:t xml:space="preserve">                margin-right: auto;</w:t>
      </w:r>
    </w:p>
    <w:p w:rsidR="00AD626A" w:rsidRDefault="00AD626A" w:rsidP="00AD626A">
      <w:pPr>
        <w:tabs>
          <w:tab w:val="left" w:pos="10260"/>
        </w:tabs>
        <w:spacing w:line="276" w:lineRule="auto"/>
        <w:ind w:firstLine="360"/>
      </w:pPr>
      <w:r>
        <w:lastRenderedPageBreak/>
        <w:t xml:space="preserve">                text-align: center;</w:t>
      </w:r>
    </w:p>
    <w:p w:rsidR="00AD626A" w:rsidRDefault="00AD626A" w:rsidP="00AD626A">
      <w:pPr>
        <w:tabs>
          <w:tab w:val="left" w:pos="10260"/>
        </w:tabs>
        <w:spacing w:line="276" w:lineRule="auto"/>
        <w:ind w:firstLine="360"/>
      </w:pPr>
      <w:r>
        <w:t xml:space="preserve">                font-size: 30px;</w:t>
      </w:r>
    </w:p>
    <w:p w:rsidR="00AD626A" w:rsidRDefault="00AD626A" w:rsidP="00AD626A">
      <w:pPr>
        <w:tabs>
          <w:tab w:val="left" w:pos="10260"/>
        </w:tabs>
        <w:spacing w:line="276" w:lineRule="auto"/>
        <w:ind w:firstLine="360"/>
      </w:pPr>
      <w:r>
        <w:t xml:space="preserve">                color: #FFF;</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#gameover p{</w:t>
      </w:r>
    </w:p>
    <w:p w:rsidR="00AD626A" w:rsidRDefault="00AD626A" w:rsidP="00AD626A">
      <w:pPr>
        <w:tabs>
          <w:tab w:val="left" w:pos="10260"/>
        </w:tabs>
        <w:spacing w:line="276" w:lineRule="auto"/>
        <w:ind w:firstLine="360"/>
      </w:pPr>
      <w:r>
        <w:t xml:space="preserve">                margin-top: 25px;</w:t>
      </w:r>
    </w:p>
    <w:p w:rsidR="00AD626A" w:rsidRDefault="00AD626A" w:rsidP="00AD626A">
      <w:pPr>
        <w:tabs>
          <w:tab w:val="left" w:pos="10260"/>
        </w:tabs>
        <w:spacing w:line="276" w:lineRule="auto"/>
        <w:ind w:firstLine="360"/>
      </w:pPr>
      <w:r>
        <w:t xml:space="preserve">                font-size: 20px;</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Settings Screen Style */</w:t>
      </w:r>
    </w:p>
    <w:p w:rsidR="00AD626A" w:rsidRDefault="00AD626A" w:rsidP="00AD626A">
      <w:pPr>
        <w:tabs>
          <w:tab w:val="left" w:pos="10260"/>
        </w:tabs>
        <w:spacing w:line="276" w:lineRule="auto"/>
        <w:ind w:firstLine="360"/>
      </w:pPr>
      <w:r>
        <w:t xml:space="preserve">            #setting{</w:t>
      </w:r>
    </w:p>
    <w:p w:rsidR="00AD626A" w:rsidRDefault="00AD626A" w:rsidP="00AD626A">
      <w:pPr>
        <w:tabs>
          <w:tab w:val="left" w:pos="10260"/>
        </w:tabs>
        <w:spacing w:line="276" w:lineRule="auto"/>
        <w:ind w:firstLine="360"/>
      </w:pPr>
      <w:r>
        <w:t xml:space="preserve">                display: none;</w:t>
      </w:r>
    </w:p>
    <w:p w:rsidR="00AD626A" w:rsidRDefault="00AD626A" w:rsidP="00AD626A">
      <w:pPr>
        <w:tabs>
          <w:tab w:val="left" w:pos="10260"/>
        </w:tabs>
        <w:spacing w:line="276" w:lineRule="auto"/>
        <w:ind w:firstLine="360"/>
      </w:pPr>
      <w:r>
        <w:t xml:space="preserve">                width: 340px;</w:t>
      </w:r>
    </w:p>
    <w:p w:rsidR="00AD626A" w:rsidRDefault="00AD626A" w:rsidP="00AD626A">
      <w:pPr>
        <w:tabs>
          <w:tab w:val="left" w:pos="10260"/>
        </w:tabs>
        <w:spacing w:line="276" w:lineRule="auto"/>
        <w:ind w:firstLine="360"/>
      </w:pPr>
      <w:r>
        <w:t xml:space="preserve">                margin-left: auto;</w:t>
      </w:r>
    </w:p>
    <w:p w:rsidR="00AD626A" w:rsidRDefault="00AD626A" w:rsidP="00AD626A">
      <w:pPr>
        <w:tabs>
          <w:tab w:val="left" w:pos="10260"/>
        </w:tabs>
        <w:spacing w:line="276" w:lineRule="auto"/>
        <w:ind w:firstLine="360"/>
      </w:pPr>
      <w:r>
        <w:t xml:space="preserve">                margin-right: auto;</w:t>
      </w:r>
    </w:p>
    <w:p w:rsidR="00AD626A" w:rsidRDefault="00AD626A" w:rsidP="00AD626A">
      <w:pPr>
        <w:tabs>
          <w:tab w:val="left" w:pos="10260"/>
        </w:tabs>
        <w:spacing w:line="276" w:lineRule="auto"/>
        <w:ind w:firstLine="360"/>
      </w:pPr>
      <w:r>
        <w:t xml:space="preserve">                padding-top: 85px;</w:t>
      </w:r>
    </w:p>
    <w:p w:rsidR="00AD626A" w:rsidRDefault="00AD626A" w:rsidP="00AD626A">
      <w:pPr>
        <w:tabs>
          <w:tab w:val="left" w:pos="10260"/>
        </w:tabs>
        <w:spacing w:line="276" w:lineRule="auto"/>
        <w:ind w:firstLine="360"/>
      </w:pPr>
      <w:r>
        <w:t xml:space="preserve">                padding-bottom: 85px;</w:t>
      </w:r>
    </w:p>
    <w:p w:rsidR="00AD626A" w:rsidRDefault="00AD626A" w:rsidP="00AD626A">
      <w:pPr>
        <w:tabs>
          <w:tab w:val="left" w:pos="10260"/>
        </w:tabs>
        <w:spacing w:line="276" w:lineRule="auto"/>
        <w:ind w:firstLine="360"/>
      </w:pPr>
      <w:r>
        <w:t xml:space="preserve">                font-size: 30px;</w:t>
      </w:r>
    </w:p>
    <w:p w:rsidR="00AD626A" w:rsidRDefault="00AD626A" w:rsidP="00AD626A">
      <w:pPr>
        <w:tabs>
          <w:tab w:val="left" w:pos="10260"/>
        </w:tabs>
        <w:spacing w:line="276" w:lineRule="auto"/>
        <w:ind w:firstLine="360"/>
      </w:pPr>
      <w:r>
        <w:t xml:space="preserve">                color: #FFF;</w:t>
      </w:r>
    </w:p>
    <w:p w:rsidR="00AD626A" w:rsidRDefault="00AD626A" w:rsidP="00AD626A">
      <w:pPr>
        <w:tabs>
          <w:tab w:val="left" w:pos="10260"/>
        </w:tabs>
        <w:spacing w:line="276" w:lineRule="auto"/>
        <w:ind w:firstLine="360"/>
      </w:pPr>
      <w:r>
        <w:t xml:space="preserve">                text-align: center;</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#setting h2{</w:t>
      </w:r>
    </w:p>
    <w:p w:rsidR="00AD626A" w:rsidRDefault="00AD626A" w:rsidP="00AD626A">
      <w:pPr>
        <w:tabs>
          <w:tab w:val="left" w:pos="10260"/>
        </w:tabs>
        <w:spacing w:line="276" w:lineRule="auto"/>
        <w:ind w:firstLine="360"/>
      </w:pPr>
      <w:r>
        <w:t xml:space="preserve">                margin-bottom: 15px;</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#setting p{</w:t>
      </w:r>
    </w:p>
    <w:p w:rsidR="00AD626A" w:rsidRDefault="00AD626A" w:rsidP="00AD626A">
      <w:pPr>
        <w:tabs>
          <w:tab w:val="left" w:pos="10260"/>
        </w:tabs>
        <w:spacing w:line="276" w:lineRule="auto"/>
        <w:ind w:firstLine="360"/>
      </w:pPr>
      <w:r>
        <w:t xml:space="preserve">                margin-top: 10px;</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#setting input{</w:t>
      </w:r>
    </w:p>
    <w:p w:rsidR="00AD626A" w:rsidRDefault="00AD626A" w:rsidP="00AD626A">
      <w:pPr>
        <w:tabs>
          <w:tab w:val="left" w:pos="10260"/>
        </w:tabs>
        <w:spacing w:line="276" w:lineRule="auto"/>
        <w:ind w:firstLine="360"/>
      </w:pPr>
      <w:r>
        <w:t xml:space="preserve">                display:none;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#setting label{</w:t>
      </w:r>
    </w:p>
    <w:p w:rsidR="00AD626A" w:rsidRDefault="00AD626A" w:rsidP="00AD626A">
      <w:pPr>
        <w:tabs>
          <w:tab w:val="left" w:pos="10260"/>
        </w:tabs>
        <w:spacing w:line="276" w:lineRule="auto"/>
        <w:ind w:firstLine="360"/>
      </w:pPr>
      <w:r>
        <w:t xml:space="preserve">                cursor: pointer;</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#setting input:checked + label{</w:t>
      </w:r>
    </w:p>
    <w:p w:rsidR="00AD626A" w:rsidRDefault="00AD626A" w:rsidP="00AD626A">
      <w:pPr>
        <w:tabs>
          <w:tab w:val="left" w:pos="10260"/>
        </w:tabs>
        <w:spacing w:line="276" w:lineRule="auto"/>
        <w:ind w:firstLine="360"/>
      </w:pPr>
      <w:r>
        <w:t xml:space="preserve">                background-color: #FFF;</w:t>
      </w:r>
    </w:p>
    <w:p w:rsidR="00AD626A" w:rsidRDefault="00AD626A" w:rsidP="00AD626A">
      <w:pPr>
        <w:tabs>
          <w:tab w:val="left" w:pos="10260"/>
        </w:tabs>
        <w:spacing w:line="276" w:lineRule="auto"/>
        <w:ind w:firstLine="360"/>
      </w:pPr>
      <w:r>
        <w:t xml:space="preserve">                color: #000;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&lt;/style&gt;</w:t>
      </w:r>
    </w:p>
    <w:p w:rsidR="00AD626A" w:rsidRDefault="00AD626A" w:rsidP="00AD626A">
      <w:pPr>
        <w:tabs>
          <w:tab w:val="left" w:pos="10260"/>
        </w:tabs>
        <w:spacing w:line="276" w:lineRule="auto"/>
        <w:ind w:firstLine="360"/>
      </w:pPr>
      <w:r>
        <w:t>&lt;body&gt;</w:t>
      </w:r>
    </w:p>
    <w:p w:rsidR="00AD626A" w:rsidRDefault="00AD626A" w:rsidP="00AD626A">
      <w:pPr>
        <w:tabs>
          <w:tab w:val="left" w:pos="10260"/>
        </w:tabs>
        <w:spacing w:line="276" w:lineRule="auto"/>
        <w:ind w:firstLine="360"/>
      </w:pPr>
      <w:r>
        <w:t>&lt;audio autoplay="autoplay"&gt;&lt;source src="music.mp3" type="audio/mpeg" loop="loop"&gt;&lt;/audio&gt;</w:t>
      </w:r>
    </w:p>
    <w:p w:rsidR="00AD626A" w:rsidRDefault="00AD626A" w:rsidP="00AD626A">
      <w:pPr>
        <w:tabs>
          <w:tab w:val="left" w:pos="10260"/>
        </w:tabs>
        <w:spacing w:line="276" w:lineRule="auto"/>
        <w:ind w:firstLine="360"/>
      </w:pPr>
      <w:r>
        <w:t>&lt;header class="wrap"&gt;</w:t>
      </w:r>
    </w:p>
    <w:p w:rsidR="00AD626A" w:rsidRDefault="00AD626A" w:rsidP="00AD626A">
      <w:pPr>
        <w:tabs>
          <w:tab w:val="left" w:pos="10260"/>
        </w:tabs>
        <w:spacing w:line="276" w:lineRule="auto"/>
        <w:ind w:firstLine="360"/>
      </w:pPr>
      <w:r>
        <w:t xml:space="preserve">                &lt;h1&gt;Snake&lt;/h1&gt;</w:t>
      </w:r>
    </w:p>
    <w:p w:rsidR="00AD626A" w:rsidRDefault="00AD626A" w:rsidP="00AD626A">
      <w:pPr>
        <w:tabs>
          <w:tab w:val="left" w:pos="10260"/>
        </w:tabs>
        <w:spacing w:line="276" w:lineRule="auto"/>
        <w:ind w:firstLine="360"/>
      </w:pPr>
      <w:r>
        <w:lastRenderedPageBreak/>
        <w:t xml:space="preserve">                &lt;p class="score"&gt;Score: &lt;span id="score_value"&gt;0&lt;/span&gt;&lt;/p&gt;</w:t>
      </w:r>
    </w:p>
    <w:p w:rsidR="00AD626A" w:rsidRDefault="00AD626A" w:rsidP="00AD626A">
      <w:pPr>
        <w:tabs>
          <w:tab w:val="left" w:pos="10260"/>
        </w:tabs>
        <w:spacing w:line="276" w:lineRule="auto"/>
        <w:ind w:firstLine="360"/>
      </w:pPr>
      <w:r>
        <w:t xml:space="preserve">            &lt;/header&gt;</w:t>
      </w:r>
    </w:p>
    <w:p w:rsidR="00AD626A" w:rsidRDefault="00AD626A" w:rsidP="00AD626A">
      <w:pPr>
        <w:tabs>
          <w:tab w:val="left" w:pos="10260"/>
        </w:tabs>
        <w:spacing w:line="276" w:lineRule="auto"/>
        <w:ind w:firstLine="360"/>
      </w:pPr>
      <w:r>
        <w:t xml:space="preserve">            &lt;canvas class="wrap" id="snake" width="320" height="320" tabindex="1"&gt;&lt;/canvas&gt;</w:t>
      </w:r>
    </w:p>
    <w:p w:rsidR="00AD626A" w:rsidRDefault="00AD626A" w:rsidP="00AD626A">
      <w:pPr>
        <w:tabs>
          <w:tab w:val="left" w:pos="1522"/>
        </w:tabs>
        <w:spacing w:line="276" w:lineRule="auto"/>
        <w:ind w:firstLine="360"/>
      </w:pPr>
      <w:r>
        <w:t xml:space="preserve">                  &lt;!-- Game Over Screen --&gt;</w:t>
      </w:r>
    </w:p>
    <w:p w:rsidR="00AD626A" w:rsidRDefault="00AD626A" w:rsidP="00AD626A">
      <w:pPr>
        <w:tabs>
          <w:tab w:val="left" w:pos="10260"/>
        </w:tabs>
        <w:spacing w:line="276" w:lineRule="auto"/>
        <w:ind w:firstLine="360"/>
      </w:pPr>
      <w:r>
        <w:t xml:space="preserve">            &lt;div id="gameover"&gt;</w:t>
      </w:r>
    </w:p>
    <w:p w:rsidR="00AD626A" w:rsidRDefault="00AD626A" w:rsidP="00AD626A">
      <w:pPr>
        <w:tabs>
          <w:tab w:val="left" w:pos="10260"/>
        </w:tabs>
        <w:spacing w:line="276" w:lineRule="auto"/>
        <w:ind w:firstLine="360"/>
      </w:pPr>
      <w:r>
        <w:t xml:space="preserve">                &lt;h2&gt;Game Over&lt;/h2&gt;</w:t>
      </w:r>
    </w:p>
    <w:p w:rsidR="00AD626A" w:rsidRDefault="00AD626A" w:rsidP="00AD626A">
      <w:pPr>
        <w:tabs>
          <w:tab w:val="left" w:pos="10260"/>
        </w:tabs>
        <w:spacing w:line="276" w:lineRule="auto"/>
        <w:ind w:left="1080" w:hanging="720"/>
      </w:pPr>
      <w:r>
        <w:t xml:space="preserve">                &lt;p&gt;press &lt;span style="background-color: #FFFFFF; color: #000000"&gt;space&lt;/span&gt; to begin a&lt;/p&gt;</w:t>
      </w:r>
    </w:p>
    <w:p w:rsidR="00AD626A" w:rsidRDefault="00AD626A" w:rsidP="00AD626A">
      <w:pPr>
        <w:tabs>
          <w:tab w:val="left" w:pos="10260"/>
        </w:tabs>
        <w:spacing w:line="276" w:lineRule="auto"/>
        <w:ind w:firstLine="360"/>
      </w:pPr>
      <w:r>
        <w:t xml:space="preserve">                &lt;a id="newgame_gameover"&gt;new game&lt;/a&gt;</w:t>
      </w:r>
    </w:p>
    <w:p w:rsidR="00AD626A" w:rsidRDefault="00AD626A" w:rsidP="00AD626A">
      <w:pPr>
        <w:tabs>
          <w:tab w:val="left" w:pos="10260"/>
        </w:tabs>
        <w:spacing w:line="276" w:lineRule="auto"/>
        <w:ind w:firstLine="360"/>
      </w:pPr>
      <w:r>
        <w:t xml:space="preserve">                &lt;a id="setting_gameover"&gt;settings&lt;/a&gt;</w:t>
      </w:r>
    </w:p>
    <w:p w:rsidR="00AD626A" w:rsidRDefault="00AD626A" w:rsidP="00AD626A">
      <w:pPr>
        <w:tabs>
          <w:tab w:val="left" w:pos="10260"/>
        </w:tabs>
        <w:spacing w:line="276" w:lineRule="auto"/>
        <w:ind w:firstLine="360"/>
      </w:pPr>
      <w:r>
        <w:t xml:space="preserve">                &lt;a id="Quit" a href="account.php?q=1"&gt;Quit Game&lt;/a&gt;</w:t>
      </w:r>
    </w:p>
    <w:p w:rsidR="00AD626A" w:rsidRDefault="00AD626A" w:rsidP="00AD626A">
      <w:pPr>
        <w:tabs>
          <w:tab w:val="left" w:pos="10260"/>
        </w:tabs>
        <w:spacing w:line="276" w:lineRule="auto"/>
        <w:ind w:firstLine="360"/>
      </w:pPr>
      <w:r>
        <w:t xml:space="preserve">            &lt;/div&gt;</w:t>
      </w:r>
    </w:p>
    <w:p w:rsidR="00AD626A" w:rsidRDefault="00AD626A" w:rsidP="00AD626A">
      <w:pPr>
        <w:tabs>
          <w:tab w:val="left" w:pos="10260"/>
        </w:tabs>
        <w:spacing w:line="276" w:lineRule="auto"/>
        <w:ind w:firstLine="360"/>
      </w:pPr>
      <w:r>
        <w:t xml:space="preserve">            &lt;!-- Setting screen --&gt;</w:t>
      </w:r>
    </w:p>
    <w:p w:rsidR="00AD626A" w:rsidRDefault="00AD626A" w:rsidP="00AD626A">
      <w:pPr>
        <w:tabs>
          <w:tab w:val="left" w:pos="10260"/>
        </w:tabs>
        <w:spacing w:line="276" w:lineRule="auto"/>
        <w:ind w:firstLine="360"/>
      </w:pPr>
      <w:r>
        <w:t xml:space="preserve">            &lt;div id="setting"&gt;</w:t>
      </w:r>
    </w:p>
    <w:p w:rsidR="00AD626A" w:rsidRDefault="00AD626A" w:rsidP="00AD626A">
      <w:pPr>
        <w:tabs>
          <w:tab w:val="left" w:pos="10260"/>
        </w:tabs>
        <w:spacing w:line="276" w:lineRule="auto"/>
        <w:ind w:firstLine="360"/>
      </w:pPr>
      <w:r>
        <w:t xml:space="preserve">                &lt;h2&gt;Settings&lt;/h2&gt;</w:t>
      </w:r>
    </w:p>
    <w:p w:rsidR="00AD626A" w:rsidRDefault="00AD626A" w:rsidP="00AD626A">
      <w:pPr>
        <w:tabs>
          <w:tab w:val="left" w:pos="10260"/>
        </w:tabs>
        <w:spacing w:line="276" w:lineRule="auto"/>
        <w:ind w:firstLine="360"/>
      </w:pPr>
      <w:r>
        <w:t xml:space="preserve">                &lt;a id="newgame_setting"&gt;new game&lt;/a&gt;</w:t>
      </w:r>
    </w:p>
    <w:p w:rsidR="00AD626A" w:rsidRDefault="00AD626A" w:rsidP="00AD626A">
      <w:pPr>
        <w:tabs>
          <w:tab w:val="left" w:pos="10260"/>
        </w:tabs>
        <w:spacing w:line="276" w:lineRule="auto"/>
        <w:ind w:firstLine="360"/>
      </w:pPr>
      <w:r>
        <w:t xml:space="preserve">                &lt;p&gt;Speed:</w:t>
      </w:r>
    </w:p>
    <w:p w:rsidR="00AD626A" w:rsidRDefault="00AD626A" w:rsidP="00AD626A">
      <w:pPr>
        <w:tabs>
          <w:tab w:val="left" w:pos="10260"/>
        </w:tabs>
        <w:spacing w:line="276" w:lineRule="auto"/>
        <w:ind w:firstLine="360"/>
      </w:pPr>
      <w:r>
        <w:t xml:space="preserve">                    &lt;input id="speed1" type="radio" name="speed" value="120" checked/&gt;</w:t>
      </w:r>
    </w:p>
    <w:p w:rsidR="00AD626A" w:rsidRDefault="00AD626A" w:rsidP="00AD626A">
      <w:pPr>
        <w:tabs>
          <w:tab w:val="left" w:pos="10260"/>
        </w:tabs>
        <w:spacing w:line="276" w:lineRule="auto"/>
        <w:ind w:firstLine="360"/>
      </w:pPr>
      <w:r>
        <w:t xml:space="preserve">                    &lt;label for="speed1"&gt;Slow&lt;/label&gt;</w:t>
      </w:r>
    </w:p>
    <w:p w:rsidR="00AD626A" w:rsidRDefault="00AD626A" w:rsidP="00AD626A">
      <w:pPr>
        <w:tabs>
          <w:tab w:val="left" w:pos="10260"/>
        </w:tabs>
        <w:spacing w:line="276" w:lineRule="auto"/>
        <w:ind w:firstLine="360"/>
      </w:pPr>
      <w:r>
        <w:t xml:space="preserve">                    &lt;input id="speed2" type="radio" name="speed" value="75"/&gt;</w:t>
      </w:r>
    </w:p>
    <w:p w:rsidR="00AD626A" w:rsidRDefault="00AD626A" w:rsidP="00AD626A">
      <w:pPr>
        <w:tabs>
          <w:tab w:val="left" w:pos="10260"/>
        </w:tabs>
        <w:spacing w:line="276" w:lineRule="auto"/>
        <w:ind w:firstLine="360"/>
      </w:pPr>
      <w:r>
        <w:t xml:space="preserve">                    &lt;label for="speed2"&gt;Normal&lt;/label&gt;</w:t>
      </w:r>
    </w:p>
    <w:p w:rsidR="00AD626A" w:rsidRDefault="00AD626A" w:rsidP="00AD626A">
      <w:pPr>
        <w:tabs>
          <w:tab w:val="left" w:pos="10260"/>
        </w:tabs>
        <w:spacing w:line="276" w:lineRule="auto"/>
        <w:ind w:firstLine="360"/>
      </w:pPr>
      <w:r>
        <w:t xml:space="preserve">                    &lt;input id="speed3" type="radio" name="speed" value="35"/&gt;</w:t>
      </w:r>
    </w:p>
    <w:p w:rsidR="00AD626A" w:rsidRDefault="00AD626A" w:rsidP="00AD626A">
      <w:pPr>
        <w:tabs>
          <w:tab w:val="left" w:pos="10260"/>
        </w:tabs>
        <w:spacing w:line="276" w:lineRule="auto"/>
        <w:ind w:firstLine="360"/>
      </w:pPr>
      <w:r>
        <w:t xml:space="preserve">                    &lt;label for="speed3"&gt;Fast&lt;/label&gt;</w:t>
      </w:r>
    </w:p>
    <w:p w:rsidR="00AD626A" w:rsidRDefault="00AD626A" w:rsidP="00AD626A">
      <w:pPr>
        <w:tabs>
          <w:tab w:val="left" w:pos="10260"/>
        </w:tabs>
        <w:spacing w:line="276" w:lineRule="auto"/>
        <w:ind w:firstLine="360"/>
      </w:pPr>
      <w:r>
        <w:t xml:space="preserve">                &lt;/p&gt;</w:t>
      </w:r>
    </w:p>
    <w:p w:rsidR="00AD626A" w:rsidRDefault="00AD626A" w:rsidP="00AD626A">
      <w:pPr>
        <w:tabs>
          <w:tab w:val="left" w:pos="10260"/>
        </w:tabs>
        <w:spacing w:line="276" w:lineRule="auto"/>
      </w:pPr>
      <w:r>
        <w:t xml:space="preserve">                       &lt;p&gt;Wall:</w:t>
      </w:r>
    </w:p>
    <w:p w:rsidR="00AD626A" w:rsidRDefault="00AD626A" w:rsidP="00AD626A">
      <w:pPr>
        <w:tabs>
          <w:tab w:val="left" w:pos="10260"/>
        </w:tabs>
        <w:spacing w:line="276" w:lineRule="auto"/>
        <w:ind w:firstLine="360"/>
      </w:pPr>
      <w:r>
        <w:t xml:space="preserve">                    &lt;input id="wallon" type="radio" name="wall" value="1" checked/&gt;</w:t>
      </w:r>
    </w:p>
    <w:p w:rsidR="00AD626A" w:rsidRDefault="00AD626A" w:rsidP="00AD626A">
      <w:pPr>
        <w:tabs>
          <w:tab w:val="left" w:pos="10260"/>
        </w:tabs>
        <w:spacing w:line="276" w:lineRule="auto"/>
        <w:ind w:firstLine="360"/>
      </w:pPr>
      <w:r>
        <w:t xml:space="preserve">                    &lt;label for="wallon"&gt;On&lt;/label&gt;</w:t>
      </w:r>
    </w:p>
    <w:p w:rsidR="00AD626A" w:rsidRDefault="00AD626A" w:rsidP="00AD626A">
      <w:pPr>
        <w:tabs>
          <w:tab w:val="left" w:pos="10260"/>
        </w:tabs>
        <w:spacing w:line="276" w:lineRule="auto"/>
        <w:ind w:firstLine="360"/>
      </w:pPr>
      <w:r>
        <w:t xml:space="preserve">                    &lt;input id="walloff" type="radio" name="wall" value="0"/&gt;</w:t>
      </w:r>
    </w:p>
    <w:p w:rsidR="00AD626A" w:rsidRDefault="00AD626A" w:rsidP="00AD626A">
      <w:pPr>
        <w:tabs>
          <w:tab w:val="left" w:pos="10260"/>
        </w:tabs>
        <w:spacing w:line="276" w:lineRule="auto"/>
        <w:ind w:firstLine="360"/>
      </w:pPr>
      <w:r>
        <w:t xml:space="preserve">                    &lt;label for="walloff"&gt;Off&lt;/label&gt;</w:t>
      </w:r>
    </w:p>
    <w:p w:rsidR="00AD626A" w:rsidRDefault="00AD626A" w:rsidP="00AD626A">
      <w:pPr>
        <w:tabs>
          <w:tab w:val="left" w:pos="10260"/>
        </w:tabs>
        <w:spacing w:line="276" w:lineRule="auto"/>
        <w:ind w:firstLine="360"/>
      </w:pPr>
      <w:r>
        <w:t xml:space="preserve">                &lt;/p&gt;</w:t>
      </w:r>
    </w:p>
    <w:p w:rsidR="00AD626A" w:rsidRDefault="00AD626A" w:rsidP="00AD626A">
      <w:pPr>
        <w:tabs>
          <w:tab w:val="left" w:pos="10260"/>
        </w:tabs>
        <w:spacing w:line="276" w:lineRule="auto"/>
        <w:ind w:firstLine="360"/>
      </w:pPr>
      <w:r>
        <w:t xml:space="preserve">            &lt;/div&gt;</w:t>
      </w:r>
    </w:p>
    <w:p w:rsidR="00AD626A" w:rsidRDefault="00AD626A" w:rsidP="00AD626A">
      <w:pPr>
        <w:tabs>
          <w:tab w:val="left" w:pos="10260"/>
        </w:tabs>
        <w:spacing w:line="276" w:lineRule="auto"/>
        <w:ind w:firstLine="360"/>
      </w:pPr>
      <w:r>
        <w:t xml:space="preserve">            &lt;!-- Main Menu Screen --&gt;</w:t>
      </w:r>
    </w:p>
    <w:p w:rsidR="00AD626A" w:rsidRDefault="00AD626A" w:rsidP="00AD626A">
      <w:pPr>
        <w:tabs>
          <w:tab w:val="left" w:pos="10260"/>
        </w:tabs>
        <w:spacing w:line="276" w:lineRule="auto"/>
        <w:ind w:firstLine="360"/>
      </w:pPr>
      <w:r>
        <w:t xml:space="preserve">            &lt;div id="menu"&gt;</w:t>
      </w:r>
    </w:p>
    <w:p w:rsidR="00AD626A" w:rsidRDefault="00AD626A" w:rsidP="00AD626A">
      <w:pPr>
        <w:tabs>
          <w:tab w:val="left" w:pos="10260"/>
        </w:tabs>
        <w:spacing w:line="276" w:lineRule="auto"/>
        <w:ind w:firstLine="360"/>
      </w:pPr>
      <w:r>
        <w:t xml:space="preserve">                &lt;h2&gt;Snake&lt;/h2&gt;</w:t>
      </w:r>
    </w:p>
    <w:p w:rsidR="00AD626A" w:rsidRDefault="00AD626A" w:rsidP="00AD626A">
      <w:pPr>
        <w:tabs>
          <w:tab w:val="left" w:pos="10260"/>
        </w:tabs>
        <w:spacing w:line="276" w:lineRule="auto"/>
        <w:ind w:firstLine="360"/>
      </w:pPr>
      <w:r>
        <w:t xml:space="preserve">                &lt;a id="newgame_menu"&gt;new game&lt;/a&gt;</w:t>
      </w:r>
    </w:p>
    <w:p w:rsidR="00AD626A" w:rsidRDefault="00AD626A" w:rsidP="00AD626A">
      <w:pPr>
        <w:tabs>
          <w:tab w:val="left" w:pos="10260"/>
        </w:tabs>
        <w:spacing w:line="276" w:lineRule="auto"/>
        <w:ind w:firstLine="360"/>
      </w:pPr>
      <w:r>
        <w:t xml:space="preserve">                &lt;a id="setting_menu"&gt;settings&lt;/a&gt;</w:t>
      </w:r>
    </w:p>
    <w:p w:rsidR="00AD626A" w:rsidRDefault="00AD626A" w:rsidP="00AD626A">
      <w:pPr>
        <w:tabs>
          <w:tab w:val="left" w:pos="10260"/>
        </w:tabs>
        <w:spacing w:line="276" w:lineRule="auto"/>
        <w:ind w:firstLine="360"/>
      </w:pPr>
      <w:r>
        <w:t xml:space="preserve">            &lt;/div&gt;</w:t>
      </w:r>
    </w:p>
    <w:p w:rsidR="00AD626A" w:rsidRDefault="00AD626A" w:rsidP="00AD626A">
      <w:pPr>
        <w:tabs>
          <w:tab w:val="left" w:pos="10260"/>
        </w:tabs>
        <w:spacing w:line="276" w:lineRule="auto"/>
        <w:ind w:left="990" w:hanging="990"/>
      </w:pPr>
      <w:r>
        <w:tab/>
        <w:t>&lt;script src="https://ajax.googleapis.com/ajax/libs/jquery/1.11.3/jquery.min.js"&gt;&lt;/script&gt;</w:t>
      </w:r>
    </w:p>
    <w:p w:rsidR="00AD626A" w:rsidRDefault="00AD626A" w:rsidP="00AD626A">
      <w:pPr>
        <w:tabs>
          <w:tab w:val="left" w:pos="10260"/>
        </w:tabs>
        <w:spacing w:line="276" w:lineRule="auto"/>
        <w:ind w:left="990" w:hanging="630"/>
      </w:pPr>
      <w:r>
        <w:t>&lt;script type="text/javascript"&gt;</w:t>
      </w:r>
    </w:p>
    <w:p w:rsidR="00AD626A" w:rsidRDefault="00AD626A" w:rsidP="00AD626A">
      <w:pPr>
        <w:tabs>
          <w:tab w:val="left" w:pos="10260"/>
        </w:tabs>
        <w:spacing w:line="276" w:lineRule="auto"/>
      </w:pPr>
    </w:p>
    <w:p w:rsidR="00AD626A" w:rsidRDefault="00AD626A" w:rsidP="00AD626A">
      <w:pPr>
        <w:tabs>
          <w:tab w:val="left" w:pos="10260"/>
        </w:tabs>
        <w:spacing w:line="276" w:lineRule="auto"/>
      </w:pPr>
    </w:p>
    <w:p w:rsidR="00AD626A" w:rsidRDefault="00AD626A" w:rsidP="00AD626A">
      <w:pPr>
        <w:tabs>
          <w:tab w:val="left" w:pos="10260"/>
        </w:tabs>
        <w:spacing w:line="276" w:lineRule="auto"/>
        <w:ind w:firstLine="360"/>
      </w:pPr>
      <w:r>
        <w:lastRenderedPageBreak/>
        <w:t xml:space="preserve">(function(){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Canvas &amp; Context</w:t>
      </w:r>
    </w:p>
    <w:p w:rsidR="00AD626A" w:rsidRDefault="00AD626A" w:rsidP="00AD626A">
      <w:pPr>
        <w:tabs>
          <w:tab w:val="left" w:pos="10260"/>
        </w:tabs>
        <w:spacing w:line="276" w:lineRule="auto"/>
        <w:ind w:firstLine="360"/>
      </w:pPr>
      <w:r>
        <w:t xml:space="preserve">    var canvas;</w:t>
      </w:r>
    </w:p>
    <w:p w:rsidR="00AD626A" w:rsidRDefault="00AD626A" w:rsidP="00AD626A">
      <w:pPr>
        <w:tabs>
          <w:tab w:val="left" w:pos="10260"/>
        </w:tabs>
        <w:spacing w:line="276" w:lineRule="auto"/>
        <w:ind w:firstLine="360"/>
      </w:pPr>
      <w:r>
        <w:t xml:space="preserve">    var ctx;</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Snake</w:t>
      </w:r>
    </w:p>
    <w:p w:rsidR="00AD626A" w:rsidRDefault="00AD626A" w:rsidP="00AD626A">
      <w:pPr>
        <w:tabs>
          <w:tab w:val="left" w:pos="10260"/>
        </w:tabs>
        <w:spacing w:line="276" w:lineRule="auto"/>
        <w:ind w:firstLine="360"/>
      </w:pPr>
      <w:r>
        <w:t xml:space="preserve">    var snake;</w:t>
      </w:r>
    </w:p>
    <w:p w:rsidR="00AD626A" w:rsidRDefault="00AD626A" w:rsidP="00AD626A">
      <w:pPr>
        <w:tabs>
          <w:tab w:val="left" w:pos="10260"/>
        </w:tabs>
        <w:spacing w:line="276" w:lineRule="auto"/>
        <w:ind w:firstLine="360"/>
      </w:pPr>
      <w:r>
        <w:t xml:space="preserve">    var snake_dir;</w:t>
      </w:r>
    </w:p>
    <w:p w:rsidR="00AD626A" w:rsidRDefault="00AD626A" w:rsidP="00AD626A">
      <w:pPr>
        <w:tabs>
          <w:tab w:val="left" w:pos="10260"/>
        </w:tabs>
        <w:spacing w:line="276" w:lineRule="auto"/>
        <w:ind w:firstLine="360"/>
      </w:pPr>
      <w:r>
        <w:t xml:space="preserve">   var snake_next_dir;</w:t>
      </w:r>
    </w:p>
    <w:p w:rsidR="00AD626A" w:rsidRDefault="00AD626A" w:rsidP="00AD626A">
      <w:pPr>
        <w:tabs>
          <w:tab w:val="left" w:pos="10260"/>
        </w:tabs>
        <w:spacing w:line="276" w:lineRule="auto"/>
        <w:ind w:firstLine="360"/>
      </w:pPr>
      <w:r>
        <w:t xml:space="preserve">    var snake_speed;</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Food</w:t>
      </w:r>
    </w:p>
    <w:p w:rsidR="00AD626A" w:rsidRDefault="00AD626A" w:rsidP="00AD626A">
      <w:pPr>
        <w:tabs>
          <w:tab w:val="left" w:pos="10260"/>
        </w:tabs>
        <w:spacing w:line="276" w:lineRule="auto"/>
        <w:ind w:firstLine="360"/>
      </w:pPr>
      <w:r>
        <w:t xml:space="preserve">    var food = {x: 0, y: 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Score</w:t>
      </w:r>
    </w:p>
    <w:p w:rsidR="00AD626A" w:rsidRDefault="00AD626A" w:rsidP="00AD626A">
      <w:pPr>
        <w:tabs>
          <w:tab w:val="left" w:pos="10260"/>
        </w:tabs>
        <w:spacing w:line="276" w:lineRule="auto"/>
        <w:ind w:firstLine="360"/>
      </w:pPr>
      <w:r>
        <w:t xml:space="preserve">    var score;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Wall</w:t>
      </w:r>
    </w:p>
    <w:p w:rsidR="00AD626A" w:rsidRDefault="00AD626A" w:rsidP="00AD626A">
      <w:pPr>
        <w:tabs>
          <w:tab w:val="left" w:pos="10260"/>
        </w:tabs>
        <w:spacing w:line="276" w:lineRule="auto"/>
        <w:ind w:firstLine="360"/>
      </w:pPr>
      <w:r>
        <w:t xml:space="preserve">    var wall;</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HTML Elements</w:t>
      </w:r>
    </w:p>
    <w:p w:rsidR="00AD626A" w:rsidRDefault="00AD626A" w:rsidP="00AD626A">
      <w:pPr>
        <w:tabs>
          <w:tab w:val="left" w:pos="10260"/>
        </w:tabs>
        <w:spacing w:line="276" w:lineRule="auto"/>
        <w:ind w:firstLine="360"/>
      </w:pPr>
      <w:r>
        <w:t xml:space="preserve">    var screen_snake;</w:t>
      </w:r>
    </w:p>
    <w:p w:rsidR="00AD626A" w:rsidRDefault="00AD626A" w:rsidP="00AD626A">
      <w:pPr>
        <w:tabs>
          <w:tab w:val="left" w:pos="10260"/>
        </w:tabs>
        <w:spacing w:line="276" w:lineRule="auto"/>
        <w:ind w:firstLine="360"/>
      </w:pPr>
      <w:r>
        <w:t xml:space="preserve">    var screen_menu;</w:t>
      </w:r>
    </w:p>
    <w:p w:rsidR="00AD626A" w:rsidRDefault="00AD626A" w:rsidP="00AD626A">
      <w:pPr>
        <w:tabs>
          <w:tab w:val="left" w:pos="10260"/>
        </w:tabs>
        <w:spacing w:line="276" w:lineRule="auto"/>
        <w:ind w:firstLine="360"/>
      </w:pPr>
      <w:r>
        <w:t xml:space="preserve">    var screen_setting;</w:t>
      </w:r>
    </w:p>
    <w:p w:rsidR="00AD626A" w:rsidRDefault="00AD626A" w:rsidP="00AD626A">
      <w:pPr>
        <w:tabs>
          <w:tab w:val="left" w:pos="10260"/>
        </w:tabs>
        <w:spacing w:line="276" w:lineRule="auto"/>
        <w:ind w:firstLine="360"/>
      </w:pPr>
      <w:r>
        <w:t xml:space="preserve">    var screen_gameover;</w:t>
      </w:r>
    </w:p>
    <w:p w:rsidR="00AD626A" w:rsidRDefault="00AD626A" w:rsidP="00AD626A">
      <w:pPr>
        <w:tabs>
          <w:tab w:val="left" w:pos="10260"/>
        </w:tabs>
        <w:spacing w:line="276" w:lineRule="auto"/>
        <w:ind w:firstLine="360"/>
      </w:pPr>
      <w:r>
        <w:t xml:space="preserve">    var button_newgame_menu;</w:t>
      </w:r>
    </w:p>
    <w:p w:rsidR="00AD626A" w:rsidRDefault="00AD626A" w:rsidP="00AD626A">
      <w:pPr>
        <w:tabs>
          <w:tab w:val="left" w:pos="10260"/>
        </w:tabs>
        <w:spacing w:line="276" w:lineRule="auto"/>
        <w:ind w:firstLine="360"/>
      </w:pPr>
      <w:r>
        <w:t xml:space="preserve">    var button_newgame_setting;</w:t>
      </w:r>
    </w:p>
    <w:p w:rsidR="00AD626A" w:rsidRDefault="00AD626A" w:rsidP="00AD626A">
      <w:pPr>
        <w:tabs>
          <w:tab w:val="left" w:pos="10260"/>
        </w:tabs>
        <w:spacing w:line="276" w:lineRule="auto"/>
        <w:ind w:firstLine="360"/>
      </w:pPr>
      <w:r>
        <w:t xml:space="preserve">    var button_newgame_gameover;</w:t>
      </w:r>
    </w:p>
    <w:p w:rsidR="00AD626A" w:rsidRDefault="00AD626A" w:rsidP="00AD626A">
      <w:pPr>
        <w:tabs>
          <w:tab w:val="left" w:pos="10260"/>
        </w:tabs>
        <w:spacing w:line="276" w:lineRule="auto"/>
        <w:ind w:firstLine="360"/>
      </w:pPr>
      <w:r>
        <w:t xml:space="preserve">    var button_setting_menu;</w:t>
      </w:r>
    </w:p>
    <w:p w:rsidR="00AD626A" w:rsidRDefault="00AD626A" w:rsidP="00AD626A">
      <w:pPr>
        <w:tabs>
          <w:tab w:val="left" w:pos="10260"/>
        </w:tabs>
        <w:spacing w:line="276" w:lineRule="auto"/>
        <w:ind w:firstLine="360"/>
      </w:pPr>
      <w:r>
        <w:t xml:space="preserve">    var button_setting_gameover;</w:t>
      </w:r>
    </w:p>
    <w:p w:rsidR="00AD626A" w:rsidRDefault="00AD626A" w:rsidP="00AD626A">
      <w:pPr>
        <w:tabs>
          <w:tab w:val="left" w:pos="10260"/>
        </w:tabs>
        <w:spacing w:line="276" w:lineRule="auto"/>
        <w:ind w:firstLine="360"/>
      </w:pPr>
      <w:r>
        <w:t xml:space="preserve">    var ele_score;</w:t>
      </w:r>
    </w:p>
    <w:p w:rsidR="00AD626A" w:rsidRDefault="00AD626A" w:rsidP="00AD626A">
      <w:pPr>
        <w:tabs>
          <w:tab w:val="left" w:pos="10260"/>
        </w:tabs>
        <w:spacing w:line="276" w:lineRule="auto"/>
        <w:ind w:firstLine="360"/>
      </w:pPr>
      <w:r>
        <w:t xml:space="preserve">    var speed_setting;</w:t>
      </w:r>
    </w:p>
    <w:p w:rsidR="00AD626A" w:rsidRDefault="00AD626A" w:rsidP="00AD626A">
      <w:pPr>
        <w:tabs>
          <w:tab w:val="left" w:pos="10260"/>
        </w:tabs>
        <w:spacing w:line="276" w:lineRule="auto"/>
        <w:ind w:firstLine="360"/>
      </w:pPr>
      <w:r>
        <w:t xml:space="preserve">    var wall_setting;</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var activeDot = function(x, y){</w:t>
      </w:r>
    </w:p>
    <w:p w:rsidR="00AD626A" w:rsidRDefault="00AD626A" w:rsidP="00AD626A">
      <w:pPr>
        <w:tabs>
          <w:tab w:val="left" w:pos="10260"/>
        </w:tabs>
        <w:spacing w:line="276" w:lineRule="auto"/>
        <w:ind w:firstLine="360"/>
      </w:pPr>
      <w:r>
        <w:t xml:space="preserve">        ctx.fillStyle = "#FFFFFF";</w:t>
      </w:r>
    </w:p>
    <w:p w:rsidR="00AD626A" w:rsidRDefault="00AD626A" w:rsidP="00AD626A">
      <w:pPr>
        <w:tabs>
          <w:tab w:val="left" w:pos="10260"/>
        </w:tabs>
        <w:spacing w:line="276" w:lineRule="auto"/>
        <w:ind w:firstLine="360"/>
      </w:pPr>
      <w:r>
        <w:t xml:space="preserve">        ctx.fillRect(x * 10, y * 10, 10, 10);</w:t>
      </w:r>
    </w:p>
    <w:p w:rsidR="00AD626A" w:rsidRDefault="00AD626A" w:rsidP="00AD626A">
      <w:pPr>
        <w:tabs>
          <w:tab w:val="left" w:pos="10260"/>
        </w:tabs>
        <w:spacing w:line="276" w:lineRule="auto"/>
        <w:ind w:firstLine="360"/>
      </w:pPr>
      <w:r>
        <w:lastRenderedPageBreak/>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var changeDir = function(key){</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if(key == 38 &amp;&amp; snake_dir != 2){</w:t>
      </w:r>
    </w:p>
    <w:p w:rsidR="00AD626A" w:rsidRDefault="00AD626A" w:rsidP="00AD626A">
      <w:pPr>
        <w:tabs>
          <w:tab w:val="left" w:pos="10260"/>
        </w:tabs>
        <w:spacing w:line="276" w:lineRule="auto"/>
        <w:ind w:firstLine="360"/>
      </w:pPr>
      <w:r>
        <w:t xml:space="preserve">            snake_next_dir = 0;</w:t>
      </w:r>
    </w:p>
    <w:p w:rsidR="00AD626A" w:rsidRDefault="00AD626A" w:rsidP="00AD626A">
      <w:pPr>
        <w:tabs>
          <w:tab w:val="left" w:pos="10260"/>
        </w:tabs>
        <w:spacing w:line="276" w:lineRule="auto"/>
        <w:ind w:firstLine="360"/>
      </w:pPr>
      <w:r>
        <w:t xml:space="preserve">        }else{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if (key == 39 &amp;&amp; snake_dir != 3){</w:t>
      </w:r>
    </w:p>
    <w:p w:rsidR="00AD626A" w:rsidRDefault="00AD626A" w:rsidP="00AD626A">
      <w:pPr>
        <w:tabs>
          <w:tab w:val="left" w:pos="10260"/>
        </w:tabs>
        <w:spacing w:line="276" w:lineRule="auto"/>
        <w:ind w:firstLine="360"/>
      </w:pPr>
      <w:r>
        <w:t xml:space="preserve">            snake_next_dir = 1;</w:t>
      </w:r>
    </w:p>
    <w:p w:rsidR="00AD626A" w:rsidRDefault="00AD626A" w:rsidP="00AD626A">
      <w:pPr>
        <w:tabs>
          <w:tab w:val="left" w:pos="10260"/>
        </w:tabs>
        <w:spacing w:line="276" w:lineRule="auto"/>
        <w:ind w:firstLine="360"/>
      </w:pPr>
      <w:r>
        <w:t xml:space="preserve">        }else{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if (key == 40 &amp;&amp; snake_dir != 0){</w:t>
      </w:r>
    </w:p>
    <w:p w:rsidR="00AD626A" w:rsidRDefault="00AD626A" w:rsidP="00AD626A">
      <w:pPr>
        <w:tabs>
          <w:tab w:val="left" w:pos="10260"/>
        </w:tabs>
        <w:spacing w:line="276" w:lineRule="auto"/>
        <w:ind w:firstLine="360"/>
      </w:pPr>
      <w:r>
        <w:t xml:space="preserve">            snake_next_dir = 2;</w:t>
      </w:r>
    </w:p>
    <w:p w:rsidR="00AD626A" w:rsidRDefault="00AD626A" w:rsidP="00AD626A">
      <w:pPr>
        <w:tabs>
          <w:tab w:val="left" w:pos="10260"/>
        </w:tabs>
        <w:spacing w:line="276" w:lineRule="auto"/>
        <w:ind w:firstLine="360"/>
      </w:pPr>
      <w:r>
        <w:t xml:space="preserve">        }else{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if(key == 37 &amp;&amp; snake_dir != 1){</w:t>
      </w:r>
    </w:p>
    <w:p w:rsidR="00AD626A" w:rsidRDefault="00AD626A" w:rsidP="00AD626A">
      <w:pPr>
        <w:tabs>
          <w:tab w:val="left" w:pos="10260"/>
        </w:tabs>
        <w:spacing w:line="276" w:lineRule="auto"/>
        <w:ind w:firstLine="360"/>
      </w:pPr>
      <w:r>
        <w:t xml:space="preserve">            snake_next_dir = 3;</w:t>
      </w:r>
    </w:p>
    <w:p w:rsidR="00AD626A" w:rsidRDefault="00AD626A" w:rsidP="00AD626A">
      <w:pPr>
        <w:tabs>
          <w:tab w:val="left" w:pos="10260"/>
        </w:tabs>
        <w:spacing w:line="276" w:lineRule="auto"/>
        <w:ind w:firstLine="360"/>
      </w:pPr>
      <w:r>
        <w:t xml:space="preserve">        } } }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var addFood = function(){</w:t>
      </w:r>
    </w:p>
    <w:p w:rsidR="00AD626A" w:rsidRDefault="00AD626A" w:rsidP="00AD626A">
      <w:pPr>
        <w:tabs>
          <w:tab w:val="left" w:pos="10260"/>
        </w:tabs>
        <w:spacing w:line="276" w:lineRule="auto"/>
        <w:ind w:firstLine="360"/>
      </w:pPr>
      <w:r>
        <w:t xml:space="preserve">        food.x = Math.floor(Math.random() * ((canvas.width / 10) - 1));</w:t>
      </w:r>
    </w:p>
    <w:p w:rsidR="00AD626A" w:rsidRDefault="00AD626A" w:rsidP="00AD626A">
      <w:pPr>
        <w:tabs>
          <w:tab w:val="left" w:pos="10260"/>
        </w:tabs>
        <w:spacing w:line="276" w:lineRule="auto"/>
        <w:ind w:firstLine="360"/>
      </w:pPr>
      <w:r>
        <w:t xml:space="preserve">        food.y = Math.floor(Math.random() * ((canvas.height / 10) - 1));</w:t>
      </w:r>
    </w:p>
    <w:p w:rsidR="00AD626A" w:rsidRDefault="00AD626A" w:rsidP="00AD626A">
      <w:pPr>
        <w:tabs>
          <w:tab w:val="left" w:pos="10260"/>
        </w:tabs>
        <w:spacing w:line="276" w:lineRule="auto"/>
        <w:ind w:firstLine="360"/>
      </w:pPr>
      <w:r>
        <w:t xml:space="preserve">        for(var i = 0; i &lt; snake.length; i++){</w:t>
      </w:r>
    </w:p>
    <w:p w:rsidR="00AD626A" w:rsidRDefault="00AD626A" w:rsidP="00AD626A">
      <w:pPr>
        <w:tabs>
          <w:tab w:val="left" w:pos="10260"/>
        </w:tabs>
        <w:spacing w:line="276" w:lineRule="auto"/>
        <w:ind w:firstLine="360"/>
      </w:pPr>
      <w:r>
        <w:t xml:space="preserve">            if(checkBlock(food.x, food.y, snake[i].x, snake[i].y)){</w:t>
      </w:r>
    </w:p>
    <w:p w:rsidR="00AD626A" w:rsidRDefault="00AD626A" w:rsidP="00AD626A">
      <w:pPr>
        <w:tabs>
          <w:tab w:val="left" w:pos="10260"/>
        </w:tabs>
        <w:spacing w:line="276" w:lineRule="auto"/>
        <w:ind w:firstLine="360"/>
      </w:pPr>
      <w:r>
        <w:t xml:space="preserve">                addFood();</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var checkBlock = function(x, y, _x, _y){</w:t>
      </w:r>
    </w:p>
    <w:p w:rsidR="00AD626A" w:rsidRDefault="00AD626A" w:rsidP="00AD626A">
      <w:pPr>
        <w:tabs>
          <w:tab w:val="left" w:pos="10260"/>
        </w:tabs>
        <w:spacing w:line="276" w:lineRule="auto"/>
        <w:ind w:firstLine="360"/>
      </w:pPr>
      <w:r>
        <w:t xml:space="preserve">        return (x == _x &amp;&amp; y == _y) ? true : false;</w:t>
      </w:r>
    </w:p>
    <w:p w:rsidR="00AD626A" w:rsidRDefault="00AD626A" w:rsidP="00AD626A">
      <w:pPr>
        <w:tabs>
          <w:tab w:val="left" w:pos="10260"/>
        </w:tabs>
        <w:spacing w:line="276" w:lineRule="auto"/>
        <w:ind w:firstLine="360"/>
      </w:pPr>
      <w:r>
        <w:lastRenderedPageBreak/>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var altScore = function(score_val){</w:t>
      </w:r>
    </w:p>
    <w:p w:rsidR="00AD626A" w:rsidRDefault="00AD626A" w:rsidP="00AD626A">
      <w:pPr>
        <w:tabs>
          <w:tab w:val="left" w:pos="10260"/>
        </w:tabs>
        <w:spacing w:line="276" w:lineRule="auto"/>
        <w:ind w:firstLine="360"/>
      </w:pPr>
      <w:r>
        <w:t xml:space="preserve">        ele_score.innerHTML = String(score_val);</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var mainLoop = function(){</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var _x = snake[0].x;</w:t>
      </w:r>
    </w:p>
    <w:p w:rsidR="00AD626A" w:rsidRDefault="00AD626A" w:rsidP="00AD626A">
      <w:pPr>
        <w:tabs>
          <w:tab w:val="left" w:pos="10260"/>
        </w:tabs>
        <w:spacing w:line="276" w:lineRule="auto"/>
        <w:ind w:firstLine="360"/>
      </w:pPr>
      <w:r>
        <w:t xml:space="preserve">            var _y = snake[0].y;</w:t>
      </w:r>
    </w:p>
    <w:p w:rsidR="00AD626A" w:rsidRDefault="00AD626A" w:rsidP="00AD626A">
      <w:pPr>
        <w:tabs>
          <w:tab w:val="left" w:pos="10260"/>
        </w:tabs>
        <w:spacing w:line="276" w:lineRule="auto"/>
        <w:ind w:firstLine="360"/>
      </w:pPr>
      <w:r>
        <w:t xml:space="preserve">      snake_dir = snake_next_dir;</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 0 - Up, 1 - Right, 2 - Down, 3 - Left</w:t>
      </w:r>
    </w:p>
    <w:p w:rsidR="00AD626A" w:rsidRDefault="00AD626A" w:rsidP="00AD626A">
      <w:pPr>
        <w:tabs>
          <w:tab w:val="left" w:pos="10260"/>
        </w:tabs>
        <w:spacing w:line="276" w:lineRule="auto"/>
        <w:ind w:firstLine="360"/>
      </w:pPr>
      <w:r>
        <w:t xml:space="preserve">            switch(snake_dir){</w:t>
      </w:r>
    </w:p>
    <w:p w:rsidR="00AD626A" w:rsidRDefault="00AD626A" w:rsidP="00AD626A">
      <w:pPr>
        <w:tabs>
          <w:tab w:val="left" w:pos="10260"/>
        </w:tabs>
        <w:spacing w:line="276" w:lineRule="auto"/>
        <w:ind w:firstLine="360"/>
      </w:pPr>
      <w:r>
        <w:t xml:space="preserve">                case 0: _y--; break;</w:t>
      </w:r>
    </w:p>
    <w:p w:rsidR="00AD626A" w:rsidRDefault="00AD626A" w:rsidP="00AD626A">
      <w:pPr>
        <w:tabs>
          <w:tab w:val="left" w:pos="10260"/>
        </w:tabs>
        <w:spacing w:line="276" w:lineRule="auto"/>
        <w:ind w:firstLine="360"/>
      </w:pPr>
      <w:r>
        <w:t xml:space="preserve">                case 1: _x++; break;</w:t>
      </w:r>
    </w:p>
    <w:p w:rsidR="00AD626A" w:rsidRDefault="00AD626A" w:rsidP="00AD626A">
      <w:pPr>
        <w:tabs>
          <w:tab w:val="left" w:pos="10260"/>
        </w:tabs>
        <w:spacing w:line="276" w:lineRule="auto"/>
        <w:ind w:firstLine="360"/>
      </w:pPr>
      <w:r>
        <w:t xml:space="preserve">                case 2: _y++; break;</w:t>
      </w:r>
    </w:p>
    <w:p w:rsidR="00AD626A" w:rsidRDefault="00AD626A" w:rsidP="00AD626A">
      <w:pPr>
        <w:tabs>
          <w:tab w:val="left" w:pos="10260"/>
        </w:tabs>
        <w:spacing w:line="276" w:lineRule="auto"/>
        <w:ind w:firstLine="360"/>
      </w:pPr>
      <w:r>
        <w:t xml:space="preserve">                case 3: _x--; break;</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snake.pop();</w:t>
      </w:r>
    </w:p>
    <w:p w:rsidR="00AD626A" w:rsidRDefault="00AD626A" w:rsidP="00AD626A">
      <w:pPr>
        <w:tabs>
          <w:tab w:val="left" w:pos="10260"/>
        </w:tabs>
        <w:spacing w:line="276" w:lineRule="auto"/>
        <w:ind w:firstLine="360"/>
      </w:pPr>
      <w:r>
        <w:t xml:space="preserve">            snake.unshift({x: _x, y: _y});</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 Wall</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if(wall == 1){</w:t>
      </w:r>
    </w:p>
    <w:p w:rsidR="00AD626A" w:rsidRDefault="00AD626A" w:rsidP="00AD626A">
      <w:pPr>
        <w:tabs>
          <w:tab w:val="left" w:pos="10260"/>
        </w:tabs>
        <w:spacing w:line="276" w:lineRule="auto"/>
        <w:ind w:firstLine="360"/>
      </w:pPr>
      <w:r>
        <w:t xml:space="preserve">            // On</w:t>
      </w:r>
    </w:p>
    <w:p w:rsidR="00AD626A" w:rsidRDefault="00AD626A" w:rsidP="00AD626A">
      <w:pPr>
        <w:tabs>
          <w:tab w:val="left" w:pos="10260"/>
        </w:tabs>
        <w:spacing w:line="276" w:lineRule="auto"/>
        <w:ind w:left="360"/>
      </w:pPr>
      <w:r>
        <w:t xml:space="preserve">                if (snake[0].x &lt; 0 || snake[0].x == canvas.width / 10 || snake[0].y &lt; 0 || snake[0].y == canvas.height / 10){</w:t>
      </w:r>
    </w:p>
    <w:p w:rsidR="00AD626A" w:rsidRDefault="00AD626A" w:rsidP="00AD626A">
      <w:pPr>
        <w:tabs>
          <w:tab w:val="left" w:pos="10260"/>
        </w:tabs>
        <w:spacing w:line="276" w:lineRule="auto"/>
        <w:ind w:firstLine="360"/>
      </w:pPr>
      <w:r>
        <w:t xml:space="preserve">                    showScreen(3);</w:t>
      </w:r>
    </w:p>
    <w:p w:rsidR="00AD626A" w:rsidRDefault="00AD626A" w:rsidP="00AD626A">
      <w:pPr>
        <w:tabs>
          <w:tab w:val="left" w:pos="10260"/>
        </w:tabs>
        <w:spacing w:line="276" w:lineRule="auto"/>
        <w:ind w:firstLine="360"/>
      </w:pPr>
      <w:r>
        <w:t xml:space="preserve">                    return;</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}else{</w:t>
      </w:r>
    </w:p>
    <w:p w:rsidR="00AD626A" w:rsidRDefault="00AD626A" w:rsidP="00AD626A">
      <w:pPr>
        <w:tabs>
          <w:tab w:val="left" w:pos="10260"/>
        </w:tabs>
        <w:spacing w:line="276" w:lineRule="auto"/>
        <w:ind w:firstLine="360"/>
      </w:pPr>
      <w:r>
        <w:t xml:space="preserve">            // Off</w:t>
      </w:r>
    </w:p>
    <w:p w:rsidR="00AD626A" w:rsidRDefault="00AD626A" w:rsidP="00AD626A">
      <w:pPr>
        <w:tabs>
          <w:tab w:val="left" w:pos="10260"/>
        </w:tabs>
        <w:spacing w:line="276" w:lineRule="auto"/>
        <w:ind w:firstLine="360"/>
      </w:pPr>
      <w:r>
        <w:lastRenderedPageBreak/>
        <w:t xml:space="preserve">                for(var i = 0, x = snake.length; i &lt; x; i++){</w:t>
      </w:r>
    </w:p>
    <w:p w:rsidR="00AD626A" w:rsidRDefault="00AD626A" w:rsidP="00AD626A">
      <w:pPr>
        <w:tabs>
          <w:tab w:val="left" w:pos="10260"/>
        </w:tabs>
        <w:spacing w:line="276" w:lineRule="auto"/>
        <w:ind w:firstLine="360"/>
      </w:pPr>
      <w:r>
        <w:t xml:space="preserve">                    if(snake[i].x &lt; 0){</w:t>
      </w:r>
    </w:p>
    <w:p w:rsidR="00AD626A" w:rsidRDefault="00AD626A" w:rsidP="00AD626A">
      <w:pPr>
        <w:tabs>
          <w:tab w:val="left" w:pos="10260"/>
        </w:tabs>
        <w:spacing w:line="276" w:lineRule="auto"/>
        <w:ind w:firstLine="360"/>
      </w:pPr>
      <w:r>
        <w:t xml:space="preserve">                        snake[i].x = snake[i].x + (canvas.width / 10);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if(snake[i].x == canvas.width / 10){</w:t>
      </w:r>
    </w:p>
    <w:p w:rsidR="00AD626A" w:rsidRDefault="00AD626A" w:rsidP="00AD626A">
      <w:pPr>
        <w:tabs>
          <w:tab w:val="left" w:pos="10260"/>
        </w:tabs>
        <w:spacing w:line="276" w:lineRule="auto"/>
        <w:ind w:firstLine="360"/>
      </w:pPr>
      <w:r>
        <w:t xml:space="preserve">                        snake[i].x = snake[i].x - (canvas.width / 10);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if(snake[i].y &lt; 0){</w:t>
      </w:r>
    </w:p>
    <w:p w:rsidR="00AD626A" w:rsidRDefault="00AD626A" w:rsidP="00AD626A">
      <w:pPr>
        <w:tabs>
          <w:tab w:val="left" w:pos="10260"/>
        </w:tabs>
        <w:spacing w:line="276" w:lineRule="auto"/>
        <w:ind w:firstLine="360"/>
      </w:pPr>
      <w:r>
        <w:t xml:space="preserve">                        snake[i].y = snake[i].y + (canvas.height / 10);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if(snake[i].y == canvas.height / 10){</w:t>
      </w:r>
    </w:p>
    <w:p w:rsidR="00AD626A" w:rsidRDefault="00AD626A" w:rsidP="00AD626A">
      <w:pPr>
        <w:tabs>
          <w:tab w:val="left" w:pos="10260"/>
        </w:tabs>
        <w:spacing w:line="276" w:lineRule="auto"/>
        <w:ind w:firstLine="360"/>
      </w:pPr>
      <w:r>
        <w:t xml:space="preserve">                        snake[i].y = snake[i].y - (canvas.height / 10);</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Autophagy death</w:t>
      </w:r>
    </w:p>
    <w:p w:rsidR="00AD626A" w:rsidRDefault="00AD626A" w:rsidP="00AD626A">
      <w:pPr>
        <w:tabs>
          <w:tab w:val="left" w:pos="10260"/>
        </w:tabs>
        <w:spacing w:line="276" w:lineRule="auto"/>
        <w:ind w:firstLine="360"/>
      </w:pPr>
      <w:r>
        <w:t xml:space="preserve">            for(var i = 1; i &lt; snake.length; i++){</w:t>
      </w:r>
    </w:p>
    <w:p w:rsidR="00AD626A" w:rsidRDefault="00AD626A" w:rsidP="00AD626A">
      <w:pPr>
        <w:tabs>
          <w:tab w:val="left" w:pos="10260"/>
        </w:tabs>
        <w:spacing w:line="276" w:lineRule="auto"/>
        <w:ind w:firstLine="360"/>
      </w:pPr>
      <w:r>
        <w:t xml:space="preserve">                if (snake[0].x == snake[i].x &amp;&amp; snake[0].y == snake[i].y){</w:t>
      </w:r>
    </w:p>
    <w:p w:rsidR="00AD626A" w:rsidRDefault="00AD626A" w:rsidP="00AD626A">
      <w:pPr>
        <w:tabs>
          <w:tab w:val="left" w:pos="10260"/>
        </w:tabs>
        <w:spacing w:line="276" w:lineRule="auto"/>
        <w:ind w:firstLine="360"/>
      </w:pPr>
      <w:r>
        <w:t xml:space="preserve">                    showScreen(3);</w:t>
      </w:r>
    </w:p>
    <w:p w:rsidR="00AD626A" w:rsidRDefault="00AD626A" w:rsidP="00AD626A">
      <w:pPr>
        <w:tabs>
          <w:tab w:val="left" w:pos="10260"/>
        </w:tabs>
        <w:spacing w:line="276" w:lineRule="auto"/>
        <w:ind w:firstLine="360"/>
      </w:pPr>
      <w:r>
        <w:t xml:space="preserve">                    return;</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Eat Food</w:t>
      </w:r>
    </w:p>
    <w:p w:rsidR="00AD626A" w:rsidRDefault="00AD626A" w:rsidP="00AD626A">
      <w:pPr>
        <w:tabs>
          <w:tab w:val="left" w:pos="10260"/>
        </w:tabs>
        <w:spacing w:line="276" w:lineRule="auto"/>
        <w:ind w:firstLine="360"/>
      </w:pPr>
      <w:r>
        <w:t xml:space="preserve">            if(checkBlock(snake[0].x, snake[0].y, food.x, food.y)){</w:t>
      </w:r>
    </w:p>
    <w:p w:rsidR="00AD626A" w:rsidRDefault="00AD626A" w:rsidP="00AD626A">
      <w:pPr>
        <w:tabs>
          <w:tab w:val="left" w:pos="10260"/>
        </w:tabs>
        <w:spacing w:line="276" w:lineRule="auto"/>
        <w:ind w:firstLine="360"/>
      </w:pPr>
      <w:r>
        <w:t xml:space="preserve">                snake[snake.length] = {x: snake[0].x, y: snake[0].y};</w:t>
      </w:r>
    </w:p>
    <w:p w:rsidR="00AD626A" w:rsidRDefault="00AD626A" w:rsidP="00AD626A">
      <w:pPr>
        <w:tabs>
          <w:tab w:val="left" w:pos="10260"/>
        </w:tabs>
        <w:spacing w:line="276" w:lineRule="auto"/>
        <w:ind w:firstLine="360"/>
      </w:pPr>
      <w:r>
        <w:t xml:space="preserve">                score += 100;</w:t>
      </w:r>
    </w:p>
    <w:p w:rsidR="00AD626A" w:rsidRDefault="00AD626A" w:rsidP="00AD626A">
      <w:pPr>
        <w:tabs>
          <w:tab w:val="left" w:pos="10260"/>
        </w:tabs>
        <w:spacing w:line="276" w:lineRule="auto"/>
        <w:ind w:firstLine="360"/>
      </w:pPr>
      <w:r>
        <w:t xml:space="preserve">                altScore(score);</w:t>
      </w:r>
    </w:p>
    <w:p w:rsidR="00AD626A" w:rsidRDefault="00AD626A" w:rsidP="00AD626A">
      <w:pPr>
        <w:tabs>
          <w:tab w:val="left" w:pos="10260"/>
        </w:tabs>
        <w:spacing w:line="276" w:lineRule="auto"/>
        <w:ind w:firstLine="360"/>
      </w:pPr>
      <w:r>
        <w:t xml:space="preserve">                addFood();</w:t>
      </w:r>
    </w:p>
    <w:p w:rsidR="00AD626A" w:rsidRDefault="00AD626A" w:rsidP="00AD626A">
      <w:pPr>
        <w:tabs>
          <w:tab w:val="left" w:pos="10260"/>
        </w:tabs>
        <w:spacing w:line="276" w:lineRule="auto"/>
        <w:ind w:firstLine="360"/>
      </w:pPr>
      <w:r>
        <w:t xml:space="preserve">                activeDot(food.x, food.y);</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ctx.beginPath();</w:t>
      </w:r>
    </w:p>
    <w:p w:rsidR="00AD626A" w:rsidRDefault="00AD626A" w:rsidP="00AD626A">
      <w:pPr>
        <w:tabs>
          <w:tab w:val="left" w:pos="10260"/>
        </w:tabs>
        <w:spacing w:line="276" w:lineRule="auto"/>
        <w:ind w:firstLine="360"/>
      </w:pPr>
      <w:r>
        <w:t xml:space="preserve">            ctx.fillStyle = "#000000";</w:t>
      </w:r>
    </w:p>
    <w:p w:rsidR="00AD626A" w:rsidRDefault="00AD626A" w:rsidP="00AD626A">
      <w:pPr>
        <w:tabs>
          <w:tab w:val="left" w:pos="10260"/>
        </w:tabs>
        <w:spacing w:line="276" w:lineRule="auto"/>
        <w:ind w:firstLine="360"/>
      </w:pPr>
      <w:r>
        <w:lastRenderedPageBreak/>
        <w:t xml:space="preserve">            ctx.fillRect(0, 0, canvas.width, canvas.height);</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for(var i = 0; i &lt; snake.length; i++){</w:t>
      </w:r>
    </w:p>
    <w:p w:rsidR="00AD626A" w:rsidRDefault="00AD626A" w:rsidP="00AD626A">
      <w:pPr>
        <w:tabs>
          <w:tab w:val="left" w:pos="10260"/>
        </w:tabs>
        <w:spacing w:line="276" w:lineRule="auto"/>
        <w:ind w:firstLine="360"/>
      </w:pPr>
      <w:r>
        <w:t xml:space="preserve">                activeDot(snake[i].x, snake[i].y);</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activeDot(food.x, food.y);</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Debug</w:t>
      </w:r>
    </w:p>
    <w:p w:rsidR="00AD626A" w:rsidRDefault="00AD626A" w:rsidP="00AD626A">
      <w:pPr>
        <w:tabs>
          <w:tab w:val="left" w:pos="10260"/>
        </w:tabs>
        <w:spacing w:line="276" w:lineRule="auto"/>
        <w:ind w:left="360"/>
      </w:pPr>
      <w:r>
        <w:t xml:space="preserve">    //document.getElementById("debug").innerHTML = snake_dir + " " + snake_next_dir + " " + snake[0].x + " " + snake[0].y;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setTimeout(mainLoop, snake_speed);</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var newGame = function(){</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showScreen(0);</w:t>
      </w:r>
    </w:p>
    <w:p w:rsidR="00AD626A" w:rsidRDefault="00AD626A" w:rsidP="00AD626A">
      <w:pPr>
        <w:tabs>
          <w:tab w:val="left" w:pos="10260"/>
        </w:tabs>
        <w:spacing w:line="276" w:lineRule="auto"/>
        <w:ind w:firstLine="360"/>
      </w:pPr>
      <w:r>
        <w:t xml:space="preserve">        screen_snake.focus();</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snake = [];</w:t>
      </w:r>
    </w:p>
    <w:p w:rsidR="00AD626A" w:rsidRDefault="00AD626A" w:rsidP="00AD626A">
      <w:pPr>
        <w:tabs>
          <w:tab w:val="left" w:pos="10260"/>
        </w:tabs>
        <w:spacing w:line="276" w:lineRule="auto"/>
        <w:ind w:firstLine="360"/>
      </w:pPr>
      <w:r>
        <w:t xml:space="preserve">        for(var i = 4; i &gt;= 0; i--){</w:t>
      </w:r>
    </w:p>
    <w:p w:rsidR="00AD626A" w:rsidRDefault="00AD626A" w:rsidP="00AD626A">
      <w:pPr>
        <w:tabs>
          <w:tab w:val="left" w:pos="10260"/>
        </w:tabs>
        <w:spacing w:line="276" w:lineRule="auto"/>
        <w:ind w:firstLine="360"/>
      </w:pPr>
      <w:r>
        <w:t xml:space="preserve">            snake.push({x: i, y: 15});</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snake_next_dir = 1;</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score = 0;</w:t>
      </w:r>
    </w:p>
    <w:p w:rsidR="00AD626A" w:rsidRDefault="00AD626A" w:rsidP="00AD626A">
      <w:pPr>
        <w:tabs>
          <w:tab w:val="left" w:pos="10260"/>
        </w:tabs>
        <w:spacing w:line="276" w:lineRule="auto"/>
        <w:ind w:firstLine="360"/>
      </w:pPr>
      <w:r>
        <w:t xml:space="preserve">        altScore(score);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addFood();</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canvas.onkeydown = function(evt) {</w:t>
      </w:r>
    </w:p>
    <w:p w:rsidR="00AD626A" w:rsidRDefault="00AD626A" w:rsidP="00AD626A">
      <w:pPr>
        <w:tabs>
          <w:tab w:val="left" w:pos="10260"/>
        </w:tabs>
        <w:spacing w:line="276" w:lineRule="auto"/>
        <w:ind w:firstLine="360"/>
      </w:pPr>
      <w:r>
        <w:t xml:space="preserve">            evt = evt || window.event;</w:t>
      </w:r>
    </w:p>
    <w:p w:rsidR="00AD626A" w:rsidRDefault="00AD626A" w:rsidP="00AD626A">
      <w:pPr>
        <w:tabs>
          <w:tab w:val="left" w:pos="10260"/>
        </w:tabs>
        <w:spacing w:line="276" w:lineRule="auto"/>
        <w:ind w:firstLine="360"/>
      </w:pPr>
      <w:r>
        <w:t xml:space="preserve">            changeDir(evt.keyCode);</w:t>
      </w:r>
    </w:p>
    <w:p w:rsidR="00AD626A" w:rsidRDefault="00AD626A" w:rsidP="00AD626A">
      <w:pPr>
        <w:tabs>
          <w:tab w:val="left" w:pos="10260"/>
        </w:tabs>
        <w:spacing w:line="276" w:lineRule="auto"/>
        <w:ind w:firstLine="360"/>
      </w:pPr>
      <w:r>
        <w:lastRenderedPageBreak/>
        <w:t xml:space="preserve">        }</w:t>
      </w:r>
    </w:p>
    <w:p w:rsidR="00AD626A" w:rsidRDefault="00AD626A" w:rsidP="00AD626A">
      <w:pPr>
        <w:tabs>
          <w:tab w:val="left" w:pos="10260"/>
        </w:tabs>
        <w:spacing w:line="276" w:lineRule="auto"/>
        <w:ind w:firstLine="360"/>
      </w:pPr>
      <w:r>
        <w:t xml:space="preserve">        mainLoop();</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Change the snake speed...</w:t>
      </w:r>
    </w:p>
    <w:p w:rsidR="00AD626A" w:rsidRDefault="00AD626A" w:rsidP="00AD626A">
      <w:pPr>
        <w:tabs>
          <w:tab w:val="left" w:pos="10260"/>
        </w:tabs>
        <w:spacing w:line="276" w:lineRule="auto"/>
        <w:ind w:firstLine="360"/>
      </w:pPr>
      <w:r>
        <w:t xml:space="preserve">    // 150 = slow</w:t>
      </w:r>
    </w:p>
    <w:p w:rsidR="00AD626A" w:rsidRDefault="00AD626A" w:rsidP="00AD626A">
      <w:pPr>
        <w:tabs>
          <w:tab w:val="left" w:pos="10260"/>
        </w:tabs>
        <w:spacing w:line="276" w:lineRule="auto"/>
        <w:ind w:firstLine="360"/>
      </w:pPr>
      <w:r>
        <w:t xml:space="preserve">    // 100 = normal</w:t>
      </w:r>
    </w:p>
    <w:p w:rsidR="00AD626A" w:rsidRDefault="00AD626A" w:rsidP="00AD626A">
      <w:pPr>
        <w:tabs>
          <w:tab w:val="left" w:pos="10260"/>
        </w:tabs>
        <w:spacing w:line="276" w:lineRule="auto"/>
        <w:ind w:firstLine="360"/>
      </w:pPr>
      <w:r>
        <w:t xml:space="preserve">    // 50 = fast</w:t>
      </w:r>
    </w:p>
    <w:p w:rsidR="00AD626A" w:rsidRDefault="00AD626A" w:rsidP="00AD626A">
      <w:pPr>
        <w:tabs>
          <w:tab w:val="left" w:pos="10260"/>
        </w:tabs>
        <w:spacing w:line="276" w:lineRule="auto"/>
        <w:ind w:firstLine="360"/>
      </w:pPr>
      <w:r>
        <w:t xml:space="preserve">    var setSnakeSpeed = function(speed_value){</w:t>
      </w:r>
    </w:p>
    <w:p w:rsidR="00AD626A" w:rsidRDefault="00AD626A" w:rsidP="00AD626A">
      <w:pPr>
        <w:tabs>
          <w:tab w:val="left" w:pos="10260"/>
        </w:tabs>
        <w:spacing w:line="276" w:lineRule="auto"/>
        <w:ind w:firstLine="360"/>
      </w:pPr>
      <w:r>
        <w:t xml:space="preserve">        snake_speed = speed_value;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var setWall = function(wall_value){</w:t>
      </w:r>
    </w:p>
    <w:p w:rsidR="00AD626A" w:rsidRDefault="00AD626A" w:rsidP="00AD626A">
      <w:pPr>
        <w:tabs>
          <w:tab w:val="left" w:pos="10260"/>
        </w:tabs>
        <w:spacing w:line="276" w:lineRule="auto"/>
        <w:ind w:firstLine="360"/>
      </w:pPr>
      <w:r>
        <w:t xml:space="preserve">        wall = wall_value;</w:t>
      </w:r>
    </w:p>
    <w:p w:rsidR="00AD626A" w:rsidRDefault="00AD626A" w:rsidP="00AD626A">
      <w:pPr>
        <w:tabs>
          <w:tab w:val="left" w:pos="10260"/>
        </w:tabs>
        <w:spacing w:line="276" w:lineRule="auto"/>
        <w:ind w:firstLine="360"/>
      </w:pPr>
      <w:r>
        <w:t xml:space="preserve">        if(wall == 0){screen_snake.style.borderColor = "#606060";}</w:t>
      </w:r>
    </w:p>
    <w:p w:rsidR="00AD626A" w:rsidRDefault="00AD626A" w:rsidP="00AD626A">
      <w:pPr>
        <w:tabs>
          <w:tab w:val="left" w:pos="10260"/>
        </w:tabs>
        <w:spacing w:line="276" w:lineRule="auto"/>
        <w:ind w:firstLine="360"/>
      </w:pPr>
      <w:r>
        <w:t xml:space="preserve">        if(wall == 1){screen_snake.style.borderColor = "#FFFFFF";}</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0 for the game</w:t>
      </w:r>
    </w:p>
    <w:p w:rsidR="00AD626A" w:rsidRDefault="00AD626A" w:rsidP="00AD626A">
      <w:pPr>
        <w:tabs>
          <w:tab w:val="left" w:pos="10260"/>
        </w:tabs>
        <w:spacing w:line="276" w:lineRule="auto"/>
        <w:ind w:firstLine="360"/>
      </w:pPr>
      <w:r>
        <w:t xml:space="preserve">    // 1 for the main menu</w:t>
      </w:r>
    </w:p>
    <w:p w:rsidR="00AD626A" w:rsidRDefault="00AD626A" w:rsidP="00AD626A">
      <w:pPr>
        <w:tabs>
          <w:tab w:val="left" w:pos="10260"/>
        </w:tabs>
        <w:spacing w:line="276" w:lineRule="auto"/>
        <w:ind w:firstLine="360"/>
      </w:pPr>
      <w:r>
        <w:t xml:space="preserve">    // 2 for the settings screen</w:t>
      </w:r>
    </w:p>
    <w:p w:rsidR="00AD626A" w:rsidRDefault="00AD626A" w:rsidP="00AD626A">
      <w:pPr>
        <w:tabs>
          <w:tab w:val="left" w:pos="10260"/>
        </w:tabs>
        <w:spacing w:line="276" w:lineRule="auto"/>
        <w:ind w:firstLine="360"/>
      </w:pPr>
      <w:r>
        <w:t xml:space="preserve">    // 3 for the game over screen</w:t>
      </w:r>
    </w:p>
    <w:p w:rsidR="00AD626A" w:rsidRDefault="00AD626A" w:rsidP="00AD626A">
      <w:pPr>
        <w:tabs>
          <w:tab w:val="left" w:pos="10260"/>
        </w:tabs>
        <w:spacing w:line="276" w:lineRule="auto"/>
        <w:ind w:firstLine="360"/>
      </w:pPr>
      <w:r>
        <w:t xml:space="preserve">    var showScreen = function(screen_opt){</w:t>
      </w:r>
    </w:p>
    <w:p w:rsidR="00AD626A" w:rsidRDefault="00AD626A" w:rsidP="00AD626A">
      <w:pPr>
        <w:tabs>
          <w:tab w:val="left" w:pos="10260"/>
        </w:tabs>
        <w:spacing w:line="276" w:lineRule="auto"/>
        <w:ind w:firstLine="360"/>
      </w:pPr>
      <w:r>
        <w:t xml:space="preserve">        switch(screen_opt){</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case 0:  screen_snake.style.display = "block";</w:t>
      </w:r>
    </w:p>
    <w:p w:rsidR="00AD626A" w:rsidRDefault="00AD626A" w:rsidP="00AD626A">
      <w:pPr>
        <w:tabs>
          <w:tab w:val="left" w:pos="10260"/>
        </w:tabs>
        <w:spacing w:line="276" w:lineRule="auto"/>
        <w:ind w:firstLine="360"/>
      </w:pPr>
      <w:r>
        <w:t xml:space="preserve">                     screen_menu.style.display = "none";</w:t>
      </w:r>
    </w:p>
    <w:p w:rsidR="00AD626A" w:rsidRDefault="00AD626A" w:rsidP="00AD626A">
      <w:pPr>
        <w:tabs>
          <w:tab w:val="left" w:pos="10260"/>
        </w:tabs>
        <w:spacing w:line="276" w:lineRule="auto"/>
        <w:ind w:firstLine="360"/>
      </w:pPr>
      <w:r>
        <w:t xml:space="preserve">                     screen_setting.style.display = "none";</w:t>
      </w:r>
    </w:p>
    <w:p w:rsidR="00AD626A" w:rsidRDefault="00AD626A" w:rsidP="00AD626A">
      <w:pPr>
        <w:tabs>
          <w:tab w:val="left" w:pos="10260"/>
        </w:tabs>
        <w:spacing w:line="276" w:lineRule="auto"/>
        <w:ind w:firstLine="360"/>
      </w:pPr>
      <w:r>
        <w:t xml:space="preserve">                     screen_gameover.style.display = "none";</w:t>
      </w:r>
    </w:p>
    <w:p w:rsidR="00AD626A" w:rsidRDefault="00AD626A" w:rsidP="00AD626A">
      <w:pPr>
        <w:tabs>
          <w:tab w:val="left" w:pos="10260"/>
        </w:tabs>
        <w:spacing w:line="276" w:lineRule="auto"/>
        <w:ind w:firstLine="360"/>
      </w:pPr>
      <w:r>
        <w:t xml:space="preserve">                     break;</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case 1:  screen_snake.style.display = "none";</w:t>
      </w:r>
    </w:p>
    <w:p w:rsidR="00AD626A" w:rsidRDefault="00AD626A" w:rsidP="00AD626A">
      <w:pPr>
        <w:tabs>
          <w:tab w:val="left" w:pos="10260"/>
        </w:tabs>
        <w:spacing w:line="276" w:lineRule="auto"/>
        <w:ind w:firstLine="360"/>
      </w:pPr>
      <w:r>
        <w:t xml:space="preserve">                     screen_menu.style.display = "block";</w:t>
      </w:r>
    </w:p>
    <w:p w:rsidR="00AD626A" w:rsidRDefault="00AD626A" w:rsidP="00AD626A">
      <w:pPr>
        <w:tabs>
          <w:tab w:val="left" w:pos="10260"/>
        </w:tabs>
        <w:spacing w:line="276" w:lineRule="auto"/>
        <w:ind w:firstLine="360"/>
      </w:pPr>
      <w:r>
        <w:t xml:space="preserve">                     screen_setting.style.display = "none";</w:t>
      </w:r>
    </w:p>
    <w:p w:rsidR="00AD626A" w:rsidRDefault="00AD626A" w:rsidP="00AD626A">
      <w:pPr>
        <w:tabs>
          <w:tab w:val="left" w:pos="10260"/>
        </w:tabs>
        <w:spacing w:line="276" w:lineRule="auto"/>
        <w:ind w:firstLine="360"/>
      </w:pPr>
      <w:r>
        <w:t xml:space="preserve">                     screen_gameover.style.display = "none";</w:t>
      </w:r>
    </w:p>
    <w:p w:rsidR="00AD626A" w:rsidRDefault="00AD626A" w:rsidP="00AD626A">
      <w:pPr>
        <w:tabs>
          <w:tab w:val="left" w:pos="10260"/>
        </w:tabs>
        <w:spacing w:line="276" w:lineRule="auto"/>
        <w:ind w:firstLine="360"/>
      </w:pPr>
      <w:r>
        <w:lastRenderedPageBreak/>
        <w:t xml:space="preserve">                     break;</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case 2:  screen_snake.style.display = "none";</w:t>
      </w:r>
    </w:p>
    <w:p w:rsidR="00AD626A" w:rsidRDefault="00AD626A" w:rsidP="00AD626A">
      <w:pPr>
        <w:tabs>
          <w:tab w:val="left" w:pos="10260"/>
        </w:tabs>
        <w:spacing w:line="276" w:lineRule="auto"/>
        <w:ind w:firstLine="360"/>
      </w:pPr>
      <w:r>
        <w:t xml:space="preserve">                     screen_menu.style.display = "none";</w:t>
      </w:r>
    </w:p>
    <w:p w:rsidR="00AD626A" w:rsidRDefault="00AD626A" w:rsidP="00AD626A">
      <w:pPr>
        <w:tabs>
          <w:tab w:val="left" w:pos="10260"/>
        </w:tabs>
        <w:spacing w:line="276" w:lineRule="auto"/>
        <w:ind w:firstLine="360"/>
      </w:pPr>
      <w:r>
        <w:t xml:space="preserve">                     screen_setting.style.display = "block";</w:t>
      </w:r>
    </w:p>
    <w:p w:rsidR="00AD626A" w:rsidRDefault="00AD626A" w:rsidP="00AD626A">
      <w:pPr>
        <w:tabs>
          <w:tab w:val="left" w:pos="10260"/>
        </w:tabs>
        <w:spacing w:line="276" w:lineRule="auto"/>
        <w:ind w:firstLine="360"/>
      </w:pPr>
      <w:r>
        <w:t xml:space="preserve">                     screen_gameover.style.display = "none";</w:t>
      </w:r>
    </w:p>
    <w:p w:rsidR="00AD626A" w:rsidRDefault="00AD626A" w:rsidP="00AD626A">
      <w:pPr>
        <w:tabs>
          <w:tab w:val="left" w:pos="10260"/>
        </w:tabs>
        <w:spacing w:line="276" w:lineRule="auto"/>
        <w:ind w:firstLine="360"/>
      </w:pPr>
      <w:r>
        <w:t xml:space="preserve">                     break;</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case 3: screen_snake.style.display = "none";</w:t>
      </w:r>
    </w:p>
    <w:p w:rsidR="00AD626A" w:rsidRDefault="00AD626A" w:rsidP="00AD626A">
      <w:pPr>
        <w:tabs>
          <w:tab w:val="left" w:pos="10260"/>
        </w:tabs>
        <w:spacing w:line="276" w:lineRule="auto"/>
        <w:ind w:firstLine="360"/>
      </w:pPr>
      <w:r>
        <w:t xml:space="preserve">                    screen_menu.style.display = "none";</w:t>
      </w:r>
    </w:p>
    <w:p w:rsidR="00AD626A" w:rsidRDefault="00AD626A" w:rsidP="00AD626A">
      <w:pPr>
        <w:tabs>
          <w:tab w:val="left" w:pos="10260"/>
        </w:tabs>
        <w:spacing w:line="276" w:lineRule="auto"/>
        <w:ind w:firstLine="360"/>
      </w:pPr>
      <w:r>
        <w:t xml:space="preserve">                    screen_setting.style.display = "none";</w:t>
      </w:r>
    </w:p>
    <w:p w:rsidR="00AD626A" w:rsidRDefault="00AD626A" w:rsidP="00AD626A">
      <w:pPr>
        <w:tabs>
          <w:tab w:val="left" w:pos="10260"/>
        </w:tabs>
        <w:spacing w:line="276" w:lineRule="auto"/>
        <w:ind w:firstLine="360"/>
      </w:pPr>
      <w:r>
        <w:t xml:space="preserve">                    screen_gameover.style.display = "block";</w:t>
      </w:r>
    </w:p>
    <w:p w:rsidR="00AD626A" w:rsidRDefault="00AD626A" w:rsidP="00AD626A">
      <w:pPr>
        <w:tabs>
          <w:tab w:val="left" w:pos="10260"/>
        </w:tabs>
        <w:spacing w:line="276" w:lineRule="auto"/>
        <w:ind w:firstLine="360"/>
      </w:pPr>
      <w:r>
        <w:t xml:space="preserve">                    break;</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window.onload = function(){</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canvas = document.getElementById("snake");</w:t>
      </w:r>
    </w:p>
    <w:p w:rsidR="00AD626A" w:rsidRDefault="00AD626A" w:rsidP="00AD626A">
      <w:pPr>
        <w:tabs>
          <w:tab w:val="left" w:pos="10260"/>
        </w:tabs>
        <w:spacing w:line="276" w:lineRule="auto"/>
        <w:ind w:firstLine="360"/>
      </w:pPr>
      <w:r>
        <w:t xml:space="preserve">        ctx = canvas.getContext("2d");</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Screens</w:t>
      </w:r>
    </w:p>
    <w:p w:rsidR="00AD626A" w:rsidRDefault="00AD626A" w:rsidP="00AD626A">
      <w:pPr>
        <w:tabs>
          <w:tab w:val="left" w:pos="10260"/>
        </w:tabs>
        <w:spacing w:line="276" w:lineRule="auto"/>
        <w:ind w:firstLine="360"/>
      </w:pPr>
      <w:r>
        <w:t xml:space="preserve">            screen_snake = document.getElementById("snake");</w:t>
      </w:r>
    </w:p>
    <w:p w:rsidR="00AD626A" w:rsidRDefault="00AD626A" w:rsidP="00AD626A">
      <w:pPr>
        <w:tabs>
          <w:tab w:val="left" w:pos="10260"/>
        </w:tabs>
        <w:spacing w:line="276" w:lineRule="auto"/>
        <w:ind w:firstLine="360"/>
      </w:pPr>
      <w:r>
        <w:t xml:space="preserve">            screen_menu = document.getElementById("menu");</w:t>
      </w:r>
    </w:p>
    <w:p w:rsidR="00AD626A" w:rsidRDefault="00AD626A" w:rsidP="00AD626A">
      <w:pPr>
        <w:tabs>
          <w:tab w:val="left" w:pos="10260"/>
        </w:tabs>
        <w:spacing w:line="276" w:lineRule="auto"/>
        <w:ind w:firstLine="360"/>
      </w:pPr>
      <w:r>
        <w:t xml:space="preserve">            screen_gameover = document.getElementById("gameover");</w:t>
      </w:r>
    </w:p>
    <w:p w:rsidR="00AD626A" w:rsidRDefault="00AD626A" w:rsidP="00AD626A">
      <w:pPr>
        <w:tabs>
          <w:tab w:val="left" w:pos="10260"/>
        </w:tabs>
        <w:spacing w:line="276" w:lineRule="auto"/>
        <w:ind w:firstLine="360"/>
      </w:pPr>
      <w:r>
        <w:t xml:space="preserve">            screen_setting = document.getElementById("setting");</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Buttons</w:t>
      </w:r>
    </w:p>
    <w:p w:rsidR="00AD626A" w:rsidRDefault="00AD626A" w:rsidP="00AD626A">
      <w:pPr>
        <w:tabs>
          <w:tab w:val="left" w:pos="10260"/>
        </w:tabs>
        <w:spacing w:line="276" w:lineRule="auto"/>
        <w:ind w:firstLine="360"/>
      </w:pPr>
      <w:r>
        <w:t xml:space="preserve">            button_newgame_menu = document.getElementById("newgame_menu");</w:t>
      </w:r>
    </w:p>
    <w:p w:rsidR="00AD626A" w:rsidRDefault="00AD626A" w:rsidP="00AD626A">
      <w:pPr>
        <w:tabs>
          <w:tab w:val="left" w:pos="10260"/>
        </w:tabs>
        <w:spacing w:line="276" w:lineRule="auto"/>
        <w:ind w:firstLine="360"/>
      </w:pPr>
      <w:r>
        <w:t xml:space="preserve">            button_newgame_setting = document.getElementById("newgame_setting");</w:t>
      </w:r>
    </w:p>
    <w:p w:rsidR="00AD626A" w:rsidRDefault="00AD626A" w:rsidP="00AD626A">
      <w:pPr>
        <w:tabs>
          <w:tab w:val="left" w:pos="10260"/>
        </w:tabs>
        <w:spacing w:line="276" w:lineRule="auto"/>
        <w:ind w:firstLine="360"/>
      </w:pPr>
      <w:r>
        <w:t xml:space="preserve">            button_newgame_gameover = document.getElementById("newgame_gameover");</w:t>
      </w:r>
    </w:p>
    <w:p w:rsidR="00AD626A" w:rsidRDefault="00AD626A" w:rsidP="00AD626A">
      <w:pPr>
        <w:tabs>
          <w:tab w:val="left" w:pos="10260"/>
        </w:tabs>
        <w:spacing w:line="276" w:lineRule="auto"/>
        <w:ind w:firstLine="360"/>
      </w:pPr>
      <w:r>
        <w:t xml:space="preserve">            button_setting_menu = document.getElementById("setting_menu");</w:t>
      </w:r>
    </w:p>
    <w:p w:rsidR="00AD626A" w:rsidRDefault="00AD626A" w:rsidP="00AD626A">
      <w:pPr>
        <w:tabs>
          <w:tab w:val="left" w:pos="10260"/>
        </w:tabs>
        <w:spacing w:line="276" w:lineRule="auto"/>
        <w:ind w:firstLine="360"/>
      </w:pPr>
      <w:r>
        <w:t xml:space="preserve">            button_setting_gameover = document.getElementById("setting_gameover");</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etc</w:t>
      </w:r>
    </w:p>
    <w:p w:rsidR="00AD626A" w:rsidRDefault="00AD626A" w:rsidP="00AD626A">
      <w:pPr>
        <w:tabs>
          <w:tab w:val="left" w:pos="10260"/>
        </w:tabs>
        <w:spacing w:line="276" w:lineRule="auto"/>
        <w:ind w:firstLine="360"/>
      </w:pPr>
      <w:r>
        <w:t xml:space="preserve">            ele_score = document.getElementById("score_value");</w:t>
      </w:r>
    </w:p>
    <w:p w:rsidR="00AD626A" w:rsidRDefault="00AD626A" w:rsidP="00AD626A">
      <w:pPr>
        <w:tabs>
          <w:tab w:val="left" w:pos="10260"/>
        </w:tabs>
        <w:spacing w:line="276" w:lineRule="auto"/>
        <w:ind w:firstLine="360"/>
      </w:pPr>
      <w:r>
        <w:t xml:space="preserve">            speed_setting = document.getElementsByName("speed");</w:t>
      </w:r>
    </w:p>
    <w:p w:rsidR="00AD626A" w:rsidRDefault="00AD626A" w:rsidP="00AD626A">
      <w:pPr>
        <w:tabs>
          <w:tab w:val="left" w:pos="10260"/>
        </w:tabs>
        <w:spacing w:line="276" w:lineRule="auto"/>
        <w:ind w:firstLine="360"/>
      </w:pPr>
      <w:r>
        <w:t xml:space="preserve">            wall_setting = document.getElementsByName("wall");</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lastRenderedPageBreak/>
        <w:t xml:space="preserve">        //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button_newgame_menu.onclick = function(){newGame();};</w:t>
      </w:r>
    </w:p>
    <w:p w:rsidR="00AD626A" w:rsidRDefault="00AD626A" w:rsidP="00AD626A">
      <w:pPr>
        <w:tabs>
          <w:tab w:val="left" w:pos="10260"/>
        </w:tabs>
        <w:spacing w:line="276" w:lineRule="auto"/>
        <w:ind w:firstLine="360"/>
      </w:pPr>
      <w:r>
        <w:t xml:space="preserve">        button_newgame_gameover.onclick = function(){newGame();}; </w:t>
      </w:r>
    </w:p>
    <w:p w:rsidR="00AD626A" w:rsidRDefault="00AD626A" w:rsidP="00AD626A">
      <w:pPr>
        <w:tabs>
          <w:tab w:val="left" w:pos="10260"/>
        </w:tabs>
        <w:spacing w:line="276" w:lineRule="auto"/>
        <w:ind w:firstLine="360"/>
      </w:pPr>
      <w:r>
        <w:t xml:space="preserve">        button_newgame_setting.onclick = function(){newGame();}; </w:t>
      </w:r>
    </w:p>
    <w:p w:rsidR="00AD626A" w:rsidRDefault="00AD626A" w:rsidP="00AD626A">
      <w:pPr>
        <w:tabs>
          <w:tab w:val="left" w:pos="10260"/>
        </w:tabs>
        <w:spacing w:line="276" w:lineRule="auto"/>
        <w:ind w:firstLine="360"/>
      </w:pPr>
      <w:r>
        <w:t xml:space="preserve">        button_setting_menu.onclick = function(){showScreen(2);};</w:t>
      </w:r>
    </w:p>
    <w:p w:rsidR="00AD626A" w:rsidRDefault="00AD626A" w:rsidP="00AD626A">
      <w:pPr>
        <w:tabs>
          <w:tab w:val="left" w:pos="10260"/>
        </w:tabs>
        <w:spacing w:line="276" w:lineRule="auto"/>
        <w:ind w:firstLine="360"/>
      </w:pPr>
      <w:r>
        <w:t xml:space="preserve">        button_setting_gameover.onclick = function(){showScreen(2)};</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setSnakeSpeed(150);</w:t>
      </w:r>
    </w:p>
    <w:p w:rsidR="00AD626A" w:rsidRDefault="00AD626A" w:rsidP="00AD626A">
      <w:pPr>
        <w:tabs>
          <w:tab w:val="left" w:pos="10260"/>
        </w:tabs>
        <w:spacing w:line="276" w:lineRule="auto"/>
        <w:ind w:firstLine="360"/>
      </w:pPr>
      <w:r>
        <w:t xml:space="preserve">        setWall(1);</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showScreen("menu");</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w:t>
      </w:r>
    </w:p>
    <w:p w:rsidR="00AD626A" w:rsidRDefault="00AD626A" w:rsidP="00AD626A">
      <w:pPr>
        <w:tabs>
          <w:tab w:val="left" w:pos="10260"/>
        </w:tabs>
        <w:spacing w:line="276" w:lineRule="auto"/>
        <w:ind w:firstLine="360"/>
      </w:pPr>
      <w:r>
        <w:t xml:space="preserve">        // Settings</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speed</w:t>
      </w:r>
    </w:p>
    <w:p w:rsidR="00AD626A" w:rsidRDefault="00AD626A" w:rsidP="00AD626A">
      <w:pPr>
        <w:tabs>
          <w:tab w:val="left" w:pos="10260"/>
        </w:tabs>
        <w:spacing w:line="276" w:lineRule="auto"/>
        <w:ind w:firstLine="360"/>
      </w:pPr>
      <w:r>
        <w:t xml:space="preserve">            for(var i = 0; i &lt; speed_setting.length; i++){</w:t>
      </w:r>
    </w:p>
    <w:p w:rsidR="00AD626A" w:rsidRDefault="00AD626A" w:rsidP="00AD626A">
      <w:pPr>
        <w:tabs>
          <w:tab w:val="left" w:pos="10260"/>
        </w:tabs>
        <w:spacing w:line="276" w:lineRule="auto"/>
        <w:ind w:firstLine="360"/>
      </w:pPr>
      <w:r>
        <w:t xml:space="preserve">                speed_setting[i].addEventListener("click", function(){</w:t>
      </w:r>
    </w:p>
    <w:p w:rsidR="00AD626A" w:rsidRDefault="00AD626A" w:rsidP="00AD626A">
      <w:pPr>
        <w:tabs>
          <w:tab w:val="left" w:pos="10260"/>
        </w:tabs>
        <w:spacing w:line="276" w:lineRule="auto"/>
        <w:ind w:firstLine="360"/>
      </w:pPr>
      <w:r>
        <w:t xml:space="preserve">                    for(var i = 0; i &lt; speed_setting.length; i++){</w:t>
      </w:r>
    </w:p>
    <w:p w:rsidR="00AD626A" w:rsidRDefault="00AD626A" w:rsidP="00AD626A">
      <w:pPr>
        <w:tabs>
          <w:tab w:val="left" w:pos="10260"/>
        </w:tabs>
        <w:spacing w:line="276" w:lineRule="auto"/>
        <w:ind w:firstLine="360"/>
      </w:pPr>
      <w:r>
        <w:t xml:space="preserve">                        if(speed_setting[i].checked){</w:t>
      </w:r>
    </w:p>
    <w:p w:rsidR="00AD626A" w:rsidRDefault="00AD626A" w:rsidP="00AD626A">
      <w:pPr>
        <w:tabs>
          <w:tab w:val="left" w:pos="10260"/>
        </w:tabs>
        <w:spacing w:line="276" w:lineRule="auto"/>
        <w:ind w:firstLine="360"/>
      </w:pPr>
      <w:r>
        <w:t xml:space="preserve">                            setSnakeSpeed(speed_setting[i].value);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 wall</w:t>
      </w:r>
    </w:p>
    <w:p w:rsidR="00AD626A" w:rsidRDefault="00AD626A" w:rsidP="00AD626A">
      <w:pPr>
        <w:tabs>
          <w:tab w:val="left" w:pos="10260"/>
        </w:tabs>
        <w:spacing w:line="276" w:lineRule="auto"/>
        <w:ind w:firstLine="360"/>
      </w:pPr>
      <w:r>
        <w:t xml:space="preserve">            for(var i = 0; i &lt; wall_setting.length; i++){</w:t>
      </w:r>
    </w:p>
    <w:p w:rsidR="00AD626A" w:rsidRDefault="00AD626A" w:rsidP="00AD626A">
      <w:pPr>
        <w:tabs>
          <w:tab w:val="left" w:pos="10260"/>
        </w:tabs>
        <w:spacing w:line="276" w:lineRule="auto"/>
        <w:ind w:firstLine="360"/>
      </w:pPr>
      <w:r>
        <w:t xml:space="preserve">                wall_setting[i].addEventListener("click", function(){</w:t>
      </w:r>
    </w:p>
    <w:p w:rsidR="00AD626A" w:rsidRDefault="00AD626A" w:rsidP="00AD626A">
      <w:pPr>
        <w:tabs>
          <w:tab w:val="left" w:pos="10260"/>
        </w:tabs>
        <w:spacing w:line="276" w:lineRule="auto"/>
        <w:ind w:firstLine="360"/>
      </w:pPr>
      <w:r>
        <w:t xml:space="preserve">                    for(var i = 0; i &lt; wall_setting.length; i++){</w:t>
      </w:r>
    </w:p>
    <w:p w:rsidR="00AD626A" w:rsidRDefault="00AD626A" w:rsidP="00AD626A">
      <w:pPr>
        <w:tabs>
          <w:tab w:val="left" w:pos="10260"/>
        </w:tabs>
        <w:spacing w:line="276" w:lineRule="auto"/>
        <w:ind w:firstLine="360"/>
      </w:pPr>
      <w:r>
        <w:t xml:space="preserve">                        if(wall_setting[i].checked){</w:t>
      </w:r>
    </w:p>
    <w:p w:rsidR="00AD626A" w:rsidRDefault="00AD626A" w:rsidP="00AD626A">
      <w:pPr>
        <w:tabs>
          <w:tab w:val="left" w:pos="10260"/>
        </w:tabs>
        <w:spacing w:line="276" w:lineRule="auto"/>
        <w:ind w:firstLine="360"/>
      </w:pPr>
      <w:r>
        <w:t xml:space="preserve">                            setWall(wall_setting[i].value);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 xml:space="preserve">        document.onkeydown = function(evt){</w:t>
      </w:r>
    </w:p>
    <w:p w:rsidR="00AD626A" w:rsidRDefault="00AD626A" w:rsidP="00AD626A">
      <w:pPr>
        <w:tabs>
          <w:tab w:val="left" w:pos="10260"/>
        </w:tabs>
        <w:spacing w:line="276" w:lineRule="auto"/>
        <w:ind w:firstLine="360"/>
      </w:pPr>
      <w:r>
        <w:t xml:space="preserve">            if(screen_gameover.style.display == "block"){</w:t>
      </w:r>
    </w:p>
    <w:p w:rsidR="00AD626A" w:rsidRDefault="00AD626A" w:rsidP="00AD626A">
      <w:pPr>
        <w:tabs>
          <w:tab w:val="left" w:pos="10260"/>
        </w:tabs>
        <w:spacing w:line="276" w:lineRule="auto"/>
        <w:ind w:firstLine="360"/>
      </w:pPr>
      <w:r>
        <w:t xml:space="preserve">                evt = evt || window.event;</w:t>
      </w:r>
    </w:p>
    <w:p w:rsidR="00AD626A" w:rsidRDefault="00AD626A" w:rsidP="00AD626A">
      <w:pPr>
        <w:tabs>
          <w:tab w:val="left" w:pos="10260"/>
        </w:tabs>
        <w:spacing w:line="276" w:lineRule="auto"/>
        <w:ind w:firstLine="360"/>
      </w:pPr>
      <w:r>
        <w:lastRenderedPageBreak/>
        <w:t xml:space="preserve">                if(evt.keyCode == 32){</w:t>
      </w:r>
    </w:p>
    <w:p w:rsidR="00AD626A" w:rsidRDefault="00AD626A" w:rsidP="00AD626A">
      <w:pPr>
        <w:tabs>
          <w:tab w:val="left" w:pos="10260"/>
        </w:tabs>
        <w:spacing w:line="276" w:lineRule="auto"/>
        <w:ind w:firstLine="360"/>
      </w:pPr>
      <w:r>
        <w:t xml:space="preserve">                    newGame();</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r>
        <w:t xml:space="preserve">    }</w:t>
      </w:r>
    </w:p>
    <w:p w:rsidR="00AD626A" w:rsidRDefault="00AD626A" w:rsidP="00AD626A">
      <w:pPr>
        <w:tabs>
          <w:tab w:val="left" w:pos="10260"/>
        </w:tabs>
        <w:spacing w:line="276" w:lineRule="auto"/>
        <w:ind w:firstLine="360"/>
      </w:pPr>
    </w:p>
    <w:p w:rsidR="00AD626A" w:rsidRDefault="00AD626A" w:rsidP="00AD626A">
      <w:pPr>
        <w:tabs>
          <w:tab w:val="left" w:pos="10260"/>
        </w:tabs>
        <w:spacing w:line="276" w:lineRule="auto"/>
        <w:ind w:firstLine="360"/>
      </w:pPr>
      <w:r>
        <w:t>})();</w:t>
      </w:r>
    </w:p>
    <w:p w:rsidR="00AD626A" w:rsidRDefault="00AD626A" w:rsidP="00AD626A">
      <w:pPr>
        <w:tabs>
          <w:tab w:val="left" w:pos="10260"/>
        </w:tabs>
        <w:spacing w:line="276" w:lineRule="auto"/>
        <w:ind w:firstLine="360"/>
      </w:pPr>
      <w:r>
        <w:t xml:space="preserve">  &lt;/script&gt;</w:t>
      </w:r>
    </w:p>
    <w:p w:rsidR="00AD626A" w:rsidRDefault="00AD626A" w:rsidP="00AD626A">
      <w:pPr>
        <w:tabs>
          <w:tab w:val="left" w:pos="10260"/>
        </w:tabs>
        <w:spacing w:line="276" w:lineRule="auto"/>
        <w:ind w:firstLine="360"/>
      </w:pPr>
      <w:r>
        <w:t>&lt;/body&gt;</w:t>
      </w:r>
    </w:p>
    <w:p w:rsidR="00AA52ED" w:rsidRDefault="00AD626A" w:rsidP="00AD626A">
      <w:pPr>
        <w:tabs>
          <w:tab w:val="left" w:pos="10260"/>
        </w:tabs>
        <w:spacing w:line="276" w:lineRule="auto"/>
        <w:ind w:firstLine="360"/>
      </w:pPr>
      <w:r>
        <w:t xml:space="preserve">&lt;/body&gt;    </w:t>
      </w:r>
    </w:p>
    <w:p w:rsidR="00AA52ED" w:rsidRDefault="00AA52ED" w:rsidP="00AD626A">
      <w:pPr>
        <w:tabs>
          <w:tab w:val="left" w:pos="10260"/>
        </w:tabs>
        <w:spacing w:line="276" w:lineRule="auto"/>
        <w:ind w:firstLine="360"/>
      </w:pPr>
    </w:p>
    <w:p w:rsidR="00AA52ED" w:rsidRDefault="00AA52ED" w:rsidP="00AD626A">
      <w:pPr>
        <w:tabs>
          <w:tab w:val="left" w:pos="10260"/>
        </w:tabs>
        <w:spacing w:line="276" w:lineRule="auto"/>
        <w:ind w:firstLine="360"/>
        <w:rPr>
          <w:b/>
          <w:sz w:val="28"/>
        </w:rPr>
      </w:pPr>
      <w:r>
        <w:rPr>
          <w:b/>
          <w:sz w:val="28"/>
        </w:rPr>
        <w:t>SOURCE CODE  PADA ANDROID STUDIO (PEMBUATAN APLIKASI)</w:t>
      </w:r>
    </w:p>
    <w:p w:rsidR="00A11AD2" w:rsidRDefault="00AA52ED" w:rsidP="00AD626A">
      <w:pPr>
        <w:tabs>
          <w:tab w:val="left" w:pos="10260"/>
        </w:tabs>
        <w:spacing w:line="276" w:lineRule="auto"/>
        <w:ind w:firstLine="360"/>
      </w:pPr>
      <w:r>
        <w:rPr>
          <w:b/>
          <w:sz w:val="28"/>
        </w:rPr>
        <w:t>MainActivity.java</w:t>
      </w:r>
      <w:r w:rsidR="00AD626A">
        <w:t xml:space="preserve"> </w:t>
      </w:r>
    </w:p>
    <w:p w:rsidR="00AA52ED" w:rsidRDefault="00AA52ED" w:rsidP="00AA52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eastAsia="Times New Roman" w:hAnsi="Consolas" w:cs="Courier New"/>
          <w:color w:val="000000"/>
          <w:sz w:val="20"/>
          <w:szCs w:val="20"/>
          <w:lang w:val="id-ID" w:eastAsia="id-ID"/>
        </w:rPr>
      </w:pPr>
      <w:r w:rsidRPr="00AA52ED">
        <w:rPr>
          <w:rFonts w:ascii="Consolas" w:eastAsia="Times New Roman" w:hAnsi="Consolas" w:cs="Courier New"/>
          <w:b/>
          <w:bCs/>
          <w:color w:val="000080"/>
          <w:sz w:val="20"/>
          <w:szCs w:val="20"/>
          <w:lang w:val="id-ID" w:eastAsia="id-ID"/>
        </w:rPr>
        <w:t xml:space="preserve">package </w:t>
      </w:r>
      <w:r w:rsidRPr="00AA52ED">
        <w:rPr>
          <w:rFonts w:ascii="Consolas" w:eastAsia="Times New Roman" w:hAnsi="Consolas" w:cs="Courier New"/>
          <w:color w:val="000000"/>
          <w:sz w:val="20"/>
          <w:szCs w:val="20"/>
          <w:lang w:val="id-ID" w:eastAsia="id-ID"/>
        </w:rPr>
        <w:t>com.Quiz.OnlineQuizSystem;</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androidx.appcompat.app.AppCompatActivity;</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android.app.Activity;</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android.content.Intent;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android.graphics.Bitmap;</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android.net.Uri;</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android.os.Build;</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android.os.Bundle;</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android.os.Environment;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android.os.Parcelable;</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android.provider.MediaStore;</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android.util.Log;</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android.view.View;</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android.webkit.URLUtil;</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android.webkit.ValueCallback;</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android.webkit.WebChromeClient;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android.webkit.WebSettings;</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android.webkit.WebView;</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android.webkit.WebViewClient;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android.widget.Toast;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java.io.File;</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java.io.IOException;</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java.text.SimpleDateFormat;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import </w:t>
      </w:r>
      <w:r w:rsidRPr="00AA52ED">
        <w:rPr>
          <w:rFonts w:ascii="Consolas" w:eastAsia="Times New Roman" w:hAnsi="Consolas" w:cs="Courier New"/>
          <w:color w:val="000000"/>
          <w:sz w:val="20"/>
          <w:szCs w:val="20"/>
          <w:lang w:val="id-ID" w:eastAsia="id-ID"/>
        </w:rPr>
        <w:t>java.util.Date;</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public class </w:t>
      </w:r>
      <w:r w:rsidRPr="00AA52ED">
        <w:rPr>
          <w:rFonts w:ascii="Consolas" w:eastAsia="Times New Roman" w:hAnsi="Consolas" w:cs="Courier New"/>
          <w:color w:val="000000"/>
          <w:sz w:val="20"/>
          <w:szCs w:val="20"/>
          <w:lang w:val="id-ID" w:eastAsia="id-ID"/>
        </w:rPr>
        <w:t xml:space="preserve">MainActivity </w:t>
      </w:r>
      <w:r w:rsidRPr="00AA52ED">
        <w:rPr>
          <w:rFonts w:ascii="Consolas" w:eastAsia="Times New Roman" w:hAnsi="Consolas" w:cs="Courier New"/>
          <w:b/>
          <w:bCs/>
          <w:color w:val="000080"/>
          <w:sz w:val="20"/>
          <w:szCs w:val="20"/>
          <w:lang w:val="id-ID" w:eastAsia="id-ID"/>
        </w:rPr>
        <w:t xml:space="preserve">extends </w:t>
      </w:r>
      <w:r w:rsidRPr="00AA52ED">
        <w:rPr>
          <w:rFonts w:ascii="Consolas" w:eastAsia="Times New Roman" w:hAnsi="Consolas" w:cs="Courier New"/>
          <w:color w:val="000000"/>
          <w:sz w:val="20"/>
          <w:szCs w:val="20"/>
          <w:lang w:val="id-ID" w:eastAsia="id-ID"/>
        </w:rPr>
        <w:t>AppCompatActivity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private </w:t>
      </w:r>
      <w:r w:rsidRPr="00AA52ED">
        <w:rPr>
          <w:rFonts w:ascii="Consolas" w:eastAsia="Times New Roman" w:hAnsi="Consolas" w:cs="Courier New"/>
          <w:color w:val="000000"/>
          <w:sz w:val="20"/>
          <w:szCs w:val="20"/>
          <w:lang w:val="id-ID" w:eastAsia="id-ID"/>
        </w:rPr>
        <w:t>WebView mywebview;</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private static final int </w:t>
      </w:r>
      <w:r w:rsidRPr="00AA52ED">
        <w:rPr>
          <w:rFonts w:ascii="Consolas" w:eastAsia="Times New Roman" w:hAnsi="Consolas" w:cs="Courier New"/>
          <w:color w:val="000000"/>
          <w:sz w:val="20"/>
          <w:szCs w:val="20"/>
          <w:lang w:val="id-ID" w:eastAsia="id-ID"/>
        </w:rPr>
        <w:t xml:space="preserve">INPUT_FILE_REQUEST_CODE = </w:t>
      </w:r>
      <w:r w:rsidRPr="00AA52ED">
        <w:rPr>
          <w:rFonts w:ascii="Consolas" w:eastAsia="Times New Roman" w:hAnsi="Consolas" w:cs="Courier New"/>
          <w:color w:val="0000FF"/>
          <w:sz w:val="20"/>
          <w:szCs w:val="20"/>
          <w:lang w:val="id-ID" w:eastAsia="id-ID"/>
        </w:rPr>
        <w:t>1</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private static final int </w:t>
      </w:r>
      <w:r w:rsidRPr="00AA52ED">
        <w:rPr>
          <w:rFonts w:ascii="Consolas" w:eastAsia="Times New Roman" w:hAnsi="Consolas" w:cs="Courier New"/>
          <w:color w:val="000000"/>
          <w:sz w:val="20"/>
          <w:szCs w:val="20"/>
          <w:lang w:val="id-ID" w:eastAsia="id-ID"/>
        </w:rPr>
        <w:t xml:space="preserve">FILECHOOSER_RESULTCODE = </w:t>
      </w:r>
      <w:r w:rsidRPr="00AA52ED">
        <w:rPr>
          <w:rFonts w:ascii="Consolas" w:eastAsia="Times New Roman" w:hAnsi="Consolas" w:cs="Courier New"/>
          <w:color w:val="0000FF"/>
          <w:sz w:val="20"/>
          <w:szCs w:val="20"/>
          <w:lang w:val="id-ID" w:eastAsia="id-ID"/>
        </w:rPr>
        <w:t>1</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private </w:t>
      </w:r>
      <w:r w:rsidRPr="00AA52ED">
        <w:rPr>
          <w:rFonts w:ascii="Consolas" w:eastAsia="Times New Roman" w:hAnsi="Consolas" w:cs="Courier New"/>
          <w:color w:val="000000"/>
          <w:sz w:val="20"/>
          <w:szCs w:val="20"/>
          <w:lang w:val="id-ID" w:eastAsia="id-ID"/>
        </w:rPr>
        <w:t>ValueCallback&lt;Uri&gt; mUploadMessage;</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private </w:t>
      </w:r>
      <w:r w:rsidRPr="00AA52ED">
        <w:rPr>
          <w:rFonts w:ascii="Consolas" w:eastAsia="Times New Roman" w:hAnsi="Consolas" w:cs="Courier New"/>
          <w:color w:val="000000"/>
          <w:sz w:val="20"/>
          <w:szCs w:val="20"/>
          <w:lang w:val="id-ID" w:eastAsia="id-ID"/>
        </w:rPr>
        <w:t xml:space="preserve">Uri mCapturedImageURI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private </w:t>
      </w:r>
      <w:r w:rsidRPr="00AA52ED">
        <w:rPr>
          <w:rFonts w:ascii="Consolas" w:eastAsia="Times New Roman" w:hAnsi="Consolas" w:cs="Courier New"/>
          <w:color w:val="000000"/>
          <w:sz w:val="20"/>
          <w:szCs w:val="20"/>
          <w:lang w:val="id-ID" w:eastAsia="id-ID"/>
        </w:rPr>
        <w:t>ValueCallback&lt;Uri[]&gt; mFilePathCallback;</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lastRenderedPageBreak/>
        <w:t xml:space="preserve">private </w:t>
      </w:r>
      <w:r w:rsidRPr="00AA52ED">
        <w:rPr>
          <w:rFonts w:ascii="Consolas" w:eastAsia="Times New Roman" w:hAnsi="Consolas" w:cs="Courier New"/>
          <w:color w:val="000000"/>
          <w:sz w:val="20"/>
          <w:szCs w:val="20"/>
          <w:lang w:val="id-ID" w:eastAsia="id-ID"/>
        </w:rPr>
        <w:t>String mCameraPhotoPath;</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b/>
          <w:bCs/>
          <w:color w:val="000080"/>
          <w:sz w:val="20"/>
          <w:szCs w:val="20"/>
          <w:lang w:val="id-ID" w:eastAsia="id-ID"/>
        </w:rPr>
        <w:t xml:space="preserve">private static final </w:t>
      </w:r>
      <w:r w:rsidRPr="00AA52ED">
        <w:rPr>
          <w:rFonts w:ascii="Consolas" w:eastAsia="Times New Roman" w:hAnsi="Consolas" w:cs="Courier New"/>
          <w:color w:val="000000"/>
          <w:sz w:val="20"/>
          <w:szCs w:val="20"/>
          <w:lang w:val="id-ID" w:eastAsia="id-ID"/>
        </w:rPr>
        <w:t>String TAG = MainActivity.</w:t>
      </w:r>
      <w:r w:rsidRPr="00AA52ED">
        <w:rPr>
          <w:rFonts w:ascii="Consolas" w:eastAsia="Times New Roman" w:hAnsi="Consolas" w:cs="Courier New"/>
          <w:b/>
          <w:bCs/>
          <w:color w:val="000080"/>
          <w:sz w:val="20"/>
          <w:szCs w:val="20"/>
          <w:lang w:val="id-ID" w:eastAsia="id-ID"/>
        </w:rPr>
        <w:t>class</w:t>
      </w:r>
      <w:r w:rsidRPr="00AA52ED">
        <w:rPr>
          <w:rFonts w:ascii="Consolas" w:eastAsia="Times New Roman" w:hAnsi="Consolas" w:cs="Courier New"/>
          <w:color w:val="000000"/>
          <w:sz w:val="20"/>
          <w:szCs w:val="20"/>
          <w:lang w:val="id-ID" w:eastAsia="id-ID"/>
        </w:rPr>
        <w:t>.getSimpleName();</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@Override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void </w:t>
      </w:r>
      <w:r w:rsidRPr="00AA52ED">
        <w:rPr>
          <w:rFonts w:ascii="Consolas" w:eastAsia="Times New Roman" w:hAnsi="Consolas" w:cs="Courier New"/>
          <w:color w:val="000000"/>
          <w:sz w:val="20"/>
          <w:szCs w:val="20"/>
          <w:lang w:val="id-ID" w:eastAsia="id-ID"/>
        </w:rPr>
        <w:t>onActivityResult(</w:t>
      </w:r>
      <w:r w:rsidRPr="00AA52ED">
        <w:rPr>
          <w:rFonts w:ascii="Consolas" w:eastAsia="Times New Roman" w:hAnsi="Consolas" w:cs="Courier New"/>
          <w:b/>
          <w:bCs/>
          <w:color w:val="000080"/>
          <w:sz w:val="20"/>
          <w:szCs w:val="20"/>
          <w:lang w:val="id-ID" w:eastAsia="id-ID"/>
        </w:rPr>
        <w:t xml:space="preserve">int </w:t>
      </w:r>
      <w:r w:rsidRPr="00AA52ED">
        <w:rPr>
          <w:rFonts w:ascii="Consolas" w:eastAsia="Times New Roman" w:hAnsi="Consolas" w:cs="Courier New"/>
          <w:color w:val="000000"/>
          <w:sz w:val="20"/>
          <w:szCs w:val="20"/>
          <w:lang w:val="id-ID" w:eastAsia="id-ID"/>
        </w:rPr>
        <w:t xml:space="preserve">requestCode, </w:t>
      </w:r>
      <w:r w:rsidRPr="00AA52ED">
        <w:rPr>
          <w:rFonts w:ascii="Consolas" w:eastAsia="Times New Roman" w:hAnsi="Consolas" w:cs="Courier New"/>
          <w:b/>
          <w:bCs/>
          <w:color w:val="000080"/>
          <w:sz w:val="20"/>
          <w:szCs w:val="20"/>
          <w:lang w:val="id-ID" w:eastAsia="id-ID"/>
        </w:rPr>
        <w:t xml:space="preserve">int </w:t>
      </w:r>
      <w:r w:rsidRPr="00AA52ED">
        <w:rPr>
          <w:rFonts w:ascii="Consolas" w:eastAsia="Times New Roman" w:hAnsi="Consolas" w:cs="Courier New"/>
          <w:color w:val="000000"/>
          <w:sz w:val="20"/>
          <w:szCs w:val="20"/>
          <w:lang w:val="id-ID" w:eastAsia="id-ID"/>
        </w:rPr>
        <w:t>resultCode, Intent data)</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(Build.VERSION.SDK_INT &gt;= Build.VERSION_CODES.LOLLIPOP)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(requestCode != INPUT_FILE_REQUEST_CODE || mFilePathCallback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super</w:t>
      </w:r>
      <w:r w:rsidRPr="00AA52ED">
        <w:rPr>
          <w:rFonts w:ascii="Consolas" w:eastAsia="Times New Roman" w:hAnsi="Consolas" w:cs="Courier New"/>
          <w:color w:val="000000"/>
          <w:sz w:val="20"/>
          <w:szCs w:val="20"/>
          <w:lang w:val="id-ID" w:eastAsia="id-ID"/>
        </w:rPr>
        <w:t>.onActivityResult(requestCode, resultCode, data);</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return</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Uri[] results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Check that the response is a good one</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(resultCode == Activity.RESULT_OK)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(data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If there is not data, then we may have taken a photo</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(mCameraPhotoPath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results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Uri[]{Uri.parse(mCameraPhotoPath)};</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0080"/>
          <w:sz w:val="20"/>
          <w:szCs w:val="20"/>
          <w:lang w:val="id-ID" w:eastAsia="id-ID"/>
        </w:rPr>
        <w:t xml:space="preserve">else </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String dataString = data.getDataString();</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(dataString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results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Uri[]{Uri.parse(dataString)};</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mFilePathCallback.onReceiveValue(results);</w:t>
      </w:r>
      <w:r w:rsidRPr="00AA52ED">
        <w:rPr>
          <w:rFonts w:ascii="Consolas" w:eastAsia="Times New Roman" w:hAnsi="Consolas" w:cs="Courier New"/>
          <w:color w:val="000000"/>
          <w:sz w:val="20"/>
          <w:szCs w:val="20"/>
          <w:lang w:val="id-ID" w:eastAsia="id-ID"/>
        </w:rPr>
        <w:br/>
        <w:t xml:space="preserve">            mFilePathCallback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0080"/>
          <w:sz w:val="20"/>
          <w:szCs w:val="20"/>
          <w:lang w:val="id-ID" w:eastAsia="id-ID"/>
        </w:rPr>
        <w:t xml:space="preserve">else if </w:t>
      </w:r>
      <w:r w:rsidRPr="00AA52ED">
        <w:rPr>
          <w:rFonts w:ascii="Consolas" w:eastAsia="Times New Roman" w:hAnsi="Consolas" w:cs="Courier New"/>
          <w:color w:val="000000"/>
          <w:sz w:val="20"/>
          <w:szCs w:val="20"/>
          <w:lang w:val="id-ID" w:eastAsia="id-ID"/>
        </w:rPr>
        <w:t>(Build.VERSION.SDK_INT &lt;= Build.VERSION_CODES.KITKAT)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(requestCode != FILECHOOSER_RESULTCODE || mUploadMessage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super</w:t>
      </w:r>
      <w:r w:rsidRPr="00AA52ED">
        <w:rPr>
          <w:rFonts w:ascii="Consolas" w:eastAsia="Times New Roman" w:hAnsi="Consolas" w:cs="Courier New"/>
          <w:color w:val="000000"/>
          <w:sz w:val="20"/>
          <w:szCs w:val="20"/>
          <w:lang w:val="id-ID" w:eastAsia="id-ID"/>
        </w:rPr>
        <w:t>.onActivityResult(requestCode, resultCode, data);</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return</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(requestCode == FILECHOOSER_RESULTCODE)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b/>
          <w:bCs/>
          <w:color w:val="000080"/>
          <w:sz w:val="20"/>
          <w:szCs w:val="20"/>
          <w:lang w:val="id-ID" w:eastAsia="id-ID"/>
        </w:rPr>
        <w:t xml:space="preserve">null </w:t>
      </w:r>
      <w:r w:rsidRPr="00AA52ED">
        <w:rPr>
          <w:rFonts w:ascii="Consolas" w:eastAsia="Times New Roman" w:hAnsi="Consolas" w:cs="Courier New"/>
          <w:color w:val="000000"/>
          <w:sz w:val="20"/>
          <w:szCs w:val="20"/>
          <w:lang w:val="id-ID" w:eastAsia="id-ID"/>
        </w:rPr>
        <w:t xml:space="preserve">== </w:t>
      </w:r>
      <w:r w:rsidRPr="00AA52ED">
        <w:rPr>
          <w:rFonts w:ascii="Consolas" w:eastAsia="Times New Roman" w:hAnsi="Consolas" w:cs="Courier New"/>
          <w:b/>
          <w:bCs/>
          <w:color w:val="000080"/>
          <w:sz w:val="20"/>
          <w:szCs w:val="20"/>
          <w:lang w:val="id-ID" w:eastAsia="id-ID"/>
        </w:rPr>
        <w:t>this</w:t>
      </w:r>
      <w:r w:rsidRPr="00AA52ED">
        <w:rPr>
          <w:rFonts w:ascii="Consolas" w:eastAsia="Times New Roman" w:hAnsi="Consolas" w:cs="Courier New"/>
          <w:color w:val="000000"/>
          <w:sz w:val="20"/>
          <w:szCs w:val="20"/>
          <w:lang w:val="id-ID" w:eastAsia="id-ID"/>
        </w:rPr>
        <w:t>.mUploadMessage)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return</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Uri result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try </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(resultCode != RESULT_OK) {</w:t>
      </w:r>
      <w:r w:rsidRPr="00AA52ED">
        <w:rPr>
          <w:rFonts w:ascii="Consolas" w:eastAsia="Times New Roman" w:hAnsi="Consolas" w:cs="Courier New"/>
          <w:color w:val="000000"/>
          <w:sz w:val="20"/>
          <w:szCs w:val="20"/>
          <w:lang w:val="id-ID" w:eastAsia="id-ID"/>
        </w:rPr>
        <w:br/>
        <w:t xml:space="preserve">                        result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0080"/>
          <w:sz w:val="20"/>
          <w:szCs w:val="20"/>
          <w:lang w:val="id-ID" w:eastAsia="id-ID"/>
        </w:rPr>
        <w:t xml:space="preserve">else </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retrieve from the private variabl e if the intent is null</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 xml:space="preserve">result = data == </w:t>
      </w:r>
      <w:r w:rsidRPr="00AA52ED">
        <w:rPr>
          <w:rFonts w:ascii="Consolas" w:eastAsia="Times New Roman" w:hAnsi="Consolas" w:cs="Courier New"/>
          <w:b/>
          <w:bCs/>
          <w:color w:val="000080"/>
          <w:sz w:val="20"/>
          <w:szCs w:val="20"/>
          <w:lang w:val="id-ID" w:eastAsia="id-ID"/>
        </w:rPr>
        <w:t xml:space="preserve">null </w:t>
      </w:r>
      <w:r w:rsidRPr="00AA52ED">
        <w:rPr>
          <w:rFonts w:ascii="Consolas" w:eastAsia="Times New Roman" w:hAnsi="Consolas" w:cs="Courier New"/>
          <w:color w:val="000000"/>
          <w:sz w:val="20"/>
          <w:szCs w:val="20"/>
          <w:lang w:val="id-ID" w:eastAsia="id-ID"/>
        </w:rPr>
        <w:t>? mCapturedImageURI : data.getData();</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0080"/>
          <w:sz w:val="20"/>
          <w:szCs w:val="20"/>
          <w:lang w:val="id-ID" w:eastAsia="id-ID"/>
        </w:rPr>
        <w:t xml:space="preserve">catch </w:t>
      </w:r>
      <w:r w:rsidRPr="00AA52ED">
        <w:rPr>
          <w:rFonts w:ascii="Consolas" w:eastAsia="Times New Roman" w:hAnsi="Consolas" w:cs="Courier New"/>
          <w:color w:val="000000"/>
          <w:sz w:val="20"/>
          <w:szCs w:val="20"/>
          <w:lang w:val="id-ID" w:eastAsia="id-ID"/>
        </w:rPr>
        <w:t>(Exception e) {</w:t>
      </w:r>
      <w:r w:rsidRPr="00AA52ED">
        <w:rPr>
          <w:rFonts w:ascii="Consolas" w:eastAsia="Times New Roman" w:hAnsi="Consolas" w:cs="Courier New"/>
          <w:color w:val="000000"/>
          <w:sz w:val="20"/>
          <w:szCs w:val="20"/>
          <w:lang w:val="id-ID" w:eastAsia="id-ID"/>
        </w:rPr>
        <w:br/>
        <w:t xml:space="preserve">                    Toast.makeText(getApplicationContext(), </w:t>
      </w:r>
      <w:r w:rsidRPr="00AA52ED">
        <w:rPr>
          <w:rFonts w:ascii="Consolas" w:eastAsia="Times New Roman" w:hAnsi="Consolas" w:cs="Courier New"/>
          <w:b/>
          <w:bCs/>
          <w:color w:val="008000"/>
          <w:sz w:val="20"/>
          <w:szCs w:val="20"/>
          <w:lang w:val="id-ID" w:eastAsia="id-ID"/>
        </w:rPr>
        <w:t xml:space="preserve">"activity :" </w:t>
      </w:r>
      <w:r w:rsidRPr="00AA52ED">
        <w:rPr>
          <w:rFonts w:ascii="Consolas" w:eastAsia="Times New Roman" w:hAnsi="Consolas" w:cs="Courier New"/>
          <w:color w:val="000000"/>
          <w:sz w:val="20"/>
          <w:szCs w:val="20"/>
          <w:lang w:val="id-ID" w:eastAsia="id-ID"/>
        </w:rPr>
        <w:t>+ e,</w:t>
      </w:r>
      <w:r w:rsidRPr="00AA52ED">
        <w:rPr>
          <w:rFonts w:ascii="Consolas" w:eastAsia="Times New Roman" w:hAnsi="Consolas" w:cs="Courier New"/>
          <w:color w:val="000000"/>
          <w:sz w:val="20"/>
          <w:szCs w:val="20"/>
          <w:lang w:val="id-ID" w:eastAsia="id-ID"/>
        </w:rPr>
        <w:br/>
        <w:t xml:space="preserve">                            Toast.LENGTH_LONG).show();</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mUploadMessage.onReceiveValue(result);</w:t>
      </w:r>
      <w:r w:rsidRPr="00AA52ED">
        <w:rPr>
          <w:rFonts w:ascii="Consolas" w:eastAsia="Times New Roman" w:hAnsi="Consolas" w:cs="Courier New"/>
          <w:color w:val="000000"/>
          <w:sz w:val="20"/>
          <w:szCs w:val="20"/>
          <w:lang w:val="id-ID" w:eastAsia="id-ID"/>
        </w:rPr>
        <w:br/>
        <w:t xml:space="preserve">                mUploadMessage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lastRenderedPageBreak/>
        <w:t xml:space="preserve">        </w:t>
      </w:r>
      <w:r w:rsidRPr="00AA52ED">
        <w:rPr>
          <w:rFonts w:ascii="Consolas" w:eastAsia="Times New Roman" w:hAnsi="Consolas" w:cs="Courier New"/>
          <w:b/>
          <w:bCs/>
          <w:color w:val="000080"/>
          <w:sz w:val="20"/>
          <w:szCs w:val="20"/>
          <w:lang w:val="id-ID" w:eastAsia="id-ID"/>
        </w:rPr>
        <w:t>return</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@Override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protected void </w:t>
      </w:r>
      <w:r w:rsidRPr="00AA52ED">
        <w:rPr>
          <w:rFonts w:ascii="Consolas" w:eastAsia="Times New Roman" w:hAnsi="Consolas" w:cs="Courier New"/>
          <w:color w:val="000000"/>
          <w:sz w:val="20"/>
          <w:szCs w:val="20"/>
          <w:lang w:val="id-ID" w:eastAsia="id-ID"/>
        </w:rPr>
        <w:t>onCreate(Bundle savedInstanceState)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super</w:t>
      </w:r>
      <w:r w:rsidRPr="00AA52ED">
        <w:rPr>
          <w:rFonts w:ascii="Consolas" w:eastAsia="Times New Roman" w:hAnsi="Consolas" w:cs="Courier New"/>
          <w:color w:val="000000"/>
          <w:sz w:val="20"/>
          <w:szCs w:val="20"/>
          <w:lang w:val="id-ID" w:eastAsia="id-ID"/>
        </w:rPr>
        <w:t>.onCreate(savedInstanceState);</w:t>
      </w:r>
      <w:r w:rsidRPr="00AA52ED">
        <w:rPr>
          <w:rFonts w:ascii="Consolas" w:eastAsia="Times New Roman" w:hAnsi="Consolas" w:cs="Courier New"/>
          <w:color w:val="000000"/>
          <w:sz w:val="20"/>
          <w:szCs w:val="20"/>
          <w:lang w:val="id-ID" w:eastAsia="id-ID"/>
        </w:rPr>
        <w:br/>
        <w:t xml:space="preserve">        setContentView(R.layout.activity_main);</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mywebview = (WebView) findViewById(R.id.webview);</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WebSettings  webSettings = mywebview.getSettings();</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mywebview.loadUrl(</w:t>
      </w:r>
      <w:r w:rsidRPr="00AA52ED">
        <w:rPr>
          <w:rFonts w:ascii="Consolas" w:eastAsia="Times New Roman" w:hAnsi="Consolas" w:cs="Courier New"/>
          <w:b/>
          <w:bCs/>
          <w:color w:val="008000"/>
          <w:sz w:val="20"/>
          <w:szCs w:val="20"/>
          <w:lang w:val="id-ID" w:eastAsia="id-ID"/>
        </w:rPr>
        <w:t>"https://www.brian.projek2d4ta.masuk.web.id"</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mywebview.setWebViewClient(</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myWebClient());</w:t>
      </w:r>
      <w:r w:rsidRPr="00AA52ED">
        <w:rPr>
          <w:rFonts w:ascii="Consolas" w:eastAsia="Times New Roman" w:hAnsi="Consolas" w:cs="Courier New"/>
          <w:color w:val="000000"/>
          <w:sz w:val="20"/>
          <w:szCs w:val="20"/>
          <w:lang w:val="id-ID" w:eastAsia="id-ID"/>
        </w:rPr>
        <w:br/>
        <w:t xml:space="preserve">        mywebview.setWebChromeClient(</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ChromeClient());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webSettings.setJavaScriptEnabled(</w:t>
      </w:r>
      <w:r w:rsidRPr="00AA52ED">
        <w:rPr>
          <w:rFonts w:ascii="Consolas" w:eastAsia="Times New Roman" w:hAnsi="Consolas" w:cs="Courier New"/>
          <w:b/>
          <w:bCs/>
          <w:color w:val="000080"/>
          <w:sz w:val="20"/>
          <w:szCs w:val="20"/>
          <w:lang w:val="id-ID" w:eastAsia="id-ID"/>
        </w:rPr>
        <w:t>true</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(Build.VERSION.SDK_INT &gt;= </w:t>
      </w:r>
      <w:r w:rsidRPr="00AA52ED">
        <w:rPr>
          <w:rFonts w:ascii="Consolas" w:eastAsia="Times New Roman" w:hAnsi="Consolas" w:cs="Courier New"/>
          <w:color w:val="0000FF"/>
          <w:sz w:val="20"/>
          <w:szCs w:val="20"/>
          <w:lang w:val="id-ID" w:eastAsia="id-ID"/>
        </w:rPr>
        <w:t>19</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mywebview.setLayerType(View.LAYER_TYPE_HARDWARE,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else if</w:t>
      </w:r>
      <w:r w:rsidRPr="00AA52ED">
        <w:rPr>
          <w:rFonts w:ascii="Consolas" w:eastAsia="Times New Roman" w:hAnsi="Consolas" w:cs="Courier New"/>
          <w:color w:val="000000"/>
          <w:sz w:val="20"/>
          <w:szCs w:val="20"/>
          <w:lang w:val="id-ID" w:eastAsia="id-ID"/>
        </w:rPr>
        <w:t>(Build.VERSION.SDK_INT &gt;=</w:t>
      </w:r>
      <w:r w:rsidRPr="00AA52ED">
        <w:rPr>
          <w:rFonts w:ascii="Consolas" w:eastAsia="Times New Roman" w:hAnsi="Consolas" w:cs="Courier New"/>
          <w:color w:val="0000FF"/>
          <w:sz w:val="20"/>
          <w:szCs w:val="20"/>
          <w:lang w:val="id-ID" w:eastAsia="id-ID"/>
        </w:rPr>
        <w:t xml:space="preserve">11 </w:t>
      </w:r>
      <w:r w:rsidRPr="00AA52ED">
        <w:rPr>
          <w:rFonts w:ascii="Consolas" w:eastAsia="Times New Roman" w:hAnsi="Consolas" w:cs="Courier New"/>
          <w:color w:val="000000"/>
          <w:sz w:val="20"/>
          <w:szCs w:val="20"/>
          <w:lang w:val="id-ID" w:eastAsia="id-ID"/>
        </w:rPr>
        <w:t xml:space="preserve">&amp;&amp; Build.VERSION.SDK_INT &lt; </w:t>
      </w:r>
      <w:r w:rsidRPr="00AA52ED">
        <w:rPr>
          <w:rFonts w:ascii="Consolas" w:eastAsia="Times New Roman" w:hAnsi="Consolas" w:cs="Courier New"/>
          <w:color w:val="0000FF"/>
          <w:sz w:val="20"/>
          <w:szCs w:val="20"/>
          <w:lang w:val="id-ID" w:eastAsia="id-ID"/>
        </w:rPr>
        <w:t>19</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mywebview.setLayerType(View.LAYER_TYPE_SOFTWARE,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//On Create End</w:t>
      </w:r>
      <w:r w:rsidRPr="00AA52ED">
        <w:rPr>
          <w:rFonts w:ascii="Consolas" w:eastAsia="Times New Roman" w:hAnsi="Consolas" w:cs="Courier New"/>
          <w:i/>
          <w:iCs/>
          <w:color w:val="808080"/>
          <w:sz w:val="20"/>
          <w:szCs w:val="20"/>
          <w:lang w:val="id-ID" w:eastAsia="id-ID"/>
        </w:rPr>
        <w:br/>
      </w:r>
      <w:r w:rsidRPr="00AA52ED">
        <w:rPr>
          <w:rFonts w:ascii="Consolas" w:eastAsia="Times New Roman" w:hAnsi="Consolas" w:cs="Courier New"/>
          <w:i/>
          <w:iCs/>
          <w:color w:val="808080"/>
          <w:sz w:val="20"/>
          <w:szCs w:val="20"/>
          <w:lang w:val="id-ID" w:eastAsia="id-ID"/>
        </w:rPr>
        <w:br/>
      </w:r>
      <w:r w:rsidRPr="00AA52ED">
        <w:rPr>
          <w:rFonts w:ascii="Consolas" w:eastAsia="Times New Roman" w:hAnsi="Consolas" w:cs="Courier New"/>
          <w:i/>
          <w:iCs/>
          <w:color w:val="808080"/>
          <w:sz w:val="20"/>
          <w:szCs w:val="20"/>
          <w:lang w:val="id-ID" w:eastAsia="id-ID"/>
        </w:rPr>
        <w:br/>
      </w:r>
      <w:r w:rsidRPr="00AA52ED">
        <w:rPr>
          <w:rFonts w:ascii="Consolas" w:eastAsia="Times New Roman" w:hAnsi="Consolas" w:cs="Courier New"/>
          <w:i/>
          <w:iCs/>
          <w:color w:val="808080"/>
          <w:sz w:val="20"/>
          <w:szCs w:val="20"/>
          <w:lang w:val="id-ID" w:eastAsia="id-ID"/>
        </w:rPr>
        <w:br/>
      </w:r>
      <w:r w:rsidRPr="00AA52ED">
        <w:rPr>
          <w:rFonts w:ascii="Consolas" w:eastAsia="Times New Roman" w:hAnsi="Consolas" w:cs="Courier New"/>
          <w:i/>
          <w:iCs/>
          <w:color w:val="808080"/>
          <w:sz w:val="20"/>
          <w:szCs w:val="20"/>
          <w:lang w:val="id-ID" w:eastAsia="id-ID"/>
        </w:rPr>
        <w:br/>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@Override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void </w:t>
      </w:r>
      <w:r w:rsidRPr="00AA52ED">
        <w:rPr>
          <w:rFonts w:ascii="Consolas" w:eastAsia="Times New Roman" w:hAnsi="Consolas" w:cs="Courier New"/>
          <w:color w:val="000000"/>
          <w:sz w:val="20"/>
          <w:szCs w:val="20"/>
          <w:lang w:val="id-ID" w:eastAsia="id-ID"/>
        </w:rPr>
        <w:t>onBackPressed()</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if</w:t>
      </w:r>
      <w:r w:rsidRPr="00AA52ED">
        <w:rPr>
          <w:rFonts w:ascii="Consolas" w:eastAsia="Times New Roman" w:hAnsi="Consolas" w:cs="Courier New"/>
          <w:color w:val="000000"/>
          <w:sz w:val="20"/>
          <w:szCs w:val="20"/>
          <w:lang w:val="id-ID" w:eastAsia="id-ID"/>
        </w:rPr>
        <w:t>(mywebview.canGoBack())</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mywebview.goBack();</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else</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super</w:t>
      </w:r>
      <w:r w:rsidRPr="00AA52ED">
        <w:rPr>
          <w:rFonts w:ascii="Consolas" w:eastAsia="Times New Roman" w:hAnsi="Consolas" w:cs="Courier New"/>
          <w:color w:val="000000"/>
          <w:sz w:val="20"/>
          <w:szCs w:val="20"/>
          <w:lang w:val="id-ID" w:eastAsia="id-ID"/>
        </w:rPr>
        <w:t>.onBackPressed();</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i/>
          <w:iCs/>
          <w:color w:val="808080"/>
          <w:sz w:val="20"/>
          <w:szCs w:val="20"/>
          <w:lang w:val="id-ID" w:eastAsia="id-ID"/>
        </w:rPr>
        <w:t>//WebCLicnt New</w:t>
      </w:r>
      <w:r w:rsidRPr="00AA52ED">
        <w:rPr>
          <w:rFonts w:ascii="Consolas" w:eastAsia="Times New Roman" w:hAnsi="Consolas" w:cs="Courier New"/>
          <w:i/>
          <w:iCs/>
          <w:color w:val="808080"/>
          <w:sz w:val="20"/>
          <w:szCs w:val="20"/>
          <w:lang w:val="id-ID" w:eastAsia="id-ID"/>
        </w:rPr>
        <w:br/>
      </w:r>
      <w:r w:rsidRPr="00AA52ED">
        <w:rPr>
          <w:rFonts w:ascii="Consolas" w:eastAsia="Times New Roman" w:hAnsi="Consolas" w:cs="Courier New"/>
          <w:i/>
          <w:iCs/>
          <w:color w:val="808080"/>
          <w:sz w:val="20"/>
          <w:szCs w:val="20"/>
          <w:lang w:val="id-ID" w:eastAsia="id-ID"/>
        </w:rPr>
        <w:br/>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private </w:t>
      </w:r>
      <w:r w:rsidRPr="00AA52ED">
        <w:rPr>
          <w:rFonts w:ascii="Consolas" w:eastAsia="Times New Roman" w:hAnsi="Consolas" w:cs="Courier New"/>
          <w:color w:val="000000"/>
          <w:sz w:val="20"/>
          <w:szCs w:val="20"/>
          <w:lang w:val="id-ID" w:eastAsia="id-ID"/>
        </w:rPr>
        <w:t xml:space="preserve">File createImageFile() </w:t>
      </w:r>
      <w:r w:rsidRPr="00AA52ED">
        <w:rPr>
          <w:rFonts w:ascii="Consolas" w:eastAsia="Times New Roman" w:hAnsi="Consolas" w:cs="Courier New"/>
          <w:b/>
          <w:bCs/>
          <w:color w:val="000080"/>
          <w:sz w:val="20"/>
          <w:szCs w:val="20"/>
          <w:lang w:val="id-ID" w:eastAsia="id-ID"/>
        </w:rPr>
        <w:t xml:space="preserve">throws </w:t>
      </w:r>
      <w:r w:rsidRPr="00AA52ED">
        <w:rPr>
          <w:rFonts w:ascii="Consolas" w:eastAsia="Times New Roman" w:hAnsi="Consolas" w:cs="Courier New"/>
          <w:color w:val="000000"/>
          <w:sz w:val="20"/>
          <w:szCs w:val="20"/>
          <w:lang w:val="id-ID" w:eastAsia="id-ID"/>
        </w:rPr>
        <w:t>IOException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Create an image file name</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 xml:space="preserve">String timeStamp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SimpleDateFormat(</w:t>
      </w:r>
      <w:r w:rsidRPr="00AA52ED">
        <w:rPr>
          <w:rFonts w:ascii="Consolas" w:eastAsia="Times New Roman" w:hAnsi="Consolas" w:cs="Courier New"/>
          <w:b/>
          <w:bCs/>
          <w:color w:val="008000"/>
          <w:sz w:val="20"/>
          <w:szCs w:val="20"/>
          <w:lang w:val="id-ID" w:eastAsia="id-ID"/>
        </w:rPr>
        <w:t>"yyyyMMdd_HHmmss"</w:t>
      </w:r>
      <w:r w:rsidRPr="00AA52ED">
        <w:rPr>
          <w:rFonts w:ascii="Consolas" w:eastAsia="Times New Roman" w:hAnsi="Consolas" w:cs="Courier New"/>
          <w:color w:val="000000"/>
          <w:sz w:val="20"/>
          <w:szCs w:val="20"/>
          <w:lang w:val="id-ID" w:eastAsia="id-ID"/>
        </w:rPr>
        <w:t>).format(</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Date());</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String imageFileName = </w:t>
      </w:r>
      <w:r w:rsidRPr="00AA52ED">
        <w:rPr>
          <w:rFonts w:ascii="Consolas" w:eastAsia="Times New Roman" w:hAnsi="Consolas" w:cs="Courier New"/>
          <w:b/>
          <w:bCs/>
          <w:color w:val="008000"/>
          <w:sz w:val="20"/>
          <w:szCs w:val="20"/>
          <w:lang w:val="id-ID" w:eastAsia="id-ID"/>
        </w:rPr>
        <w:t xml:space="preserve">"JPEG_" </w:t>
      </w:r>
      <w:r w:rsidRPr="00AA52ED">
        <w:rPr>
          <w:rFonts w:ascii="Consolas" w:eastAsia="Times New Roman" w:hAnsi="Consolas" w:cs="Courier New"/>
          <w:color w:val="000000"/>
          <w:sz w:val="20"/>
          <w:szCs w:val="20"/>
          <w:lang w:val="id-ID" w:eastAsia="id-ID"/>
        </w:rPr>
        <w:t xml:space="preserve">+ timeStamp + </w:t>
      </w:r>
      <w:r w:rsidRPr="00AA52ED">
        <w:rPr>
          <w:rFonts w:ascii="Consolas" w:eastAsia="Times New Roman" w:hAnsi="Consolas" w:cs="Courier New"/>
          <w:b/>
          <w:bCs/>
          <w:color w:val="008000"/>
          <w:sz w:val="20"/>
          <w:szCs w:val="20"/>
          <w:lang w:val="id-ID" w:eastAsia="id-ID"/>
        </w:rPr>
        <w:t>"_"</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File storageDir = Environment.getExternalStoragePublicDirectory(</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lastRenderedPageBreak/>
        <w:t xml:space="preserve">                Environment.DIRECTORY_PICTURES);</w:t>
      </w:r>
      <w:r w:rsidRPr="00AA52ED">
        <w:rPr>
          <w:rFonts w:ascii="Consolas" w:eastAsia="Times New Roman" w:hAnsi="Consolas" w:cs="Courier New"/>
          <w:color w:val="000000"/>
          <w:sz w:val="20"/>
          <w:szCs w:val="20"/>
          <w:lang w:val="id-ID" w:eastAsia="id-ID"/>
        </w:rPr>
        <w:br/>
        <w:t xml:space="preserve">        File imageFile = File.createTempFile(</w:t>
      </w:r>
      <w:r w:rsidRPr="00AA52ED">
        <w:rPr>
          <w:rFonts w:ascii="Consolas" w:eastAsia="Times New Roman" w:hAnsi="Consolas" w:cs="Courier New"/>
          <w:color w:val="000000"/>
          <w:sz w:val="20"/>
          <w:szCs w:val="20"/>
          <w:lang w:val="id-ID" w:eastAsia="id-ID"/>
        </w:rPr>
        <w:br/>
        <w:t xml:space="preserve">                imageFileName,  </w:t>
      </w:r>
      <w:r w:rsidRPr="00AA52ED">
        <w:rPr>
          <w:rFonts w:ascii="Consolas" w:eastAsia="Times New Roman" w:hAnsi="Consolas" w:cs="Courier New"/>
          <w:i/>
          <w:iCs/>
          <w:color w:val="808080"/>
          <w:sz w:val="20"/>
          <w:szCs w:val="20"/>
          <w:lang w:val="id-ID" w:eastAsia="id-ID"/>
        </w:rPr>
        <w:t>/* prefix */</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8000"/>
          <w:sz w:val="20"/>
          <w:szCs w:val="20"/>
          <w:lang w:val="id-ID" w:eastAsia="id-ID"/>
        </w:rPr>
        <w:t>".jpg"</w:t>
      </w:r>
      <w:r w:rsidRPr="00AA52ED">
        <w:rPr>
          <w:rFonts w:ascii="Consolas" w:eastAsia="Times New Roman" w:hAnsi="Consolas" w:cs="Courier New"/>
          <w:color w:val="000000"/>
          <w:sz w:val="20"/>
          <w:szCs w:val="20"/>
          <w:lang w:val="id-ID" w:eastAsia="id-ID"/>
        </w:rPr>
        <w:t xml:space="preserve">,         </w:t>
      </w:r>
      <w:r w:rsidRPr="00AA52ED">
        <w:rPr>
          <w:rFonts w:ascii="Consolas" w:eastAsia="Times New Roman" w:hAnsi="Consolas" w:cs="Courier New"/>
          <w:i/>
          <w:iCs/>
          <w:color w:val="808080"/>
          <w:sz w:val="20"/>
          <w:szCs w:val="20"/>
          <w:lang w:val="id-ID" w:eastAsia="id-ID"/>
        </w:rPr>
        <w:t>/* suffix */</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 xml:space="preserve">storageDir      </w:t>
      </w:r>
      <w:r w:rsidRPr="00AA52ED">
        <w:rPr>
          <w:rFonts w:ascii="Consolas" w:eastAsia="Times New Roman" w:hAnsi="Consolas" w:cs="Courier New"/>
          <w:i/>
          <w:iCs/>
          <w:color w:val="808080"/>
          <w:sz w:val="20"/>
          <w:szCs w:val="20"/>
          <w:lang w:val="id-ID" w:eastAsia="id-ID"/>
        </w:rPr>
        <w:t>/* directory */</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return </w:t>
      </w:r>
      <w:r w:rsidRPr="00AA52ED">
        <w:rPr>
          <w:rFonts w:ascii="Consolas" w:eastAsia="Times New Roman" w:hAnsi="Consolas" w:cs="Courier New"/>
          <w:color w:val="000000"/>
          <w:sz w:val="20"/>
          <w:szCs w:val="20"/>
          <w:lang w:val="id-ID" w:eastAsia="id-ID"/>
        </w:rPr>
        <w:t>imageFile;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class </w:t>
      </w:r>
      <w:r w:rsidRPr="00AA52ED">
        <w:rPr>
          <w:rFonts w:ascii="Consolas" w:eastAsia="Times New Roman" w:hAnsi="Consolas" w:cs="Courier New"/>
          <w:color w:val="000000"/>
          <w:sz w:val="20"/>
          <w:szCs w:val="20"/>
          <w:lang w:val="id-ID" w:eastAsia="id-ID"/>
        </w:rPr>
        <w:t xml:space="preserve">ChromeClient </w:t>
      </w:r>
      <w:r w:rsidRPr="00AA52ED">
        <w:rPr>
          <w:rFonts w:ascii="Consolas" w:eastAsia="Times New Roman" w:hAnsi="Consolas" w:cs="Courier New"/>
          <w:b/>
          <w:bCs/>
          <w:color w:val="000080"/>
          <w:sz w:val="20"/>
          <w:szCs w:val="20"/>
          <w:lang w:val="id-ID" w:eastAsia="id-ID"/>
        </w:rPr>
        <w:t xml:space="preserve">extends </w:t>
      </w:r>
      <w:r w:rsidRPr="00AA52ED">
        <w:rPr>
          <w:rFonts w:ascii="Consolas" w:eastAsia="Times New Roman" w:hAnsi="Consolas" w:cs="Courier New"/>
          <w:color w:val="000000"/>
          <w:sz w:val="20"/>
          <w:szCs w:val="20"/>
          <w:lang w:val="id-ID" w:eastAsia="id-ID"/>
        </w:rPr>
        <w:t>WebChromeClient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For Android 5.0</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boolean </w:t>
      </w:r>
      <w:r w:rsidRPr="00AA52ED">
        <w:rPr>
          <w:rFonts w:ascii="Consolas" w:eastAsia="Times New Roman" w:hAnsi="Consolas" w:cs="Courier New"/>
          <w:color w:val="000000"/>
          <w:sz w:val="20"/>
          <w:szCs w:val="20"/>
          <w:lang w:val="id-ID" w:eastAsia="id-ID"/>
        </w:rPr>
        <w:t>onShowFileChooser(WebView view, ValueCallback&lt;Uri[]&gt; filePath, WebChromeClient.FileChooserParams fileChooserParams)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Double check that we don't have any existing callbacks</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(mFilePathCallback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mFilePathCallback.onReceiveValue(</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mFilePathCallback = filePath;</w:t>
      </w:r>
      <w:r w:rsidRPr="00AA52ED">
        <w:rPr>
          <w:rFonts w:ascii="Consolas" w:eastAsia="Times New Roman" w:hAnsi="Consolas" w:cs="Courier New"/>
          <w:color w:val="000000"/>
          <w:sz w:val="20"/>
          <w:szCs w:val="20"/>
          <w:lang w:val="id-ID" w:eastAsia="id-ID"/>
        </w:rPr>
        <w:br/>
        <w:t xml:space="preserve">            Intent takePictureIntent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Intent(MediaStore.ACTION_IMAGE_CAPTURE);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(takePictureIntent.resolveActivity(getPackageManager())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Create the File where the photo should go</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 xml:space="preserve">File photoFile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try </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photoFile = createImageFile();</w:t>
      </w:r>
      <w:r w:rsidRPr="00AA52ED">
        <w:rPr>
          <w:rFonts w:ascii="Consolas" w:eastAsia="Times New Roman" w:hAnsi="Consolas" w:cs="Courier New"/>
          <w:color w:val="000000"/>
          <w:sz w:val="20"/>
          <w:szCs w:val="20"/>
          <w:lang w:val="id-ID" w:eastAsia="id-ID"/>
        </w:rPr>
        <w:br/>
        <w:t xml:space="preserve">                    takePictureIntent.putExtra(</w:t>
      </w:r>
      <w:r w:rsidRPr="00AA52ED">
        <w:rPr>
          <w:rFonts w:ascii="Consolas" w:eastAsia="Times New Roman" w:hAnsi="Consolas" w:cs="Courier New"/>
          <w:b/>
          <w:bCs/>
          <w:color w:val="008000"/>
          <w:sz w:val="20"/>
          <w:szCs w:val="20"/>
          <w:lang w:val="id-ID" w:eastAsia="id-ID"/>
        </w:rPr>
        <w:t>"PhotoPath"</w:t>
      </w:r>
      <w:r w:rsidRPr="00AA52ED">
        <w:rPr>
          <w:rFonts w:ascii="Consolas" w:eastAsia="Times New Roman" w:hAnsi="Consolas" w:cs="Courier New"/>
          <w:color w:val="000000"/>
          <w:sz w:val="20"/>
          <w:szCs w:val="20"/>
          <w:lang w:val="id-ID" w:eastAsia="id-ID"/>
        </w:rPr>
        <w:t>, mCameraPhotoPath);</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0080"/>
          <w:sz w:val="20"/>
          <w:szCs w:val="20"/>
          <w:lang w:val="id-ID" w:eastAsia="id-ID"/>
        </w:rPr>
        <w:t xml:space="preserve">catch </w:t>
      </w:r>
      <w:r w:rsidRPr="00AA52ED">
        <w:rPr>
          <w:rFonts w:ascii="Consolas" w:eastAsia="Times New Roman" w:hAnsi="Consolas" w:cs="Courier New"/>
          <w:color w:val="000000"/>
          <w:sz w:val="20"/>
          <w:szCs w:val="20"/>
          <w:lang w:val="id-ID" w:eastAsia="id-ID"/>
        </w:rPr>
        <w:t>(IOException ex)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Error occurred while creating the File</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 xml:space="preserve">Log.e(TAG, </w:t>
      </w:r>
      <w:r w:rsidRPr="00AA52ED">
        <w:rPr>
          <w:rFonts w:ascii="Consolas" w:eastAsia="Times New Roman" w:hAnsi="Consolas" w:cs="Courier New"/>
          <w:b/>
          <w:bCs/>
          <w:color w:val="008000"/>
          <w:sz w:val="20"/>
          <w:szCs w:val="20"/>
          <w:lang w:val="id-ID" w:eastAsia="id-ID"/>
        </w:rPr>
        <w:t>"Unable to create Image File"</w:t>
      </w:r>
      <w:r w:rsidRPr="00AA52ED">
        <w:rPr>
          <w:rFonts w:ascii="Consolas" w:eastAsia="Times New Roman" w:hAnsi="Consolas" w:cs="Courier New"/>
          <w:color w:val="000000"/>
          <w:sz w:val="20"/>
          <w:szCs w:val="20"/>
          <w:lang w:val="id-ID" w:eastAsia="id-ID"/>
        </w:rPr>
        <w:t>, ex);</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Continue only if the File was successfully created</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(photoFile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mCameraPhotoPath = </w:t>
      </w:r>
      <w:r w:rsidRPr="00AA52ED">
        <w:rPr>
          <w:rFonts w:ascii="Consolas" w:eastAsia="Times New Roman" w:hAnsi="Consolas" w:cs="Courier New"/>
          <w:b/>
          <w:bCs/>
          <w:color w:val="008000"/>
          <w:sz w:val="20"/>
          <w:szCs w:val="20"/>
          <w:lang w:val="id-ID" w:eastAsia="id-ID"/>
        </w:rPr>
        <w:t xml:space="preserve">"file:" </w:t>
      </w:r>
      <w:r w:rsidRPr="00AA52ED">
        <w:rPr>
          <w:rFonts w:ascii="Consolas" w:eastAsia="Times New Roman" w:hAnsi="Consolas" w:cs="Courier New"/>
          <w:color w:val="000000"/>
          <w:sz w:val="20"/>
          <w:szCs w:val="20"/>
          <w:lang w:val="id-ID" w:eastAsia="id-ID"/>
        </w:rPr>
        <w:t>+ photoFile.getAbsolutePath();</w:t>
      </w:r>
      <w:r w:rsidRPr="00AA52ED">
        <w:rPr>
          <w:rFonts w:ascii="Consolas" w:eastAsia="Times New Roman" w:hAnsi="Consolas" w:cs="Courier New"/>
          <w:color w:val="000000"/>
          <w:sz w:val="20"/>
          <w:szCs w:val="20"/>
          <w:lang w:val="id-ID" w:eastAsia="id-ID"/>
        </w:rPr>
        <w:br/>
        <w:t xml:space="preserve">                    takePictureIntent.putExtra(MediaStore.EXTRA_OUTPUT,</w:t>
      </w:r>
      <w:r w:rsidRPr="00AA52ED">
        <w:rPr>
          <w:rFonts w:ascii="Consolas" w:eastAsia="Times New Roman" w:hAnsi="Consolas" w:cs="Courier New"/>
          <w:color w:val="000000"/>
          <w:sz w:val="20"/>
          <w:szCs w:val="20"/>
          <w:lang w:val="id-ID" w:eastAsia="id-ID"/>
        </w:rPr>
        <w:br/>
        <w:t xml:space="preserve">                            Uri.fromFile(photoFile));</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0080"/>
          <w:sz w:val="20"/>
          <w:szCs w:val="20"/>
          <w:lang w:val="id-ID" w:eastAsia="id-ID"/>
        </w:rPr>
        <w:t xml:space="preserve">else </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takePictureIntent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Intent contentSelectionIntent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Intent(Intent.ACTION_GET_CONTENT);</w:t>
      </w:r>
      <w:r w:rsidRPr="00AA52ED">
        <w:rPr>
          <w:rFonts w:ascii="Consolas" w:eastAsia="Times New Roman" w:hAnsi="Consolas" w:cs="Courier New"/>
          <w:color w:val="000000"/>
          <w:sz w:val="20"/>
          <w:szCs w:val="20"/>
          <w:lang w:val="id-ID" w:eastAsia="id-ID"/>
        </w:rPr>
        <w:br/>
        <w:t xml:space="preserve">            contentSelectionIntent.addCategory(Intent.CATEGORY_OPENABLE);</w:t>
      </w:r>
      <w:r w:rsidRPr="00AA52ED">
        <w:rPr>
          <w:rFonts w:ascii="Consolas" w:eastAsia="Times New Roman" w:hAnsi="Consolas" w:cs="Courier New"/>
          <w:color w:val="000000"/>
          <w:sz w:val="20"/>
          <w:szCs w:val="20"/>
          <w:lang w:val="id-ID" w:eastAsia="id-ID"/>
        </w:rPr>
        <w:br/>
        <w:t xml:space="preserve">            contentSelectionIntent.setType(</w:t>
      </w:r>
      <w:r w:rsidRPr="00AA52ED">
        <w:rPr>
          <w:rFonts w:ascii="Consolas" w:eastAsia="Times New Roman" w:hAnsi="Consolas" w:cs="Courier New"/>
          <w:b/>
          <w:bCs/>
          <w:color w:val="008000"/>
          <w:sz w:val="20"/>
          <w:szCs w:val="20"/>
          <w:lang w:val="id-ID" w:eastAsia="id-ID"/>
        </w:rPr>
        <w:t>"image/*"</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Intent[] intentArray;</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 xml:space="preserve">(takePictureIntent != </w:t>
      </w:r>
      <w:r w:rsidRPr="00AA52ED">
        <w:rPr>
          <w:rFonts w:ascii="Consolas" w:eastAsia="Times New Roman" w:hAnsi="Consolas" w:cs="Courier New"/>
          <w:b/>
          <w:bCs/>
          <w:color w:val="000080"/>
          <w:sz w:val="20"/>
          <w:szCs w:val="20"/>
          <w:lang w:val="id-ID" w:eastAsia="id-ID"/>
        </w:rPr>
        <w:t>null</w:t>
      </w:r>
      <w:r w:rsidRPr="00AA52ED">
        <w:rPr>
          <w:rFonts w:ascii="Consolas" w:eastAsia="Times New Roman" w:hAnsi="Consolas" w:cs="Courier New"/>
          <w:color w:val="000000"/>
          <w:sz w:val="20"/>
          <w:szCs w:val="20"/>
          <w:lang w:val="id-ID" w:eastAsia="id-ID"/>
        </w:rPr>
        <w:t>) {</w:t>
      </w:r>
      <w:r w:rsidRPr="00AA52ED">
        <w:rPr>
          <w:rFonts w:ascii="Consolas" w:eastAsia="Times New Roman" w:hAnsi="Consolas" w:cs="Courier New"/>
          <w:color w:val="000000"/>
          <w:sz w:val="20"/>
          <w:szCs w:val="20"/>
          <w:lang w:val="id-ID" w:eastAsia="id-ID"/>
        </w:rPr>
        <w:br/>
        <w:t xml:space="preserve">                intentArray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Intent[]{takePictureIntent};</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0080"/>
          <w:sz w:val="20"/>
          <w:szCs w:val="20"/>
          <w:lang w:val="id-ID" w:eastAsia="id-ID"/>
        </w:rPr>
        <w:t xml:space="preserve">else </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intentArray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Intent[</w:t>
      </w:r>
      <w:r w:rsidRPr="00AA52ED">
        <w:rPr>
          <w:rFonts w:ascii="Consolas" w:eastAsia="Times New Roman" w:hAnsi="Consolas" w:cs="Courier New"/>
          <w:color w:val="0000FF"/>
          <w:sz w:val="20"/>
          <w:szCs w:val="20"/>
          <w:lang w:val="id-ID" w:eastAsia="id-ID"/>
        </w:rPr>
        <w:t>0</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Intent chooserIntent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Intent(Intent.ACTION_CHOOSER);</w:t>
      </w:r>
      <w:r w:rsidRPr="00AA52ED">
        <w:rPr>
          <w:rFonts w:ascii="Consolas" w:eastAsia="Times New Roman" w:hAnsi="Consolas" w:cs="Courier New"/>
          <w:color w:val="000000"/>
          <w:sz w:val="20"/>
          <w:szCs w:val="20"/>
          <w:lang w:val="id-ID" w:eastAsia="id-ID"/>
        </w:rPr>
        <w:br/>
        <w:t xml:space="preserve">            chooserIntent.putExtra(Intent.EXTRA_INTENT, contentSelectionIntent);</w:t>
      </w:r>
      <w:r w:rsidRPr="00AA52ED">
        <w:rPr>
          <w:rFonts w:ascii="Consolas" w:eastAsia="Times New Roman" w:hAnsi="Consolas" w:cs="Courier New"/>
          <w:color w:val="000000"/>
          <w:sz w:val="20"/>
          <w:szCs w:val="20"/>
          <w:lang w:val="id-ID" w:eastAsia="id-ID"/>
        </w:rPr>
        <w:br/>
        <w:t xml:space="preserve">            chooserIntent.putExtra(Intent.EXTRA_TITLE, </w:t>
      </w:r>
      <w:r w:rsidRPr="00AA52ED">
        <w:rPr>
          <w:rFonts w:ascii="Consolas" w:eastAsia="Times New Roman" w:hAnsi="Consolas" w:cs="Courier New"/>
          <w:b/>
          <w:bCs/>
          <w:color w:val="008000"/>
          <w:sz w:val="20"/>
          <w:szCs w:val="20"/>
          <w:lang w:val="id-ID" w:eastAsia="id-ID"/>
        </w:rPr>
        <w:t>"Image Chooser"</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chooserIntent.putExtra(Intent.EXTRA_INITIAL_INTENTS, intentArray);</w:t>
      </w:r>
      <w:r w:rsidRPr="00AA52ED">
        <w:rPr>
          <w:rFonts w:ascii="Consolas" w:eastAsia="Times New Roman" w:hAnsi="Consolas" w:cs="Courier New"/>
          <w:color w:val="000000"/>
          <w:sz w:val="20"/>
          <w:szCs w:val="20"/>
          <w:lang w:val="id-ID" w:eastAsia="id-ID"/>
        </w:rPr>
        <w:br/>
        <w:t xml:space="preserve">            startActivityForResult(chooserIntent, INPUT_FILE_REQUEST_CODE);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return true</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openFileChooser for Android 3.0+</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void </w:t>
      </w:r>
      <w:r w:rsidRPr="00AA52ED">
        <w:rPr>
          <w:rFonts w:ascii="Consolas" w:eastAsia="Times New Roman" w:hAnsi="Consolas" w:cs="Courier New"/>
          <w:color w:val="000000"/>
          <w:sz w:val="20"/>
          <w:szCs w:val="20"/>
          <w:lang w:val="id-ID" w:eastAsia="id-ID"/>
        </w:rPr>
        <w:t>openFileChooser(ValueCallback&lt;Uri&gt; uploadMsg, String acceptType)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lastRenderedPageBreak/>
        <w:t xml:space="preserve">            mUploadMessage = uploadMsg;</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Create AndroidExampleFolder at sdcard</w:t>
      </w:r>
      <w:r w:rsidRPr="00AA52ED">
        <w:rPr>
          <w:rFonts w:ascii="Consolas" w:eastAsia="Times New Roman" w:hAnsi="Consolas" w:cs="Courier New"/>
          <w:i/>
          <w:iCs/>
          <w:color w:val="808080"/>
          <w:sz w:val="20"/>
          <w:szCs w:val="20"/>
          <w:lang w:val="id-ID" w:eastAsia="id-ID"/>
        </w:rPr>
        <w:br/>
        <w:t xml:space="preserve">            // Create AndroidExampleFolder at sdcard</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 xml:space="preserve">File imageStorageDir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File(</w:t>
      </w:r>
      <w:r w:rsidRPr="00AA52ED">
        <w:rPr>
          <w:rFonts w:ascii="Consolas" w:eastAsia="Times New Roman" w:hAnsi="Consolas" w:cs="Courier New"/>
          <w:color w:val="000000"/>
          <w:sz w:val="20"/>
          <w:szCs w:val="20"/>
          <w:lang w:val="id-ID" w:eastAsia="id-ID"/>
        </w:rPr>
        <w:br/>
        <w:t xml:space="preserve">                    Environment.getExternalStoragePublicDirectory(</w:t>
      </w:r>
      <w:r w:rsidRPr="00AA52ED">
        <w:rPr>
          <w:rFonts w:ascii="Consolas" w:eastAsia="Times New Roman" w:hAnsi="Consolas" w:cs="Courier New"/>
          <w:color w:val="000000"/>
          <w:sz w:val="20"/>
          <w:szCs w:val="20"/>
          <w:lang w:val="id-ID" w:eastAsia="id-ID"/>
        </w:rPr>
        <w:br/>
        <w:t xml:space="preserve">                            Environment.DIRECTORY_PICTURES)</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8000"/>
          <w:sz w:val="20"/>
          <w:szCs w:val="20"/>
          <w:lang w:val="id-ID" w:eastAsia="id-ID"/>
        </w:rPr>
        <w:t>"AndroidExampleFolder"</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if </w:t>
      </w:r>
      <w:r w:rsidRPr="00AA52ED">
        <w:rPr>
          <w:rFonts w:ascii="Consolas" w:eastAsia="Times New Roman" w:hAnsi="Consolas" w:cs="Courier New"/>
          <w:color w:val="000000"/>
          <w:sz w:val="20"/>
          <w:szCs w:val="20"/>
          <w:lang w:val="id-ID" w:eastAsia="id-ID"/>
        </w:rPr>
        <w:t>(!imageStorageDir.exists())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Create AndroidExampleFolder at sdcard</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imageStorageDir.mkdirs();</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Create camera captured image file path and name</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 xml:space="preserve">File file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File(</w:t>
      </w:r>
      <w:r w:rsidRPr="00AA52ED">
        <w:rPr>
          <w:rFonts w:ascii="Consolas" w:eastAsia="Times New Roman" w:hAnsi="Consolas" w:cs="Courier New"/>
          <w:color w:val="000000"/>
          <w:sz w:val="20"/>
          <w:szCs w:val="20"/>
          <w:lang w:val="id-ID" w:eastAsia="id-ID"/>
        </w:rPr>
        <w:br/>
        <w:t xml:space="preserve">                    imageStorageDir + File.separator + </w:t>
      </w:r>
      <w:r w:rsidRPr="00AA52ED">
        <w:rPr>
          <w:rFonts w:ascii="Consolas" w:eastAsia="Times New Roman" w:hAnsi="Consolas" w:cs="Courier New"/>
          <w:b/>
          <w:bCs/>
          <w:color w:val="008000"/>
          <w:sz w:val="20"/>
          <w:szCs w:val="20"/>
          <w:lang w:val="id-ID" w:eastAsia="id-ID"/>
        </w:rPr>
        <w:t>"IMG_"</w:t>
      </w:r>
      <w:r w:rsidRPr="00AA52ED">
        <w:rPr>
          <w:rFonts w:ascii="Consolas" w:eastAsia="Times New Roman" w:hAnsi="Consolas" w:cs="Courier New"/>
          <w:b/>
          <w:bCs/>
          <w:color w:val="008000"/>
          <w:sz w:val="20"/>
          <w:szCs w:val="20"/>
          <w:lang w:val="id-ID" w:eastAsia="id-ID"/>
        </w:rPr>
        <w:br/>
        <w:t xml:space="preserve">                            </w:t>
      </w:r>
      <w:r w:rsidRPr="00AA52ED">
        <w:rPr>
          <w:rFonts w:ascii="Consolas" w:eastAsia="Times New Roman" w:hAnsi="Consolas" w:cs="Courier New"/>
          <w:color w:val="000000"/>
          <w:sz w:val="20"/>
          <w:szCs w:val="20"/>
          <w:lang w:val="id-ID" w:eastAsia="id-ID"/>
        </w:rPr>
        <w:t>+ String.valueOf(System.currentTimeMillis())</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8000"/>
          <w:sz w:val="20"/>
          <w:szCs w:val="20"/>
          <w:lang w:val="id-ID" w:eastAsia="id-ID"/>
        </w:rPr>
        <w:t>".jpg"</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mCapturedImageURI = Uri.fromFile(file);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Camera capture image intent</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final </w:t>
      </w:r>
      <w:r w:rsidRPr="00AA52ED">
        <w:rPr>
          <w:rFonts w:ascii="Consolas" w:eastAsia="Times New Roman" w:hAnsi="Consolas" w:cs="Courier New"/>
          <w:color w:val="000000"/>
          <w:sz w:val="20"/>
          <w:szCs w:val="20"/>
          <w:lang w:val="id-ID" w:eastAsia="id-ID"/>
        </w:rPr>
        <w:t xml:space="preserve">Intent captureIntent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Intent(</w:t>
      </w:r>
      <w:r w:rsidRPr="00AA52ED">
        <w:rPr>
          <w:rFonts w:ascii="Consolas" w:eastAsia="Times New Roman" w:hAnsi="Consolas" w:cs="Courier New"/>
          <w:color w:val="000000"/>
          <w:sz w:val="20"/>
          <w:szCs w:val="20"/>
          <w:lang w:val="id-ID" w:eastAsia="id-ID"/>
        </w:rPr>
        <w:br/>
        <w:t xml:space="preserve">                    android.provider.MediaStore.ACTION_IMAGE_CAPTURE);</w:t>
      </w:r>
      <w:r w:rsidRPr="00AA52ED">
        <w:rPr>
          <w:rFonts w:ascii="Consolas" w:eastAsia="Times New Roman" w:hAnsi="Consolas" w:cs="Courier New"/>
          <w:color w:val="000000"/>
          <w:sz w:val="20"/>
          <w:szCs w:val="20"/>
          <w:lang w:val="id-ID" w:eastAsia="id-ID"/>
        </w:rPr>
        <w:br/>
        <w:t xml:space="preserve">            captureIntent.putExtra(MediaStore.EXTRA_OUTPUT, mCapturedImageURI);</w:t>
      </w:r>
      <w:r w:rsidRPr="00AA52ED">
        <w:rPr>
          <w:rFonts w:ascii="Consolas" w:eastAsia="Times New Roman" w:hAnsi="Consolas" w:cs="Courier New"/>
          <w:color w:val="000000"/>
          <w:sz w:val="20"/>
          <w:szCs w:val="20"/>
          <w:lang w:val="id-ID" w:eastAsia="id-ID"/>
        </w:rPr>
        <w:br/>
        <w:t xml:space="preserve">            Intent i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Intent(Intent.ACTION_GET_CONTENT);</w:t>
      </w:r>
      <w:r w:rsidRPr="00AA52ED">
        <w:rPr>
          <w:rFonts w:ascii="Consolas" w:eastAsia="Times New Roman" w:hAnsi="Consolas" w:cs="Courier New"/>
          <w:color w:val="000000"/>
          <w:sz w:val="20"/>
          <w:szCs w:val="20"/>
          <w:lang w:val="id-ID" w:eastAsia="id-ID"/>
        </w:rPr>
        <w:br/>
        <w:t xml:space="preserve">            i.addCategory(Intent.CATEGORY_OPENABLE);</w:t>
      </w:r>
      <w:r w:rsidRPr="00AA52ED">
        <w:rPr>
          <w:rFonts w:ascii="Consolas" w:eastAsia="Times New Roman" w:hAnsi="Consolas" w:cs="Courier New"/>
          <w:color w:val="000000"/>
          <w:sz w:val="20"/>
          <w:szCs w:val="20"/>
          <w:lang w:val="id-ID" w:eastAsia="id-ID"/>
        </w:rPr>
        <w:br/>
        <w:t xml:space="preserve">            i.setType(</w:t>
      </w:r>
      <w:r w:rsidRPr="00AA52ED">
        <w:rPr>
          <w:rFonts w:ascii="Consolas" w:eastAsia="Times New Roman" w:hAnsi="Consolas" w:cs="Courier New"/>
          <w:b/>
          <w:bCs/>
          <w:color w:val="008000"/>
          <w:sz w:val="20"/>
          <w:szCs w:val="20"/>
          <w:lang w:val="id-ID" w:eastAsia="id-ID"/>
        </w:rPr>
        <w:t>"image/*"</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Create file chooser intent</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 xml:space="preserve">Intent chooserIntent = Intent.createChooser(i, </w:t>
      </w:r>
      <w:r w:rsidRPr="00AA52ED">
        <w:rPr>
          <w:rFonts w:ascii="Consolas" w:eastAsia="Times New Roman" w:hAnsi="Consolas" w:cs="Courier New"/>
          <w:b/>
          <w:bCs/>
          <w:color w:val="008000"/>
          <w:sz w:val="20"/>
          <w:szCs w:val="20"/>
          <w:lang w:val="id-ID" w:eastAsia="id-ID"/>
        </w:rPr>
        <w:t>"Image Chooser"</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Set camera intent to file chooser</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chooserIntent.putExtra(Intent.EXTRA_INITIAL_INTENTS</w:t>
      </w:r>
      <w:r w:rsidRPr="00AA52ED">
        <w:rPr>
          <w:rFonts w:ascii="Consolas" w:eastAsia="Times New Roman" w:hAnsi="Consolas" w:cs="Courier New"/>
          <w:color w:val="000000"/>
          <w:sz w:val="20"/>
          <w:szCs w:val="20"/>
          <w:lang w:val="id-ID" w:eastAsia="id-ID"/>
        </w:rPr>
        <w:br/>
        <w:t xml:space="preserve">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Parcelable[] { captureIntent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On select image call onActivityResult method of activity</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startActivityForResult(chooserIntent, FILECHOOSER_RESULTCODE);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openFileChooser for Android &lt; 3.0</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void </w:t>
      </w:r>
      <w:r w:rsidRPr="00AA52ED">
        <w:rPr>
          <w:rFonts w:ascii="Consolas" w:eastAsia="Times New Roman" w:hAnsi="Consolas" w:cs="Courier New"/>
          <w:color w:val="000000"/>
          <w:sz w:val="20"/>
          <w:szCs w:val="20"/>
          <w:lang w:val="id-ID" w:eastAsia="id-ID"/>
        </w:rPr>
        <w:t>openFileChooser(ValueCallback&lt;Uri&gt; uploadMsg) {</w:t>
      </w:r>
      <w:r w:rsidRPr="00AA52ED">
        <w:rPr>
          <w:rFonts w:ascii="Consolas" w:eastAsia="Times New Roman" w:hAnsi="Consolas" w:cs="Courier New"/>
          <w:color w:val="000000"/>
          <w:sz w:val="20"/>
          <w:szCs w:val="20"/>
          <w:lang w:val="id-ID" w:eastAsia="id-ID"/>
        </w:rPr>
        <w:br/>
        <w:t xml:space="preserve">            openFileChooser(uploadMsg, </w:t>
      </w:r>
      <w:r w:rsidRPr="00AA52ED">
        <w:rPr>
          <w:rFonts w:ascii="Consolas" w:eastAsia="Times New Roman" w:hAnsi="Consolas" w:cs="Courier New"/>
          <w:b/>
          <w:bCs/>
          <w:color w:val="008000"/>
          <w:sz w:val="20"/>
          <w:szCs w:val="20"/>
          <w:lang w:val="id-ID" w:eastAsia="id-ID"/>
        </w:rPr>
        <w:t>""</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//openFileChooser for other Android versions</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void </w:t>
      </w:r>
      <w:r w:rsidRPr="00AA52ED">
        <w:rPr>
          <w:rFonts w:ascii="Consolas" w:eastAsia="Times New Roman" w:hAnsi="Consolas" w:cs="Courier New"/>
          <w:color w:val="000000"/>
          <w:sz w:val="20"/>
          <w:szCs w:val="20"/>
          <w:lang w:val="id-ID" w:eastAsia="id-ID"/>
        </w:rPr>
        <w:t>openFileChooser(ValueCallback&lt;Uri&gt; uploadMsg,</w:t>
      </w:r>
      <w:r w:rsidRPr="00AA52ED">
        <w:rPr>
          <w:rFonts w:ascii="Consolas" w:eastAsia="Times New Roman" w:hAnsi="Consolas" w:cs="Courier New"/>
          <w:color w:val="000000"/>
          <w:sz w:val="20"/>
          <w:szCs w:val="20"/>
          <w:lang w:val="id-ID" w:eastAsia="id-ID"/>
        </w:rPr>
        <w:br/>
        <w:t xml:space="preserve">                                    String acceptType,</w:t>
      </w:r>
      <w:r w:rsidRPr="00AA52ED">
        <w:rPr>
          <w:rFonts w:ascii="Consolas" w:eastAsia="Times New Roman" w:hAnsi="Consolas" w:cs="Courier New"/>
          <w:color w:val="000000"/>
          <w:sz w:val="20"/>
          <w:szCs w:val="20"/>
          <w:lang w:val="id-ID" w:eastAsia="id-ID"/>
        </w:rPr>
        <w:br/>
        <w:t xml:space="preserve">                                    String capture) {</w:t>
      </w:r>
      <w:r w:rsidRPr="00AA52ED">
        <w:rPr>
          <w:rFonts w:ascii="Consolas" w:eastAsia="Times New Roman" w:hAnsi="Consolas" w:cs="Courier New"/>
          <w:color w:val="000000"/>
          <w:sz w:val="20"/>
          <w:szCs w:val="20"/>
          <w:lang w:val="id-ID" w:eastAsia="id-ID"/>
        </w:rPr>
        <w:br/>
        <w:t xml:space="preserve">            openFileChooser(uploadMsg, acceptType);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class </w:t>
      </w:r>
      <w:r w:rsidRPr="00AA52ED">
        <w:rPr>
          <w:rFonts w:ascii="Consolas" w:eastAsia="Times New Roman" w:hAnsi="Consolas" w:cs="Courier New"/>
          <w:color w:val="000000"/>
          <w:sz w:val="20"/>
          <w:szCs w:val="20"/>
          <w:lang w:val="id-ID" w:eastAsia="id-ID"/>
        </w:rPr>
        <w:t xml:space="preserve">myWebClient </w:t>
      </w:r>
      <w:r w:rsidRPr="00AA52ED">
        <w:rPr>
          <w:rFonts w:ascii="Consolas" w:eastAsia="Times New Roman" w:hAnsi="Consolas" w:cs="Courier New"/>
          <w:b/>
          <w:bCs/>
          <w:color w:val="000080"/>
          <w:sz w:val="20"/>
          <w:szCs w:val="20"/>
          <w:lang w:val="id-ID" w:eastAsia="id-ID"/>
        </w:rPr>
        <w:t xml:space="preserve">extends </w:t>
      </w:r>
      <w:r w:rsidRPr="00AA52ED">
        <w:rPr>
          <w:rFonts w:ascii="Consolas" w:eastAsia="Times New Roman" w:hAnsi="Consolas" w:cs="Courier New"/>
          <w:color w:val="000000"/>
          <w:sz w:val="20"/>
          <w:szCs w:val="20"/>
          <w:lang w:val="id-ID" w:eastAsia="id-ID"/>
        </w:rPr>
        <w:t>WebViewClient{</w:t>
      </w:r>
      <w:r w:rsidRPr="00AA52ED">
        <w:rPr>
          <w:rFonts w:ascii="Consolas" w:eastAsia="Times New Roman" w:hAnsi="Consolas" w:cs="Courier New"/>
          <w:color w:val="000000"/>
          <w:sz w:val="20"/>
          <w:szCs w:val="20"/>
          <w:lang w:val="id-ID" w:eastAsia="id-ID"/>
        </w:rPr>
        <w:br/>
        <w:t xml:space="preserve">        @Override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void </w:t>
      </w:r>
      <w:r w:rsidRPr="00AA52ED">
        <w:rPr>
          <w:rFonts w:ascii="Consolas" w:eastAsia="Times New Roman" w:hAnsi="Consolas" w:cs="Courier New"/>
          <w:color w:val="000000"/>
          <w:sz w:val="20"/>
          <w:szCs w:val="20"/>
          <w:lang w:val="id-ID" w:eastAsia="id-ID"/>
        </w:rPr>
        <w:t>onPageStarted(WebView view, String url, Bitmap favicon){</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super</w:t>
      </w:r>
      <w:r w:rsidRPr="00AA52ED">
        <w:rPr>
          <w:rFonts w:ascii="Consolas" w:eastAsia="Times New Roman" w:hAnsi="Consolas" w:cs="Courier New"/>
          <w:color w:val="000000"/>
          <w:sz w:val="20"/>
          <w:szCs w:val="20"/>
          <w:lang w:val="id-ID" w:eastAsia="id-ID"/>
        </w:rPr>
        <w:t>.onPageStarted(view,url,favicon);</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@Override</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 xml:space="preserve">public boolean </w:t>
      </w:r>
      <w:r w:rsidRPr="00AA52ED">
        <w:rPr>
          <w:rFonts w:ascii="Consolas" w:eastAsia="Times New Roman" w:hAnsi="Consolas" w:cs="Courier New"/>
          <w:color w:val="000000"/>
          <w:sz w:val="20"/>
          <w:szCs w:val="20"/>
          <w:lang w:val="id-ID" w:eastAsia="id-ID"/>
        </w:rPr>
        <w:t>shouldOverrideUrlLoading(WebView view,String url){</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if</w:t>
      </w:r>
      <w:r w:rsidRPr="00AA52ED">
        <w:rPr>
          <w:rFonts w:ascii="Consolas" w:eastAsia="Times New Roman" w:hAnsi="Consolas" w:cs="Courier New"/>
          <w:color w:val="000000"/>
          <w:sz w:val="20"/>
          <w:szCs w:val="20"/>
          <w:lang w:val="id-ID" w:eastAsia="id-ID"/>
        </w:rPr>
        <w:t>( URLUtil.isNetworkUrl(url) )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lastRenderedPageBreak/>
        <w:t xml:space="preserve">                </w:t>
      </w:r>
      <w:r w:rsidRPr="00AA52ED">
        <w:rPr>
          <w:rFonts w:ascii="Consolas" w:eastAsia="Times New Roman" w:hAnsi="Consolas" w:cs="Courier New"/>
          <w:b/>
          <w:bCs/>
          <w:color w:val="000080"/>
          <w:sz w:val="20"/>
          <w:szCs w:val="20"/>
          <w:lang w:val="id-ID" w:eastAsia="id-ID"/>
        </w:rPr>
        <w:t>return false</w:t>
      </w:r>
      <w:r w:rsidRPr="00AA52ED">
        <w:rPr>
          <w:rFonts w:ascii="Consolas" w:eastAsia="Times New Roman" w:hAnsi="Consolas" w:cs="Courier New"/>
          <w:color w:val="000000"/>
          <w:sz w:val="20"/>
          <w:szCs w:val="20"/>
          <w:lang w:val="id-ID" w:eastAsia="id-ID"/>
        </w:rPr>
        <w:t>;</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i/>
          <w:iCs/>
          <w:color w:val="808080"/>
          <w:sz w:val="20"/>
          <w:szCs w:val="20"/>
          <w:lang w:val="id-ID" w:eastAsia="id-ID"/>
        </w:rPr>
        <w:t>// Otherwise allow the OS to handle it</w:t>
      </w:r>
      <w:r w:rsidRPr="00AA52ED">
        <w:rPr>
          <w:rFonts w:ascii="Consolas" w:eastAsia="Times New Roman" w:hAnsi="Consolas" w:cs="Courier New"/>
          <w:i/>
          <w:iCs/>
          <w:color w:val="808080"/>
          <w:sz w:val="20"/>
          <w:szCs w:val="20"/>
          <w:lang w:val="id-ID" w:eastAsia="id-ID"/>
        </w:rPr>
        <w:br/>
        <w:t xml:space="preserve">            </w:t>
      </w:r>
      <w:r w:rsidRPr="00AA52ED">
        <w:rPr>
          <w:rFonts w:ascii="Consolas" w:eastAsia="Times New Roman" w:hAnsi="Consolas" w:cs="Courier New"/>
          <w:color w:val="000000"/>
          <w:sz w:val="20"/>
          <w:szCs w:val="20"/>
          <w:lang w:val="id-ID" w:eastAsia="id-ID"/>
        </w:rPr>
        <w:t xml:space="preserve">Intent intent = </w:t>
      </w:r>
      <w:r w:rsidRPr="00AA52ED">
        <w:rPr>
          <w:rFonts w:ascii="Consolas" w:eastAsia="Times New Roman" w:hAnsi="Consolas" w:cs="Courier New"/>
          <w:b/>
          <w:bCs/>
          <w:color w:val="000080"/>
          <w:sz w:val="20"/>
          <w:szCs w:val="20"/>
          <w:lang w:val="id-ID" w:eastAsia="id-ID"/>
        </w:rPr>
        <w:t xml:space="preserve">new </w:t>
      </w:r>
      <w:r w:rsidRPr="00AA52ED">
        <w:rPr>
          <w:rFonts w:ascii="Consolas" w:eastAsia="Times New Roman" w:hAnsi="Consolas" w:cs="Courier New"/>
          <w:color w:val="000000"/>
          <w:sz w:val="20"/>
          <w:szCs w:val="20"/>
          <w:lang w:val="id-ID" w:eastAsia="id-ID"/>
        </w:rPr>
        <w:t>Intent(Intent.ACTION_VIEW, Uri.parse(url));</w:t>
      </w:r>
      <w:r w:rsidRPr="00AA52ED">
        <w:rPr>
          <w:rFonts w:ascii="Consolas" w:eastAsia="Times New Roman" w:hAnsi="Consolas" w:cs="Courier New"/>
          <w:color w:val="000000"/>
          <w:sz w:val="20"/>
          <w:szCs w:val="20"/>
          <w:lang w:val="id-ID" w:eastAsia="id-ID"/>
        </w:rPr>
        <w:br/>
        <w:t xml:space="preserve">            startActivity( intent );</w:t>
      </w:r>
      <w:r w:rsidRPr="00AA52ED">
        <w:rPr>
          <w:rFonts w:ascii="Consolas" w:eastAsia="Times New Roman" w:hAnsi="Consolas" w:cs="Courier New"/>
          <w:color w:val="000000"/>
          <w:sz w:val="20"/>
          <w:szCs w:val="20"/>
          <w:lang w:val="id-ID" w:eastAsia="id-ID"/>
        </w:rPr>
        <w:br/>
        <w:t xml:space="preserve">            </w:t>
      </w:r>
      <w:r w:rsidRPr="00AA52ED">
        <w:rPr>
          <w:rFonts w:ascii="Consolas" w:eastAsia="Times New Roman" w:hAnsi="Consolas" w:cs="Courier New"/>
          <w:b/>
          <w:bCs/>
          <w:color w:val="000080"/>
          <w:sz w:val="20"/>
          <w:szCs w:val="20"/>
          <w:lang w:val="id-ID" w:eastAsia="id-ID"/>
        </w:rPr>
        <w:t>return true</w:t>
      </w:r>
      <w:r>
        <w:rPr>
          <w:rFonts w:ascii="Consolas" w:eastAsia="Times New Roman" w:hAnsi="Consolas" w:cs="Courier New"/>
          <w:color w:val="000000"/>
          <w:sz w:val="20"/>
          <w:szCs w:val="20"/>
          <w:lang w:val="id-ID" w:eastAsia="id-ID"/>
        </w:rPr>
        <w:t>;</w:t>
      </w:r>
      <w:r>
        <w:rPr>
          <w:rFonts w:ascii="Consolas" w:eastAsia="Times New Roman" w:hAnsi="Consolas" w:cs="Courier New"/>
          <w:color w:val="000000"/>
          <w:sz w:val="20"/>
          <w:szCs w:val="20"/>
          <w:lang w:val="id-ID" w:eastAsia="id-ID"/>
        </w:rPr>
        <w:br/>
        <w:t xml:space="preserve">        }</w:t>
      </w:r>
      <w:r>
        <w:rPr>
          <w:rFonts w:ascii="Consolas" w:eastAsia="Times New Roman" w:hAnsi="Consolas" w:cs="Courier New"/>
          <w:color w:val="000000"/>
          <w:sz w:val="20"/>
          <w:szCs w:val="20"/>
          <w:lang w:val="id-ID" w:eastAsia="id-ID"/>
        </w:rPr>
        <w:br/>
      </w:r>
      <w:r>
        <w:rPr>
          <w:rFonts w:ascii="Consolas" w:eastAsia="Times New Roman" w:hAnsi="Consolas" w:cs="Courier New"/>
          <w:color w:val="000000"/>
          <w:sz w:val="20"/>
          <w:szCs w:val="20"/>
          <w:lang w:val="id-ID" w:eastAsia="id-ID"/>
        </w:rPr>
        <w:br/>
        <w:t xml:space="preserve">    </w:t>
      </w:r>
      <w:r>
        <w:rPr>
          <w:rFonts w:ascii="Consolas" w:eastAsia="Times New Roman" w:hAnsi="Consolas" w:cs="Courier New"/>
          <w:color w:val="000000"/>
          <w:sz w:val="20"/>
          <w:szCs w:val="20"/>
          <w:lang w:eastAsia="id-ID"/>
        </w:rPr>
        <w:t>}</w:t>
      </w:r>
      <w:r w:rsidRPr="00AA52ED">
        <w:rPr>
          <w:rFonts w:ascii="Consolas" w:eastAsia="Times New Roman" w:hAnsi="Consolas" w:cs="Courier New"/>
          <w:color w:val="000000"/>
          <w:sz w:val="20"/>
          <w:szCs w:val="20"/>
          <w:lang w:val="id-ID" w:eastAsia="id-ID"/>
        </w:rPr>
        <w:br/>
      </w:r>
      <w:r w:rsidRPr="00AA52ED">
        <w:rPr>
          <w:rFonts w:ascii="Consolas" w:eastAsia="Times New Roman" w:hAnsi="Consolas" w:cs="Courier New"/>
          <w:color w:val="000000"/>
          <w:sz w:val="20"/>
          <w:szCs w:val="20"/>
          <w:lang w:val="id-ID" w:eastAsia="id-ID"/>
        </w:rPr>
        <w:br/>
        <w:t>}</w:t>
      </w:r>
    </w:p>
    <w:p w:rsidR="00AA52ED" w:rsidRDefault="00AA52ED" w:rsidP="00AA52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eastAsia="Times New Roman" w:hAnsi="Consolas" w:cs="Courier New"/>
          <w:color w:val="000000"/>
          <w:sz w:val="20"/>
          <w:szCs w:val="20"/>
          <w:lang w:val="id-ID" w:eastAsia="id-ID"/>
        </w:rPr>
      </w:pPr>
    </w:p>
    <w:p w:rsidR="00AA52ED" w:rsidRDefault="00AA52ED" w:rsidP="00AA52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Times New Roman"/>
          <w:b/>
          <w:color w:val="000000"/>
          <w:sz w:val="28"/>
          <w:szCs w:val="20"/>
          <w:lang w:eastAsia="id-ID"/>
        </w:rPr>
      </w:pPr>
      <w:r>
        <w:rPr>
          <w:rFonts w:eastAsia="Times New Roman"/>
          <w:b/>
          <w:color w:val="000000"/>
          <w:sz w:val="28"/>
          <w:szCs w:val="20"/>
          <w:lang w:eastAsia="id-ID"/>
        </w:rPr>
        <w:t>splashactivity.java</w:t>
      </w:r>
    </w:p>
    <w:p w:rsidR="00AA52ED" w:rsidRDefault="00AA52ED" w:rsidP="00AA52ED">
      <w:pPr>
        <w:pStyle w:val="HTMLPreformatted"/>
        <w:shd w:val="clear" w:color="auto" w:fill="FFFFFF"/>
        <w:ind w:left="360"/>
        <w:rPr>
          <w:rFonts w:ascii="Consolas" w:hAnsi="Consolas"/>
          <w:color w:val="000000"/>
        </w:rPr>
      </w:pPr>
      <w:r>
        <w:rPr>
          <w:rFonts w:ascii="Consolas" w:hAnsi="Consolas"/>
          <w:b/>
          <w:bCs/>
          <w:color w:val="000080"/>
        </w:rPr>
        <w:t xml:space="preserve">package </w:t>
      </w:r>
      <w:r>
        <w:rPr>
          <w:rFonts w:ascii="Consolas" w:hAnsi="Consolas"/>
          <w:color w:val="000000"/>
        </w:rPr>
        <w:t>com.Quiz.OnlineQuizSystem;</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androidx.appcompat.app.AppCompatActivity;</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android.content.Intent;</w:t>
      </w:r>
      <w:r>
        <w:rPr>
          <w:rFonts w:ascii="Consolas" w:hAnsi="Consolas"/>
          <w:color w:val="000000"/>
        </w:rPr>
        <w:br/>
      </w:r>
      <w:r>
        <w:rPr>
          <w:rFonts w:ascii="Consolas" w:hAnsi="Consolas"/>
          <w:b/>
          <w:bCs/>
          <w:color w:val="000080"/>
        </w:rPr>
        <w:t xml:space="preserve">import </w:t>
      </w:r>
      <w:r>
        <w:rPr>
          <w:rFonts w:ascii="Consolas" w:hAnsi="Consolas"/>
          <w:color w:val="000000"/>
        </w:rPr>
        <w:t>android.os.Bundle;</w:t>
      </w:r>
      <w:r>
        <w:rPr>
          <w:rFonts w:ascii="Consolas" w:hAnsi="Consolas"/>
          <w:color w:val="000000"/>
        </w:rPr>
        <w:br/>
      </w:r>
      <w:r>
        <w:rPr>
          <w:rFonts w:ascii="Consolas" w:hAnsi="Consolas"/>
          <w:b/>
          <w:bCs/>
          <w:color w:val="000080"/>
        </w:rPr>
        <w:t xml:space="preserve">import </w:t>
      </w:r>
      <w:r>
        <w:rPr>
          <w:rFonts w:ascii="Consolas" w:hAnsi="Consolas"/>
          <w:color w:val="000000"/>
        </w:rPr>
        <w:t>android.os.Handler;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splashactivity </w:t>
      </w:r>
      <w:r>
        <w:rPr>
          <w:rFonts w:ascii="Consolas" w:hAnsi="Consolas"/>
          <w:b/>
          <w:bCs/>
          <w:color w:val="000080"/>
        </w:rPr>
        <w:t xml:space="preserve">extends </w:t>
      </w:r>
      <w:r>
        <w:rPr>
          <w:rFonts w:ascii="Consolas" w:hAnsi="Consolas"/>
          <w:color w:val="000000"/>
        </w:rPr>
        <w:t>AppCompatActivity {</w:t>
      </w:r>
      <w:r>
        <w:rPr>
          <w:rFonts w:ascii="Consolas" w:hAnsi="Consolas"/>
          <w:color w:val="000000"/>
        </w:rPr>
        <w:br/>
      </w:r>
      <w:r>
        <w:rPr>
          <w:rFonts w:ascii="Consolas" w:hAnsi="Consolas"/>
          <w:b/>
          <w:bCs/>
          <w:color w:val="000080"/>
        </w:rPr>
        <w:t xml:space="preserve">private  static int </w:t>
      </w:r>
      <w:r>
        <w:rPr>
          <w:rFonts w:ascii="Consolas" w:hAnsi="Consolas"/>
          <w:i/>
          <w:iCs/>
          <w:color w:val="660E7A"/>
        </w:rPr>
        <w:t xml:space="preserve">T </w:t>
      </w:r>
      <w:r>
        <w:rPr>
          <w:rFonts w:ascii="Consolas" w:hAnsi="Consolas"/>
          <w:color w:val="000000"/>
        </w:rPr>
        <w:t xml:space="preserve">= </w:t>
      </w:r>
      <w:r>
        <w:rPr>
          <w:rFonts w:ascii="Consolas" w:hAnsi="Consolas"/>
          <w:color w:val="0000FF"/>
        </w:rPr>
        <w:t>4000</w:t>
      </w:r>
      <w:r>
        <w:rPr>
          <w:rFonts w:ascii="Consolas" w:hAnsi="Consolas"/>
          <w:color w:val="000000"/>
        </w:rPr>
        <w: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onCreate(Bundle savedInstanceState) {</w:t>
      </w:r>
      <w:r>
        <w:rPr>
          <w:rFonts w:ascii="Consolas" w:hAnsi="Consolas"/>
          <w:color w:val="000000"/>
        </w:rPr>
        <w:br/>
        <w:t xml:space="preserve">        </w:t>
      </w:r>
      <w:r>
        <w:rPr>
          <w:rFonts w:ascii="Consolas" w:hAnsi="Consolas"/>
          <w:b/>
          <w:bCs/>
          <w:color w:val="000080"/>
        </w:rPr>
        <w:t>super</w:t>
      </w:r>
      <w:r>
        <w:rPr>
          <w:rFonts w:ascii="Consolas" w:hAnsi="Consolas"/>
          <w:color w:val="000000"/>
        </w:rPr>
        <w:t>.onCreate(savedInstanceState);</w:t>
      </w:r>
      <w:r>
        <w:rPr>
          <w:rFonts w:ascii="Consolas" w:hAnsi="Consolas"/>
          <w:color w:val="000000"/>
        </w:rPr>
        <w:br/>
        <w:t xml:space="preserve">        setContentView(R.layout.</w:t>
      </w:r>
      <w:r>
        <w:rPr>
          <w:rFonts w:ascii="Consolas" w:hAnsi="Consolas"/>
          <w:b/>
          <w:bCs/>
          <w:i/>
          <w:iCs/>
          <w:color w:val="660E7A"/>
        </w:rPr>
        <w:t>activity_splashactivity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new </w:t>
      </w:r>
      <w:r>
        <w:rPr>
          <w:rFonts w:ascii="Consolas" w:hAnsi="Consolas"/>
          <w:color w:val="000000"/>
        </w:rPr>
        <w:t>Handler().postDelayed(</w:t>
      </w:r>
      <w:r>
        <w:rPr>
          <w:rFonts w:ascii="Consolas" w:hAnsi="Consolas"/>
          <w:b/>
          <w:bCs/>
          <w:color w:val="000080"/>
        </w:rPr>
        <w:t xml:space="preserve">new </w:t>
      </w:r>
      <w:r>
        <w:rPr>
          <w:rFonts w:ascii="Consolas" w:hAnsi="Consolas"/>
          <w:color w:val="000000"/>
        </w:rPr>
        <w:t>Runnable()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run() {</w:t>
      </w:r>
      <w:r>
        <w:rPr>
          <w:rFonts w:ascii="Consolas" w:hAnsi="Consolas"/>
          <w:color w:val="000000"/>
        </w:rPr>
        <w:br/>
        <w:t xml:space="preserve">                Intent intent = </w:t>
      </w:r>
      <w:r>
        <w:rPr>
          <w:rFonts w:ascii="Consolas" w:hAnsi="Consolas"/>
          <w:b/>
          <w:bCs/>
          <w:color w:val="000080"/>
        </w:rPr>
        <w:t xml:space="preserve">new </w:t>
      </w:r>
      <w:r>
        <w:rPr>
          <w:rFonts w:ascii="Consolas" w:hAnsi="Consolas"/>
          <w:color w:val="000000"/>
        </w:rPr>
        <w:t>Intent(splashactivity.</w:t>
      </w:r>
      <w:r>
        <w:rPr>
          <w:rFonts w:ascii="Consolas" w:hAnsi="Consolas"/>
          <w:b/>
          <w:bCs/>
          <w:color w:val="000080"/>
        </w:rPr>
        <w:t>this</w:t>
      </w:r>
      <w:r>
        <w:rPr>
          <w:rFonts w:ascii="Consolas" w:hAnsi="Consolas"/>
          <w:color w:val="000000"/>
        </w:rPr>
        <w:t>,MainActivity.</w:t>
      </w:r>
      <w:r>
        <w:rPr>
          <w:rFonts w:ascii="Consolas" w:hAnsi="Consolas"/>
          <w:b/>
          <w:bCs/>
          <w:color w:val="000080"/>
        </w:rPr>
        <w:t>class</w:t>
      </w:r>
      <w:r>
        <w:rPr>
          <w:rFonts w:ascii="Consolas" w:hAnsi="Consolas"/>
          <w:color w:val="000000"/>
        </w:rPr>
        <w:t>);</w:t>
      </w:r>
      <w:r>
        <w:rPr>
          <w:rFonts w:ascii="Consolas" w:hAnsi="Consolas"/>
          <w:color w:val="000000"/>
        </w:rPr>
        <w:br/>
        <w:t xml:space="preserve">                startActivity(intent);</w:t>
      </w:r>
      <w:r>
        <w:rPr>
          <w:rFonts w:ascii="Consolas" w:hAnsi="Consolas"/>
          <w:color w:val="000000"/>
        </w:rPr>
        <w:br/>
        <w:t xml:space="preserve">            }</w:t>
      </w:r>
      <w:r>
        <w:rPr>
          <w:rFonts w:ascii="Consolas" w:hAnsi="Consolas"/>
          <w:color w:val="000000"/>
        </w:rPr>
        <w:br/>
        <w:t xml:space="preserve">        },</w:t>
      </w:r>
      <w:r>
        <w:rPr>
          <w:rFonts w:ascii="Consolas" w:hAnsi="Consolas"/>
          <w:i/>
          <w:iCs/>
          <w:color w:val="660E7A"/>
        </w:rPr>
        <w:t>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rPr>
        <w:br/>
        <w:t>}</w:t>
      </w: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Consolas" w:hAnsi="Consolas"/>
          <w:color w:val="000000"/>
        </w:rPr>
      </w:pPr>
    </w:p>
    <w:p w:rsidR="00AA52ED" w:rsidRDefault="00AA52ED" w:rsidP="00AA52ED">
      <w:pPr>
        <w:pStyle w:val="HTMLPreformatted"/>
        <w:shd w:val="clear" w:color="auto" w:fill="FFFFFF"/>
        <w:ind w:left="360"/>
        <w:rPr>
          <w:rFonts w:ascii="Times New Roman" w:hAnsi="Times New Roman" w:cs="Times New Roman"/>
          <w:b/>
          <w:color w:val="000000"/>
          <w:sz w:val="28"/>
          <w:lang w:val="en-US"/>
        </w:rPr>
      </w:pPr>
      <w:r>
        <w:rPr>
          <w:rFonts w:ascii="Times New Roman" w:hAnsi="Times New Roman" w:cs="Times New Roman"/>
          <w:b/>
          <w:color w:val="000000"/>
          <w:sz w:val="28"/>
          <w:lang w:val="en-US"/>
        </w:rPr>
        <w:lastRenderedPageBreak/>
        <w:t>Activity_main.xml</w:t>
      </w:r>
    </w:p>
    <w:p w:rsidR="00AA52ED" w:rsidRDefault="00AA52ED" w:rsidP="00AA52ED">
      <w:pPr>
        <w:pStyle w:val="HTMLPreformatted"/>
        <w:shd w:val="clear" w:color="auto" w:fill="FFFFFF"/>
        <w:ind w:left="360"/>
        <w:rPr>
          <w:rFonts w:ascii="Consolas" w:hAnsi="Consolas"/>
          <w:color w:val="000000"/>
        </w:rPr>
      </w:pPr>
      <w:r>
        <w:rPr>
          <w:rFonts w:ascii="Consolas" w:hAnsi="Consolas"/>
          <w:i/>
          <w:iCs/>
          <w:color w:val="000000"/>
        </w:rPr>
        <w:t>&lt;?</w:t>
      </w:r>
      <w:r>
        <w:rPr>
          <w:rFonts w:ascii="Consolas" w:hAnsi="Consolas"/>
          <w:b/>
          <w:bCs/>
          <w:color w:val="0000FF"/>
        </w:rPr>
        <w:t>xml version</w:t>
      </w:r>
      <w:r>
        <w:rPr>
          <w:rFonts w:ascii="Consolas" w:hAnsi="Consolas"/>
          <w:b/>
          <w:bCs/>
          <w:color w:val="008000"/>
        </w:rPr>
        <w:t xml:space="preserve">="1.0" </w:t>
      </w:r>
      <w:r>
        <w:rPr>
          <w:rFonts w:ascii="Consolas" w:hAnsi="Consolas"/>
          <w:b/>
          <w:bCs/>
          <w:color w:val="0000FF"/>
        </w:rPr>
        <w:t>encoding</w:t>
      </w:r>
      <w:r>
        <w:rPr>
          <w:rFonts w:ascii="Consolas" w:hAnsi="Consolas"/>
          <w:b/>
          <w:bCs/>
          <w:color w:val="008000"/>
        </w:rPr>
        <w:t>="utf-8"</w:t>
      </w:r>
      <w:r>
        <w:rPr>
          <w:rFonts w:ascii="Consolas" w:hAnsi="Consolas"/>
          <w:i/>
          <w:iCs/>
          <w:color w:val="000000"/>
        </w:rPr>
        <w:t>?&gt;</w:t>
      </w:r>
      <w:r>
        <w:rPr>
          <w:rFonts w:ascii="Consolas" w:hAnsi="Consolas"/>
          <w:i/>
          <w:iCs/>
          <w:color w:val="000000"/>
        </w:rPr>
        <w:br/>
      </w:r>
      <w:r>
        <w:rPr>
          <w:rFonts w:ascii="Consolas" w:hAnsi="Consolas"/>
          <w:color w:val="000000"/>
        </w:rPr>
        <w:t>&lt;</w:t>
      </w:r>
      <w:r>
        <w:rPr>
          <w:rFonts w:ascii="Consolas" w:hAnsi="Consolas"/>
          <w:b/>
          <w:bCs/>
          <w:color w:val="000080"/>
        </w:rPr>
        <w:t xml:space="preserve">androidx.constraintlayout.widget.ConstraintLayout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:layout_editor_absoluteY</w:t>
      </w:r>
      <w:r>
        <w:rPr>
          <w:rFonts w:ascii="Consolas" w:hAnsi="Consolas"/>
          <w:b/>
          <w:bCs/>
          <w:color w:val="008000"/>
        </w:rPr>
        <w:t>='81dp'</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WebView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="@+id/webview"</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:layout_editor_absoluteY</w:t>
      </w:r>
      <w:r>
        <w:rPr>
          <w:rFonts w:ascii="Consolas" w:hAnsi="Consolas"/>
          <w:b/>
          <w:bCs/>
          <w:color w:val="008000"/>
        </w:rPr>
        <w:t>='0dp'</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:layout_editor_absoluteX</w:t>
      </w:r>
      <w:r>
        <w:rPr>
          <w:rFonts w:ascii="Consolas" w:hAnsi="Consolas"/>
          <w:b/>
          <w:bCs/>
          <w:color w:val="008000"/>
        </w:rPr>
        <w:t>='0dp'</w:t>
      </w:r>
      <w:r>
        <w:rPr>
          <w:rFonts w:ascii="Consolas" w:hAnsi="Consolas"/>
          <w:b/>
          <w:bCs/>
          <w:color w:val="008000"/>
        </w:rPr>
        <w:br/>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&lt;/</w:t>
      </w:r>
      <w:r>
        <w:rPr>
          <w:rFonts w:ascii="Consolas" w:hAnsi="Consolas"/>
          <w:b/>
          <w:bCs/>
          <w:color w:val="000080"/>
        </w:rPr>
        <w:t>androidx.constraintlayout.widget.ConstraintLayout</w:t>
      </w:r>
      <w:r>
        <w:rPr>
          <w:rFonts w:ascii="Consolas" w:hAnsi="Consolas"/>
          <w:color w:val="000000"/>
        </w:rPr>
        <w:t>&gt;</w:t>
      </w:r>
    </w:p>
    <w:p w:rsidR="00AA52ED" w:rsidRDefault="00AA52ED" w:rsidP="00AA52ED">
      <w:pPr>
        <w:pStyle w:val="HTMLPreformatted"/>
        <w:shd w:val="clear" w:color="auto" w:fill="FFFFFF"/>
        <w:ind w:left="360"/>
        <w:rPr>
          <w:rFonts w:ascii="Consolas" w:hAnsi="Consolas"/>
          <w:color w:val="000000"/>
        </w:rPr>
      </w:pPr>
    </w:p>
    <w:p w:rsidR="00AA52ED" w:rsidRDefault="00916709" w:rsidP="00AA52ED">
      <w:pPr>
        <w:pStyle w:val="HTMLPreformatted"/>
        <w:shd w:val="clear" w:color="auto" w:fill="FFFFFF"/>
        <w:ind w:left="360"/>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t>Activity_splashactivity.xml</w:t>
      </w:r>
    </w:p>
    <w:p w:rsidR="00916709" w:rsidRDefault="00916709" w:rsidP="00916709">
      <w:pPr>
        <w:pStyle w:val="HTMLPreformatted"/>
        <w:shd w:val="clear" w:color="auto" w:fill="FFFFFF"/>
        <w:ind w:left="360"/>
        <w:rPr>
          <w:rFonts w:ascii="Consolas" w:hAnsi="Consolas"/>
          <w:color w:val="000000"/>
        </w:rPr>
      </w:pPr>
      <w:r>
        <w:rPr>
          <w:rFonts w:ascii="Consolas" w:hAnsi="Consolas"/>
          <w:i/>
          <w:iCs/>
          <w:color w:val="000000"/>
        </w:rPr>
        <w:t>&lt;?</w:t>
      </w:r>
      <w:r>
        <w:rPr>
          <w:rFonts w:ascii="Consolas" w:hAnsi="Consolas"/>
          <w:b/>
          <w:bCs/>
          <w:color w:val="0000FF"/>
        </w:rPr>
        <w:t>xml version</w:t>
      </w:r>
      <w:r>
        <w:rPr>
          <w:rFonts w:ascii="Consolas" w:hAnsi="Consolas"/>
          <w:b/>
          <w:bCs/>
          <w:color w:val="008000"/>
        </w:rPr>
        <w:t xml:space="preserve">="1.0" </w:t>
      </w:r>
      <w:r>
        <w:rPr>
          <w:rFonts w:ascii="Consolas" w:hAnsi="Consolas"/>
          <w:b/>
          <w:bCs/>
          <w:color w:val="0000FF"/>
        </w:rPr>
        <w:t>encoding</w:t>
      </w:r>
      <w:r>
        <w:rPr>
          <w:rFonts w:ascii="Consolas" w:hAnsi="Consolas"/>
          <w:b/>
          <w:bCs/>
          <w:color w:val="008000"/>
        </w:rPr>
        <w:t>="utf-8"</w:t>
      </w:r>
      <w:r>
        <w:rPr>
          <w:rFonts w:ascii="Consolas" w:hAnsi="Consolas"/>
          <w:i/>
          <w:iCs/>
          <w:color w:val="000000"/>
        </w:rPr>
        <w:t>?&gt;</w:t>
      </w:r>
      <w:r>
        <w:rPr>
          <w:rFonts w:ascii="Consolas" w:hAnsi="Consolas"/>
          <w:i/>
          <w:iCs/>
          <w:color w:val="000000"/>
        </w:rPr>
        <w:br/>
      </w:r>
      <w:r>
        <w:rPr>
          <w:rFonts w:ascii="Consolas" w:hAnsi="Consolas"/>
          <w:color w:val="000000"/>
        </w:rPr>
        <w:t>&lt;</w:t>
      </w:r>
      <w:r>
        <w:rPr>
          <w:rFonts w:ascii="Consolas" w:hAnsi="Consolas"/>
          <w:b/>
          <w:bCs/>
          <w:color w:val="000080"/>
        </w:rPr>
        <w:t xml:space="preserve">RelativeLayout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ImageView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:layout_alignParentStart</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:layout_alignParentLeft</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:layout_marginStart</w:t>
      </w:r>
      <w:r>
        <w:rPr>
          <w:rFonts w:ascii="Consolas" w:hAnsi="Consolas"/>
          <w:b/>
          <w:bCs/>
          <w:color w:val="008000"/>
        </w:rPr>
        <w:t>="-5dp"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:layout_marginLeft</w:t>
      </w:r>
      <w:r>
        <w:rPr>
          <w:rFonts w:ascii="Consolas" w:hAnsi="Consolas"/>
          <w:b/>
          <w:bCs/>
          <w:color w:val="008000"/>
        </w:rPr>
        <w:t>="-5dp"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:src</w:t>
      </w:r>
      <w:r>
        <w:rPr>
          <w:rFonts w:ascii="Consolas" w:hAnsi="Consolas"/>
          <w:b/>
          <w:bCs/>
          <w:color w:val="008000"/>
        </w:rPr>
        <w:t xml:space="preserve">="@drawable/logo" </w:t>
      </w:r>
      <w:r>
        <w:rPr>
          <w:rFonts w:ascii="Consolas" w:hAnsi="Consolas"/>
          <w:color w:val="000000"/>
        </w:rPr>
        <w:t>/&gt;</w:t>
      </w:r>
      <w:r>
        <w:rPr>
          <w:rFonts w:ascii="Consolas" w:hAnsi="Consolas"/>
          <w:color w:val="000000"/>
        </w:rPr>
        <w:br/>
      </w:r>
      <w:r>
        <w:rPr>
          <w:rFonts w:ascii="Consolas" w:hAnsi="Consolas"/>
          <w:color w:val="000000"/>
        </w:rPr>
        <w:br/>
      </w:r>
      <w:r>
        <w:rPr>
          <w:rFonts w:ascii="Consolas" w:hAnsi="Consolas"/>
          <w:color w:val="000000"/>
        </w:rPr>
        <w:br/>
        <w:t>&lt;/</w:t>
      </w:r>
      <w:r>
        <w:rPr>
          <w:rFonts w:ascii="Consolas" w:hAnsi="Consolas"/>
          <w:b/>
          <w:bCs/>
          <w:color w:val="000080"/>
        </w:rPr>
        <w:t>RelativeLayout</w:t>
      </w:r>
      <w:r>
        <w:rPr>
          <w:rFonts w:ascii="Consolas" w:hAnsi="Consolas"/>
          <w:color w:val="000000"/>
        </w:rPr>
        <w:t>&gt;</w:t>
      </w:r>
    </w:p>
    <w:p w:rsidR="00916709" w:rsidRDefault="00916709" w:rsidP="00916709">
      <w:pPr>
        <w:pStyle w:val="HTMLPreformatted"/>
        <w:shd w:val="clear" w:color="auto" w:fill="FFFFFF"/>
        <w:ind w:left="360"/>
        <w:rPr>
          <w:rFonts w:ascii="Consolas" w:hAnsi="Consolas"/>
          <w:color w:val="000000"/>
        </w:rPr>
      </w:pPr>
    </w:p>
    <w:p w:rsidR="00916709" w:rsidRDefault="00916709" w:rsidP="00916709">
      <w:pPr>
        <w:pStyle w:val="HTMLPreformatted"/>
        <w:shd w:val="clear" w:color="auto" w:fill="FFFFFF"/>
        <w:ind w:left="360"/>
        <w:rPr>
          <w:rFonts w:ascii="Times New Roman" w:hAnsi="Times New Roman" w:cs="Times New Roman"/>
          <w:b/>
          <w:color w:val="000000"/>
          <w:sz w:val="28"/>
          <w:lang w:val="en-US"/>
        </w:rPr>
      </w:pPr>
      <w:r>
        <w:rPr>
          <w:rFonts w:ascii="Times New Roman" w:hAnsi="Times New Roman" w:cs="Times New Roman"/>
          <w:b/>
          <w:color w:val="000000"/>
          <w:sz w:val="28"/>
          <w:lang w:val="en-US"/>
        </w:rPr>
        <w:t>Strings.xml</w:t>
      </w:r>
    </w:p>
    <w:p w:rsidR="00916709" w:rsidRDefault="00916709" w:rsidP="00916709">
      <w:pPr>
        <w:pStyle w:val="HTMLPreformatted"/>
        <w:shd w:val="clear" w:color="auto" w:fill="FFFFFF"/>
        <w:ind w:left="360"/>
        <w:rPr>
          <w:rFonts w:ascii="Consolas" w:hAnsi="Consolas"/>
          <w:color w:val="000000"/>
        </w:rPr>
      </w:pPr>
      <w:r>
        <w:rPr>
          <w:rFonts w:ascii="Consolas" w:hAnsi="Consolas"/>
          <w:color w:val="000000"/>
        </w:rPr>
        <w:t>&lt;</w:t>
      </w:r>
      <w:r>
        <w:rPr>
          <w:rFonts w:ascii="Consolas" w:hAnsi="Consolas"/>
          <w:b/>
          <w:bCs/>
          <w:color w:val="000080"/>
        </w:rPr>
        <w:t>resources</w:t>
      </w:r>
      <w:r>
        <w:rPr>
          <w:rFonts w:ascii="Consolas" w:hAnsi="Consolas"/>
          <w:color w:val="000000"/>
        </w:rPr>
        <w:t>&gt;</w:t>
      </w:r>
      <w:r>
        <w:rPr>
          <w:rFonts w:ascii="Consolas" w:hAnsi="Consolas"/>
          <w:color w:val="000000"/>
        </w:rPr>
        <w:br/>
        <w:t xml:space="preserve">    &lt;</w:t>
      </w:r>
      <w:r>
        <w:rPr>
          <w:rFonts w:ascii="Consolas" w:hAnsi="Consolas"/>
          <w:b/>
          <w:bCs/>
          <w:color w:val="000080"/>
        </w:rPr>
        <w:t xml:space="preserve">string </w:t>
      </w:r>
      <w:r>
        <w:rPr>
          <w:rFonts w:ascii="Consolas" w:hAnsi="Consolas"/>
          <w:b/>
          <w:bCs/>
          <w:color w:val="0000FF"/>
        </w:rPr>
        <w:t>name</w:t>
      </w:r>
      <w:r>
        <w:rPr>
          <w:rFonts w:ascii="Consolas" w:hAnsi="Consolas"/>
          <w:b/>
          <w:bCs/>
          <w:color w:val="008000"/>
        </w:rPr>
        <w:t>="app_name"</w:t>
      </w:r>
      <w:r>
        <w:rPr>
          <w:rFonts w:ascii="Consolas" w:hAnsi="Consolas"/>
          <w:color w:val="000000"/>
        </w:rPr>
        <w:t>&gt;Online Quiz System&lt;/</w:t>
      </w:r>
      <w:r>
        <w:rPr>
          <w:rFonts w:ascii="Consolas" w:hAnsi="Consolas"/>
          <w:b/>
          <w:bCs/>
          <w:color w:val="000080"/>
        </w:rPr>
        <w:t>string</w:t>
      </w:r>
      <w:r>
        <w:rPr>
          <w:rFonts w:ascii="Consolas" w:hAnsi="Consolas"/>
          <w:color w:val="000000"/>
        </w:rPr>
        <w:t>&gt;</w:t>
      </w:r>
      <w:r>
        <w:rPr>
          <w:rFonts w:ascii="Consolas" w:hAnsi="Consolas"/>
          <w:color w:val="000000"/>
        </w:rPr>
        <w:br/>
        <w:t>&lt;/</w:t>
      </w:r>
      <w:r>
        <w:rPr>
          <w:rFonts w:ascii="Consolas" w:hAnsi="Consolas"/>
          <w:b/>
          <w:bCs/>
          <w:color w:val="000080"/>
        </w:rPr>
        <w:t>resources</w:t>
      </w:r>
      <w:r>
        <w:rPr>
          <w:rFonts w:ascii="Consolas" w:hAnsi="Consolas"/>
          <w:color w:val="000000"/>
        </w:rPr>
        <w:t>&gt;</w:t>
      </w:r>
    </w:p>
    <w:p w:rsidR="00916709" w:rsidRPr="00916709" w:rsidRDefault="00916709" w:rsidP="00916709">
      <w:pPr>
        <w:pStyle w:val="HTMLPreformatted"/>
        <w:shd w:val="clear" w:color="auto" w:fill="FFFFFF"/>
        <w:ind w:left="360"/>
        <w:rPr>
          <w:rFonts w:ascii="Times New Roman" w:hAnsi="Times New Roman" w:cs="Times New Roman"/>
          <w:b/>
          <w:color w:val="000000"/>
          <w:sz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28"/>
          <w:szCs w:val="28"/>
          <w:lang w:val="en-US"/>
        </w:rPr>
      </w:pPr>
    </w:p>
    <w:p w:rsidR="00916709" w:rsidRDefault="00916709" w:rsidP="00AA52ED">
      <w:pPr>
        <w:pStyle w:val="HTMLPreformatted"/>
        <w:shd w:val="clear" w:color="auto" w:fill="FFFFFF"/>
        <w:ind w:left="360"/>
        <w:rPr>
          <w:rFonts w:ascii="Times New Roman" w:hAnsi="Times New Roman" w:cs="Times New Roman"/>
          <w:b/>
          <w:color w:val="000000"/>
          <w:sz w:val="32"/>
          <w:szCs w:val="28"/>
          <w:lang w:val="en-US"/>
        </w:rPr>
      </w:pPr>
      <w:r>
        <w:rPr>
          <w:rFonts w:ascii="Times New Roman" w:hAnsi="Times New Roman" w:cs="Times New Roman"/>
          <w:b/>
          <w:color w:val="000000"/>
          <w:sz w:val="32"/>
          <w:szCs w:val="28"/>
          <w:lang w:val="en-US"/>
        </w:rPr>
        <w:t>AndroidManifest.xml</w:t>
      </w:r>
    </w:p>
    <w:p w:rsidR="00916709" w:rsidRDefault="00916709" w:rsidP="00916709">
      <w:pPr>
        <w:pStyle w:val="HTMLPreformatted"/>
        <w:shd w:val="clear" w:color="auto" w:fill="FFFFFF"/>
        <w:ind w:left="360"/>
        <w:rPr>
          <w:rFonts w:ascii="Consolas" w:hAnsi="Consolas"/>
          <w:color w:val="000000"/>
        </w:rPr>
      </w:pPr>
      <w:r>
        <w:rPr>
          <w:rFonts w:ascii="Consolas" w:hAnsi="Consolas"/>
          <w:i/>
          <w:iCs/>
          <w:color w:val="000000"/>
        </w:rPr>
        <w:t>&lt;?</w:t>
      </w:r>
      <w:r>
        <w:rPr>
          <w:rFonts w:ascii="Consolas" w:hAnsi="Consolas"/>
          <w:b/>
          <w:bCs/>
          <w:color w:val="0000FF"/>
        </w:rPr>
        <w:t>xml version</w:t>
      </w:r>
      <w:r>
        <w:rPr>
          <w:rFonts w:ascii="Consolas" w:hAnsi="Consolas"/>
          <w:b/>
          <w:bCs/>
          <w:color w:val="008000"/>
        </w:rPr>
        <w:t xml:space="preserve">="1.0" </w:t>
      </w:r>
      <w:r>
        <w:rPr>
          <w:rFonts w:ascii="Consolas" w:hAnsi="Consolas"/>
          <w:b/>
          <w:bCs/>
          <w:color w:val="0000FF"/>
        </w:rPr>
        <w:t>encoding</w:t>
      </w:r>
      <w:r>
        <w:rPr>
          <w:rFonts w:ascii="Consolas" w:hAnsi="Consolas"/>
          <w:b/>
          <w:bCs/>
          <w:color w:val="008000"/>
        </w:rPr>
        <w:t>="utf-8"</w:t>
      </w:r>
      <w:r>
        <w:rPr>
          <w:rFonts w:ascii="Consolas" w:hAnsi="Consolas"/>
          <w:i/>
          <w:iCs/>
          <w:color w:val="000000"/>
        </w:rPr>
        <w:t>?&gt;</w:t>
      </w:r>
      <w:r>
        <w:rPr>
          <w:rFonts w:ascii="Consolas" w:hAnsi="Consolas"/>
          <w:i/>
          <w:iCs/>
          <w:color w:val="000000"/>
        </w:rPr>
        <w:br/>
      </w:r>
      <w:r>
        <w:rPr>
          <w:rFonts w:ascii="Consolas" w:hAnsi="Consolas"/>
          <w:color w:val="000000"/>
        </w:rPr>
        <w:t>&lt;</w:t>
      </w:r>
      <w:r>
        <w:rPr>
          <w:rFonts w:ascii="Consolas" w:hAnsi="Consolas"/>
          <w:b/>
          <w:bCs/>
          <w:color w:val="000080"/>
        </w:rPr>
        <w:t xml:space="preserve">manifest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package</w:t>
      </w:r>
      <w:r>
        <w:rPr>
          <w:rFonts w:ascii="Consolas" w:hAnsi="Consolas"/>
          <w:b/>
          <w:bCs/>
          <w:color w:val="008000"/>
        </w:rPr>
        <w:t>="com.Quiz.OnlineQuizSystem"</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 xml:space="preserve">uses-permission </w:t>
      </w:r>
      <w:r>
        <w:rPr>
          <w:rFonts w:ascii="Consolas" w:hAnsi="Consolas"/>
          <w:b/>
          <w:bCs/>
          <w:color w:val="660E7A"/>
        </w:rPr>
        <w:t>android</w:t>
      </w:r>
      <w:r>
        <w:rPr>
          <w:rFonts w:ascii="Consolas" w:hAnsi="Consolas"/>
          <w:b/>
          <w:bCs/>
          <w:color w:val="0000FF"/>
        </w:rPr>
        <w:t>:name</w:t>
      </w:r>
      <w:r>
        <w:rPr>
          <w:rFonts w:ascii="Consolas" w:hAnsi="Consolas"/>
          <w:b/>
          <w:bCs/>
          <w:color w:val="008000"/>
        </w:rPr>
        <w:t xml:space="preserve">="android.permission.INTERNET" </w:t>
      </w:r>
      <w:r>
        <w:rPr>
          <w:rFonts w:ascii="Consolas" w:hAnsi="Consolas"/>
          <w:color w:val="000000"/>
        </w:rPr>
        <w:t>/&gt;</w:t>
      </w:r>
      <w:r>
        <w:rPr>
          <w:rFonts w:ascii="Consolas" w:hAnsi="Consolas"/>
          <w:color w:val="000000"/>
        </w:rPr>
        <w:br/>
        <w:t xml:space="preserve">    &lt;</w:t>
      </w:r>
      <w:r>
        <w:rPr>
          <w:rFonts w:ascii="Consolas" w:hAnsi="Consolas"/>
          <w:b/>
          <w:bCs/>
          <w:color w:val="000080"/>
        </w:rPr>
        <w:t xml:space="preserve">uses-permission </w:t>
      </w:r>
      <w:r>
        <w:rPr>
          <w:rFonts w:ascii="Consolas" w:hAnsi="Consolas"/>
          <w:b/>
          <w:bCs/>
          <w:color w:val="660E7A"/>
        </w:rPr>
        <w:t>android</w:t>
      </w:r>
      <w:r>
        <w:rPr>
          <w:rFonts w:ascii="Consolas" w:hAnsi="Consolas"/>
          <w:b/>
          <w:bCs/>
          <w:color w:val="0000FF"/>
        </w:rPr>
        <w:t>:name</w:t>
      </w:r>
      <w:r>
        <w:rPr>
          <w:rFonts w:ascii="Consolas" w:hAnsi="Consolas"/>
          <w:b/>
          <w:bCs/>
          <w:color w:val="008000"/>
        </w:rPr>
        <w:t xml:space="preserve">="android.permission.CAMERA" </w:t>
      </w:r>
      <w:r>
        <w:rPr>
          <w:rFonts w:ascii="Consolas" w:hAnsi="Consolas"/>
          <w:color w:val="000000"/>
        </w:rPr>
        <w:t>/&gt;</w:t>
      </w:r>
      <w:r>
        <w:rPr>
          <w:rFonts w:ascii="Consolas" w:hAnsi="Consolas"/>
          <w:color w:val="000000"/>
        </w:rPr>
        <w:br/>
        <w:t xml:space="preserve">    &lt;</w:t>
      </w:r>
      <w:r>
        <w:rPr>
          <w:rFonts w:ascii="Consolas" w:hAnsi="Consolas"/>
          <w:b/>
          <w:bCs/>
          <w:color w:val="000080"/>
        </w:rPr>
        <w:t xml:space="preserve">uses-feature </w:t>
      </w:r>
      <w:r>
        <w:rPr>
          <w:rFonts w:ascii="Consolas" w:hAnsi="Consolas"/>
          <w:b/>
          <w:bCs/>
          <w:color w:val="660E7A"/>
        </w:rPr>
        <w:t>android</w:t>
      </w:r>
      <w:r>
        <w:rPr>
          <w:rFonts w:ascii="Consolas" w:hAnsi="Consolas"/>
          <w:b/>
          <w:bCs/>
          <w:color w:val="0000FF"/>
        </w:rPr>
        <w:t>:name</w:t>
      </w:r>
      <w:r>
        <w:rPr>
          <w:rFonts w:ascii="Consolas" w:hAnsi="Consolas"/>
          <w:b/>
          <w:bCs/>
          <w:color w:val="008000"/>
        </w:rPr>
        <w:t xml:space="preserve">="android.hardware.camera" </w:t>
      </w:r>
      <w:r>
        <w:rPr>
          <w:rFonts w:ascii="Consolas" w:hAnsi="Consolas"/>
          <w:color w:val="000000"/>
        </w:rPr>
        <w:t>/&gt;</w:t>
      </w:r>
      <w:r>
        <w:rPr>
          <w:rFonts w:ascii="Consolas" w:hAnsi="Consolas"/>
          <w:color w:val="000000"/>
        </w:rPr>
        <w:br/>
        <w:t xml:space="preserve">    &lt;</w:t>
      </w:r>
      <w:r>
        <w:rPr>
          <w:rFonts w:ascii="Consolas" w:hAnsi="Consolas"/>
          <w:b/>
          <w:bCs/>
          <w:color w:val="000080"/>
        </w:rPr>
        <w:t xml:space="preserve">uses-permission </w:t>
      </w:r>
      <w:r>
        <w:rPr>
          <w:rFonts w:ascii="Consolas" w:hAnsi="Consolas"/>
          <w:b/>
          <w:bCs/>
          <w:color w:val="660E7A"/>
        </w:rPr>
        <w:t>android</w:t>
      </w:r>
      <w:r>
        <w:rPr>
          <w:rFonts w:ascii="Consolas" w:hAnsi="Consolas"/>
          <w:b/>
          <w:bCs/>
          <w:color w:val="0000FF"/>
        </w:rPr>
        <w:t>:name</w:t>
      </w:r>
      <w:r>
        <w:rPr>
          <w:rFonts w:ascii="Consolas" w:hAnsi="Consolas"/>
          <w:b/>
          <w:bCs/>
          <w:color w:val="008000"/>
        </w:rPr>
        <w:t xml:space="preserve">="android.permission.WRITE_EXTERNAL_STORAGE" </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application</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:usesCleartextTraffic</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:allowBackup</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:icon</w:t>
      </w:r>
      <w:r>
        <w:rPr>
          <w:rFonts w:ascii="Consolas" w:hAnsi="Consolas"/>
          <w:b/>
          <w:bCs/>
          <w:color w:val="008000"/>
        </w:rPr>
        <w:t>="@drawable/ic_launcher"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:label</w:t>
      </w:r>
      <w:r>
        <w:rPr>
          <w:rFonts w:ascii="Consolas" w:hAnsi="Consolas"/>
          <w:b/>
          <w:bCs/>
          <w:color w:val="008000"/>
        </w:rPr>
        <w:t>="@string/app_name"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:roundIcon</w:t>
      </w:r>
      <w:r>
        <w:rPr>
          <w:rFonts w:ascii="Consolas" w:hAnsi="Consolas"/>
          <w:b/>
          <w:bCs/>
          <w:color w:val="008000"/>
        </w:rPr>
        <w:t>="@mipmap/ic_launcher_round"</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:supportsRtl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w:t>
      </w:r>
      <w:r>
        <w:rPr>
          <w:rFonts w:ascii="Consolas" w:hAnsi="Consolas"/>
          <w:color w:val="000000"/>
        </w:rPr>
        <w:t>&gt;</w:t>
      </w:r>
      <w:r>
        <w:rPr>
          <w:rFonts w:ascii="Consolas" w:hAnsi="Consolas"/>
          <w:color w:val="000000"/>
        </w:rPr>
        <w:br/>
        <w:t xml:space="preserve">        &lt;</w:t>
      </w:r>
      <w:r>
        <w:rPr>
          <w:rFonts w:ascii="Consolas" w:hAnsi="Consolas"/>
          <w:b/>
          <w:bCs/>
          <w:color w:val="000080"/>
        </w:rPr>
        <w:t xml:space="preserve">activity </w:t>
      </w:r>
      <w:r>
        <w:rPr>
          <w:rFonts w:ascii="Consolas" w:hAnsi="Consolas"/>
          <w:b/>
          <w:bCs/>
          <w:color w:val="660E7A"/>
        </w:rPr>
        <w:t>android</w:t>
      </w:r>
      <w:r>
        <w:rPr>
          <w:rFonts w:ascii="Consolas" w:hAnsi="Consolas"/>
          <w:b/>
          <w:bCs/>
          <w:color w:val="0000FF"/>
        </w:rPr>
        <w:t>:name</w:t>
      </w:r>
      <w:r>
        <w:rPr>
          <w:rFonts w:ascii="Consolas" w:hAnsi="Consolas"/>
          <w:b/>
          <w:bCs/>
          <w:color w:val="008000"/>
        </w:rPr>
        <w:t>="com.Quiz.OnlineQuizSystem.MainActivity"</w:t>
      </w:r>
      <w:r>
        <w:rPr>
          <w:rFonts w:ascii="Consolas" w:hAnsi="Consolas"/>
          <w:color w:val="000000"/>
        </w:rPr>
        <w:t>&gt;&lt;/</w:t>
      </w:r>
      <w:r>
        <w:rPr>
          <w:rFonts w:ascii="Consolas" w:hAnsi="Consolas"/>
          <w:b/>
          <w:bCs/>
          <w:color w:val="000080"/>
        </w:rPr>
        <w:t>activity</w:t>
      </w:r>
      <w:r>
        <w:rPr>
          <w:rFonts w:ascii="Consolas" w:hAnsi="Consolas"/>
          <w:color w:val="000000"/>
        </w:rPr>
        <w:t>&gt;</w:t>
      </w:r>
      <w:r>
        <w:rPr>
          <w:rFonts w:ascii="Consolas" w:hAnsi="Consolas"/>
          <w:color w:val="000000"/>
        </w:rPr>
        <w:br/>
        <w:t xml:space="preserve">        &lt;</w:t>
      </w:r>
      <w:r>
        <w:rPr>
          <w:rFonts w:ascii="Consolas" w:hAnsi="Consolas"/>
          <w:b/>
          <w:bCs/>
          <w:color w:val="000080"/>
        </w:rPr>
        <w:t xml:space="preserve">activity </w:t>
      </w:r>
      <w:r>
        <w:rPr>
          <w:rFonts w:ascii="Consolas" w:hAnsi="Consolas"/>
          <w:b/>
          <w:bCs/>
          <w:color w:val="660E7A"/>
        </w:rPr>
        <w:t>android</w:t>
      </w:r>
      <w:r>
        <w:rPr>
          <w:rFonts w:ascii="Consolas" w:hAnsi="Consolas"/>
          <w:b/>
          <w:bCs/>
          <w:color w:val="0000FF"/>
        </w:rPr>
        <w:t>:name</w:t>
      </w:r>
      <w:r>
        <w:rPr>
          <w:rFonts w:ascii="Consolas" w:hAnsi="Consolas"/>
          <w:b/>
          <w:bCs/>
          <w:color w:val="008000"/>
        </w:rPr>
        <w:t>="com.Quiz.OnlineQuizSystem.splashactivity"</w:t>
      </w:r>
      <w:r>
        <w:rPr>
          <w:rFonts w:ascii="Consolas" w:hAnsi="Consolas"/>
          <w:color w:val="000000"/>
        </w:rPr>
        <w:t>&gt;</w:t>
      </w:r>
      <w:r>
        <w:rPr>
          <w:rFonts w:ascii="Consolas" w:hAnsi="Consolas"/>
          <w:color w:val="000000"/>
        </w:rPr>
        <w:br/>
        <w:t xml:space="preserve">            &lt;</w:t>
      </w:r>
      <w:r>
        <w:rPr>
          <w:rFonts w:ascii="Consolas" w:hAnsi="Consolas"/>
          <w:b/>
          <w:bCs/>
          <w:color w:val="000080"/>
        </w:rPr>
        <w:t>intent-filter</w:t>
      </w:r>
      <w:r>
        <w:rPr>
          <w:rFonts w:ascii="Consolas" w:hAnsi="Consolas"/>
          <w:color w:val="000000"/>
        </w:rPr>
        <w:t>&gt;</w:t>
      </w:r>
      <w:r>
        <w:rPr>
          <w:rFonts w:ascii="Consolas" w:hAnsi="Consolas"/>
          <w:color w:val="000000"/>
        </w:rPr>
        <w:br/>
        <w:t xml:space="preserve">                &lt;</w:t>
      </w:r>
      <w:r>
        <w:rPr>
          <w:rFonts w:ascii="Consolas" w:hAnsi="Consolas"/>
          <w:b/>
          <w:bCs/>
          <w:color w:val="000080"/>
        </w:rPr>
        <w:t xml:space="preserve">action </w:t>
      </w:r>
      <w:r>
        <w:rPr>
          <w:rFonts w:ascii="Consolas" w:hAnsi="Consolas"/>
          <w:b/>
          <w:bCs/>
          <w:color w:val="660E7A"/>
        </w:rPr>
        <w:t>android</w:t>
      </w:r>
      <w:r>
        <w:rPr>
          <w:rFonts w:ascii="Consolas" w:hAnsi="Consolas"/>
          <w:b/>
          <w:bCs/>
          <w:color w:val="0000FF"/>
        </w:rPr>
        <w:t>:name</w:t>
      </w:r>
      <w:r>
        <w:rPr>
          <w:rFonts w:ascii="Consolas" w:hAnsi="Consolas"/>
          <w:b/>
          <w:bCs/>
          <w:color w:val="008000"/>
        </w:rPr>
        <w:t xml:space="preserve">="android.intent.action.MAIN" </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 xml:space="preserve">category </w:t>
      </w:r>
      <w:r>
        <w:rPr>
          <w:rFonts w:ascii="Consolas" w:hAnsi="Consolas"/>
          <w:b/>
          <w:bCs/>
          <w:color w:val="660E7A"/>
        </w:rPr>
        <w:t>android</w:t>
      </w:r>
      <w:r>
        <w:rPr>
          <w:rFonts w:ascii="Consolas" w:hAnsi="Consolas"/>
          <w:b/>
          <w:bCs/>
          <w:color w:val="0000FF"/>
        </w:rPr>
        <w:t>:name</w:t>
      </w:r>
      <w:r>
        <w:rPr>
          <w:rFonts w:ascii="Consolas" w:hAnsi="Consolas"/>
          <w:b/>
          <w:bCs/>
          <w:color w:val="008000"/>
        </w:rPr>
        <w:t xml:space="preserve">="android.intent.category.LAUNCHER" </w:t>
      </w:r>
      <w:r>
        <w:rPr>
          <w:rFonts w:ascii="Consolas" w:hAnsi="Consolas"/>
          <w:color w:val="000000"/>
        </w:rPr>
        <w:t>/&gt;</w:t>
      </w:r>
      <w:r>
        <w:rPr>
          <w:rFonts w:ascii="Consolas" w:hAnsi="Consolas"/>
          <w:color w:val="000000"/>
        </w:rPr>
        <w:br/>
        <w:t xml:space="preserve">            &lt;/</w:t>
      </w:r>
      <w:r>
        <w:rPr>
          <w:rFonts w:ascii="Consolas" w:hAnsi="Consolas"/>
          <w:b/>
          <w:bCs/>
          <w:color w:val="000080"/>
        </w:rPr>
        <w:t>intent-filter</w:t>
      </w:r>
      <w:r>
        <w:rPr>
          <w:rFonts w:ascii="Consolas" w:hAnsi="Consolas"/>
          <w:color w:val="000000"/>
        </w:rPr>
        <w:t>&gt;</w:t>
      </w:r>
      <w:r>
        <w:rPr>
          <w:rFonts w:ascii="Consolas" w:hAnsi="Consolas"/>
          <w:color w:val="000000"/>
        </w:rPr>
        <w:br/>
        <w:t xml:space="preserve">        &lt;/</w:t>
      </w:r>
      <w:r>
        <w:rPr>
          <w:rFonts w:ascii="Consolas" w:hAnsi="Consolas"/>
          <w:b/>
          <w:bCs/>
          <w:color w:val="000080"/>
        </w:rPr>
        <w:t>activity</w:t>
      </w:r>
      <w:r>
        <w:rPr>
          <w:rFonts w:ascii="Consolas" w:hAnsi="Consolas"/>
          <w:color w:val="000000"/>
        </w:rPr>
        <w:t>&gt;</w:t>
      </w:r>
      <w:r>
        <w:rPr>
          <w:rFonts w:ascii="Consolas" w:hAnsi="Consolas"/>
          <w:color w:val="000000"/>
        </w:rPr>
        <w:br/>
        <w:t xml:space="preserve">    &lt;/</w:t>
      </w:r>
      <w:r>
        <w:rPr>
          <w:rFonts w:ascii="Consolas" w:hAnsi="Consolas"/>
          <w:b/>
          <w:bCs/>
          <w:color w:val="000080"/>
        </w:rPr>
        <w:t>application</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manifest</w:t>
      </w:r>
      <w:r>
        <w:rPr>
          <w:rFonts w:ascii="Consolas" w:hAnsi="Consolas"/>
          <w:color w:val="000000"/>
        </w:rPr>
        <w:t>&gt;</w:t>
      </w: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916709">
      <w:pPr>
        <w:pStyle w:val="HTMLPreformatted"/>
        <w:shd w:val="clear" w:color="auto" w:fill="FFFFFF"/>
        <w:ind w:left="360"/>
        <w:rPr>
          <w:rFonts w:ascii="Consolas" w:hAnsi="Consolas"/>
          <w:color w:val="000000"/>
        </w:rPr>
      </w:pPr>
    </w:p>
    <w:p w:rsidR="001662C9" w:rsidRDefault="001662C9" w:rsidP="001662C9">
      <w:pPr>
        <w:spacing w:line="276" w:lineRule="auto"/>
        <w:jc w:val="both"/>
        <w:rPr>
          <w:b/>
          <w:color w:val="333366" w:themeColor="accent2"/>
          <w:sz w:val="32"/>
        </w:rPr>
      </w:pPr>
      <w:r w:rsidRPr="006621AA">
        <w:rPr>
          <w:b/>
          <w:color w:val="333366" w:themeColor="accent2"/>
          <w:sz w:val="32"/>
        </w:rPr>
        <w:lastRenderedPageBreak/>
        <w:t>3</w:t>
      </w:r>
      <w:r>
        <w:rPr>
          <w:b/>
          <w:color w:val="333366" w:themeColor="accent2"/>
          <w:sz w:val="32"/>
        </w:rPr>
        <w:t>.2. Database</w:t>
      </w:r>
    </w:p>
    <w:p w:rsidR="001662C9" w:rsidRPr="001662C9" w:rsidRDefault="001662C9" w:rsidP="001662C9">
      <w:pPr>
        <w:spacing w:line="276" w:lineRule="auto"/>
        <w:ind w:firstLine="360"/>
        <w:jc w:val="both"/>
        <w:rPr>
          <w:b/>
          <w:color w:val="000000" w:themeColor="text1"/>
        </w:rPr>
      </w:pPr>
      <w:r w:rsidRPr="001662C9">
        <w:rPr>
          <w:b/>
          <w:color w:val="000000" w:themeColor="text1"/>
        </w:rPr>
        <w:t>D</w:t>
      </w:r>
      <w:r>
        <w:rPr>
          <w:b/>
          <w:color w:val="000000" w:themeColor="text1"/>
        </w:rPr>
        <w:t>atabase projekdt_quiz</w:t>
      </w:r>
    </w:p>
    <w:p w:rsidR="00916709" w:rsidRDefault="001662C9" w:rsidP="00AA52ED">
      <w:pPr>
        <w:pStyle w:val="HTMLPreformatted"/>
        <w:shd w:val="clear" w:color="auto" w:fill="FFFFFF"/>
        <w:ind w:left="360"/>
        <w:rPr>
          <w:rFonts w:ascii="Times New Roman" w:hAnsi="Times New Roman" w:cs="Times New Roman"/>
          <w:b/>
          <w:color w:val="000000"/>
          <w:sz w:val="32"/>
          <w:szCs w:val="28"/>
          <w:lang w:val="en-US"/>
        </w:rPr>
      </w:pPr>
      <w:r>
        <w:rPr>
          <w:noProof/>
        </w:rPr>
        <w:drawing>
          <wp:inline distT="0" distB="0" distL="0" distR="0" wp14:anchorId="3CF157A3" wp14:editId="41BBFBF5">
            <wp:extent cx="6515100" cy="30384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5100" cy="3038475"/>
                    </a:xfrm>
                    <a:prstGeom prst="rect">
                      <a:avLst/>
                    </a:prstGeom>
                  </pic:spPr>
                </pic:pic>
              </a:graphicData>
            </a:graphic>
          </wp:inline>
        </w:drawing>
      </w:r>
    </w:p>
    <w:p w:rsidR="001662C9" w:rsidRPr="001662C9" w:rsidRDefault="001662C9" w:rsidP="00AA52ED">
      <w:pPr>
        <w:pStyle w:val="HTMLPreformatted"/>
        <w:shd w:val="clear" w:color="auto" w:fill="FFFFFF"/>
        <w:ind w:left="360"/>
        <w:rPr>
          <w:rFonts w:ascii="Times New Roman" w:hAnsi="Times New Roman" w:cs="Times New Roman"/>
          <w:b/>
          <w:noProof/>
          <w:sz w:val="24"/>
          <w:lang w:val="en-US"/>
        </w:rPr>
      </w:pPr>
      <w:r>
        <w:rPr>
          <w:rFonts w:ascii="Times New Roman" w:hAnsi="Times New Roman" w:cs="Times New Roman"/>
          <w:b/>
          <w:noProof/>
          <w:sz w:val="24"/>
          <w:lang w:val="en-US"/>
        </w:rPr>
        <w:t>Tabel admin</w:t>
      </w:r>
    </w:p>
    <w:p w:rsidR="001662C9" w:rsidRDefault="001662C9" w:rsidP="00AA52ED">
      <w:pPr>
        <w:pStyle w:val="HTMLPreformatted"/>
        <w:shd w:val="clear" w:color="auto" w:fill="FFFFFF"/>
        <w:ind w:left="360"/>
        <w:rPr>
          <w:rFonts w:ascii="Times New Roman" w:hAnsi="Times New Roman" w:cs="Times New Roman"/>
          <w:b/>
          <w:color w:val="000000"/>
          <w:sz w:val="32"/>
          <w:szCs w:val="28"/>
          <w:lang w:val="en-US"/>
        </w:rPr>
      </w:pPr>
      <w:r>
        <w:rPr>
          <w:noProof/>
        </w:rPr>
        <w:drawing>
          <wp:inline distT="0" distB="0" distL="0" distR="0" wp14:anchorId="3939B1EB" wp14:editId="72B9862D">
            <wp:extent cx="5114925" cy="7334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4925" cy="733425"/>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sidRPr="001662C9">
        <w:rPr>
          <w:rFonts w:ascii="Times New Roman" w:hAnsi="Times New Roman" w:cs="Times New Roman"/>
          <w:b/>
          <w:color w:val="000000"/>
          <w:sz w:val="24"/>
          <w:szCs w:val="28"/>
          <w:lang w:val="en-US"/>
        </w:rPr>
        <w:t>Tabel user</w:t>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noProof/>
        </w:rPr>
        <w:drawing>
          <wp:inline distT="0" distB="0" distL="0" distR="0" wp14:anchorId="75CD550A" wp14:editId="49EB0F88">
            <wp:extent cx="6515100" cy="20358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2035810"/>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rFonts w:ascii="Times New Roman" w:hAnsi="Times New Roman" w:cs="Times New Roman"/>
          <w:b/>
          <w:color w:val="000000"/>
          <w:sz w:val="24"/>
          <w:szCs w:val="28"/>
          <w:lang w:val="en-US"/>
        </w:rPr>
        <w:lastRenderedPageBreak/>
        <w:t>Tabel history</w:t>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noProof/>
        </w:rPr>
        <w:drawing>
          <wp:inline distT="0" distB="0" distL="0" distR="0" wp14:anchorId="717322F5" wp14:editId="54C51F34">
            <wp:extent cx="6515100" cy="28143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5100" cy="2814320"/>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rFonts w:ascii="Times New Roman" w:hAnsi="Times New Roman" w:cs="Times New Roman"/>
          <w:b/>
          <w:color w:val="000000"/>
          <w:sz w:val="24"/>
          <w:szCs w:val="28"/>
          <w:lang w:val="en-US"/>
        </w:rPr>
        <w:t>Tabel Rank</w:t>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noProof/>
        </w:rPr>
        <w:drawing>
          <wp:inline distT="0" distB="0" distL="0" distR="0" wp14:anchorId="38710CC0" wp14:editId="0B409994">
            <wp:extent cx="5295900" cy="26003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600325"/>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rFonts w:ascii="Times New Roman" w:hAnsi="Times New Roman" w:cs="Times New Roman"/>
          <w:b/>
          <w:color w:val="000000"/>
          <w:sz w:val="24"/>
          <w:szCs w:val="28"/>
          <w:lang w:val="en-US"/>
        </w:rPr>
        <w:t>Tabel quiz</w:t>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noProof/>
        </w:rPr>
        <w:drawing>
          <wp:inline distT="0" distB="0" distL="0" distR="0" wp14:anchorId="125C0C9F" wp14:editId="4A4A697D">
            <wp:extent cx="6515100" cy="133921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5100" cy="1339215"/>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rFonts w:ascii="Times New Roman" w:hAnsi="Times New Roman" w:cs="Times New Roman"/>
          <w:b/>
          <w:color w:val="000000"/>
          <w:sz w:val="24"/>
          <w:szCs w:val="28"/>
          <w:lang w:val="en-US"/>
        </w:rPr>
        <w:lastRenderedPageBreak/>
        <w:t>Tabel question</w:t>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noProof/>
        </w:rPr>
        <w:drawing>
          <wp:inline distT="0" distB="0" distL="0" distR="0" wp14:anchorId="34A64DD6" wp14:editId="2C8677CD">
            <wp:extent cx="6515100" cy="27063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5100" cy="2706370"/>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rFonts w:ascii="Times New Roman" w:hAnsi="Times New Roman" w:cs="Times New Roman"/>
          <w:b/>
          <w:color w:val="000000"/>
          <w:sz w:val="24"/>
          <w:szCs w:val="28"/>
          <w:lang w:val="en-US"/>
        </w:rPr>
        <w:t>Tabel option</w:t>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noProof/>
        </w:rPr>
        <w:drawing>
          <wp:inline distT="0" distB="0" distL="0" distR="0" wp14:anchorId="35DF8993" wp14:editId="30790291">
            <wp:extent cx="6305550" cy="3695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5550" cy="3695700"/>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rFonts w:ascii="Times New Roman" w:hAnsi="Times New Roman" w:cs="Times New Roman"/>
          <w:b/>
          <w:color w:val="000000"/>
          <w:sz w:val="24"/>
          <w:szCs w:val="28"/>
          <w:lang w:val="en-US"/>
        </w:rPr>
        <w:t>Tabel feedback</w:t>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noProof/>
        </w:rPr>
        <w:drawing>
          <wp:inline distT="0" distB="0" distL="0" distR="0" wp14:anchorId="58ECA88A" wp14:editId="38339AE2">
            <wp:extent cx="6202018" cy="74803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03150" cy="748167"/>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1662C9">
      <w:pPr>
        <w:pStyle w:val="HTMLPreformatted"/>
        <w:shd w:val="clear" w:color="auto" w:fill="FFFFFF"/>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rFonts w:ascii="Times New Roman" w:hAnsi="Times New Roman" w:cs="Times New Roman"/>
          <w:b/>
          <w:color w:val="000000"/>
          <w:sz w:val="24"/>
          <w:szCs w:val="28"/>
          <w:lang w:val="en-US"/>
        </w:rPr>
        <w:lastRenderedPageBreak/>
        <w:t>Tabel answer</w:t>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noProof/>
        </w:rPr>
        <w:drawing>
          <wp:inline distT="0" distB="0" distL="0" distR="0" wp14:anchorId="2EE9D009" wp14:editId="0C1437E6">
            <wp:extent cx="4362450" cy="42195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2450" cy="4219575"/>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rFonts w:ascii="Times New Roman" w:hAnsi="Times New Roman" w:cs="Times New Roman"/>
          <w:b/>
          <w:color w:val="000000"/>
          <w:sz w:val="24"/>
          <w:szCs w:val="28"/>
          <w:lang w:val="en-US"/>
        </w:rPr>
        <w:t>Tabel user-answer</w:t>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r>
        <w:rPr>
          <w:noProof/>
        </w:rPr>
        <w:drawing>
          <wp:inline distT="0" distB="0" distL="0" distR="0" wp14:anchorId="612A8046" wp14:editId="7C9153F2">
            <wp:extent cx="6515100" cy="30473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5100" cy="3047365"/>
                    </a:xfrm>
                    <a:prstGeom prst="rect">
                      <a:avLst/>
                    </a:prstGeom>
                  </pic:spPr>
                </pic:pic>
              </a:graphicData>
            </a:graphic>
          </wp:inline>
        </w:drawing>
      </w: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1662C9" w:rsidRDefault="001662C9" w:rsidP="00AA52ED">
      <w:pPr>
        <w:pStyle w:val="HTMLPreformatted"/>
        <w:shd w:val="clear" w:color="auto" w:fill="FFFFFF"/>
        <w:ind w:left="360"/>
        <w:rPr>
          <w:rFonts w:ascii="Times New Roman" w:hAnsi="Times New Roman" w:cs="Times New Roman"/>
          <w:b/>
          <w:color w:val="000000"/>
          <w:sz w:val="24"/>
          <w:szCs w:val="28"/>
          <w:lang w:val="en-US"/>
        </w:rPr>
      </w:pPr>
    </w:p>
    <w:p w:rsidR="00AA52ED" w:rsidRPr="00AD626A" w:rsidRDefault="00AA52ED" w:rsidP="001662C9">
      <w:pPr>
        <w:tabs>
          <w:tab w:val="left" w:pos="10260"/>
        </w:tabs>
        <w:spacing w:line="276" w:lineRule="auto"/>
      </w:pPr>
    </w:p>
    <w:p w:rsidR="00386F89" w:rsidRPr="006621AA" w:rsidRDefault="008A29F7" w:rsidP="00386F89">
      <w:pPr>
        <w:spacing w:line="276" w:lineRule="auto"/>
        <w:jc w:val="both"/>
        <w:rPr>
          <w:b/>
          <w:color w:val="333366" w:themeColor="accent2"/>
          <w:sz w:val="32"/>
        </w:rPr>
      </w:pPr>
      <w:r w:rsidRPr="006621AA">
        <w:rPr>
          <w:b/>
          <w:color w:val="333366" w:themeColor="accent2"/>
          <w:sz w:val="32"/>
        </w:rPr>
        <w:lastRenderedPageBreak/>
        <w:t>3</w:t>
      </w:r>
      <w:r w:rsidR="001662C9">
        <w:rPr>
          <w:b/>
          <w:color w:val="333366" w:themeColor="accent2"/>
          <w:sz w:val="32"/>
        </w:rPr>
        <w:t>.3</w:t>
      </w:r>
      <w:r w:rsidR="00C34BF0">
        <w:rPr>
          <w:b/>
          <w:color w:val="333366" w:themeColor="accent2"/>
          <w:sz w:val="32"/>
        </w:rPr>
        <w:t xml:space="preserve">. Analisa </w:t>
      </w:r>
    </w:p>
    <w:p w:rsidR="00460216" w:rsidRDefault="00460216" w:rsidP="00460216">
      <w:pPr>
        <w:pStyle w:val="BodyText"/>
        <w:spacing w:before="132" w:line="276" w:lineRule="auto"/>
        <w:ind w:left="160" w:right="318" w:firstLine="719"/>
        <w:jc w:val="both"/>
      </w:pPr>
      <w:r>
        <w:t>Pada website “</w:t>
      </w:r>
      <w:r>
        <w:rPr>
          <w:lang w:val="en-US"/>
        </w:rPr>
        <w:t>Online Quiz System</w:t>
      </w:r>
      <w:r>
        <w:t>” terdapat beberapa</w:t>
      </w:r>
      <w:r w:rsidR="004C2F1F">
        <w:t xml:space="preserve"> macam</w:t>
      </w:r>
      <w:r>
        <w:t xml:space="preserve"> source code yang digunakan dalam mewujudkan serta menciptakan website yang menarik dan interaktif. Beberapa yang harus dibutuhkan untuk menjalankan website ini dengan baik adalah membuat </w:t>
      </w:r>
      <w:r w:rsidR="004C2F1F">
        <w:t xml:space="preserve">program </w:t>
      </w:r>
      <w:r>
        <w:t>php</w:t>
      </w:r>
      <w:r w:rsidR="004C2F1F">
        <w:t xml:space="preserve">, css, </w:t>
      </w:r>
      <w:r>
        <w:t>j</w:t>
      </w:r>
      <w:r w:rsidR="003D0EB8">
        <w:t>ava</w:t>
      </w:r>
      <w:r>
        <w:t>s</w:t>
      </w:r>
      <w:r w:rsidR="003D0EB8">
        <w:t>cript</w:t>
      </w:r>
      <w:r>
        <w:t xml:space="preserve"> dan bootstrap.</w:t>
      </w:r>
    </w:p>
    <w:p w:rsidR="00460216" w:rsidRDefault="004C2F1F" w:rsidP="00460216">
      <w:pPr>
        <w:pStyle w:val="BodyText"/>
        <w:spacing w:before="1" w:line="276" w:lineRule="auto"/>
        <w:ind w:left="160" w:right="317" w:firstLine="719"/>
        <w:jc w:val="both"/>
      </w:pPr>
      <w:r>
        <w:t>Website</w:t>
      </w:r>
      <w:r w:rsidR="00460216">
        <w:t xml:space="preserve"> ini dimul</w:t>
      </w:r>
      <w:r>
        <w:t>ai dari menampilkan animasi loading</w:t>
      </w:r>
      <w:r w:rsidR="00460216">
        <w:t xml:space="preserve"> </w:t>
      </w:r>
      <w:r>
        <w:t>menggunakan file index.php dan juga style.css</w:t>
      </w:r>
      <w:r w:rsidR="003D0EB8">
        <w:t xml:space="preserve"> untuk tampilannya</w:t>
      </w:r>
      <w:r>
        <w:t xml:space="preserve"> </w:t>
      </w:r>
      <w:r w:rsidR="001D6506">
        <w:t>dengan diiringi musik untuk menambah suasana.</w:t>
      </w:r>
    </w:p>
    <w:p w:rsidR="001D6506" w:rsidRDefault="001D6506" w:rsidP="00460216">
      <w:pPr>
        <w:pStyle w:val="BodyText"/>
        <w:spacing w:before="1" w:line="276" w:lineRule="auto"/>
        <w:ind w:left="160" w:right="317" w:firstLine="719"/>
        <w:jc w:val="both"/>
      </w:pPr>
      <w:r>
        <w:t>Untruk memutar musik background bisa menngunakan sintaks berikut :</w:t>
      </w:r>
    </w:p>
    <w:p w:rsidR="001D6506" w:rsidRPr="00BA6F3F" w:rsidRDefault="001D6506" w:rsidP="001D6506">
      <w:pPr>
        <w:pStyle w:val="BodyText"/>
        <w:spacing w:before="1" w:line="276" w:lineRule="auto"/>
        <w:ind w:left="160" w:right="317" w:hanging="160"/>
        <w:rPr>
          <w:color w:val="3974B8" w:themeColor="accent1"/>
        </w:rPr>
      </w:pPr>
      <w:r w:rsidRPr="00BA6F3F">
        <w:rPr>
          <w:color w:val="3974B8" w:themeColor="accent1"/>
        </w:rPr>
        <w:t xml:space="preserve">    &lt;audio autoplay="autoplay" loop="loop"&gt;&lt;source src="nama file” type="audio/mpeg"&gt;&lt;/audio&gt;</w:t>
      </w:r>
    </w:p>
    <w:p w:rsidR="003D0EB8" w:rsidRDefault="003D0EB8" w:rsidP="003D0EB8">
      <w:pPr>
        <w:pStyle w:val="BodyText"/>
        <w:spacing w:before="1" w:line="276" w:lineRule="auto"/>
        <w:ind w:left="160" w:right="317" w:firstLine="20"/>
        <w:jc w:val="both"/>
      </w:pPr>
      <w:r>
        <w:rPr>
          <w:noProof/>
          <w:lang w:val="id-ID" w:eastAsia="id-ID"/>
        </w:rPr>
        <w:drawing>
          <wp:inline distT="0" distB="0" distL="0" distR="0" wp14:anchorId="095E9910" wp14:editId="6643DD20">
            <wp:extent cx="5645426" cy="29013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1278" cy="2904405"/>
                    </a:xfrm>
                    <a:prstGeom prst="rect">
                      <a:avLst/>
                    </a:prstGeom>
                  </pic:spPr>
                </pic:pic>
              </a:graphicData>
            </a:graphic>
          </wp:inline>
        </w:drawing>
      </w:r>
    </w:p>
    <w:p w:rsidR="001D6506" w:rsidRDefault="001D6506" w:rsidP="003D0EB8">
      <w:pPr>
        <w:pStyle w:val="BodyText"/>
        <w:spacing w:before="1" w:line="276" w:lineRule="auto"/>
        <w:ind w:left="160" w:right="317" w:firstLine="20"/>
        <w:jc w:val="both"/>
      </w:pPr>
      <w:r>
        <w:t>Tampilan ini akan berjalan sekitar 3 detik setelah itu tampilan akan berpindah otomatis ke halaman start0.php</w:t>
      </w:r>
    </w:p>
    <w:p w:rsidR="001D6506" w:rsidRDefault="001D6506" w:rsidP="003D0EB8">
      <w:pPr>
        <w:pStyle w:val="BodyText"/>
        <w:spacing w:before="1" w:line="276" w:lineRule="auto"/>
        <w:ind w:left="160" w:right="317" w:firstLine="20"/>
        <w:jc w:val="both"/>
      </w:pPr>
      <w:r>
        <w:rPr>
          <w:noProof/>
          <w:lang w:val="id-ID" w:eastAsia="id-ID"/>
        </w:rPr>
        <w:drawing>
          <wp:inline distT="0" distB="0" distL="0" distR="0" wp14:anchorId="6B8F655A" wp14:editId="318CB427">
            <wp:extent cx="5827170" cy="2981739"/>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9617" cy="2988108"/>
                    </a:xfrm>
                    <a:prstGeom prst="rect">
                      <a:avLst/>
                    </a:prstGeom>
                  </pic:spPr>
                </pic:pic>
              </a:graphicData>
            </a:graphic>
          </wp:inline>
        </w:drawing>
      </w:r>
    </w:p>
    <w:p w:rsidR="001D6506" w:rsidRDefault="001D6506" w:rsidP="003D0EB8">
      <w:pPr>
        <w:pStyle w:val="BodyText"/>
        <w:spacing w:before="1" w:line="276" w:lineRule="auto"/>
        <w:ind w:left="160" w:right="317" w:firstLine="20"/>
        <w:jc w:val="both"/>
      </w:pPr>
      <w:r>
        <w:lastRenderedPageBreak/>
        <w:t>Pada tampilan selanjutnya yaitu start0.php di halaman ini menampilkan background video dengan diiringi musik yang pastinya akan menarik bagi para user. Untuk mengatur tampilannya sendiri menggunakan file index.css.</w:t>
      </w:r>
    </w:p>
    <w:p w:rsidR="001D6506" w:rsidRDefault="001D6506" w:rsidP="001D6506">
      <w:pPr>
        <w:pStyle w:val="BodyText"/>
        <w:spacing w:before="1" w:line="276" w:lineRule="auto"/>
        <w:ind w:left="160" w:right="317" w:firstLine="719"/>
        <w:jc w:val="both"/>
      </w:pPr>
      <w:r>
        <w:t>Untruk menampilkan video background bisa menngunakan sintaks berikut :</w:t>
      </w:r>
    </w:p>
    <w:p w:rsidR="001D6506" w:rsidRPr="00BA6F3F" w:rsidRDefault="00632461" w:rsidP="00632461">
      <w:pPr>
        <w:pStyle w:val="BodyText"/>
        <w:spacing w:before="1" w:line="276" w:lineRule="auto"/>
        <w:ind w:left="160" w:right="317" w:firstLine="20"/>
        <w:jc w:val="both"/>
        <w:rPr>
          <w:color w:val="3974B8" w:themeColor="accent1"/>
        </w:rPr>
      </w:pPr>
      <w:r w:rsidRPr="00BA6F3F">
        <w:rPr>
          <w:color w:val="3974B8" w:themeColor="accent1"/>
        </w:rPr>
        <w:t>&lt;video id="videoBG" poster="image/Capture.png" autoplay="autoplay" muted="muted" loop="loop"&gt; &lt;source src="video/open.mp4" type="video/mp4"&gt;&lt;/video&gt;</w:t>
      </w:r>
    </w:p>
    <w:p w:rsidR="00632461" w:rsidRDefault="00632461" w:rsidP="00632461">
      <w:pPr>
        <w:pStyle w:val="BodyText"/>
        <w:spacing w:before="1" w:line="276" w:lineRule="auto"/>
        <w:ind w:left="160" w:right="317" w:firstLine="740"/>
        <w:jc w:val="both"/>
      </w:pPr>
      <w:r>
        <w:t>Pada tampilan start0.php juga terdapat sebuah button yang apabila di klik maka halaman akan berpindah ke start.php</w:t>
      </w:r>
    </w:p>
    <w:p w:rsidR="00632461" w:rsidRDefault="00632461" w:rsidP="00632461">
      <w:pPr>
        <w:pStyle w:val="BodyText"/>
        <w:spacing w:before="1" w:line="276" w:lineRule="auto"/>
        <w:ind w:left="160" w:right="317" w:hanging="70"/>
        <w:jc w:val="both"/>
      </w:pPr>
      <w:r>
        <w:rPr>
          <w:noProof/>
          <w:lang w:val="id-ID" w:eastAsia="id-ID"/>
        </w:rPr>
        <w:drawing>
          <wp:inline distT="0" distB="0" distL="0" distR="0" wp14:anchorId="6A0902DE" wp14:editId="2CB90571">
            <wp:extent cx="6230983" cy="24055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6055" cy="2407506"/>
                    </a:xfrm>
                    <a:prstGeom prst="rect">
                      <a:avLst/>
                    </a:prstGeom>
                  </pic:spPr>
                </pic:pic>
              </a:graphicData>
            </a:graphic>
          </wp:inline>
        </w:drawing>
      </w:r>
    </w:p>
    <w:p w:rsidR="00632461" w:rsidRDefault="00632461" w:rsidP="00632461">
      <w:pPr>
        <w:pStyle w:val="BodyText"/>
        <w:spacing w:before="1" w:line="276" w:lineRule="auto"/>
        <w:ind w:left="160" w:right="317" w:hanging="70"/>
        <w:jc w:val="both"/>
      </w:pPr>
      <w:r>
        <w:rPr>
          <w:noProof/>
          <w:lang w:val="id-ID" w:eastAsia="id-ID"/>
        </w:rPr>
        <w:drawing>
          <wp:inline distT="0" distB="0" distL="0" distR="0" wp14:anchorId="09ED7E41" wp14:editId="3E368450">
            <wp:extent cx="6230620" cy="16038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5355" cy="1615322"/>
                    </a:xfrm>
                    <a:prstGeom prst="rect">
                      <a:avLst/>
                    </a:prstGeom>
                  </pic:spPr>
                </pic:pic>
              </a:graphicData>
            </a:graphic>
          </wp:inline>
        </w:drawing>
      </w:r>
    </w:p>
    <w:p w:rsidR="00437CFF" w:rsidRDefault="00632461" w:rsidP="00632461">
      <w:pPr>
        <w:pStyle w:val="BodyText"/>
        <w:spacing w:before="1" w:line="276" w:lineRule="auto"/>
        <w:ind w:left="90" w:right="317" w:firstLine="810"/>
        <w:jc w:val="both"/>
      </w:pPr>
      <w:r>
        <w:t>Pada tampilan start.php juga diiringi oleh musik background seperti pada tampilan-tampilan sebelumnya dan juga background sebuah gambar.</w:t>
      </w:r>
      <w:r w:rsidR="00437CFF">
        <w:t xml:space="preserve"> Di halaman ini terdapat sebuah tombol untuk login ke halaman quiz user disuruh memasukkan username dan password yang sudah didaftarkan, </w:t>
      </w:r>
    </w:p>
    <w:p w:rsidR="00437CFF" w:rsidRDefault="00437CFF" w:rsidP="00437CFF">
      <w:pPr>
        <w:pStyle w:val="BodyText"/>
        <w:spacing w:before="1" w:line="276" w:lineRule="auto"/>
        <w:ind w:left="90" w:right="317"/>
        <w:jc w:val="both"/>
      </w:pPr>
      <w:r>
        <w:rPr>
          <w:noProof/>
          <w:lang w:val="id-ID" w:eastAsia="id-ID"/>
        </w:rPr>
        <w:drawing>
          <wp:inline distT="0" distB="0" distL="0" distR="0" wp14:anchorId="31A528EF" wp14:editId="41AA1414">
            <wp:extent cx="6126480" cy="188810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9662" cy="1892165"/>
                    </a:xfrm>
                    <a:prstGeom prst="rect">
                      <a:avLst/>
                    </a:prstGeom>
                  </pic:spPr>
                </pic:pic>
              </a:graphicData>
            </a:graphic>
          </wp:inline>
        </w:drawing>
      </w:r>
      <w:r>
        <w:t>apabila user belum mempunyai akun maka wajib untuk mengisi form pendaftaran terlebih dahulu.</w:t>
      </w:r>
    </w:p>
    <w:p w:rsidR="00437CFF" w:rsidRDefault="00437CFF" w:rsidP="00437CFF">
      <w:pPr>
        <w:pStyle w:val="BodyText"/>
        <w:spacing w:before="1" w:line="276" w:lineRule="auto"/>
        <w:ind w:left="90" w:right="317"/>
        <w:jc w:val="both"/>
      </w:pPr>
      <w:r>
        <w:rPr>
          <w:noProof/>
          <w:lang w:val="id-ID" w:eastAsia="id-ID"/>
        </w:rPr>
        <w:lastRenderedPageBreak/>
        <w:drawing>
          <wp:inline distT="0" distB="0" distL="0" distR="0" wp14:anchorId="35DD3955" wp14:editId="0569AE87">
            <wp:extent cx="6126480" cy="303159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9396" cy="3033035"/>
                    </a:xfrm>
                    <a:prstGeom prst="rect">
                      <a:avLst/>
                    </a:prstGeom>
                  </pic:spPr>
                </pic:pic>
              </a:graphicData>
            </a:graphic>
          </wp:inline>
        </w:drawing>
      </w:r>
    </w:p>
    <w:p w:rsidR="00437CFF" w:rsidRDefault="00437CFF" w:rsidP="00C34BF0">
      <w:pPr>
        <w:pStyle w:val="BodyText"/>
        <w:spacing w:before="1" w:line="276" w:lineRule="auto"/>
        <w:ind w:left="90" w:right="317"/>
        <w:jc w:val="both"/>
      </w:pPr>
      <w:r>
        <w:t>di bagian bawah pada halaman ini terdapat tombol login untuk admin dan juga feedback.</w:t>
      </w:r>
    </w:p>
    <w:p w:rsidR="00437CFF" w:rsidRDefault="00437CFF" w:rsidP="00437CFF">
      <w:pPr>
        <w:pStyle w:val="BodyText"/>
        <w:spacing w:before="1" w:line="276" w:lineRule="auto"/>
        <w:ind w:right="317" w:firstLine="900"/>
        <w:jc w:val="both"/>
      </w:pPr>
      <w:r>
        <w:t>Setelah user berhasil untuk login maka halaman akan otomatis berpindah ke account.php yang merupakan halaman utama web kuis ini</w:t>
      </w:r>
    </w:p>
    <w:p w:rsidR="00437CFF" w:rsidRDefault="00437CFF" w:rsidP="00437CFF">
      <w:pPr>
        <w:pStyle w:val="BodyText"/>
        <w:spacing w:before="1" w:line="276" w:lineRule="auto"/>
        <w:ind w:right="317"/>
        <w:jc w:val="both"/>
      </w:pPr>
      <w:r>
        <w:rPr>
          <w:noProof/>
          <w:lang w:val="id-ID" w:eastAsia="id-ID"/>
        </w:rPr>
        <w:drawing>
          <wp:inline distT="0" distB="0" distL="0" distR="0" wp14:anchorId="7B41F0E8" wp14:editId="780FD9ED">
            <wp:extent cx="6310930" cy="3252651"/>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5142" cy="3265130"/>
                    </a:xfrm>
                    <a:prstGeom prst="rect">
                      <a:avLst/>
                    </a:prstGeom>
                  </pic:spPr>
                </pic:pic>
              </a:graphicData>
            </a:graphic>
          </wp:inline>
        </w:drawing>
      </w:r>
    </w:p>
    <w:p w:rsidR="00BA6F3F" w:rsidRDefault="00BA6F3F" w:rsidP="00437CFF">
      <w:pPr>
        <w:pStyle w:val="BodyText"/>
        <w:spacing w:before="1" w:line="276" w:lineRule="auto"/>
        <w:ind w:right="317"/>
        <w:jc w:val="both"/>
      </w:pPr>
      <w:r>
        <w:t>Pada bagian atas halaman ini terdapat nama username yang login dan juga tombol logout disebelahnya.</w:t>
      </w:r>
    </w:p>
    <w:p w:rsidR="00BA6F3F" w:rsidRDefault="00BA6F3F" w:rsidP="00BA6F3F">
      <w:pPr>
        <w:pStyle w:val="BodyText"/>
        <w:spacing w:before="1" w:line="276" w:lineRule="auto"/>
        <w:ind w:right="317" w:firstLine="900"/>
        <w:jc w:val="both"/>
      </w:pPr>
      <w:r>
        <w:t>Pada halaman ini juga terdapat beberapa navbar yang mempunyai fungsi masing-masing. Pada navbar Home berisi tabel detail kuis yang tersedia (jumlah soal,penilaian, waktu dan lain-lain) juga terdapat tombol untuk memulai kuis. Dibawahnya terdapat Instruksi umum tentang pengerjaan kuis yang pastinya sangat berguna untuk para user pemula</w:t>
      </w:r>
    </w:p>
    <w:p w:rsidR="00BA6F3F" w:rsidRDefault="00BA6F3F" w:rsidP="00495364">
      <w:pPr>
        <w:pStyle w:val="BodyText"/>
        <w:spacing w:before="1" w:line="276" w:lineRule="auto"/>
        <w:ind w:right="317"/>
        <w:jc w:val="both"/>
      </w:pPr>
      <w:r>
        <w:t>Berikut adalah tampilan dari soal kuis apabila user meng klik tombol start</w:t>
      </w:r>
    </w:p>
    <w:p w:rsidR="00BA6F3F" w:rsidRDefault="00BA6F3F" w:rsidP="00BA6F3F">
      <w:pPr>
        <w:pStyle w:val="BodyText"/>
        <w:spacing w:before="1" w:line="276" w:lineRule="auto"/>
        <w:ind w:right="317"/>
        <w:jc w:val="both"/>
      </w:pPr>
      <w:r>
        <w:rPr>
          <w:noProof/>
          <w:lang w:val="id-ID" w:eastAsia="id-ID"/>
        </w:rPr>
        <w:lastRenderedPageBreak/>
        <w:drawing>
          <wp:inline distT="0" distB="0" distL="0" distR="0" wp14:anchorId="7CA76437" wp14:editId="340D27EC">
            <wp:extent cx="6178732" cy="3429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6841" cy="3439065"/>
                    </a:xfrm>
                    <a:prstGeom prst="rect">
                      <a:avLst/>
                    </a:prstGeom>
                  </pic:spPr>
                </pic:pic>
              </a:graphicData>
            </a:graphic>
          </wp:inline>
        </w:drawing>
      </w:r>
    </w:p>
    <w:p w:rsidR="00BA6F3F" w:rsidRDefault="00BA6F3F" w:rsidP="00495364">
      <w:pPr>
        <w:pStyle w:val="BodyText"/>
        <w:spacing w:before="1" w:line="276" w:lineRule="auto"/>
        <w:ind w:right="317"/>
        <w:jc w:val="both"/>
      </w:pPr>
      <w:r>
        <w:t xml:space="preserve">User harus menekan tombol lock untuk mengunci jawaban </w:t>
      </w:r>
      <w:r w:rsidR="00495364">
        <w:t>yang dirasa benar</w:t>
      </w:r>
    </w:p>
    <w:p w:rsidR="00495364" w:rsidRDefault="00495364" w:rsidP="00495364">
      <w:pPr>
        <w:pStyle w:val="BodyText"/>
        <w:spacing w:before="1" w:line="276" w:lineRule="auto"/>
        <w:ind w:right="317"/>
        <w:jc w:val="both"/>
      </w:pPr>
      <w:r>
        <w:rPr>
          <w:noProof/>
          <w:lang w:val="id-ID" w:eastAsia="id-ID"/>
        </w:rPr>
        <w:drawing>
          <wp:inline distT="0" distB="0" distL="0" distR="0" wp14:anchorId="52A1CAB7" wp14:editId="663618C8">
            <wp:extent cx="6270172" cy="366982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4847" cy="3672559"/>
                    </a:xfrm>
                    <a:prstGeom prst="rect">
                      <a:avLst/>
                    </a:prstGeom>
                  </pic:spPr>
                </pic:pic>
              </a:graphicData>
            </a:graphic>
          </wp:inline>
        </w:drawing>
      </w:r>
    </w:p>
    <w:p w:rsidR="00495364" w:rsidRDefault="00495364" w:rsidP="00495364">
      <w:pPr>
        <w:pStyle w:val="BodyText"/>
        <w:spacing w:before="1" w:line="276" w:lineRule="auto"/>
        <w:ind w:right="317"/>
        <w:jc w:val="both"/>
      </w:pPr>
      <w:r>
        <w:t>Kuis akan otomatis berakhir apabila waktu yang disediakan sudah habis, namun apabila user telah selesai mengerjakan dan masih tersisa waktu maka user dapat menekan tombol finish quiz di bagian atas. Setelah user mengklik tombol tersebut akan muncul pop up verifikasi yang harus diisi oleh user seperti dibawah ini</w:t>
      </w:r>
    </w:p>
    <w:p w:rsidR="00495364" w:rsidRDefault="00495364" w:rsidP="00C34BF0">
      <w:pPr>
        <w:pStyle w:val="BodyText"/>
        <w:spacing w:before="1" w:line="276" w:lineRule="auto"/>
        <w:ind w:right="317" w:firstLine="1440"/>
        <w:jc w:val="both"/>
      </w:pPr>
      <w:r>
        <w:rPr>
          <w:noProof/>
          <w:lang w:val="id-ID" w:eastAsia="id-ID"/>
        </w:rPr>
        <w:lastRenderedPageBreak/>
        <w:drawing>
          <wp:inline distT="0" distB="0" distL="0" distR="0" wp14:anchorId="2109D2C1" wp14:editId="67122032">
            <wp:extent cx="4276725" cy="22860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6725" cy="2286000"/>
                    </a:xfrm>
                    <a:prstGeom prst="rect">
                      <a:avLst/>
                    </a:prstGeom>
                  </pic:spPr>
                </pic:pic>
              </a:graphicData>
            </a:graphic>
          </wp:inline>
        </w:drawing>
      </w:r>
    </w:p>
    <w:p w:rsidR="00593F70" w:rsidRPr="00C34BF0" w:rsidRDefault="00495364" w:rsidP="00495364">
      <w:pPr>
        <w:pStyle w:val="BodyText"/>
        <w:spacing w:before="1" w:line="276" w:lineRule="auto"/>
        <w:ind w:right="317"/>
        <w:jc w:val="both"/>
        <w:rPr>
          <w:noProof/>
          <w:lang w:val="id-ID" w:eastAsia="id-ID"/>
        </w:rPr>
      </w:pPr>
      <w:r>
        <w:t>Selanjutnya akan muncul tampilan hasil kuis yang telah dikerjakan oleh user seperti dibawah ini</w:t>
      </w:r>
      <w:r w:rsidRPr="00495364">
        <w:rPr>
          <w:noProof/>
          <w:lang w:val="id-ID" w:eastAsia="id-ID"/>
        </w:rPr>
        <w:t xml:space="preserve"> </w:t>
      </w:r>
      <w:r>
        <w:rPr>
          <w:noProof/>
          <w:lang w:val="id-ID" w:eastAsia="id-ID"/>
        </w:rPr>
        <w:drawing>
          <wp:inline distT="0" distB="0" distL="0" distR="0" wp14:anchorId="72C5A69B" wp14:editId="7BAA9E81">
            <wp:extent cx="5751444" cy="2851618"/>
            <wp:effectExtent l="0" t="0" r="190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126" cy="2855923"/>
                    </a:xfrm>
                    <a:prstGeom prst="rect">
                      <a:avLst/>
                    </a:prstGeom>
                  </pic:spPr>
                </pic:pic>
              </a:graphicData>
            </a:graphic>
          </wp:inline>
        </w:drawing>
      </w:r>
      <w:r w:rsidR="00593F70">
        <w:rPr>
          <w:noProof/>
          <w:lang w:val="id-ID" w:eastAsia="id-ID"/>
        </w:rPr>
        <w:drawing>
          <wp:inline distT="0" distB="0" distL="0" distR="0" wp14:anchorId="5766E4CD" wp14:editId="06FC24E1">
            <wp:extent cx="5539409" cy="2968929"/>
            <wp:effectExtent l="0" t="0" r="444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678" cy="2976577"/>
                    </a:xfrm>
                    <a:prstGeom prst="rect">
                      <a:avLst/>
                    </a:prstGeom>
                  </pic:spPr>
                </pic:pic>
              </a:graphicData>
            </a:graphic>
          </wp:inline>
        </w:drawing>
      </w:r>
    </w:p>
    <w:p w:rsidR="00593F70" w:rsidRDefault="00593F70" w:rsidP="00495364">
      <w:pPr>
        <w:pStyle w:val="BodyText"/>
        <w:spacing w:before="1" w:line="276" w:lineRule="auto"/>
        <w:ind w:right="317"/>
        <w:jc w:val="both"/>
      </w:pPr>
    </w:p>
    <w:p w:rsidR="00593F70" w:rsidRPr="00593F70" w:rsidRDefault="00593F70" w:rsidP="00495364">
      <w:pPr>
        <w:pStyle w:val="BodyText"/>
        <w:spacing w:before="1" w:line="276" w:lineRule="auto"/>
        <w:ind w:right="317"/>
        <w:jc w:val="both"/>
      </w:pPr>
      <w:r>
        <w:t>Kuis yang telah user kerjakan tidak bisa dikerjakan kembali namun masih bisa untuk melihat hasilnya</w:t>
      </w:r>
    </w:p>
    <w:p w:rsidR="00593F70" w:rsidRDefault="00593F70" w:rsidP="00495364">
      <w:pPr>
        <w:pStyle w:val="BodyText"/>
        <w:spacing w:before="1" w:line="276" w:lineRule="auto"/>
        <w:ind w:right="317"/>
        <w:jc w:val="both"/>
      </w:pPr>
      <w:r>
        <w:rPr>
          <w:noProof/>
          <w:lang w:val="id-ID" w:eastAsia="id-ID"/>
        </w:rPr>
        <w:drawing>
          <wp:inline distT="0" distB="0" distL="0" distR="0" wp14:anchorId="10E30CDB" wp14:editId="341AEEBB">
            <wp:extent cx="6217920" cy="335137"/>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4290" cy="338714"/>
                    </a:xfrm>
                    <a:prstGeom prst="rect">
                      <a:avLst/>
                    </a:prstGeom>
                  </pic:spPr>
                </pic:pic>
              </a:graphicData>
            </a:graphic>
          </wp:inline>
        </w:drawing>
      </w:r>
    </w:p>
    <w:p w:rsidR="00593F70" w:rsidRDefault="00593F70" w:rsidP="00495364">
      <w:pPr>
        <w:pStyle w:val="BodyText"/>
        <w:spacing w:before="1" w:line="276" w:lineRule="auto"/>
        <w:ind w:right="317"/>
        <w:jc w:val="both"/>
      </w:pPr>
    </w:p>
    <w:p w:rsidR="00593F70" w:rsidRDefault="00593F70" w:rsidP="00593F70">
      <w:pPr>
        <w:pStyle w:val="BodyText"/>
        <w:spacing w:before="1" w:line="276" w:lineRule="auto"/>
        <w:ind w:right="317" w:firstLine="900"/>
        <w:jc w:val="both"/>
      </w:pPr>
      <w:r>
        <w:t>Selanjutnya pada navbar My History terdapat tabel yang berisi history dari pengerjaan kuis oleh user seperti gambar dibawah ini</w:t>
      </w:r>
    </w:p>
    <w:p w:rsidR="00593F70" w:rsidRDefault="00593F70" w:rsidP="00593F70">
      <w:pPr>
        <w:pStyle w:val="BodyText"/>
        <w:spacing w:before="1" w:line="276" w:lineRule="auto"/>
        <w:ind w:right="317"/>
        <w:jc w:val="both"/>
      </w:pPr>
      <w:r>
        <w:rPr>
          <w:noProof/>
          <w:lang w:val="id-ID" w:eastAsia="id-ID"/>
        </w:rPr>
        <w:drawing>
          <wp:inline distT="0" distB="0" distL="0" distR="0" wp14:anchorId="05A21E2B" wp14:editId="081A0301">
            <wp:extent cx="6361612" cy="1845860"/>
            <wp:effectExtent l="0" t="0" r="127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7512" cy="1850473"/>
                    </a:xfrm>
                    <a:prstGeom prst="rect">
                      <a:avLst/>
                    </a:prstGeom>
                  </pic:spPr>
                </pic:pic>
              </a:graphicData>
            </a:graphic>
          </wp:inline>
        </w:drawing>
      </w:r>
    </w:p>
    <w:p w:rsidR="00593F70" w:rsidRDefault="00DC6912" w:rsidP="00593F70">
      <w:pPr>
        <w:pStyle w:val="BodyText"/>
        <w:spacing w:before="1" w:line="276" w:lineRule="auto"/>
        <w:ind w:right="317"/>
        <w:jc w:val="both"/>
      </w:pPr>
      <w:r>
        <w:t>Di navbar Rangking terdapat tabel yang berisi Peringkat dari seluruh user yag terdaftar dalam website ini. Peringkat ditentukan oleh jumlah score keseluruhan yang diperoleh setiap user.</w:t>
      </w:r>
    </w:p>
    <w:p w:rsidR="00DC6912" w:rsidRDefault="00DC6912" w:rsidP="00593F70">
      <w:pPr>
        <w:pStyle w:val="BodyText"/>
        <w:spacing w:before="1" w:line="276" w:lineRule="auto"/>
        <w:ind w:right="317"/>
        <w:jc w:val="both"/>
      </w:pPr>
      <w:r>
        <w:rPr>
          <w:noProof/>
          <w:lang w:val="id-ID" w:eastAsia="id-ID"/>
        </w:rPr>
        <w:drawing>
          <wp:inline distT="0" distB="0" distL="0" distR="0" wp14:anchorId="014E5568" wp14:editId="74C47F13">
            <wp:extent cx="6361430" cy="309515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66957" cy="3097841"/>
                    </a:xfrm>
                    <a:prstGeom prst="rect">
                      <a:avLst/>
                    </a:prstGeom>
                  </pic:spPr>
                </pic:pic>
              </a:graphicData>
            </a:graphic>
          </wp:inline>
        </w:drawing>
      </w:r>
    </w:p>
    <w:p w:rsidR="005C0A36" w:rsidRDefault="005C0A36" w:rsidP="00593F70">
      <w:pPr>
        <w:pStyle w:val="BodyText"/>
        <w:spacing w:before="1" w:line="276" w:lineRule="auto"/>
        <w:ind w:right="317"/>
        <w:jc w:val="both"/>
      </w:pPr>
    </w:p>
    <w:p w:rsidR="00DC6912" w:rsidRDefault="00DC6912" w:rsidP="00593F70">
      <w:pPr>
        <w:pStyle w:val="BodyText"/>
        <w:spacing w:before="1" w:line="276" w:lineRule="auto"/>
        <w:ind w:right="317"/>
        <w:jc w:val="both"/>
      </w:pPr>
      <w:r>
        <w:t>Selanjutnya juga terdapat navbar minigames yag pastinya akan berguna jika mahasiswa merasa bosan. Apabila user mengklik pada navbar miigames maka halaman akan otomatis berpindah ke games2.html Di navbar ini terdapat game snake yang pastinya sudah banyak diketahui orang. Berikut adalah tampilannya</w:t>
      </w:r>
    </w:p>
    <w:p w:rsidR="00DC6912" w:rsidRDefault="00DC6912" w:rsidP="00593F70">
      <w:pPr>
        <w:pStyle w:val="BodyText"/>
        <w:spacing w:before="1" w:line="276" w:lineRule="auto"/>
        <w:ind w:right="317"/>
        <w:jc w:val="both"/>
      </w:pPr>
      <w:r>
        <w:rPr>
          <w:noProof/>
          <w:lang w:val="id-ID" w:eastAsia="id-ID"/>
        </w:rPr>
        <w:lastRenderedPageBreak/>
        <w:drawing>
          <wp:inline distT="0" distB="0" distL="0" distR="0" wp14:anchorId="10F02053" wp14:editId="74493E50">
            <wp:extent cx="6219930" cy="2526771"/>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730" cy="2530752"/>
                    </a:xfrm>
                    <a:prstGeom prst="rect">
                      <a:avLst/>
                    </a:prstGeom>
                  </pic:spPr>
                </pic:pic>
              </a:graphicData>
            </a:graphic>
          </wp:inline>
        </w:drawing>
      </w:r>
    </w:p>
    <w:p w:rsidR="00DC6912" w:rsidRDefault="00DC6912" w:rsidP="00593F70">
      <w:pPr>
        <w:pStyle w:val="BodyText"/>
        <w:spacing w:before="1" w:line="276" w:lineRule="auto"/>
        <w:ind w:right="317"/>
        <w:jc w:val="both"/>
      </w:pPr>
      <w:r>
        <w:rPr>
          <w:noProof/>
          <w:lang w:val="id-ID" w:eastAsia="id-ID"/>
        </w:rPr>
        <w:drawing>
          <wp:inline distT="0" distB="0" distL="0" distR="0" wp14:anchorId="7B2531F0" wp14:editId="6233E165">
            <wp:extent cx="6219825" cy="2856512"/>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2379" cy="2857685"/>
                    </a:xfrm>
                    <a:prstGeom prst="rect">
                      <a:avLst/>
                    </a:prstGeom>
                  </pic:spPr>
                </pic:pic>
              </a:graphicData>
            </a:graphic>
          </wp:inline>
        </w:drawing>
      </w:r>
    </w:p>
    <w:p w:rsidR="00DC6912" w:rsidRDefault="00DC6912" w:rsidP="00593F70">
      <w:pPr>
        <w:pStyle w:val="BodyText"/>
        <w:spacing w:before="1" w:line="276" w:lineRule="auto"/>
        <w:ind w:right="317"/>
        <w:jc w:val="both"/>
      </w:pPr>
      <w:r>
        <w:rPr>
          <w:noProof/>
          <w:lang w:val="id-ID" w:eastAsia="id-ID"/>
        </w:rPr>
        <w:drawing>
          <wp:inline distT="0" distB="0" distL="0" distR="0" wp14:anchorId="728579E4" wp14:editId="41497D6C">
            <wp:extent cx="6219825" cy="2638879"/>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8036" cy="2642363"/>
                    </a:xfrm>
                    <a:prstGeom prst="rect">
                      <a:avLst/>
                    </a:prstGeom>
                  </pic:spPr>
                </pic:pic>
              </a:graphicData>
            </a:graphic>
          </wp:inline>
        </w:drawing>
      </w:r>
    </w:p>
    <w:p w:rsidR="00DC6912" w:rsidRDefault="00DC6912" w:rsidP="00593F70">
      <w:pPr>
        <w:pStyle w:val="BodyText"/>
        <w:spacing w:before="1" w:line="276" w:lineRule="auto"/>
        <w:ind w:right="317"/>
        <w:jc w:val="both"/>
      </w:pPr>
    </w:p>
    <w:p w:rsidR="00495364" w:rsidRDefault="005C0A36" w:rsidP="002E34FD">
      <w:pPr>
        <w:pStyle w:val="BodyText"/>
        <w:spacing w:before="1" w:line="276" w:lineRule="auto"/>
        <w:ind w:right="317" w:firstLine="900"/>
        <w:jc w:val="both"/>
      </w:pPr>
      <w:r>
        <w:lastRenderedPageBreak/>
        <w:t>Pada halaman game2.html terdapat beberapa menu games seperti new game untuk memulai permainan</w:t>
      </w:r>
      <w:r w:rsidR="002E34FD">
        <w:t>, settings untuk mengatur permainan disini kita dapat mengatur kecepatan permainan dan juga lainnya yang terakhir yaitu menu quit game dimana jika user meng klik tombol tersebut maka halaman akan otomatis kembali ke account.php (halaman utama kuis)</w:t>
      </w:r>
    </w:p>
    <w:p w:rsidR="002E34FD" w:rsidRDefault="002E34FD" w:rsidP="002E34FD">
      <w:pPr>
        <w:pStyle w:val="BodyText"/>
        <w:spacing w:before="1" w:line="276" w:lineRule="auto"/>
        <w:ind w:right="317" w:firstLine="900"/>
        <w:jc w:val="both"/>
      </w:pPr>
      <w:r>
        <w:t>Pada bagian bawah pada halaman account.php terdapat 2 menu seperti dibawah ini</w:t>
      </w:r>
    </w:p>
    <w:p w:rsidR="002E34FD" w:rsidRDefault="002E34FD" w:rsidP="002E34FD">
      <w:pPr>
        <w:pStyle w:val="BodyText"/>
        <w:spacing w:before="1" w:line="276" w:lineRule="auto"/>
        <w:ind w:right="317"/>
        <w:jc w:val="both"/>
      </w:pPr>
      <w:r>
        <w:rPr>
          <w:noProof/>
          <w:lang w:val="id-ID" w:eastAsia="id-ID"/>
        </w:rPr>
        <w:drawing>
          <wp:inline distT="0" distB="0" distL="0" distR="0" wp14:anchorId="5F983186" wp14:editId="25832897">
            <wp:extent cx="6139543" cy="329955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42660" cy="3301231"/>
                    </a:xfrm>
                    <a:prstGeom prst="rect">
                      <a:avLst/>
                    </a:prstGeom>
                  </pic:spPr>
                </pic:pic>
              </a:graphicData>
            </a:graphic>
          </wp:inline>
        </w:drawing>
      </w:r>
    </w:p>
    <w:p w:rsidR="002E34FD" w:rsidRDefault="002E34FD" w:rsidP="002E34FD">
      <w:pPr>
        <w:pStyle w:val="BodyText"/>
        <w:spacing w:before="1" w:line="276" w:lineRule="auto"/>
        <w:ind w:right="317"/>
        <w:jc w:val="both"/>
      </w:pPr>
      <w:r>
        <w:t>Apabila user meng klik menu Contact Person maka akan muncul pop up berisi informasi dari pembuat website tersebut</w:t>
      </w:r>
    </w:p>
    <w:p w:rsidR="002E34FD" w:rsidRDefault="002E34FD" w:rsidP="002E34FD">
      <w:pPr>
        <w:pStyle w:val="BodyText"/>
        <w:spacing w:before="1" w:line="276" w:lineRule="auto"/>
        <w:ind w:right="317"/>
        <w:jc w:val="both"/>
      </w:pPr>
      <w:r>
        <w:rPr>
          <w:noProof/>
          <w:lang w:val="id-ID" w:eastAsia="id-ID"/>
        </w:rPr>
        <w:drawing>
          <wp:inline distT="0" distB="0" distL="0" distR="0" wp14:anchorId="7647715E" wp14:editId="54E512D2">
            <wp:extent cx="6219930" cy="219334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7715" cy="2196089"/>
                    </a:xfrm>
                    <a:prstGeom prst="rect">
                      <a:avLst/>
                    </a:prstGeom>
                  </pic:spPr>
                </pic:pic>
              </a:graphicData>
            </a:graphic>
          </wp:inline>
        </w:drawing>
      </w:r>
    </w:p>
    <w:p w:rsidR="002E34FD" w:rsidRDefault="002E34FD" w:rsidP="002E34FD">
      <w:pPr>
        <w:pStyle w:val="BodyText"/>
        <w:spacing w:before="1" w:line="276" w:lineRule="auto"/>
        <w:ind w:right="317"/>
        <w:jc w:val="both"/>
      </w:pPr>
      <w:r>
        <w:t>Namun apabila user meng klik menu feedback maka halaman otomatis berpindah ke feedback.php disini user dapat mengirim feedback yang nantinya akan diterima oleh admin</w:t>
      </w:r>
    </w:p>
    <w:p w:rsidR="002E34FD" w:rsidRDefault="002E34FD" w:rsidP="002E34FD">
      <w:pPr>
        <w:pStyle w:val="BodyText"/>
        <w:spacing w:before="1" w:line="276" w:lineRule="auto"/>
        <w:ind w:right="317"/>
        <w:jc w:val="both"/>
      </w:pPr>
      <w:r>
        <w:rPr>
          <w:noProof/>
          <w:lang w:val="id-ID" w:eastAsia="id-ID"/>
        </w:rPr>
        <w:lastRenderedPageBreak/>
        <w:drawing>
          <wp:inline distT="0" distB="0" distL="0" distR="0" wp14:anchorId="6709AE4E" wp14:editId="4D3E3C55">
            <wp:extent cx="6240027" cy="3278143"/>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4527" cy="3280507"/>
                    </a:xfrm>
                    <a:prstGeom prst="rect">
                      <a:avLst/>
                    </a:prstGeom>
                  </pic:spPr>
                </pic:pic>
              </a:graphicData>
            </a:graphic>
          </wp:inline>
        </w:drawing>
      </w:r>
    </w:p>
    <w:p w:rsidR="00B828B4" w:rsidRDefault="00B828B4" w:rsidP="002E34FD">
      <w:pPr>
        <w:pStyle w:val="BodyText"/>
        <w:spacing w:before="1" w:line="276" w:lineRule="auto"/>
        <w:ind w:right="317"/>
        <w:jc w:val="both"/>
      </w:pPr>
      <w:r>
        <w:t>Setelah user mengisi form feedback dan meng klik tombol kirim maka akan muncul tampilan seperti dibawah ini</w:t>
      </w:r>
    </w:p>
    <w:p w:rsidR="00B828B4" w:rsidRDefault="00B828B4" w:rsidP="002E34FD">
      <w:pPr>
        <w:pStyle w:val="BodyText"/>
        <w:spacing w:before="1" w:line="276" w:lineRule="auto"/>
        <w:ind w:right="317"/>
        <w:jc w:val="both"/>
      </w:pPr>
      <w:r>
        <w:rPr>
          <w:noProof/>
          <w:lang w:val="id-ID" w:eastAsia="id-ID"/>
        </w:rPr>
        <w:drawing>
          <wp:inline distT="0" distB="0" distL="0" distR="0" wp14:anchorId="195AA36D" wp14:editId="016262B7">
            <wp:extent cx="6239510" cy="3255978"/>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49344" cy="3261110"/>
                    </a:xfrm>
                    <a:prstGeom prst="rect">
                      <a:avLst/>
                    </a:prstGeom>
                  </pic:spPr>
                </pic:pic>
              </a:graphicData>
            </a:graphic>
          </wp:inline>
        </w:drawing>
      </w:r>
    </w:p>
    <w:p w:rsidR="002E34FD" w:rsidRDefault="00B828B4" w:rsidP="002E34FD">
      <w:pPr>
        <w:pStyle w:val="BodyText"/>
        <w:spacing w:before="1" w:line="276" w:lineRule="auto"/>
        <w:ind w:right="317"/>
        <w:jc w:val="both"/>
      </w:pPr>
      <w:r>
        <w:t>Selanjutnya apabila user meng klik tombol logout maka session akan berakhir dan halaman akaan beralih ke start0.php. Selanjutnya terdapat halaman untuk login admin di start.php setelah mengisi username dan password yang ditentukan maka halaman akan otomatis beralih di halaman admin. Berikut tampilannya</w:t>
      </w:r>
    </w:p>
    <w:p w:rsidR="00B828B4" w:rsidRDefault="00B828B4" w:rsidP="002E34FD">
      <w:pPr>
        <w:pStyle w:val="BodyText"/>
        <w:spacing w:before="1" w:line="276" w:lineRule="auto"/>
        <w:ind w:right="317"/>
        <w:jc w:val="both"/>
      </w:pPr>
      <w:r>
        <w:rPr>
          <w:noProof/>
          <w:lang w:val="id-ID" w:eastAsia="id-ID"/>
        </w:rPr>
        <w:lastRenderedPageBreak/>
        <w:drawing>
          <wp:inline distT="0" distB="0" distL="0" distR="0" wp14:anchorId="7B1B3948" wp14:editId="7C1F122A">
            <wp:extent cx="6221817" cy="3225521"/>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7197" cy="3228310"/>
                    </a:xfrm>
                    <a:prstGeom prst="rect">
                      <a:avLst/>
                    </a:prstGeom>
                  </pic:spPr>
                </pic:pic>
              </a:graphicData>
            </a:graphic>
          </wp:inline>
        </w:drawing>
      </w:r>
    </w:p>
    <w:p w:rsidR="0024303C" w:rsidRDefault="00B828B4" w:rsidP="0024303C">
      <w:pPr>
        <w:pStyle w:val="BodyText"/>
        <w:spacing w:before="1" w:line="276" w:lineRule="auto"/>
        <w:ind w:right="317" w:firstLine="900"/>
        <w:jc w:val="both"/>
      </w:pPr>
      <w:r>
        <w:t>Tampilan pada halaman admin tidak jauh berbeda dengan tampilan pada user, dimana disini juga terdapat beberapa nav bar yang mempunyai fungsi sendiri-sendiri.yang membedakan adalah di halaman admin kita dapat mengakses secara keseluruhan seperti melihat data seluruh user, menghapus user, melihat feedback, menambah dan juga menghapus sebuah kuis.</w:t>
      </w:r>
      <w:r w:rsidR="0024303C">
        <w:t xml:space="preserve"> Pada nav-bar Home berisi tentang informasi kuis yang telah kita buat, disini juga tedapat informasi status dimana kita dapat mengaktifkan atau menonaktifkan kuis tersebut dengan mengklik tombol enable/disable.</w:t>
      </w:r>
    </w:p>
    <w:p w:rsidR="0024303C" w:rsidRDefault="0024303C" w:rsidP="0024303C">
      <w:pPr>
        <w:pStyle w:val="BodyText"/>
        <w:spacing w:before="1" w:line="276" w:lineRule="auto"/>
        <w:ind w:right="317" w:firstLine="900"/>
        <w:jc w:val="both"/>
      </w:pPr>
      <w:r>
        <w:t>Selanjutnya ada navbar users kita dapat melihat informasi tentang user yang sudah terdaftar di website ini</w:t>
      </w:r>
      <w:r w:rsidR="0009484D">
        <w:t xml:space="preserve"> seperti jenis kelamin, NRP, jurusan dan lain-lain</w:t>
      </w:r>
      <w:r>
        <w:t xml:space="preserve">, berikut tampilannya </w:t>
      </w:r>
    </w:p>
    <w:p w:rsidR="00B828B4" w:rsidRDefault="0024303C" w:rsidP="0024303C">
      <w:pPr>
        <w:pStyle w:val="BodyText"/>
        <w:spacing w:before="1" w:line="276" w:lineRule="auto"/>
        <w:ind w:right="317"/>
        <w:jc w:val="both"/>
      </w:pPr>
      <w:r>
        <w:rPr>
          <w:noProof/>
          <w:lang w:val="id-ID" w:eastAsia="id-ID"/>
        </w:rPr>
        <w:drawing>
          <wp:inline distT="0" distB="0" distL="0" distR="0" wp14:anchorId="49EEC45B" wp14:editId="7AE3F47F">
            <wp:extent cx="6221730" cy="2836769"/>
            <wp:effectExtent l="0" t="0" r="762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30473" cy="2840755"/>
                    </a:xfrm>
                    <a:prstGeom prst="rect">
                      <a:avLst/>
                    </a:prstGeom>
                  </pic:spPr>
                </pic:pic>
              </a:graphicData>
            </a:graphic>
          </wp:inline>
        </w:drawing>
      </w:r>
      <w:r>
        <w:t xml:space="preserve">  </w:t>
      </w:r>
    </w:p>
    <w:p w:rsidR="002C700E" w:rsidRDefault="0009484D" w:rsidP="0024303C">
      <w:pPr>
        <w:pStyle w:val="BodyText"/>
        <w:spacing w:before="1" w:line="276" w:lineRule="auto"/>
        <w:ind w:right="317"/>
        <w:jc w:val="both"/>
      </w:pPr>
      <w:r>
        <w:t>Di halaman ini kita juga dapat menghapus akses user tersebut dari database dengan mengklik logo tong sampah di bagian paling kanan</w:t>
      </w:r>
    </w:p>
    <w:p w:rsidR="002C700E" w:rsidRDefault="002C700E" w:rsidP="0024303C">
      <w:pPr>
        <w:pStyle w:val="BodyText"/>
        <w:spacing w:before="1" w:line="276" w:lineRule="auto"/>
        <w:ind w:right="317"/>
        <w:jc w:val="both"/>
      </w:pPr>
    </w:p>
    <w:p w:rsidR="0009484D" w:rsidRDefault="00CE2915" w:rsidP="0024303C">
      <w:pPr>
        <w:pStyle w:val="BodyText"/>
        <w:spacing w:before="1" w:line="276" w:lineRule="auto"/>
        <w:ind w:right="317"/>
        <w:jc w:val="both"/>
      </w:pPr>
      <w:r>
        <w:lastRenderedPageBreak/>
        <w:t>Kemudian pada navbar Leaderboard hampir sama seperti navbar Rangking pada user</w:t>
      </w:r>
      <w:r w:rsidR="0009484D">
        <w:t xml:space="preserve"> </w:t>
      </w:r>
      <w:r>
        <w:t xml:space="preserve">dimana terdapat tabel yang berisi Rangking dari seluruh user yang terdaftar yang diurutkan berdasarkan jumlah score yang telah didapat oleh tiap user . </w:t>
      </w:r>
    </w:p>
    <w:p w:rsidR="00CE2915" w:rsidRDefault="00CE2915" w:rsidP="0024303C">
      <w:pPr>
        <w:pStyle w:val="BodyText"/>
        <w:spacing w:before="1" w:line="276" w:lineRule="auto"/>
        <w:ind w:right="317"/>
        <w:jc w:val="both"/>
      </w:pPr>
      <w:r>
        <w:rPr>
          <w:noProof/>
          <w:lang w:val="id-ID" w:eastAsia="id-ID"/>
        </w:rPr>
        <w:drawing>
          <wp:inline distT="0" distB="0" distL="0" distR="0" wp14:anchorId="5F1E8FFF" wp14:editId="0BED13DA">
            <wp:extent cx="6277221" cy="303460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9501" cy="3045373"/>
                    </a:xfrm>
                    <a:prstGeom prst="rect">
                      <a:avLst/>
                    </a:prstGeom>
                  </pic:spPr>
                </pic:pic>
              </a:graphicData>
            </a:graphic>
          </wp:inline>
        </w:drawing>
      </w:r>
    </w:p>
    <w:p w:rsidR="00CE2915" w:rsidRDefault="00CE2915" w:rsidP="0024303C">
      <w:pPr>
        <w:pStyle w:val="BodyText"/>
        <w:spacing w:before="1" w:line="276" w:lineRule="auto"/>
        <w:ind w:right="317"/>
        <w:jc w:val="both"/>
      </w:pPr>
      <w:r>
        <w:t>Selanjutnya pada navbaar Feedback terdapat tabel yang berisi Feedback yang dikirim user untuk admin</w:t>
      </w:r>
    </w:p>
    <w:p w:rsidR="002301A2" w:rsidRDefault="002301A2" w:rsidP="0024303C">
      <w:pPr>
        <w:pStyle w:val="BodyText"/>
        <w:spacing w:before="1" w:line="276" w:lineRule="auto"/>
        <w:ind w:right="317"/>
        <w:jc w:val="both"/>
      </w:pPr>
      <w:r>
        <w:t>Di tabel juga terdapat informasi tanggal dan waktu kapan feedback itu dikirim, juga terdapat action untuk membuka dan menghapus feedback tersebut</w:t>
      </w:r>
    </w:p>
    <w:p w:rsidR="00CE2915" w:rsidRDefault="00CE2915" w:rsidP="0024303C">
      <w:pPr>
        <w:pStyle w:val="BodyText"/>
        <w:spacing w:before="1" w:line="276" w:lineRule="auto"/>
        <w:ind w:right="317"/>
        <w:jc w:val="both"/>
      </w:pPr>
      <w:r>
        <w:t xml:space="preserve">Berikut adalah tampilannya </w:t>
      </w:r>
      <w:r w:rsidR="002301A2">
        <w:t xml:space="preserve">                           </w:t>
      </w:r>
    </w:p>
    <w:p w:rsidR="00CE2915" w:rsidRDefault="00CE2915" w:rsidP="0024303C">
      <w:pPr>
        <w:pStyle w:val="BodyText"/>
        <w:spacing w:before="1" w:line="276" w:lineRule="auto"/>
        <w:ind w:right="317"/>
        <w:jc w:val="both"/>
      </w:pPr>
      <w:r>
        <w:rPr>
          <w:noProof/>
          <w:lang w:val="id-ID" w:eastAsia="id-ID"/>
        </w:rPr>
        <w:drawing>
          <wp:inline distT="0" distB="0" distL="0" distR="0" wp14:anchorId="5D9F75DC" wp14:editId="68CD266E">
            <wp:extent cx="6276975" cy="2867464"/>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79681" cy="2868700"/>
                    </a:xfrm>
                    <a:prstGeom prst="rect">
                      <a:avLst/>
                    </a:prstGeom>
                  </pic:spPr>
                </pic:pic>
              </a:graphicData>
            </a:graphic>
          </wp:inline>
        </w:drawing>
      </w:r>
    </w:p>
    <w:p w:rsidR="00811371" w:rsidRDefault="00811371" w:rsidP="0024303C">
      <w:pPr>
        <w:pStyle w:val="BodyText"/>
        <w:spacing w:before="1" w:line="276" w:lineRule="auto"/>
        <w:ind w:right="317"/>
        <w:jc w:val="both"/>
        <w:rPr>
          <w:noProof/>
          <w:lang w:val="id-ID" w:eastAsia="id-ID"/>
        </w:rPr>
      </w:pPr>
    </w:p>
    <w:p w:rsidR="00811371" w:rsidRDefault="00811371" w:rsidP="0024303C">
      <w:pPr>
        <w:pStyle w:val="BodyText"/>
        <w:spacing w:before="1" w:line="276" w:lineRule="auto"/>
        <w:ind w:right="317"/>
        <w:jc w:val="both"/>
        <w:rPr>
          <w:noProof/>
          <w:lang w:val="id-ID" w:eastAsia="id-ID"/>
        </w:rPr>
      </w:pPr>
    </w:p>
    <w:p w:rsidR="00811371" w:rsidRDefault="00811371" w:rsidP="0024303C">
      <w:pPr>
        <w:pStyle w:val="BodyText"/>
        <w:spacing w:before="1" w:line="276" w:lineRule="auto"/>
        <w:ind w:right="317"/>
        <w:jc w:val="both"/>
        <w:rPr>
          <w:noProof/>
          <w:lang w:val="id-ID" w:eastAsia="id-ID"/>
        </w:rPr>
      </w:pPr>
    </w:p>
    <w:p w:rsidR="002301A2" w:rsidRDefault="002301A2" w:rsidP="0024303C">
      <w:pPr>
        <w:pStyle w:val="BodyText"/>
        <w:spacing w:before="1" w:line="276" w:lineRule="auto"/>
        <w:ind w:right="317"/>
        <w:jc w:val="both"/>
      </w:pPr>
      <w:r>
        <w:rPr>
          <w:noProof/>
          <w:lang w:val="id-ID" w:eastAsia="id-ID"/>
        </w:rPr>
        <w:lastRenderedPageBreak/>
        <w:drawing>
          <wp:inline distT="0" distB="0" distL="0" distR="0" wp14:anchorId="5D3B5BC9" wp14:editId="7C5BFCF6">
            <wp:extent cx="6398905" cy="2703007"/>
            <wp:effectExtent l="0" t="0" r="190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19769" cy="2711820"/>
                    </a:xfrm>
                    <a:prstGeom prst="rect">
                      <a:avLst/>
                    </a:prstGeom>
                  </pic:spPr>
                </pic:pic>
              </a:graphicData>
            </a:graphic>
          </wp:inline>
        </w:drawing>
      </w:r>
    </w:p>
    <w:p w:rsidR="00811371" w:rsidRDefault="00811371" w:rsidP="0024303C">
      <w:pPr>
        <w:pStyle w:val="BodyText"/>
        <w:spacing w:before="1" w:line="276" w:lineRule="auto"/>
        <w:ind w:right="317"/>
        <w:jc w:val="both"/>
      </w:pPr>
    </w:p>
    <w:p w:rsidR="002301A2" w:rsidRDefault="002301A2" w:rsidP="0024303C">
      <w:pPr>
        <w:pStyle w:val="BodyText"/>
        <w:spacing w:before="1" w:line="276" w:lineRule="auto"/>
        <w:ind w:right="317"/>
        <w:jc w:val="both"/>
      </w:pPr>
      <w:r>
        <w:t xml:space="preserve">Kemudian juga terdapat navbar Add Quiz yang berfungsi untuk menambahkan quiz baru, pada tampilan awal kita disuruh utuk memasukkan detail tentang quiz yang akan kita buat seperti Topik, jumlah soal, penilaian dan waktu </w:t>
      </w:r>
    </w:p>
    <w:p w:rsidR="00811371" w:rsidRDefault="00811371" w:rsidP="0024303C">
      <w:pPr>
        <w:pStyle w:val="BodyText"/>
        <w:spacing w:before="1" w:line="276" w:lineRule="auto"/>
        <w:ind w:right="317"/>
        <w:jc w:val="both"/>
        <w:rPr>
          <w:noProof/>
          <w:lang w:val="id-ID" w:eastAsia="id-ID"/>
        </w:rPr>
      </w:pPr>
    </w:p>
    <w:p w:rsidR="002301A2" w:rsidRDefault="002301A2" w:rsidP="0024303C">
      <w:pPr>
        <w:pStyle w:val="BodyText"/>
        <w:spacing w:before="1" w:line="276" w:lineRule="auto"/>
        <w:ind w:right="317"/>
        <w:jc w:val="both"/>
      </w:pPr>
      <w:r>
        <w:rPr>
          <w:noProof/>
          <w:lang w:val="id-ID" w:eastAsia="id-ID"/>
        </w:rPr>
        <w:drawing>
          <wp:inline distT="0" distB="0" distL="0" distR="0" wp14:anchorId="6773F2CF" wp14:editId="74554AA8">
            <wp:extent cx="6398895" cy="2816512"/>
            <wp:effectExtent l="0" t="0" r="1905"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11510" cy="2822065"/>
                    </a:xfrm>
                    <a:prstGeom prst="rect">
                      <a:avLst/>
                    </a:prstGeom>
                  </pic:spPr>
                </pic:pic>
              </a:graphicData>
            </a:graphic>
          </wp:inline>
        </w:drawing>
      </w:r>
    </w:p>
    <w:p w:rsidR="00811371" w:rsidRDefault="00811371" w:rsidP="0024303C">
      <w:pPr>
        <w:pStyle w:val="BodyText"/>
        <w:spacing w:before="1" w:line="276" w:lineRule="auto"/>
        <w:ind w:right="317"/>
        <w:jc w:val="both"/>
      </w:pPr>
    </w:p>
    <w:p w:rsidR="002301A2" w:rsidRDefault="002301A2" w:rsidP="0024303C">
      <w:pPr>
        <w:pStyle w:val="BodyText"/>
        <w:spacing w:before="1" w:line="276" w:lineRule="auto"/>
        <w:ind w:right="317"/>
        <w:jc w:val="both"/>
      </w:pPr>
      <w:r>
        <w:t>Setelah semua sudah terisi dan mengklik tombol submit maka selanjutnya akan muncul tampilan dimana kita harus memasukkan pertanya</w:t>
      </w:r>
      <w:r w:rsidR="002135E3">
        <w:t>an</w:t>
      </w:r>
      <w:r>
        <w:t>, pilihan jawaban dan juga jawaban yang benar</w:t>
      </w:r>
    </w:p>
    <w:p w:rsidR="002301A2" w:rsidRDefault="002301A2" w:rsidP="0024303C">
      <w:pPr>
        <w:pStyle w:val="BodyText"/>
        <w:spacing w:before="1" w:line="276" w:lineRule="auto"/>
        <w:ind w:right="317"/>
        <w:jc w:val="both"/>
      </w:pPr>
      <w:r>
        <w:rPr>
          <w:noProof/>
          <w:lang w:val="id-ID" w:eastAsia="id-ID"/>
        </w:rPr>
        <w:lastRenderedPageBreak/>
        <w:drawing>
          <wp:inline distT="0" distB="0" distL="0" distR="0" wp14:anchorId="173F632B" wp14:editId="712BD3D9">
            <wp:extent cx="6240027" cy="279949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0027" cy="2799497"/>
                    </a:xfrm>
                    <a:prstGeom prst="rect">
                      <a:avLst/>
                    </a:prstGeom>
                  </pic:spPr>
                </pic:pic>
              </a:graphicData>
            </a:graphic>
          </wp:inline>
        </w:drawing>
      </w:r>
    </w:p>
    <w:p w:rsidR="002135E3" w:rsidRDefault="002135E3" w:rsidP="0024303C">
      <w:pPr>
        <w:pStyle w:val="BodyText"/>
        <w:spacing w:before="1" w:line="276" w:lineRule="auto"/>
        <w:ind w:right="317"/>
        <w:jc w:val="both"/>
      </w:pPr>
      <w:r>
        <w:t>Setelah semua sudah terisi dan sudah mengklik tombol submit maka quiz akan otomatis ditambahkan ke database. Kita dapat mengecek apakah quiz tersebut sudah masuk apa belum melalui navbar Home.</w:t>
      </w:r>
    </w:p>
    <w:p w:rsidR="002135E3" w:rsidRDefault="002135E3" w:rsidP="002135E3">
      <w:pPr>
        <w:pStyle w:val="BodyText"/>
        <w:spacing w:before="1" w:line="276" w:lineRule="auto"/>
        <w:ind w:right="317" w:firstLine="900"/>
        <w:jc w:val="both"/>
      </w:pPr>
      <w:r>
        <w:t>Selanjutnya terdapat navbar Remove quiz yang berfungsi apabila kita ingin menghapus sebuah quiz dari database. Kita dapat menghapus kuis dengan menekan tombol remove disebelah kanan dari quiz</w:t>
      </w:r>
    </w:p>
    <w:p w:rsidR="002135E3" w:rsidRDefault="002135E3" w:rsidP="002135E3">
      <w:pPr>
        <w:pStyle w:val="BodyText"/>
        <w:spacing w:before="1" w:line="276" w:lineRule="auto"/>
        <w:ind w:right="317"/>
        <w:jc w:val="both"/>
      </w:pPr>
      <w:r>
        <w:rPr>
          <w:noProof/>
          <w:lang w:val="id-ID" w:eastAsia="id-ID"/>
        </w:rPr>
        <w:drawing>
          <wp:inline distT="0" distB="0" distL="0" distR="0" wp14:anchorId="55EB3C22" wp14:editId="5E6ACF73">
            <wp:extent cx="6239510" cy="2646014"/>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46378" cy="2648927"/>
                    </a:xfrm>
                    <a:prstGeom prst="rect">
                      <a:avLst/>
                    </a:prstGeom>
                  </pic:spPr>
                </pic:pic>
              </a:graphicData>
            </a:graphic>
          </wp:inline>
        </w:drawing>
      </w:r>
    </w:p>
    <w:p w:rsidR="002135E3" w:rsidRDefault="002135E3" w:rsidP="002135E3">
      <w:pPr>
        <w:pStyle w:val="BodyText"/>
        <w:spacing w:before="1" w:line="276" w:lineRule="auto"/>
        <w:ind w:right="317"/>
        <w:jc w:val="both"/>
      </w:pPr>
      <w:r>
        <w:t>Terakhir, untuk keluar dari halaman admin kita dapat menekan tombol Logout maka session akan berakhir dan halaman akan beralih ke start0.php</w:t>
      </w:r>
    </w:p>
    <w:p w:rsidR="00916709" w:rsidRDefault="00916709" w:rsidP="002135E3">
      <w:pPr>
        <w:pStyle w:val="BodyText"/>
        <w:spacing w:before="1" w:line="276" w:lineRule="auto"/>
        <w:ind w:right="317"/>
        <w:jc w:val="both"/>
      </w:pPr>
    </w:p>
    <w:p w:rsidR="00916709" w:rsidRDefault="00916709" w:rsidP="002135E3">
      <w:pPr>
        <w:pStyle w:val="BodyText"/>
        <w:spacing w:before="1" w:line="276" w:lineRule="auto"/>
        <w:ind w:right="317"/>
        <w:jc w:val="both"/>
      </w:pPr>
    </w:p>
    <w:p w:rsidR="00916709" w:rsidRDefault="00916709" w:rsidP="002135E3">
      <w:pPr>
        <w:pStyle w:val="BodyText"/>
        <w:spacing w:before="1" w:line="276" w:lineRule="auto"/>
        <w:ind w:right="317"/>
        <w:jc w:val="both"/>
      </w:pPr>
    </w:p>
    <w:p w:rsidR="00916709" w:rsidRDefault="00916709" w:rsidP="002135E3">
      <w:pPr>
        <w:pStyle w:val="BodyText"/>
        <w:spacing w:before="1" w:line="276" w:lineRule="auto"/>
        <w:ind w:right="317"/>
        <w:jc w:val="both"/>
      </w:pPr>
    </w:p>
    <w:p w:rsidR="00916709" w:rsidRDefault="00916709" w:rsidP="002135E3">
      <w:pPr>
        <w:pStyle w:val="BodyText"/>
        <w:spacing w:before="1" w:line="276" w:lineRule="auto"/>
        <w:ind w:right="317"/>
        <w:jc w:val="both"/>
      </w:pPr>
    </w:p>
    <w:p w:rsidR="00916709" w:rsidRDefault="00916709" w:rsidP="002135E3">
      <w:pPr>
        <w:pStyle w:val="BodyText"/>
        <w:spacing w:before="1" w:line="276" w:lineRule="auto"/>
        <w:ind w:right="317"/>
        <w:jc w:val="both"/>
      </w:pPr>
    </w:p>
    <w:p w:rsidR="00916709" w:rsidRDefault="00916709" w:rsidP="002135E3">
      <w:pPr>
        <w:pStyle w:val="BodyText"/>
        <w:spacing w:before="1" w:line="276" w:lineRule="auto"/>
        <w:ind w:right="317"/>
        <w:jc w:val="both"/>
      </w:pPr>
    </w:p>
    <w:p w:rsidR="00642203" w:rsidRDefault="00642203" w:rsidP="00642203">
      <w:pPr>
        <w:pStyle w:val="BodyText"/>
        <w:spacing w:before="1" w:line="276" w:lineRule="auto"/>
        <w:ind w:right="317" w:firstLine="900"/>
        <w:jc w:val="both"/>
      </w:pPr>
      <w:r>
        <w:lastRenderedPageBreak/>
        <w:t xml:space="preserve"> Selanjutnya </w:t>
      </w:r>
      <w:r w:rsidR="00916709" w:rsidRPr="00916709">
        <w:t xml:space="preserve">Pada aplikasi android </w:t>
      </w:r>
      <w:r>
        <w:t>OnlineQuizSystem</w:t>
      </w:r>
      <w:r w:rsidR="00916709" w:rsidRPr="00916709">
        <w:t xml:space="preserve">, saya membuatnya menggunakan tampilan webview, dengan cara ini maka saya tidak perlu mengerjakan 2x untuk membuat aplikasi dan website tetapi cukup membuat website saja kita bisa menampilkannya dengan menggunakan webview, tetapi untuk menampilkannya website yang kita buat haruslah responsive sehingga tidak mengganggu tampilan apabila dibuka dilayar yang seukuran HP Android, </w:t>
      </w:r>
    </w:p>
    <w:p w:rsidR="0075084C" w:rsidRDefault="00916709" w:rsidP="0075084C">
      <w:pPr>
        <w:pStyle w:val="BodyText"/>
        <w:spacing w:before="1" w:line="276" w:lineRule="auto"/>
        <w:ind w:right="317" w:firstLine="900"/>
        <w:jc w:val="both"/>
      </w:pPr>
      <w:r w:rsidRPr="00916709">
        <w:t>karena menggunakan bootstrap maka website yang saya buat cukup responsive. Untuk membuat ini kita hanya perlu 1 halaman xml dan 1 halaman java, isi dari xml itu sendiri adalah webview yang kemudian akan kita program pada MainActivity.java.</w:t>
      </w:r>
      <w:r w:rsidR="00642203">
        <w:t xml:space="preserve"> diaplikasi ini juga sya tambahkan tampilan splash screen sebelum masuk ke website kita</w:t>
      </w:r>
      <w:r w:rsidR="0075084C">
        <w:t xml:space="preserve">. Pada program  loadUrl yang kita tuju berupa </w:t>
      </w:r>
      <w:hyperlink r:id="rId56" w:history="1">
        <w:r w:rsidR="0075084C" w:rsidRPr="000E5C70">
          <w:rPr>
            <w:rStyle w:val="Hyperlink"/>
          </w:rPr>
          <w:t>http://brian.projek2d4ta.masuk.web.id/</w:t>
        </w:r>
      </w:hyperlink>
      <w:r w:rsidRPr="00916709">
        <w:t xml:space="preserve">. </w:t>
      </w:r>
    </w:p>
    <w:p w:rsidR="00642203" w:rsidRDefault="00916709" w:rsidP="00642203">
      <w:pPr>
        <w:pStyle w:val="BodyText"/>
        <w:spacing w:before="1" w:line="276" w:lineRule="auto"/>
        <w:ind w:right="317" w:firstLine="900"/>
        <w:jc w:val="both"/>
      </w:pPr>
      <w:r w:rsidRPr="00916709">
        <w:t xml:space="preserve">Berikut adalah beberapa tampilan apabila membuka website </w:t>
      </w:r>
      <w:r w:rsidR="0075084C">
        <w:t xml:space="preserve">OnlineQuizSystem melalui aplikasi android </w:t>
      </w:r>
    </w:p>
    <w:p w:rsidR="0075084C" w:rsidRDefault="00642203" w:rsidP="00642203">
      <w:pPr>
        <w:pStyle w:val="BodyText"/>
        <w:spacing w:before="1" w:line="276" w:lineRule="auto"/>
        <w:ind w:right="317" w:firstLine="900"/>
        <w:jc w:val="center"/>
        <w:rPr>
          <w:noProof/>
          <w:lang w:val="en-US" w:eastAsia="id-ID"/>
        </w:rPr>
      </w:pPr>
      <w:r>
        <w:rPr>
          <w:noProof/>
          <w:lang w:val="id-ID" w:eastAsia="id-ID"/>
        </w:rPr>
        <w:drawing>
          <wp:inline distT="0" distB="0" distL="0" distR="0">
            <wp:extent cx="2069960" cy="4485026"/>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WhatsApp Image 2020-06-13 at 9.42.41 A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3542" cy="4514455"/>
                    </a:xfrm>
                    <a:prstGeom prst="rect">
                      <a:avLst/>
                    </a:prstGeom>
                  </pic:spPr>
                </pic:pic>
              </a:graphicData>
            </a:graphic>
          </wp:inline>
        </w:drawing>
      </w:r>
      <w:r>
        <w:rPr>
          <w:noProof/>
          <w:lang w:val="en-US" w:eastAsia="id-ID"/>
        </w:rPr>
        <w:t xml:space="preserve">  </w:t>
      </w:r>
      <w:r>
        <w:rPr>
          <w:noProof/>
          <w:lang w:val="id-ID" w:eastAsia="id-ID"/>
        </w:rPr>
        <w:drawing>
          <wp:inline distT="0" distB="0" distL="0" distR="0">
            <wp:extent cx="2068363" cy="4481565"/>
            <wp:effectExtent l="0" t="0" r="825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WhatsApp Image 2020-06-13 at 9.42.41 AM (1).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74637" cy="4495158"/>
                    </a:xfrm>
                    <a:prstGeom prst="rect">
                      <a:avLst/>
                    </a:prstGeom>
                  </pic:spPr>
                </pic:pic>
              </a:graphicData>
            </a:graphic>
          </wp:inline>
        </w:drawing>
      </w:r>
    </w:p>
    <w:p w:rsidR="0075084C" w:rsidRDefault="0075084C" w:rsidP="0075084C">
      <w:pPr>
        <w:rPr>
          <w:lang w:eastAsia="id-ID"/>
        </w:rPr>
      </w:pPr>
    </w:p>
    <w:p w:rsidR="0075084C" w:rsidRPr="0075084C" w:rsidRDefault="0075084C" w:rsidP="00811371">
      <w:pPr>
        <w:jc w:val="center"/>
        <w:rPr>
          <w:lang w:eastAsia="id-ID"/>
        </w:rPr>
      </w:pPr>
      <w:r>
        <w:rPr>
          <w:lang w:eastAsia="id-ID"/>
        </w:rPr>
        <w:t>Tampilan diatas menunjukkan logo aplikasi pada smartphone dan juga tamplian slash screen saat aplikasi dibuka</w:t>
      </w:r>
    </w:p>
    <w:p w:rsidR="00642203" w:rsidRDefault="00642203" w:rsidP="00642203">
      <w:pPr>
        <w:pStyle w:val="BodyText"/>
        <w:spacing w:before="1" w:line="276" w:lineRule="auto"/>
        <w:ind w:right="317" w:firstLine="900"/>
        <w:jc w:val="center"/>
        <w:rPr>
          <w:noProof/>
          <w:lang w:val="en-US" w:eastAsia="id-ID"/>
        </w:rPr>
      </w:pPr>
      <w:r>
        <w:rPr>
          <w:noProof/>
          <w:lang w:val="id-ID" w:eastAsia="id-ID"/>
        </w:rPr>
        <w:lastRenderedPageBreak/>
        <w:drawing>
          <wp:inline distT="0" distB="0" distL="0" distR="0">
            <wp:extent cx="2059088" cy="402866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WhatsApp Image 2020-06-13 at 9.42.42 AM.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70769" cy="4051516"/>
                    </a:xfrm>
                    <a:prstGeom prst="rect">
                      <a:avLst/>
                    </a:prstGeom>
                  </pic:spPr>
                </pic:pic>
              </a:graphicData>
            </a:graphic>
          </wp:inline>
        </w:drawing>
      </w:r>
      <w:r>
        <w:rPr>
          <w:noProof/>
          <w:lang w:val="en-US" w:eastAsia="id-ID"/>
        </w:rPr>
        <w:t xml:space="preserve"> </w:t>
      </w:r>
      <w:r>
        <w:rPr>
          <w:noProof/>
          <w:lang w:val="id-ID" w:eastAsia="id-ID"/>
        </w:rPr>
        <w:drawing>
          <wp:inline distT="0" distB="0" distL="0" distR="0">
            <wp:extent cx="2043979" cy="40284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WhatsApp Image 2020-06-13 at 9.42.42 AM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69361" cy="4078520"/>
                    </a:xfrm>
                    <a:prstGeom prst="rect">
                      <a:avLst/>
                    </a:prstGeom>
                  </pic:spPr>
                </pic:pic>
              </a:graphicData>
            </a:graphic>
          </wp:inline>
        </w:drawing>
      </w:r>
    </w:p>
    <w:p w:rsidR="0075084C" w:rsidRPr="0075084C" w:rsidRDefault="0075084C" w:rsidP="00811371">
      <w:pPr>
        <w:jc w:val="center"/>
        <w:rPr>
          <w:lang w:eastAsia="id-ID"/>
        </w:rPr>
      </w:pPr>
      <w:r>
        <w:rPr>
          <w:lang w:eastAsia="id-ID"/>
        </w:rPr>
        <w:t>Tampilan diatas menunjukkan tampilan loading (index.php) dan juga tampilan awal yaitu start0.php</w:t>
      </w:r>
    </w:p>
    <w:p w:rsidR="0075084C" w:rsidRDefault="0075084C" w:rsidP="00642203">
      <w:pPr>
        <w:pStyle w:val="BodyText"/>
        <w:spacing w:before="1" w:line="276" w:lineRule="auto"/>
        <w:ind w:right="317" w:firstLine="900"/>
        <w:jc w:val="center"/>
        <w:rPr>
          <w:noProof/>
          <w:lang w:val="en-US" w:eastAsia="id-ID"/>
        </w:rPr>
      </w:pPr>
    </w:p>
    <w:p w:rsidR="00642203" w:rsidRDefault="00642203" w:rsidP="00642203">
      <w:pPr>
        <w:pStyle w:val="BodyText"/>
        <w:spacing w:before="1" w:line="276" w:lineRule="auto"/>
        <w:ind w:right="317" w:firstLine="900"/>
        <w:jc w:val="center"/>
      </w:pPr>
      <w:r>
        <w:rPr>
          <w:noProof/>
          <w:lang w:val="id-ID" w:eastAsia="id-ID"/>
        </w:rPr>
        <w:drawing>
          <wp:inline distT="0" distB="0" distL="0" distR="0">
            <wp:extent cx="2265871" cy="3497995"/>
            <wp:effectExtent l="0" t="0" r="127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WhatsApp Image 2020-06-13 at 9.42.42 AM (2).jpeg"/>
                    <pic:cNvPicPr/>
                  </pic:nvPicPr>
                  <pic:blipFill>
                    <a:blip r:embed="rId61">
                      <a:extLst>
                        <a:ext uri="{28A0092B-C50C-407E-A947-70E740481C1C}">
                          <a14:useLocalDpi xmlns:a14="http://schemas.microsoft.com/office/drawing/2010/main" val="0"/>
                        </a:ext>
                      </a:extLst>
                    </a:blip>
                    <a:stretch>
                      <a:fillRect/>
                    </a:stretch>
                  </pic:blipFill>
                  <pic:spPr>
                    <a:xfrm>
                      <a:off x="0" y="0"/>
                      <a:ext cx="2289463" cy="3534416"/>
                    </a:xfrm>
                    <a:prstGeom prst="rect">
                      <a:avLst/>
                    </a:prstGeom>
                  </pic:spPr>
                </pic:pic>
              </a:graphicData>
            </a:graphic>
          </wp:inline>
        </w:drawing>
      </w:r>
      <w:r>
        <w:t xml:space="preserve">   </w:t>
      </w:r>
      <w:r>
        <w:rPr>
          <w:noProof/>
          <w:lang w:val="id-ID" w:eastAsia="id-ID"/>
        </w:rPr>
        <w:drawing>
          <wp:inline distT="0" distB="0" distL="0" distR="0">
            <wp:extent cx="2266950" cy="3498574"/>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WhatsApp Image 2020-06-13 at 9.42.42 AM (3).jpeg"/>
                    <pic:cNvPicPr/>
                  </pic:nvPicPr>
                  <pic:blipFill>
                    <a:blip r:embed="rId62">
                      <a:extLst>
                        <a:ext uri="{28A0092B-C50C-407E-A947-70E740481C1C}">
                          <a14:useLocalDpi xmlns:a14="http://schemas.microsoft.com/office/drawing/2010/main" val="0"/>
                        </a:ext>
                      </a:extLst>
                    </a:blip>
                    <a:stretch>
                      <a:fillRect/>
                    </a:stretch>
                  </pic:blipFill>
                  <pic:spPr>
                    <a:xfrm>
                      <a:off x="0" y="0"/>
                      <a:ext cx="2278863" cy="3516959"/>
                    </a:xfrm>
                    <a:prstGeom prst="rect">
                      <a:avLst/>
                    </a:prstGeom>
                  </pic:spPr>
                </pic:pic>
              </a:graphicData>
            </a:graphic>
          </wp:inline>
        </w:drawing>
      </w:r>
    </w:p>
    <w:p w:rsidR="0075084C" w:rsidRPr="0075084C" w:rsidRDefault="0075084C" w:rsidP="00811371">
      <w:pPr>
        <w:jc w:val="center"/>
        <w:rPr>
          <w:lang w:eastAsia="id-ID"/>
        </w:rPr>
      </w:pPr>
      <w:r>
        <w:rPr>
          <w:lang w:eastAsia="id-ID"/>
        </w:rPr>
        <w:t>Tampilan diatas menunjukkan tampilan saat pendaftaran dan juga saat melakukan login pada akun</w:t>
      </w:r>
    </w:p>
    <w:p w:rsidR="0075084C" w:rsidRDefault="0075084C" w:rsidP="00642203">
      <w:pPr>
        <w:pStyle w:val="BodyText"/>
        <w:spacing w:before="1" w:line="276" w:lineRule="auto"/>
        <w:ind w:right="317" w:firstLine="900"/>
        <w:jc w:val="center"/>
      </w:pPr>
    </w:p>
    <w:p w:rsidR="0075084C" w:rsidRDefault="0075084C" w:rsidP="00642203">
      <w:pPr>
        <w:pStyle w:val="BodyText"/>
        <w:spacing w:before="1" w:line="276" w:lineRule="auto"/>
        <w:ind w:right="317" w:firstLine="900"/>
        <w:jc w:val="center"/>
      </w:pPr>
    </w:p>
    <w:p w:rsidR="00642203" w:rsidRDefault="00642203" w:rsidP="00642203">
      <w:pPr>
        <w:pStyle w:val="BodyText"/>
        <w:spacing w:before="1" w:line="276" w:lineRule="auto"/>
        <w:ind w:right="317" w:firstLine="900"/>
        <w:jc w:val="center"/>
      </w:pPr>
      <w:r>
        <w:rPr>
          <w:noProof/>
          <w:lang w:val="id-ID" w:eastAsia="id-ID"/>
        </w:rPr>
        <w:drawing>
          <wp:inline distT="0" distB="0" distL="0" distR="0">
            <wp:extent cx="2289810" cy="412142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WhatsApp Image 2020-06-13 at 9.42.42 AM (4).jpeg"/>
                    <pic:cNvPicPr/>
                  </pic:nvPicPr>
                  <pic:blipFill>
                    <a:blip r:embed="rId63">
                      <a:extLst>
                        <a:ext uri="{28A0092B-C50C-407E-A947-70E740481C1C}">
                          <a14:useLocalDpi xmlns:a14="http://schemas.microsoft.com/office/drawing/2010/main" val="0"/>
                        </a:ext>
                      </a:extLst>
                    </a:blip>
                    <a:stretch>
                      <a:fillRect/>
                    </a:stretch>
                  </pic:blipFill>
                  <pic:spPr>
                    <a:xfrm>
                      <a:off x="0" y="0"/>
                      <a:ext cx="2312617" cy="4162477"/>
                    </a:xfrm>
                    <a:prstGeom prst="rect">
                      <a:avLst/>
                    </a:prstGeom>
                  </pic:spPr>
                </pic:pic>
              </a:graphicData>
            </a:graphic>
          </wp:inline>
        </w:drawing>
      </w:r>
      <w:r>
        <w:t xml:space="preserve">     </w:t>
      </w:r>
      <w:r>
        <w:rPr>
          <w:noProof/>
          <w:lang w:val="id-ID" w:eastAsia="id-ID"/>
        </w:rPr>
        <w:drawing>
          <wp:inline distT="0" distB="0" distL="0" distR="0">
            <wp:extent cx="2270760" cy="4068417"/>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WhatsApp Image 2020-06-13 at 9.42.42 AM (5).jpeg"/>
                    <pic:cNvPicPr/>
                  </pic:nvPicPr>
                  <pic:blipFill>
                    <a:blip r:embed="rId64">
                      <a:extLst>
                        <a:ext uri="{28A0092B-C50C-407E-A947-70E740481C1C}">
                          <a14:useLocalDpi xmlns:a14="http://schemas.microsoft.com/office/drawing/2010/main" val="0"/>
                        </a:ext>
                      </a:extLst>
                    </a:blip>
                    <a:stretch>
                      <a:fillRect/>
                    </a:stretch>
                  </pic:blipFill>
                  <pic:spPr>
                    <a:xfrm>
                      <a:off x="0" y="0"/>
                      <a:ext cx="2288172" cy="4099613"/>
                    </a:xfrm>
                    <a:prstGeom prst="rect">
                      <a:avLst/>
                    </a:prstGeom>
                  </pic:spPr>
                </pic:pic>
              </a:graphicData>
            </a:graphic>
          </wp:inline>
        </w:drawing>
      </w:r>
    </w:p>
    <w:p w:rsidR="0075084C" w:rsidRDefault="0075084C" w:rsidP="00642203">
      <w:pPr>
        <w:pStyle w:val="BodyText"/>
        <w:spacing w:before="1" w:line="276" w:lineRule="auto"/>
        <w:ind w:right="317" w:firstLine="900"/>
        <w:jc w:val="center"/>
      </w:pPr>
      <w:r>
        <w:t>Tampilan diatas merupakan tampilan saat user berhasil login ke halaman utama dan juga tampilan saat user memulai mengerjakan sebuah kuis</w:t>
      </w:r>
    </w:p>
    <w:p w:rsidR="00642203" w:rsidRDefault="00642203" w:rsidP="00642203">
      <w:pPr>
        <w:pStyle w:val="BodyText"/>
        <w:spacing w:before="1" w:line="276" w:lineRule="auto"/>
        <w:ind w:right="317" w:firstLine="900"/>
        <w:jc w:val="center"/>
        <w:rPr>
          <w:noProof/>
          <w:lang w:val="en-US" w:eastAsia="id-ID"/>
        </w:rPr>
      </w:pPr>
      <w:r>
        <w:rPr>
          <w:noProof/>
          <w:lang w:val="id-ID" w:eastAsia="id-ID"/>
        </w:rPr>
        <w:drawing>
          <wp:inline distT="0" distB="0" distL="0" distR="0">
            <wp:extent cx="2309931" cy="351182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WhatsApp Image 2020-06-13 at 9.42.42 AM (6).jpeg"/>
                    <pic:cNvPicPr/>
                  </pic:nvPicPr>
                  <pic:blipFill>
                    <a:blip r:embed="rId65">
                      <a:extLst>
                        <a:ext uri="{28A0092B-C50C-407E-A947-70E740481C1C}">
                          <a14:useLocalDpi xmlns:a14="http://schemas.microsoft.com/office/drawing/2010/main" val="0"/>
                        </a:ext>
                      </a:extLst>
                    </a:blip>
                    <a:stretch>
                      <a:fillRect/>
                    </a:stretch>
                  </pic:blipFill>
                  <pic:spPr>
                    <a:xfrm>
                      <a:off x="0" y="0"/>
                      <a:ext cx="2337450" cy="3553664"/>
                    </a:xfrm>
                    <a:prstGeom prst="rect">
                      <a:avLst/>
                    </a:prstGeom>
                  </pic:spPr>
                </pic:pic>
              </a:graphicData>
            </a:graphic>
          </wp:inline>
        </w:drawing>
      </w:r>
      <w:r w:rsidR="00864E53">
        <w:rPr>
          <w:noProof/>
          <w:lang w:val="en-US" w:eastAsia="id-ID"/>
        </w:rPr>
        <w:t xml:space="preserve">    </w:t>
      </w:r>
      <w:r>
        <w:rPr>
          <w:noProof/>
          <w:lang w:val="id-ID" w:eastAsia="id-ID"/>
        </w:rPr>
        <w:drawing>
          <wp:inline distT="0" distB="0" distL="0" distR="0">
            <wp:extent cx="2312591" cy="351171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WhatsApp Image 2020-06-13 at 9.42.42 AM (7).jpeg"/>
                    <pic:cNvPicPr/>
                  </pic:nvPicPr>
                  <pic:blipFill>
                    <a:blip r:embed="rId66">
                      <a:extLst>
                        <a:ext uri="{28A0092B-C50C-407E-A947-70E740481C1C}">
                          <a14:useLocalDpi xmlns:a14="http://schemas.microsoft.com/office/drawing/2010/main" val="0"/>
                        </a:ext>
                      </a:extLst>
                    </a:blip>
                    <a:stretch>
                      <a:fillRect/>
                    </a:stretch>
                  </pic:blipFill>
                  <pic:spPr>
                    <a:xfrm>
                      <a:off x="0" y="0"/>
                      <a:ext cx="2333209" cy="3543024"/>
                    </a:xfrm>
                    <a:prstGeom prst="rect">
                      <a:avLst/>
                    </a:prstGeom>
                  </pic:spPr>
                </pic:pic>
              </a:graphicData>
            </a:graphic>
          </wp:inline>
        </w:drawing>
      </w:r>
    </w:p>
    <w:p w:rsidR="0075084C" w:rsidRDefault="0075084C" w:rsidP="00642203">
      <w:pPr>
        <w:pStyle w:val="BodyText"/>
        <w:spacing w:before="1" w:line="276" w:lineRule="auto"/>
        <w:ind w:right="317" w:firstLine="900"/>
        <w:jc w:val="center"/>
        <w:rPr>
          <w:noProof/>
          <w:lang w:val="en-US" w:eastAsia="id-ID"/>
        </w:rPr>
      </w:pPr>
    </w:p>
    <w:p w:rsidR="00864E53" w:rsidRDefault="00864E53" w:rsidP="00642203">
      <w:pPr>
        <w:pStyle w:val="BodyText"/>
        <w:spacing w:before="1" w:line="276" w:lineRule="auto"/>
        <w:ind w:right="317" w:firstLine="900"/>
        <w:jc w:val="center"/>
        <w:rPr>
          <w:noProof/>
          <w:lang w:val="en-US" w:eastAsia="id-ID"/>
        </w:rPr>
      </w:pPr>
      <w:r>
        <w:rPr>
          <w:noProof/>
          <w:lang w:val="id-ID" w:eastAsia="id-ID"/>
        </w:rPr>
        <w:drawing>
          <wp:inline distT="0" distB="0" distL="0" distR="0">
            <wp:extent cx="2330450" cy="389613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WhatsApp Image 2020-06-13 at 9.42.42 AM (11).jpeg"/>
                    <pic:cNvPicPr/>
                  </pic:nvPicPr>
                  <pic:blipFill>
                    <a:blip r:embed="rId67">
                      <a:extLst>
                        <a:ext uri="{28A0092B-C50C-407E-A947-70E740481C1C}">
                          <a14:useLocalDpi xmlns:a14="http://schemas.microsoft.com/office/drawing/2010/main" val="0"/>
                        </a:ext>
                      </a:extLst>
                    </a:blip>
                    <a:stretch>
                      <a:fillRect/>
                    </a:stretch>
                  </pic:blipFill>
                  <pic:spPr>
                    <a:xfrm>
                      <a:off x="0" y="0"/>
                      <a:ext cx="2342484" cy="3916257"/>
                    </a:xfrm>
                    <a:prstGeom prst="rect">
                      <a:avLst/>
                    </a:prstGeom>
                  </pic:spPr>
                </pic:pic>
              </a:graphicData>
            </a:graphic>
          </wp:inline>
        </w:drawing>
      </w:r>
      <w:r>
        <w:rPr>
          <w:noProof/>
          <w:lang w:val="en-US" w:eastAsia="id-ID"/>
        </w:rPr>
        <w:t xml:space="preserve">  </w:t>
      </w:r>
      <w:r>
        <w:rPr>
          <w:noProof/>
          <w:lang w:val="id-ID" w:eastAsia="id-ID"/>
        </w:rPr>
        <w:drawing>
          <wp:inline distT="0" distB="0" distL="0" distR="0">
            <wp:extent cx="2331085" cy="3882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WhatsApp Image 2020-06-13 at 9.42.42 AM (10).jpeg"/>
                    <pic:cNvPicPr/>
                  </pic:nvPicPr>
                  <pic:blipFill>
                    <a:blip r:embed="rId68">
                      <a:extLst>
                        <a:ext uri="{28A0092B-C50C-407E-A947-70E740481C1C}">
                          <a14:useLocalDpi xmlns:a14="http://schemas.microsoft.com/office/drawing/2010/main" val="0"/>
                        </a:ext>
                      </a:extLst>
                    </a:blip>
                    <a:stretch>
                      <a:fillRect/>
                    </a:stretch>
                  </pic:blipFill>
                  <pic:spPr>
                    <a:xfrm>
                      <a:off x="0" y="0"/>
                      <a:ext cx="2348578" cy="3912025"/>
                    </a:xfrm>
                    <a:prstGeom prst="rect">
                      <a:avLst/>
                    </a:prstGeom>
                  </pic:spPr>
                </pic:pic>
              </a:graphicData>
            </a:graphic>
          </wp:inline>
        </w:drawing>
      </w:r>
    </w:p>
    <w:p w:rsidR="00AE6D08" w:rsidRDefault="00AE6D08" w:rsidP="00642203">
      <w:pPr>
        <w:pStyle w:val="BodyText"/>
        <w:spacing w:before="1" w:line="276" w:lineRule="auto"/>
        <w:ind w:right="317" w:firstLine="900"/>
        <w:jc w:val="center"/>
        <w:rPr>
          <w:noProof/>
          <w:lang w:val="en-US" w:eastAsia="id-ID"/>
        </w:rPr>
      </w:pPr>
      <w:r>
        <w:rPr>
          <w:noProof/>
          <w:lang w:val="en-US" w:eastAsia="id-ID"/>
        </w:rPr>
        <w:t>Tampilan diatas merupakan tampilan saat user menjawab pertannyaan dalam quiz dan juga tampilan ketika hasil kuis ditampilkan</w:t>
      </w:r>
    </w:p>
    <w:p w:rsidR="00864E53" w:rsidRDefault="00864E53" w:rsidP="00642203">
      <w:pPr>
        <w:pStyle w:val="BodyText"/>
        <w:spacing w:before="1" w:line="276" w:lineRule="auto"/>
        <w:ind w:right="317" w:firstLine="900"/>
        <w:jc w:val="center"/>
      </w:pPr>
      <w:r>
        <w:rPr>
          <w:noProof/>
          <w:lang w:val="id-ID" w:eastAsia="id-ID"/>
        </w:rPr>
        <w:drawing>
          <wp:inline distT="0" distB="0" distL="0" distR="0">
            <wp:extent cx="2470538" cy="3419061"/>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WhatsApp Image 2020-06-13 at 9.42.42 AM (8).jpeg"/>
                    <pic:cNvPicPr/>
                  </pic:nvPicPr>
                  <pic:blipFill>
                    <a:blip r:embed="rId69">
                      <a:extLst>
                        <a:ext uri="{28A0092B-C50C-407E-A947-70E740481C1C}">
                          <a14:useLocalDpi xmlns:a14="http://schemas.microsoft.com/office/drawing/2010/main" val="0"/>
                        </a:ext>
                      </a:extLst>
                    </a:blip>
                    <a:stretch>
                      <a:fillRect/>
                    </a:stretch>
                  </pic:blipFill>
                  <pic:spPr>
                    <a:xfrm>
                      <a:off x="0" y="0"/>
                      <a:ext cx="2494782" cy="3452613"/>
                    </a:xfrm>
                    <a:prstGeom prst="rect">
                      <a:avLst/>
                    </a:prstGeom>
                  </pic:spPr>
                </pic:pic>
              </a:graphicData>
            </a:graphic>
          </wp:inline>
        </w:drawing>
      </w:r>
      <w:r>
        <w:t xml:space="preserve">  </w:t>
      </w:r>
      <w:r>
        <w:rPr>
          <w:noProof/>
          <w:lang w:val="id-ID" w:eastAsia="id-ID"/>
        </w:rPr>
        <w:drawing>
          <wp:inline distT="0" distB="0" distL="0" distR="0">
            <wp:extent cx="2469515" cy="3418219"/>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WhatsApp Image 2020-06-13 at 9.42.42 AM (9).jpeg"/>
                    <pic:cNvPicPr/>
                  </pic:nvPicPr>
                  <pic:blipFill>
                    <a:blip r:embed="rId70">
                      <a:extLst>
                        <a:ext uri="{28A0092B-C50C-407E-A947-70E740481C1C}">
                          <a14:useLocalDpi xmlns:a14="http://schemas.microsoft.com/office/drawing/2010/main" val="0"/>
                        </a:ext>
                      </a:extLst>
                    </a:blip>
                    <a:stretch>
                      <a:fillRect/>
                    </a:stretch>
                  </pic:blipFill>
                  <pic:spPr>
                    <a:xfrm>
                      <a:off x="0" y="0"/>
                      <a:ext cx="2492303" cy="3449761"/>
                    </a:xfrm>
                    <a:prstGeom prst="rect">
                      <a:avLst/>
                    </a:prstGeom>
                  </pic:spPr>
                </pic:pic>
              </a:graphicData>
            </a:graphic>
          </wp:inline>
        </w:drawing>
      </w:r>
    </w:p>
    <w:p w:rsidR="00864E53" w:rsidRDefault="00864E53" w:rsidP="00642203">
      <w:pPr>
        <w:pStyle w:val="BodyText"/>
        <w:spacing w:before="1" w:line="276" w:lineRule="auto"/>
        <w:ind w:right="317" w:firstLine="900"/>
        <w:jc w:val="center"/>
      </w:pPr>
    </w:p>
    <w:p w:rsidR="00386F89" w:rsidRDefault="00811371" w:rsidP="00811371">
      <w:pPr>
        <w:pStyle w:val="BodyText"/>
        <w:spacing w:before="1" w:line="276" w:lineRule="auto"/>
        <w:ind w:right="317" w:firstLine="900"/>
        <w:jc w:val="center"/>
      </w:pPr>
      <w:r>
        <w:t>Tampilan diatas merupakan tampilan saat berhasil masuk ke halaman admin</w:t>
      </w:r>
    </w:p>
    <w:p w:rsidR="002135E3" w:rsidRDefault="002135E3" w:rsidP="00460216">
      <w:pPr>
        <w:tabs>
          <w:tab w:val="left" w:pos="10260"/>
        </w:tabs>
        <w:spacing w:line="276" w:lineRule="auto"/>
        <w:jc w:val="both"/>
      </w:pPr>
    </w:p>
    <w:p w:rsidR="002135E3" w:rsidRDefault="002135E3" w:rsidP="00460216">
      <w:pPr>
        <w:tabs>
          <w:tab w:val="left" w:pos="10260"/>
        </w:tabs>
        <w:spacing w:line="276" w:lineRule="auto"/>
        <w:jc w:val="both"/>
      </w:pPr>
    </w:p>
    <w:p w:rsidR="002135E3" w:rsidRDefault="002135E3" w:rsidP="00460216">
      <w:pPr>
        <w:tabs>
          <w:tab w:val="left" w:pos="10260"/>
        </w:tabs>
        <w:spacing w:line="276" w:lineRule="auto"/>
        <w:jc w:val="both"/>
      </w:pPr>
      <w:r w:rsidRPr="006621AA">
        <w:rPr>
          <w:noProof/>
          <w:lang w:val="id-ID" w:eastAsia="id-ID"/>
        </w:rPr>
        <mc:AlternateContent>
          <mc:Choice Requires="wps">
            <w:drawing>
              <wp:anchor distT="0" distB="0" distL="114300" distR="114300" simplePos="0" relativeHeight="251766784" behindDoc="0" locked="0" layoutInCell="1" allowOverlap="1" wp14:anchorId="02CB3FE9" wp14:editId="4A5F919B">
                <wp:simplePos x="0" y="0"/>
                <wp:positionH relativeFrom="column">
                  <wp:posOffset>-326390</wp:posOffset>
                </wp:positionH>
                <wp:positionV relativeFrom="paragraph">
                  <wp:posOffset>-332105</wp:posOffset>
                </wp:positionV>
                <wp:extent cx="7644130" cy="548640"/>
                <wp:effectExtent l="0" t="0" r="0" b="3810"/>
                <wp:wrapNone/>
                <wp:docPr id="209" name="Rectangle 209"/>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174D" w:rsidRPr="002135E3" w:rsidRDefault="00BC174D" w:rsidP="002135E3">
                            <w:pPr>
                              <w:ind w:left="990" w:hanging="720"/>
                              <w:rPr>
                                <w:b/>
                                <w:color w:val="FFFFFF" w:themeColor="background1"/>
                                <w:sz w:val="56"/>
                                <w:szCs w:val="56"/>
                              </w:rPr>
                            </w:pPr>
                            <w:r>
                              <w:rPr>
                                <w:b/>
                                <w:color w:val="FFFFFF" w:themeColor="background1"/>
                                <w:sz w:val="56"/>
                                <w:szCs w:val="56"/>
                              </w:rPr>
                              <w:t xml:space="preserve">4. </w:t>
                            </w:r>
                            <w:r w:rsidRPr="002135E3">
                              <w:rPr>
                                <w:b/>
                                <w:color w:val="FFFFFF" w:themeColor="background1"/>
                                <w:sz w:val="56"/>
                                <w:szCs w:val="56"/>
                              </w:rPr>
                              <w:t>PENUTUP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B3FE9" id="Rectangle 209" o:spid="_x0000_s1044" style="position:absolute;left:0;text-align:left;margin-left:-25.7pt;margin-top:-26.15pt;width:601.9pt;height:43.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" fillcolor="#3974b8 [3204]" stroked="f" strokeweight="2pt">
                <v:textbox>
                  <w:txbxContent>
                    <w:p w:rsidR="00BC174D" w:rsidRPr="002135E3" w:rsidRDefault="00BC174D" w:rsidP="002135E3">
                      <w:pPr>
                        <w:ind w:left="990" w:hanging="720"/>
                        <w:rPr>
                          <w:b/>
                          <w:color w:val="FFFFFF" w:themeColor="background1"/>
                          <w:sz w:val="56"/>
                          <w:szCs w:val="56"/>
                        </w:rPr>
                      </w:pPr>
                      <w:r>
                        <w:rPr>
                          <w:b/>
                          <w:color w:val="FFFFFF" w:themeColor="background1"/>
                          <w:sz w:val="56"/>
                          <w:szCs w:val="56"/>
                        </w:rPr>
                        <w:t xml:space="preserve">4. </w:t>
                      </w:r>
                      <w:r w:rsidRPr="002135E3">
                        <w:rPr>
                          <w:b/>
                          <w:color w:val="FFFFFF" w:themeColor="background1"/>
                          <w:sz w:val="56"/>
                          <w:szCs w:val="56"/>
                        </w:rPr>
                        <w:t>PENUTUP</w:t>
                      </w:r>
                    </w:p>
                  </w:txbxContent>
                </v:textbox>
              </v:rect>
            </w:pict>
          </mc:Fallback>
        </mc:AlternateContent>
      </w:r>
    </w:p>
    <w:p w:rsidR="002135E3" w:rsidRPr="006621AA" w:rsidRDefault="002135E3" w:rsidP="00460216">
      <w:pPr>
        <w:tabs>
          <w:tab w:val="left" w:pos="10260"/>
        </w:tabs>
        <w:spacing w:line="276" w:lineRule="auto"/>
        <w:jc w:val="both"/>
      </w:pPr>
    </w:p>
    <w:p w:rsidR="00386F89" w:rsidRPr="006621AA" w:rsidRDefault="002135E3" w:rsidP="00BC174D">
      <w:pPr>
        <w:spacing w:line="360" w:lineRule="auto"/>
        <w:jc w:val="both"/>
        <w:rPr>
          <w:b/>
          <w:color w:val="333366" w:themeColor="accent2"/>
          <w:sz w:val="32"/>
        </w:rPr>
      </w:pPr>
      <w:r>
        <w:rPr>
          <w:b/>
          <w:color w:val="333366" w:themeColor="accent2"/>
          <w:sz w:val="32"/>
        </w:rPr>
        <w:t>4.1. Kesimpulan</w:t>
      </w:r>
    </w:p>
    <w:p w:rsidR="00BC174D" w:rsidRDefault="00BC174D" w:rsidP="00BC174D">
      <w:pPr>
        <w:tabs>
          <w:tab w:val="left" w:pos="10260"/>
        </w:tabs>
        <w:spacing w:line="360" w:lineRule="auto"/>
        <w:ind w:firstLine="630"/>
        <w:jc w:val="both"/>
      </w:pPr>
      <w:r>
        <w:t>Berdasarkan  hasil  pengerjaan projek</w:t>
      </w:r>
      <w:r w:rsidRPr="00BC174D">
        <w:t xml:space="preserve">  dapat  disimpulkan yang  didapat dari pen</w:t>
      </w:r>
      <w:r>
        <w:t>gerjaan projek</w:t>
      </w:r>
      <w:r w:rsidRPr="00BC174D">
        <w:t xml:space="preserve">  ini adalah  Perancangan Sistem Quiz Online Berbasis Web, sebagai berikut : </w:t>
      </w:r>
    </w:p>
    <w:p w:rsidR="00BC174D" w:rsidRDefault="00BC174D" w:rsidP="00BC174D">
      <w:pPr>
        <w:pStyle w:val="ListParagraph"/>
        <w:numPr>
          <w:ilvl w:val="0"/>
          <w:numId w:val="18"/>
        </w:numPr>
        <w:tabs>
          <w:tab w:val="left" w:pos="10260"/>
        </w:tabs>
        <w:spacing w:line="360" w:lineRule="auto"/>
        <w:jc w:val="both"/>
      </w:pPr>
      <w:r>
        <w:t>Sistem Quiz</w:t>
      </w:r>
      <w:r w:rsidRPr="00BC174D">
        <w:t xml:space="preserve"> Online berbasis  </w:t>
      </w:r>
      <w:bookmarkStart w:id="0" w:name="_GoBack"/>
      <w:bookmarkEnd w:id="0"/>
      <w:r w:rsidRPr="00BC174D">
        <w:t xml:space="preserve">Web dapat  diakses dimana pun dan kapan pun. </w:t>
      </w:r>
    </w:p>
    <w:p w:rsidR="00BC174D" w:rsidRDefault="00BC174D" w:rsidP="00BC174D">
      <w:pPr>
        <w:pStyle w:val="ListParagraph"/>
        <w:numPr>
          <w:ilvl w:val="0"/>
          <w:numId w:val="18"/>
        </w:numPr>
        <w:tabs>
          <w:tab w:val="left" w:pos="10260"/>
        </w:tabs>
        <w:spacing w:line="360" w:lineRule="auto"/>
        <w:jc w:val="both"/>
      </w:pPr>
      <w:r w:rsidRPr="00BC174D">
        <w:t xml:space="preserve">Dapat  mengembangkan  pengetahuan  dan kemampuan yang dimiliki </w:t>
      </w:r>
      <w:r>
        <w:t>mahasiswa</w:t>
      </w:r>
      <w:r w:rsidRPr="00BC174D">
        <w:t xml:space="preserve"> karena memiliki Sistem media pembelajaran yang lebih modern. </w:t>
      </w:r>
    </w:p>
    <w:p w:rsidR="00386F89" w:rsidRDefault="00BC174D" w:rsidP="00BC174D">
      <w:pPr>
        <w:pStyle w:val="ListParagraph"/>
        <w:numPr>
          <w:ilvl w:val="0"/>
          <w:numId w:val="18"/>
        </w:numPr>
        <w:tabs>
          <w:tab w:val="left" w:pos="10260"/>
        </w:tabs>
        <w:spacing w:line="360" w:lineRule="auto"/>
        <w:jc w:val="both"/>
      </w:pPr>
      <w:r w:rsidRPr="00BC174D">
        <w:t>Sistem  Quiz  Online  berbasis  Web  baik  dalam fungsionalitas, efisiensi, berguna dan handal saat digunak</w:t>
      </w:r>
      <w:r>
        <w:t xml:space="preserve">an  dalam proses pembelajaran </w:t>
      </w:r>
    </w:p>
    <w:p w:rsidR="00BC174D" w:rsidRDefault="00BC174D" w:rsidP="00BC174D">
      <w:pPr>
        <w:tabs>
          <w:tab w:val="left" w:pos="10260"/>
        </w:tabs>
        <w:spacing w:line="360" w:lineRule="auto"/>
        <w:ind w:firstLine="630"/>
        <w:jc w:val="both"/>
      </w:pPr>
      <w:r>
        <w:t>Website</w:t>
      </w:r>
      <w:r w:rsidRPr="00BC174D">
        <w:t xml:space="preserve"> ini merupakan suatu implementasi dari logika berpikir kita yang kita tuangkan dalam bentuk algoritma dan selanjutnya dieksekusi dengan bahasa pemrograman dalam hal ini </w:t>
      </w:r>
      <w:r>
        <w:t>adalah Html, PHP, CSS dan lainnyan yang membuat website</w:t>
      </w:r>
      <w:r w:rsidRPr="00BC174D">
        <w:t xml:space="preserve"> ini lebih terlihat Menarik.</w:t>
      </w:r>
    </w:p>
    <w:p w:rsidR="00BC174D" w:rsidRDefault="0088068F" w:rsidP="0088068F">
      <w:pPr>
        <w:tabs>
          <w:tab w:val="left" w:pos="10260"/>
        </w:tabs>
        <w:spacing w:line="360" w:lineRule="auto"/>
        <w:ind w:firstLine="630"/>
        <w:jc w:val="both"/>
      </w:pPr>
      <w:r>
        <w:t>Website</w:t>
      </w:r>
      <w:r w:rsidRPr="0088068F">
        <w:t xml:space="preserve"> ini diran</w:t>
      </w:r>
      <w:r>
        <w:t>cang responsive dengan css dan bootstrap supaya website ini bisa dipakai untuk aplikasi yang kemudian dapat mempermudah user untuk mengakses website ini kapan pun dan dimana pun</w:t>
      </w:r>
      <w:r w:rsidRPr="0088068F">
        <w:t xml:space="preserve"> </w:t>
      </w:r>
    </w:p>
    <w:p w:rsidR="0088068F" w:rsidRPr="006621AA" w:rsidRDefault="0088068F" w:rsidP="0088068F">
      <w:pPr>
        <w:tabs>
          <w:tab w:val="left" w:pos="10260"/>
        </w:tabs>
        <w:spacing w:line="360" w:lineRule="auto"/>
        <w:ind w:firstLine="630"/>
        <w:jc w:val="both"/>
      </w:pPr>
    </w:p>
    <w:p w:rsidR="00386F89" w:rsidRPr="006621AA" w:rsidRDefault="00811371" w:rsidP="00BC174D">
      <w:pPr>
        <w:spacing w:line="360" w:lineRule="auto"/>
        <w:jc w:val="both"/>
        <w:rPr>
          <w:b/>
          <w:color w:val="333366" w:themeColor="accent2"/>
          <w:sz w:val="32"/>
        </w:rPr>
      </w:pPr>
      <w:r>
        <w:rPr>
          <w:b/>
          <w:color w:val="333366" w:themeColor="accent2"/>
          <w:sz w:val="32"/>
        </w:rPr>
        <w:t>4.2</w:t>
      </w:r>
      <w:r w:rsidR="00386F89" w:rsidRPr="006621AA">
        <w:rPr>
          <w:b/>
          <w:color w:val="333366" w:themeColor="accent2"/>
          <w:sz w:val="32"/>
        </w:rPr>
        <w:t xml:space="preserve">. </w:t>
      </w:r>
      <w:r w:rsidR="00BC174D">
        <w:rPr>
          <w:b/>
          <w:color w:val="333366" w:themeColor="accent2"/>
          <w:sz w:val="32"/>
        </w:rPr>
        <w:t>Penutup</w:t>
      </w:r>
    </w:p>
    <w:p w:rsidR="00BC174D" w:rsidRDefault="00BC174D" w:rsidP="00BC174D">
      <w:pPr>
        <w:tabs>
          <w:tab w:val="left" w:pos="10260"/>
        </w:tabs>
        <w:spacing w:line="360" w:lineRule="auto"/>
        <w:ind w:firstLine="810"/>
        <w:jc w:val="both"/>
      </w:pPr>
      <w:r w:rsidRPr="00BC174D">
        <w:t xml:space="preserve">Pada </w:t>
      </w:r>
      <w:r>
        <w:t>Website OnlineQuizSystem</w:t>
      </w:r>
      <w:r w:rsidRPr="00BC174D">
        <w:t xml:space="preserve"> menampilkan kombinasi</w:t>
      </w:r>
      <w:r>
        <w:t>dari beberapa program yaitu html, php, css dan sebagainya</w:t>
      </w:r>
      <w:r w:rsidRPr="00BC174D">
        <w:t xml:space="preserve">. </w:t>
      </w:r>
      <w:r>
        <w:t>Website</w:t>
      </w:r>
      <w:r w:rsidRPr="00BC174D">
        <w:t xml:space="preserve"> ini dibuat untuk mengaplikasikan pengetahuan penulis tentang</w:t>
      </w:r>
      <w:r>
        <w:t>Pemrograman Internet</w:t>
      </w:r>
      <w:r w:rsidRPr="00BC174D">
        <w:t xml:space="preserve">. Ucapan terimakasih kepada dosen pengampu mata kuliah </w:t>
      </w:r>
      <w:r>
        <w:t>Bengkel Pemrograman Internet</w:t>
      </w:r>
      <w:r w:rsidRPr="00BC174D">
        <w:t xml:space="preserve"> karena telah membimbing kami mengerjakan project akhir ini dan teman- teman saya yang telah membantu menyelesaikan program ini. </w:t>
      </w:r>
    </w:p>
    <w:p w:rsidR="003A78C1" w:rsidRDefault="00BC174D" w:rsidP="00BC174D">
      <w:pPr>
        <w:tabs>
          <w:tab w:val="left" w:pos="10260"/>
        </w:tabs>
        <w:spacing w:line="360" w:lineRule="auto"/>
        <w:ind w:firstLine="810"/>
        <w:jc w:val="both"/>
      </w:pPr>
      <w:r w:rsidRPr="00BC174D">
        <w:t>Penulis menyadari adanya kekurangan dalam pembuatan dan penulisan laporan</w:t>
      </w:r>
      <w:r>
        <w:t xml:space="preserve"> projek bengkel pemrograman internet ini</w:t>
      </w:r>
      <w:r w:rsidRPr="00BC174D">
        <w:t>. Penulis ingin menerima saran dan masukkan guna membangun kualitas pembuatan projek dan penulisan laporan berikutnya agar lebih baik lagi.</w:t>
      </w:r>
    </w:p>
    <w:p w:rsidR="00811371" w:rsidRDefault="00811371" w:rsidP="00B923B3">
      <w:pPr>
        <w:tabs>
          <w:tab w:val="left" w:pos="10260"/>
        </w:tabs>
        <w:jc w:val="both"/>
      </w:pPr>
    </w:p>
    <w:p w:rsidR="00811371" w:rsidRDefault="00811371" w:rsidP="00B923B3">
      <w:pPr>
        <w:tabs>
          <w:tab w:val="left" w:pos="10260"/>
        </w:tabs>
        <w:jc w:val="both"/>
      </w:pPr>
    </w:p>
    <w:p w:rsidR="00811371" w:rsidRDefault="00811371" w:rsidP="00B923B3">
      <w:pPr>
        <w:tabs>
          <w:tab w:val="left" w:pos="10260"/>
        </w:tabs>
        <w:jc w:val="both"/>
      </w:pPr>
    </w:p>
    <w:p w:rsidR="00811371" w:rsidRDefault="00811371" w:rsidP="00B923B3">
      <w:pPr>
        <w:tabs>
          <w:tab w:val="left" w:pos="10260"/>
        </w:tabs>
        <w:jc w:val="both"/>
      </w:pPr>
    </w:p>
    <w:p w:rsidR="00811371" w:rsidRDefault="00811371" w:rsidP="00B923B3">
      <w:pPr>
        <w:tabs>
          <w:tab w:val="left" w:pos="10260"/>
        </w:tabs>
        <w:jc w:val="both"/>
      </w:pPr>
    </w:p>
    <w:p w:rsidR="00811371" w:rsidRDefault="00811371" w:rsidP="00B923B3">
      <w:pPr>
        <w:tabs>
          <w:tab w:val="left" w:pos="10260"/>
        </w:tabs>
        <w:jc w:val="both"/>
      </w:pPr>
    </w:p>
    <w:p w:rsidR="00811371" w:rsidRDefault="00811371" w:rsidP="00B923B3">
      <w:pPr>
        <w:tabs>
          <w:tab w:val="left" w:pos="10260"/>
        </w:tabs>
        <w:jc w:val="both"/>
      </w:pPr>
    </w:p>
    <w:p w:rsidR="00811371" w:rsidRPr="006621AA" w:rsidRDefault="00811371" w:rsidP="00B923B3">
      <w:pPr>
        <w:tabs>
          <w:tab w:val="left" w:pos="10260"/>
        </w:tabs>
        <w:jc w:val="both"/>
      </w:pPr>
    </w:p>
    <w:p w:rsidR="003A78C1" w:rsidRDefault="00386F89" w:rsidP="00A328EA">
      <w:pPr>
        <w:spacing w:line="276" w:lineRule="auto"/>
        <w:jc w:val="center"/>
        <w:rPr>
          <w:b/>
          <w:color w:val="333366" w:themeColor="accent2"/>
          <w:sz w:val="32"/>
        </w:rPr>
      </w:pPr>
      <w:r w:rsidRPr="006621AA">
        <w:rPr>
          <w:b/>
          <w:color w:val="333366" w:themeColor="accent2"/>
          <w:sz w:val="32"/>
        </w:rPr>
        <w:t>D</w:t>
      </w:r>
      <w:r w:rsidR="00A328EA">
        <w:rPr>
          <w:b/>
          <w:color w:val="333366" w:themeColor="accent2"/>
          <w:sz w:val="32"/>
        </w:rPr>
        <w:t>AFTAR PUSTAKA</w:t>
      </w:r>
    </w:p>
    <w:p w:rsidR="002E2A80" w:rsidRDefault="002E2A80" w:rsidP="00A328EA">
      <w:pPr>
        <w:spacing w:line="276" w:lineRule="auto"/>
        <w:jc w:val="center"/>
        <w:rPr>
          <w:b/>
          <w:color w:val="333366" w:themeColor="accent2"/>
          <w:sz w:val="32"/>
        </w:rPr>
      </w:pPr>
    </w:p>
    <w:p w:rsidR="002E2A80" w:rsidRPr="006621AA" w:rsidRDefault="00454C81" w:rsidP="00833696">
      <w:pPr>
        <w:spacing w:line="360" w:lineRule="auto"/>
        <w:rPr>
          <w:b/>
          <w:color w:val="333366" w:themeColor="accent2"/>
          <w:sz w:val="32"/>
        </w:rPr>
      </w:pPr>
      <w:hyperlink r:id="rId71" w:history="1">
        <w:r w:rsidR="002E2A80">
          <w:rPr>
            <w:rStyle w:val="Hyperlink"/>
          </w:rPr>
          <w:t>https://www.jagoanhosting.com/blog/pengertian-php/</w:t>
        </w:r>
      </w:hyperlink>
    </w:p>
    <w:p w:rsidR="003A78C1" w:rsidRDefault="00454C81" w:rsidP="00833696">
      <w:pPr>
        <w:tabs>
          <w:tab w:val="left" w:pos="10260"/>
        </w:tabs>
        <w:spacing w:line="360" w:lineRule="auto"/>
      </w:pPr>
      <w:hyperlink r:id="rId72" w:history="1">
        <w:r w:rsidR="00833696">
          <w:rPr>
            <w:rStyle w:val="Hyperlink"/>
          </w:rPr>
          <w:t>https://www.dewaweb.com/blog/belajar-css-pengertian-peran-fungsi-dan-macamnya/</w:t>
        </w:r>
      </w:hyperlink>
    </w:p>
    <w:p w:rsidR="00833696" w:rsidRDefault="00454C81" w:rsidP="00833696">
      <w:pPr>
        <w:tabs>
          <w:tab w:val="left" w:pos="10260"/>
        </w:tabs>
        <w:spacing w:line="360" w:lineRule="auto"/>
      </w:pPr>
      <w:hyperlink r:id="rId73" w:history="1">
        <w:r w:rsidR="00833696">
          <w:rPr>
            <w:rStyle w:val="Hyperlink"/>
          </w:rPr>
          <w:t>https://www.devaradise.com/id/2014/11/pengertianl-apa-itu-javascript-manfaat-cara-kerja.html</w:t>
        </w:r>
      </w:hyperlink>
    </w:p>
    <w:p w:rsidR="005772D0" w:rsidRDefault="00454C81" w:rsidP="00833696">
      <w:pPr>
        <w:tabs>
          <w:tab w:val="left" w:pos="10260"/>
        </w:tabs>
        <w:spacing w:line="360" w:lineRule="auto"/>
      </w:pPr>
      <w:hyperlink r:id="rId74" w:history="1">
        <w:r w:rsidR="005772D0">
          <w:rPr>
            <w:rStyle w:val="Hyperlink"/>
          </w:rPr>
          <w:t>https://www.dewaweb.com/blog/panduan-phpmyadmin-untuk-pemula</w:t>
        </w:r>
      </w:hyperlink>
    </w:p>
    <w:p w:rsidR="008F5577" w:rsidRDefault="00454C81" w:rsidP="00833696">
      <w:pPr>
        <w:tabs>
          <w:tab w:val="left" w:pos="10260"/>
        </w:tabs>
        <w:spacing w:line="360" w:lineRule="auto"/>
      </w:pPr>
      <w:hyperlink r:id="rId75" w:history="1">
        <w:r w:rsidR="008F5577">
          <w:rPr>
            <w:rStyle w:val="Hyperlink"/>
          </w:rPr>
          <w:t>https://qwords.com/blog/apa-itu-bootstrap/</w:t>
        </w:r>
      </w:hyperlink>
    </w:p>
    <w:p w:rsidR="008F5577" w:rsidRDefault="00454C81" w:rsidP="00833696">
      <w:pPr>
        <w:tabs>
          <w:tab w:val="left" w:pos="10260"/>
        </w:tabs>
        <w:spacing w:line="360" w:lineRule="auto"/>
      </w:pPr>
      <w:hyperlink r:id="rId76" w:history="1">
        <w:r w:rsidR="008F5577">
          <w:rPr>
            <w:rStyle w:val="Hyperlink"/>
          </w:rPr>
          <w:t>https://idcloudhost.com/mengenal-apa-itu-html-dan-cara-kerjanya/</w:t>
        </w:r>
      </w:hyperlink>
    </w:p>
    <w:p w:rsidR="00833696" w:rsidRPr="006621AA" w:rsidRDefault="00833696" w:rsidP="00833696">
      <w:pPr>
        <w:tabs>
          <w:tab w:val="left" w:pos="10260"/>
        </w:tabs>
        <w:spacing w:line="360" w:lineRule="auto"/>
      </w:pPr>
    </w:p>
    <w:sectPr w:rsidR="00833696" w:rsidRPr="006621AA"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4C81" w:rsidRDefault="00454C81">
      <w:r>
        <w:separator/>
      </w:r>
    </w:p>
  </w:endnote>
  <w:endnote w:type="continuationSeparator" w:id="0">
    <w:p w:rsidR="00454C81" w:rsidRDefault="00454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oppins-ligh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DE"/>
    <w:family w:val="swiss"/>
    <w:pitch w:val="variable"/>
    <w:sig w:usb0="810000AF" w:usb1="4000204B" w:usb2="00000000" w:usb3="00000000" w:csb0="00010001" w:csb1="00000000"/>
  </w:font>
  <w:font w:name="Bahnschrift">
    <w:panose1 w:val="020B0502040204020203"/>
    <w:charset w:val="00"/>
    <w:family w:val="swiss"/>
    <w:pitch w:val="variable"/>
    <w:sig w:usb0="A00002C7" w:usb1="00000002" w:usb2="00000000" w:usb3="00000000" w:csb0="0000019F" w:csb1="00000000"/>
  </w:font>
  <w:font w:name="Poppins-bold">
    <w:altName w:val="Times New Roman"/>
    <w:panose1 w:val="00000000000000000000"/>
    <w:charset w:val="00"/>
    <w:family w:val="roman"/>
    <w:notTrueType/>
    <w:pitch w:val="default"/>
  </w:font>
  <w:font w:name="Poppins-medium">
    <w:altName w:val="Times New Roman"/>
    <w:panose1 w:val="00000000000000000000"/>
    <w:charset w:val="00"/>
    <w:family w:val="roman"/>
    <w:notTrueType/>
    <w:pitch w:val="default"/>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74D" w:rsidRPr="006621AA" w:rsidRDefault="00BC174D" w:rsidP="00B70876">
    <w:pPr>
      <w:pStyle w:val="Footer"/>
      <w:tabs>
        <w:tab w:val="clear" w:pos="4677"/>
        <w:tab w:val="center" w:pos="2160"/>
      </w:tabs>
      <w:jc w:val="right"/>
      <w:rPr>
        <w:noProof/>
      </w:rPr>
    </w:pPr>
    <w:r w:rsidRPr="006621AA">
      <w:rPr>
        <w:noProof/>
        <w:lang w:val="id-ID" w:eastAsia="id-ID"/>
      </w:rPr>
      <mc:AlternateContent>
        <mc:Choice Requires="wps">
          <w:drawing>
            <wp:anchor distT="0" distB="0" distL="114300" distR="114300" simplePos="0" relativeHeight="251659264" behindDoc="0" locked="0" layoutInCell="1" allowOverlap="1" wp14:anchorId="5C69B638" wp14:editId="5E80603A">
              <wp:simplePos x="0" y="0"/>
              <wp:positionH relativeFrom="column">
                <wp:posOffset>167640</wp:posOffset>
              </wp:positionH>
              <wp:positionV relativeFrom="paragraph">
                <wp:posOffset>-31324</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C6BD5" id="Rectangle 12" o:spid="_x0000_s1026" style="position:absolute;margin-left:13.2pt;margin-top:-2.45pt;width:556.1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" fillcolor="#3974b8 [3204]" stroked="f" strokeweight="2pt"/>
          </w:pict>
        </mc:Fallback>
      </mc:AlternateContent>
    </w:r>
    <w:r w:rsidRPr="006621AA">
      <w:rPr>
        <w:noProof/>
        <w:lang w:val="id-ID" w:eastAsia="id-ID"/>
      </w:rPr>
      <mc:AlternateContent>
        <mc:Choice Requires="wps">
          <w:drawing>
            <wp:anchor distT="0" distB="0" distL="114300" distR="114300" simplePos="0" relativeHeight="251663360" behindDoc="0" locked="0" layoutInCell="1" allowOverlap="1" wp14:anchorId="4D61F1DB" wp14:editId="41883E8B">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Pr="006621AA" w:rsidRDefault="00BC174D" w:rsidP="001E0398">
                          <w:pPr>
                            <w:jc w:val="center"/>
                            <w:rPr>
                              <w:color w:val="333399" w:themeColor="accent3"/>
                              <w:sz w:val="32"/>
                              <w:szCs w:val="68"/>
                            </w:rPr>
                          </w:pPr>
                          <w:r>
                            <w:rPr>
                              <w:color w:val="333399" w:themeColor="accent3"/>
                              <w:sz w:val="32"/>
                              <w:szCs w:val="68"/>
                            </w:rPr>
                            <w:t>Online Quiz</w:t>
                          </w:r>
                        </w:p>
                        <w:p w:rsidR="00BC174D" w:rsidRPr="006621AA" w:rsidRDefault="00BC174D" w:rsidP="001E0398">
                          <w:pPr>
                            <w:jc w:val="center"/>
                            <w:rPr>
                              <w:color w:val="333399" w:themeColor="accent3"/>
                              <w:sz w:val="18"/>
                              <w:szCs w:val="38"/>
                            </w:rPr>
                          </w:pPr>
                          <w:r>
                            <w:rPr>
                              <w:color w:val="333399" w:themeColor="accent3"/>
                              <w:sz w:val="18"/>
                              <w:szCs w:val="38"/>
                            </w:rP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61F1DB" id="_x0000_t202" coordsize="21600,21600" o:spt="202" path="m,l,21600r21600,l21600,xe">
              <v:stroke joinstyle="miter"/>
              <v:path gradientshapeok="t" o:connecttype="rect"/>
            </v:shapetype>
            <v:shape id="_x0000_s1045" type="#_x0000_t202" style="position:absolute;left:0;text-align:left;margin-left:-33.3pt;margin-top:-.25pt;width:103pt;height:4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DBktgIAALw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" filled="f" stroked="f">
              <v:textbox>
                <w:txbxContent>
                  <w:p w:rsidR="00BC174D" w:rsidRPr="006621AA" w:rsidRDefault="00BC174D" w:rsidP="001E0398">
                    <w:pPr>
                      <w:jc w:val="center"/>
                      <w:rPr>
                        <w:color w:val="333399" w:themeColor="accent3"/>
                        <w:sz w:val="32"/>
                        <w:szCs w:val="68"/>
                      </w:rPr>
                    </w:pPr>
                    <w:r>
                      <w:rPr>
                        <w:color w:val="333399" w:themeColor="accent3"/>
                        <w:sz w:val="32"/>
                        <w:szCs w:val="68"/>
                      </w:rPr>
                      <w:t>Online Quiz</w:t>
                    </w:r>
                  </w:p>
                  <w:p w:rsidR="00BC174D" w:rsidRPr="006621AA" w:rsidRDefault="00BC174D" w:rsidP="001E0398">
                    <w:pPr>
                      <w:jc w:val="center"/>
                      <w:rPr>
                        <w:color w:val="333399" w:themeColor="accent3"/>
                        <w:sz w:val="18"/>
                        <w:szCs w:val="38"/>
                      </w:rPr>
                    </w:pPr>
                    <w:r>
                      <w:rPr>
                        <w:color w:val="333399" w:themeColor="accent3"/>
                        <w:sz w:val="18"/>
                        <w:szCs w:val="38"/>
                      </w:rPr>
                      <w:t>System</w:t>
                    </w:r>
                  </w:p>
                </w:txbxContent>
              </v:textbox>
            </v:shape>
          </w:pict>
        </mc:Fallback>
      </mc:AlternateContent>
    </w:r>
    <w:r w:rsidRPr="006621AA">
      <w:rPr>
        <w:noProof/>
        <w:lang w:val="id-ID" w:eastAsia="id-ID"/>
      </w:rPr>
      <mc:AlternateContent>
        <mc:Choice Requires="wps">
          <w:drawing>
            <wp:anchor distT="0" distB="0" distL="114300" distR="114300" simplePos="0" relativeHeight="251661312" behindDoc="0" locked="0" layoutInCell="1" allowOverlap="1" wp14:anchorId="22D42820" wp14:editId="40140DFF">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174D" w:rsidRPr="006621AA" w:rsidRDefault="00BC174D" w:rsidP="001E0398">
                          <w:pPr>
                            <w:pStyle w:val="Footer"/>
                            <w:tabs>
                              <w:tab w:val="clear" w:pos="4677"/>
                              <w:tab w:val="center" w:pos="2160"/>
                            </w:tabs>
                            <w:ind w:right="540"/>
                          </w:pPr>
                          <w:r>
                            <w:rPr>
                              <w:color w:val="000000"/>
                            </w:rPr>
                            <w:t>Online Quiz System (</w:t>
                          </w:r>
                          <w:hyperlink r:id="rId1" w:history="1">
                            <w:r>
                              <w:rPr>
                                <w:rStyle w:val="Hyperlink"/>
                              </w:rPr>
                              <w:t>http://brian.projek2d4ta.masuk.web.id/</w:t>
                            </w:r>
                          </w:hyperlink>
                          <w:r>
                            <w:t>)</w:t>
                          </w:r>
                        </w:p>
                        <w:p w:rsidR="00BC174D" w:rsidRPr="006621AA" w:rsidRDefault="00BC174D" w:rsidP="001E0398">
                          <w:pPr>
                            <w:rPr>
                              <w:color w:val="333399"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42820" id="_x0000_s1046" type="#_x0000_t202" style="position:absolute;left:0;text-align:left;margin-left:68.7pt;margin-top:9.45pt;width:410.85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V/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" filled="f" stroked="f">
              <v:textbox>
                <w:txbxContent>
                  <w:p w:rsidR="00BC174D" w:rsidRPr="006621AA" w:rsidRDefault="00BC174D" w:rsidP="001E0398">
                    <w:pPr>
                      <w:pStyle w:val="Footer"/>
                      <w:tabs>
                        <w:tab w:val="clear" w:pos="4677"/>
                        <w:tab w:val="center" w:pos="2160"/>
                      </w:tabs>
                      <w:ind w:right="540"/>
                    </w:pPr>
                    <w:r>
                      <w:rPr>
                        <w:color w:val="000000"/>
                      </w:rPr>
                      <w:t>Online Quiz System (</w:t>
                    </w:r>
                    <w:hyperlink r:id="rId2" w:history="1">
                      <w:r>
                        <w:rPr>
                          <w:rStyle w:val="Hyperlink"/>
                        </w:rPr>
                        <w:t>http://brian.projek2d4ta.masuk.web.id/</w:t>
                      </w:r>
                    </w:hyperlink>
                    <w:r>
                      <w:t>)</w:t>
                    </w:r>
                  </w:p>
                  <w:p w:rsidR="00BC174D" w:rsidRPr="006621AA" w:rsidRDefault="00BC174D" w:rsidP="001E0398">
                    <w:pPr>
                      <w:rPr>
                        <w:color w:val="333399" w:themeColor="accent3"/>
                        <w:sz w:val="18"/>
                        <w:szCs w:val="38"/>
                      </w:rPr>
                    </w:pPr>
                  </w:p>
                </w:txbxContent>
              </v:textbox>
            </v:shape>
          </w:pict>
        </mc:Fallback>
      </mc:AlternateContent>
    </w:r>
    <w:r w:rsidRPr="006621AA">
      <w:rPr>
        <w:noProof/>
      </w:rPr>
      <w:t xml:space="preserve"> </w:t>
    </w:r>
    <w:r w:rsidRPr="006621AA">
      <w:rPr>
        <w:noProof/>
      </w:rPr>
      <w:fldChar w:fldCharType="begin"/>
    </w:r>
    <w:r w:rsidRPr="006621AA">
      <w:rPr>
        <w:noProof/>
      </w:rPr>
      <w:instrText xml:space="preserve"> PAGE </w:instrText>
    </w:r>
    <w:r w:rsidRPr="006621AA">
      <w:rPr>
        <w:noProof/>
      </w:rPr>
      <w:fldChar w:fldCharType="separate"/>
    </w:r>
    <w:r w:rsidR="00504412">
      <w:rPr>
        <w:noProof/>
      </w:rPr>
      <w:t>135</w:t>
    </w:r>
    <w:r w:rsidRPr="006621AA">
      <w:rPr>
        <w:noProof/>
      </w:rPr>
      <w:fldChar w:fldCharType="end"/>
    </w:r>
    <w:r w:rsidRPr="006621AA">
      <w:rPr>
        <w:noProof/>
      </w:rPr>
      <w:t xml:space="preserve"> </w:t>
    </w:r>
  </w:p>
  <w:p w:rsidR="00BC174D" w:rsidRPr="006621AA" w:rsidRDefault="00BC174D" w:rsidP="002D2E2F">
    <w:pPr>
      <w:pStyle w:val="Footer"/>
      <w:tabs>
        <w:tab w:val="clear" w:pos="4677"/>
        <w:tab w:val="center" w:pos="2160"/>
      </w:tabs>
      <w:ind w:left="540" w:right="540"/>
    </w:pPr>
  </w:p>
  <w:p w:rsidR="00BC174D" w:rsidRPr="006621AA" w:rsidRDefault="00BC17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4C81" w:rsidRDefault="00454C81">
      <w:r>
        <w:separator/>
      </w:r>
    </w:p>
  </w:footnote>
  <w:footnote w:type="continuationSeparator" w:id="0">
    <w:p w:rsidR="00454C81" w:rsidRDefault="00454C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nsid w:val="063B3F22"/>
    <w:multiLevelType w:val="hybridMultilevel"/>
    <w:tmpl w:val="8C1CA8BC"/>
    <w:lvl w:ilvl="0" w:tplc="0421000F">
      <w:start w:val="1"/>
      <w:numFmt w:val="decimal"/>
      <w:lvlText w:val="%1."/>
      <w:lvlJc w:val="left"/>
      <w:pPr>
        <w:ind w:left="1350" w:hanging="360"/>
      </w:pPr>
    </w:lvl>
    <w:lvl w:ilvl="1" w:tplc="04210019" w:tentative="1">
      <w:start w:val="1"/>
      <w:numFmt w:val="lowerLetter"/>
      <w:lvlText w:val="%2."/>
      <w:lvlJc w:val="left"/>
      <w:pPr>
        <w:ind w:left="2070" w:hanging="360"/>
      </w:pPr>
    </w:lvl>
    <w:lvl w:ilvl="2" w:tplc="0421001B" w:tentative="1">
      <w:start w:val="1"/>
      <w:numFmt w:val="lowerRoman"/>
      <w:lvlText w:val="%3."/>
      <w:lvlJc w:val="right"/>
      <w:pPr>
        <w:ind w:left="2790" w:hanging="180"/>
      </w:pPr>
    </w:lvl>
    <w:lvl w:ilvl="3" w:tplc="0421000F" w:tentative="1">
      <w:start w:val="1"/>
      <w:numFmt w:val="decimal"/>
      <w:lvlText w:val="%4."/>
      <w:lvlJc w:val="left"/>
      <w:pPr>
        <w:ind w:left="3510" w:hanging="360"/>
      </w:pPr>
    </w:lvl>
    <w:lvl w:ilvl="4" w:tplc="04210019" w:tentative="1">
      <w:start w:val="1"/>
      <w:numFmt w:val="lowerLetter"/>
      <w:lvlText w:val="%5."/>
      <w:lvlJc w:val="left"/>
      <w:pPr>
        <w:ind w:left="4230" w:hanging="360"/>
      </w:pPr>
    </w:lvl>
    <w:lvl w:ilvl="5" w:tplc="0421001B" w:tentative="1">
      <w:start w:val="1"/>
      <w:numFmt w:val="lowerRoman"/>
      <w:lvlText w:val="%6."/>
      <w:lvlJc w:val="right"/>
      <w:pPr>
        <w:ind w:left="4950" w:hanging="180"/>
      </w:pPr>
    </w:lvl>
    <w:lvl w:ilvl="6" w:tplc="0421000F" w:tentative="1">
      <w:start w:val="1"/>
      <w:numFmt w:val="decimal"/>
      <w:lvlText w:val="%7."/>
      <w:lvlJc w:val="left"/>
      <w:pPr>
        <w:ind w:left="5670" w:hanging="360"/>
      </w:pPr>
    </w:lvl>
    <w:lvl w:ilvl="7" w:tplc="04210019" w:tentative="1">
      <w:start w:val="1"/>
      <w:numFmt w:val="lowerLetter"/>
      <w:lvlText w:val="%8."/>
      <w:lvlJc w:val="left"/>
      <w:pPr>
        <w:ind w:left="6390" w:hanging="360"/>
      </w:pPr>
    </w:lvl>
    <w:lvl w:ilvl="8" w:tplc="0421001B" w:tentative="1">
      <w:start w:val="1"/>
      <w:numFmt w:val="lowerRoman"/>
      <w:lvlText w:val="%9."/>
      <w:lvlJc w:val="right"/>
      <w:pPr>
        <w:ind w:left="7110" w:hanging="180"/>
      </w:pPr>
    </w:lvl>
  </w:abstractNum>
  <w:abstractNum w:abstractNumId="2">
    <w:nsid w:val="0B154F8E"/>
    <w:multiLevelType w:val="multilevel"/>
    <w:tmpl w:val="AC1A040A"/>
    <w:lvl w:ilvl="0">
      <w:start w:val="1"/>
      <w:numFmt w:val="decimal"/>
      <w:lvlText w:val="%1."/>
      <w:lvlJc w:val="left"/>
      <w:pPr>
        <w:ind w:left="360" w:hanging="360"/>
      </w:pPr>
    </w:lvl>
    <w:lvl w:ilvl="1">
      <w:start w:val="1"/>
      <w:numFmt w:val="decimal"/>
      <w:lvlText w:val="%1.%2."/>
      <w:lvlJc w:val="left"/>
      <w:pPr>
        <w:ind w:left="5382" w:hanging="432"/>
      </w:pPr>
      <w:rPr>
        <w:color w:val="333366"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275748"/>
    <w:multiLevelType w:val="hybridMultilevel"/>
    <w:tmpl w:val="35AA3A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D4C5724"/>
    <w:multiLevelType w:val="hybridMultilevel"/>
    <w:tmpl w:val="A9EAF61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10490477"/>
    <w:multiLevelType w:val="hybridMultilevel"/>
    <w:tmpl w:val="E1CE5644"/>
    <w:lvl w:ilvl="0" w:tplc="04210001">
      <w:start w:val="1"/>
      <w:numFmt w:val="bullet"/>
      <w:lvlText w:val=""/>
      <w:lvlJc w:val="left"/>
      <w:pPr>
        <w:ind w:left="1350" w:hanging="360"/>
      </w:pPr>
      <w:rPr>
        <w:rFonts w:ascii="Symbol" w:hAnsi="Symbol" w:hint="default"/>
      </w:rPr>
    </w:lvl>
    <w:lvl w:ilvl="1" w:tplc="04210003" w:tentative="1">
      <w:start w:val="1"/>
      <w:numFmt w:val="bullet"/>
      <w:lvlText w:val="o"/>
      <w:lvlJc w:val="left"/>
      <w:pPr>
        <w:ind w:left="2070" w:hanging="360"/>
      </w:pPr>
      <w:rPr>
        <w:rFonts w:ascii="Courier New" w:hAnsi="Courier New" w:cs="Courier New" w:hint="default"/>
      </w:rPr>
    </w:lvl>
    <w:lvl w:ilvl="2" w:tplc="04210005" w:tentative="1">
      <w:start w:val="1"/>
      <w:numFmt w:val="bullet"/>
      <w:lvlText w:val=""/>
      <w:lvlJc w:val="left"/>
      <w:pPr>
        <w:ind w:left="2790" w:hanging="360"/>
      </w:pPr>
      <w:rPr>
        <w:rFonts w:ascii="Wingdings" w:hAnsi="Wingdings" w:hint="default"/>
      </w:rPr>
    </w:lvl>
    <w:lvl w:ilvl="3" w:tplc="04210001" w:tentative="1">
      <w:start w:val="1"/>
      <w:numFmt w:val="bullet"/>
      <w:lvlText w:val=""/>
      <w:lvlJc w:val="left"/>
      <w:pPr>
        <w:ind w:left="3510" w:hanging="360"/>
      </w:pPr>
      <w:rPr>
        <w:rFonts w:ascii="Symbol" w:hAnsi="Symbol" w:hint="default"/>
      </w:rPr>
    </w:lvl>
    <w:lvl w:ilvl="4" w:tplc="04210003" w:tentative="1">
      <w:start w:val="1"/>
      <w:numFmt w:val="bullet"/>
      <w:lvlText w:val="o"/>
      <w:lvlJc w:val="left"/>
      <w:pPr>
        <w:ind w:left="4230" w:hanging="360"/>
      </w:pPr>
      <w:rPr>
        <w:rFonts w:ascii="Courier New" w:hAnsi="Courier New" w:cs="Courier New" w:hint="default"/>
      </w:rPr>
    </w:lvl>
    <w:lvl w:ilvl="5" w:tplc="04210005" w:tentative="1">
      <w:start w:val="1"/>
      <w:numFmt w:val="bullet"/>
      <w:lvlText w:val=""/>
      <w:lvlJc w:val="left"/>
      <w:pPr>
        <w:ind w:left="4950" w:hanging="360"/>
      </w:pPr>
      <w:rPr>
        <w:rFonts w:ascii="Wingdings" w:hAnsi="Wingdings" w:hint="default"/>
      </w:rPr>
    </w:lvl>
    <w:lvl w:ilvl="6" w:tplc="04210001" w:tentative="1">
      <w:start w:val="1"/>
      <w:numFmt w:val="bullet"/>
      <w:lvlText w:val=""/>
      <w:lvlJc w:val="left"/>
      <w:pPr>
        <w:ind w:left="5670" w:hanging="360"/>
      </w:pPr>
      <w:rPr>
        <w:rFonts w:ascii="Symbol" w:hAnsi="Symbol" w:hint="default"/>
      </w:rPr>
    </w:lvl>
    <w:lvl w:ilvl="7" w:tplc="04210003" w:tentative="1">
      <w:start w:val="1"/>
      <w:numFmt w:val="bullet"/>
      <w:lvlText w:val="o"/>
      <w:lvlJc w:val="left"/>
      <w:pPr>
        <w:ind w:left="6390" w:hanging="360"/>
      </w:pPr>
      <w:rPr>
        <w:rFonts w:ascii="Courier New" w:hAnsi="Courier New" w:cs="Courier New" w:hint="default"/>
      </w:rPr>
    </w:lvl>
    <w:lvl w:ilvl="8" w:tplc="04210005" w:tentative="1">
      <w:start w:val="1"/>
      <w:numFmt w:val="bullet"/>
      <w:lvlText w:val=""/>
      <w:lvlJc w:val="left"/>
      <w:pPr>
        <w:ind w:left="7110" w:hanging="360"/>
      </w:pPr>
      <w:rPr>
        <w:rFonts w:ascii="Wingdings" w:hAnsi="Wingdings" w:hint="default"/>
      </w:rPr>
    </w:lvl>
  </w:abstractNum>
  <w:abstractNum w:abstractNumId="6">
    <w:nsid w:val="1E3338F9"/>
    <w:multiLevelType w:val="multilevel"/>
    <w:tmpl w:val="57B2E0C2"/>
    <w:lvl w:ilvl="0">
      <w:start w:val="2"/>
      <w:numFmt w:val="decimal"/>
      <w:lvlText w:val="%1"/>
      <w:lvlJc w:val="left"/>
      <w:pPr>
        <w:ind w:left="480" w:hanging="360"/>
      </w:pPr>
      <w:rPr>
        <w:rFonts w:hint="default"/>
        <w:lang w:val="id" w:eastAsia="en-US" w:bidi="ar-SA"/>
      </w:rPr>
    </w:lvl>
    <w:lvl w:ilvl="1">
      <w:start w:val="1"/>
      <w:numFmt w:val="decimal"/>
      <w:lvlText w:val="%1.%2"/>
      <w:lvlJc w:val="left"/>
      <w:pPr>
        <w:ind w:left="480" w:hanging="360"/>
      </w:pPr>
      <w:rPr>
        <w:rFonts w:ascii="Times New Roman" w:eastAsia="Times New Roman" w:hAnsi="Times New Roman" w:cs="Times New Roman" w:hint="default"/>
        <w:b/>
        <w:bCs/>
        <w:spacing w:val="-1"/>
        <w:w w:val="100"/>
        <w:sz w:val="24"/>
        <w:szCs w:val="24"/>
        <w:lang w:val="id" w:eastAsia="en-US" w:bidi="ar-SA"/>
      </w:rPr>
    </w:lvl>
    <w:lvl w:ilvl="2">
      <w:start w:val="1"/>
      <w:numFmt w:val="decimal"/>
      <w:lvlText w:val="%3."/>
      <w:lvlJc w:val="left"/>
      <w:pPr>
        <w:ind w:left="960" w:hanging="420"/>
      </w:pPr>
      <w:rPr>
        <w:rFonts w:ascii="Times New Roman" w:eastAsia="Times New Roman" w:hAnsi="Times New Roman" w:cs="Times New Roman" w:hint="default"/>
        <w:b/>
        <w:bCs/>
        <w:spacing w:val="-1"/>
        <w:w w:val="100"/>
        <w:sz w:val="24"/>
        <w:szCs w:val="24"/>
        <w:lang w:val="id" w:eastAsia="en-US" w:bidi="ar-SA"/>
      </w:rPr>
    </w:lvl>
    <w:lvl w:ilvl="3">
      <w:numFmt w:val="bullet"/>
      <w:lvlText w:val=""/>
      <w:lvlJc w:val="left"/>
      <w:pPr>
        <w:ind w:left="1200" w:hanging="120"/>
      </w:pPr>
      <w:rPr>
        <w:rFonts w:hint="default"/>
        <w:spacing w:val="9"/>
        <w:w w:val="100"/>
        <w:lang w:val="id" w:eastAsia="en-US" w:bidi="ar-SA"/>
      </w:rPr>
    </w:lvl>
    <w:lvl w:ilvl="4">
      <w:numFmt w:val="bullet"/>
      <w:lvlText w:val="•"/>
      <w:lvlJc w:val="left"/>
      <w:pPr>
        <w:ind w:left="1380" w:hanging="120"/>
      </w:pPr>
      <w:rPr>
        <w:rFonts w:hint="default"/>
        <w:lang w:val="id" w:eastAsia="en-US" w:bidi="ar-SA"/>
      </w:rPr>
    </w:lvl>
    <w:lvl w:ilvl="5">
      <w:numFmt w:val="bullet"/>
      <w:lvlText w:val="•"/>
      <w:lvlJc w:val="left"/>
      <w:pPr>
        <w:ind w:left="2591" w:hanging="120"/>
      </w:pPr>
      <w:rPr>
        <w:rFonts w:hint="default"/>
        <w:lang w:val="id" w:eastAsia="en-US" w:bidi="ar-SA"/>
      </w:rPr>
    </w:lvl>
    <w:lvl w:ilvl="6">
      <w:numFmt w:val="bullet"/>
      <w:lvlText w:val="•"/>
      <w:lvlJc w:val="left"/>
      <w:pPr>
        <w:ind w:left="3802" w:hanging="120"/>
      </w:pPr>
      <w:rPr>
        <w:rFonts w:hint="default"/>
        <w:lang w:val="id" w:eastAsia="en-US" w:bidi="ar-SA"/>
      </w:rPr>
    </w:lvl>
    <w:lvl w:ilvl="7">
      <w:numFmt w:val="bullet"/>
      <w:lvlText w:val="•"/>
      <w:lvlJc w:val="left"/>
      <w:pPr>
        <w:ind w:left="5013" w:hanging="120"/>
      </w:pPr>
      <w:rPr>
        <w:rFonts w:hint="default"/>
        <w:lang w:val="id" w:eastAsia="en-US" w:bidi="ar-SA"/>
      </w:rPr>
    </w:lvl>
    <w:lvl w:ilvl="8">
      <w:numFmt w:val="bullet"/>
      <w:lvlText w:val="•"/>
      <w:lvlJc w:val="left"/>
      <w:pPr>
        <w:ind w:left="6224" w:hanging="120"/>
      </w:pPr>
      <w:rPr>
        <w:rFonts w:hint="default"/>
        <w:lang w:val="id" w:eastAsia="en-US" w:bidi="ar-SA"/>
      </w:rPr>
    </w:lvl>
  </w:abstractNum>
  <w:abstractNum w:abstractNumId="7">
    <w:nsid w:val="1F5C3FA1"/>
    <w:multiLevelType w:val="hybridMultilevel"/>
    <w:tmpl w:val="9634D958"/>
    <w:lvl w:ilvl="0" w:tplc="04210019">
      <w:start w:val="1"/>
      <w:numFmt w:val="lowerLetter"/>
      <w:lvlText w:val="%1."/>
      <w:lvlJc w:val="left"/>
      <w:pPr>
        <w:ind w:left="1350" w:hanging="360"/>
      </w:pPr>
    </w:lvl>
    <w:lvl w:ilvl="1" w:tplc="04210019" w:tentative="1">
      <w:start w:val="1"/>
      <w:numFmt w:val="lowerLetter"/>
      <w:lvlText w:val="%2."/>
      <w:lvlJc w:val="left"/>
      <w:pPr>
        <w:ind w:left="2070" w:hanging="360"/>
      </w:pPr>
    </w:lvl>
    <w:lvl w:ilvl="2" w:tplc="0421001B" w:tentative="1">
      <w:start w:val="1"/>
      <w:numFmt w:val="lowerRoman"/>
      <w:lvlText w:val="%3."/>
      <w:lvlJc w:val="right"/>
      <w:pPr>
        <w:ind w:left="2790" w:hanging="180"/>
      </w:pPr>
    </w:lvl>
    <w:lvl w:ilvl="3" w:tplc="0421000F" w:tentative="1">
      <w:start w:val="1"/>
      <w:numFmt w:val="decimal"/>
      <w:lvlText w:val="%4."/>
      <w:lvlJc w:val="left"/>
      <w:pPr>
        <w:ind w:left="3510" w:hanging="360"/>
      </w:pPr>
    </w:lvl>
    <w:lvl w:ilvl="4" w:tplc="04210019" w:tentative="1">
      <w:start w:val="1"/>
      <w:numFmt w:val="lowerLetter"/>
      <w:lvlText w:val="%5."/>
      <w:lvlJc w:val="left"/>
      <w:pPr>
        <w:ind w:left="4230" w:hanging="360"/>
      </w:pPr>
    </w:lvl>
    <w:lvl w:ilvl="5" w:tplc="0421001B" w:tentative="1">
      <w:start w:val="1"/>
      <w:numFmt w:val="lowerRoman"/>
      <w:lvlText w:val="%6."/>
      <w:lvlJc w:val="right"/>
      <w:pPr>
        <w:ind w:left="4950" w:hanging="180"/>
      </w:pPr>
    </w:lvl>
    <w:lvl w:ilvl="6" w:tplc="0421000F" w:tentative="1">
      <w:start w:val="1"/>
      <w:numFmt w:val="decimal"/>
      <w:lvlText w:val="%7."/>
      <w:lvlJc w:val="left"/>
      <w:pPr>
        <w:ind w:left="5670" w:hanging="360"/>
      </w:pPr>
    </w:lvl>
    <w:lvl w:ilvl="7" w:tplc="04210019" w:tentative="1">
      <w:start w:val="1"/>
      <w:numFmt w:val="lowerLetter"/>
      <w:lvlText w:val="%8."/>
      <w:lvlJc w:val="left"/>
      <w:pPr>
        <w:ind w:left="6390" w:hanging="360"/>
      </w:pPr>
    </w:lvl>
    <w:lvl w:ilvl="8" w:tplc="0421001B" w:tentative="1">
      <w:start w:val="1"/>
      <w:numFmt w:val="lowerRoman"/>
      <w:lvlText w:val="%9."/>
      <w:lvlJc w:val="right"/>
      <w:pPr>
        <w:ind w:left="7110" w:hanging="180"/>
      </w:pPr>
    </w:lvl>
  </w:abstractNum>
  <w:abstractNum w:abstractNumId="8">
    <w:nsid w:val="277C75B2"/>
    <w:multiLevelType w:val="hybridMultilevel"/>
    <w:tmpl w:val="E1BA1D0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F102F1"/>
    <w:multiLevelType w:val="hybridMultilevel"/>
    <w:tmpl w:val="EB6C117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55E50763"/>
    <w:multiLevelType w:val="hybridMultilevel"/>
    <w:tmpl w:val="4224F57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5E3305C6"/>
    <w:multiLevelType w:val="hybridMultilevel"/>
    <w:tmpl w:val="34E45614"/>
    <w:lvl w:ilvl="0" w:tplc="04210001">
      <w:start w:val="1"/>
      <w:numFmt w:val="bullet"/>
      <w:lvlText w:val=""/>
      <w:lvlJc w:val="left"/>
      <w:pPr>
        <w:ind w:left="1350" w:hanging="360"/>
      </w:pPr>
      <w:rPr>
        <w:rFonts w:ascii="Symbol" w:hAnsi="Symbol" w:hint="default"/>
      </w:rPr>
    </w:lvl>
    <w:lvl w:ilvl="1" w:tplc="04210003" w:tentative="1">
      <w:start w:val="1"/>
      <w:numFmt w:val="bullet"/>
      <w:lvlText w:val="o"/>
      <w:lvlJc w:val="left"/>
      <w:pPr>
        <w:ind w:left="2070" w:hanging="360"/>
      </w:pPr>
      <w:rPr>
        <w:rFonts w:ascii="Courier New" w:hAnsi="Courier New" w:cs="Courier New" w:hint="default"/>
      </w:rPr>
    </w:lvl>
    <w:lvl w:ilvl="2" w:tplc="04210005" w:tentative="1">
      <w:start w:val="1"/>
      <w:numFmt w:val="bullet"/>
      <w:lvlText w:val=""/>
      <w:lvlJc w:val="left"/>
      <w:pPr>
        <w:ind w:left="2790" w:hanging="360"/>
      </w:pPr>
      <w:rPr>
        <w:rFonts w:ascii="Wingdings" w:hAnsi="Wingdings" w:hint="default"/>
      </w:rPr>
    </w:lvl>
    <w:lvl w:ilvl="3" w:tplc="04210001" w:tentative="1">
      <w:start w:val="1"/>
      <w:numFmt w:val="bullet"/>
      <w:lvlText w:val=""/>
      <w:lvlJc w:val="left"/>
      <w:pPr>
        <w:ind w:left="3510" w:hanging="360"/>
      </w:pPr>
      <w:rPr>
        <w:rFonts w:ascii="Symbol" w:hAnsi="Symbol" w:hint="default"/>
      </w:rPr>
    </w:lvl>
    <w:lvl w:ilvl="4" w:tplc="04210003" w:tentative="1">
      <w:start w:val="1"/>
      <w:numFmt w:val="bullet"/>
      <w:lvlText w:val="o"/>
      <w:lvlJc w:val="left"/>
      <w:pPr>
        <w:ind w:left="4230" w:hanging="360"/>
      </w:pPr>
      <w:rPr>
        <w:rFonts w:ascii="Courier New" w:hAnsi="Courier New" w:cs="Courier New" w:hint="default"/>
      </w:rPr>
    </w:lvl>
    <w:lvl w:ilvl="5" w:tplc="04210005" w:tentative="1">
      <w:start w:val="1"/>
      <w:numFmt w:val="bullet"/>
      <w:lvlText w:val=""/>
      <w:lvlJc w:val="left"/>
      <w:pPr>
        <w:ind w:left="4950" w:hanging="360"/>
      </w:pPr>
      <w:rPr>
        <w:rFonts w:ascii="Wingdings" w:hAnsi="Wingdings" w:hint="default"/>
      </w:rPr>
    </w:lvl>
    <w:lvl w:ilvl="6" w:tplc="04210001" w:tentative="1">
      <w:start w:val="1"/>
      <w:numFmt w:val="bullet"/>
      <w:lvlText w:val=""/>
      <w:lvlJc w:val="left"/>
      <w:pPr>
        <w:ind w:left="5670" w:hanging="360"/>
      </w:pPr>
      <w:rPr>
        <w:rFonts w:ascii="Symbol" w:hAnsi="Symbol" w:hint="default"/>
      </w:rPr>
    </w:lvl>
    <w:lvl w:ilvl="7" w:tplc="04210003" w:tentative="1">
      <w:start w:val="1"/>
      <w:numFmt w:val="bullet"/>
      <w:lvlText w:val="o"/>
      <w:lvlJc w:val="left"/>
      <w:pPr>
        <w:ind w:left="6390" w:hanging="360"/>
      </w:pPr>
      <w:rPr>
        <w:rFonts w:ascii="Courier New" w:hAnsi="Courier New" w:cs="Courier New" w:hint="default"/>
      </w:rPr>
    </w:lvl>
    <w:lvl w:ilvl="8" w:tplc="04210005" w:tentative="1">
      <w:start w:val="1"/>
      <w:numFmt w:val="bullet"/>
      <w:lvlText w:val=""/>
      <w:lvlJc w:val="left"/>
      <w:pPr>
        <w:ind w:left="7110" w:hanging="360"/>
      </w:pPr>
      <w:rPr>
        <w:rFonts w:ascii="Wingdings" w:hAnsi="Wingdings" w:hint="default"/>
      </w:rPr>
    </w:lvl>
  </w:abstractNum>
  <w:abstractNum w:abstractNumId="15">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71F34E2"/>
    <w:multiLevelType w:val="hybridMultilevel"/>
    <w:tmpl w:val="1D44FCB0"/>
    <w:lvl w:ilvl="0" w:tplc="04210001">
      <w:start w:val="1"/>
      <w:numFmt w:val="bullet"/>
      <w:lvlText w:val=""/>
      <w:lvlJc w:val="left"/>
      <w:pPr>
        <w:ind w:left="1350" w:hanging="360"/>
      </w:pPr>
      <w:rPr>
        <w:rFonts w:ascii="Symbol" w:hAnsi="Symbol" w:hint="default"/>
      </w:rPr>
    </w:lvl>
    <w:lvl w:ilvl="1" w:tplc="04210003" w:tentative="1">
      <w:start w:val="1"/>
      <w:numFmt w:val="bullet"/>
      <w:lvlText w:val="o"/>
      <w:lvlJc w:val="left"/>
      <w:pPr>
        <w:ind w:left="2070" w:hanging="360"/>
      </w:pPr>
      <w:rPr>
        <w:rFonts w:ascii="Courier New" w:hAnsi="Courier New" w:cs="Courier New" w:hint="default"/>
      </w:rPr>
    </w:lvl>
    <w:lvl w:ilvl="2" w:tplc="04210005" w:tentative="1">
      <w:start w:val="1"/>
      <w:numFmt w:val="bullet"/>
      <w:lvlText w:val=""/>
      <w:lvlJc w:val="left"/>
      <w:pPr>
        <w:ind w:left="2790" w:hanging="360"/>
      </w:pPr>
      <w:rPr>
        <w:rFonts w:ascii="Wingdings" w:hAnsi="Wingdings" w:hint="default"/>
      </w:rPr>
    </w:lvl>
    <w:lvl w:ilvl="3" w:tplc="04210001" w:tentative="1">
      <w:start w:val="1"/>
      <w:numFmt w:val="bullet"/>
      <w:lvlText w:val=""/>
      <w:lvlJc w:val="left"/>
      <w:pPr>
        <w:ind w:left="3510" w:hanging="360"/>
      </w:pPr>
      <w:rPr>
        <w:rFonts w:ascii="Symbol" w:hAnsi="Symbol" w:hint="default"/>
      </w:rPr>
    </w:lvl>
    <w:lvl w:ilvl="4" w:tplc="04210003" w:tentative="1">
      <w:start w:val="1"/>
      <w:numFmt w:val="bullet"/>
      <w:lvlText w:val="o"/>
      <w:lvlJc w:val="left"/>
      <w:pPr>
        <w:ind w:left="4230" w:hanging="360"/>
      </w:pPr>
      <w:rPr>
        <w:rFonts w:ascii="Courier New" w:hAnsi="Courier New" w:cs="Courier New" w:hint="default"/>
      </w:rPr>
    </w:lvl>
    <w:lvl w:ilvl="5" w:tplc="04210005" w:tentative="1">
      <w:start w:val="1"/>
      <w:numFmt w:val="bullet"/>
      <w:lvlText w:val=""/>
      <w:lvlJc w:val="left"/>
      <w:pPr>
        <w:ind w:left="4950" w:hanging="360"/>
      </w:pPr>
      <w:rPr>
        <w:rFonts w:ascii="Wingdings" w:hAnsi="Wingdings" w:hint="default"/>
      </w:rPr>
    </w:lvl>
    <w:lvl w:ilvl="6" w:tplc="04210001" w:tentative="1">
      <w:start w:val="1"/>
      <w:numFmt w:val="bullet"/>
      <w:lvlText w:val=""/>
      <w:lvlJc w:val="left"/>
      <w:pPr>
        <w:ind w:left="5670" w:hanging="360"/>
      </w:pPr>
      <w:rPr>
        <w:rFonts w:ascii="Symbol" w:hAnsi="Symbol" w:hint="default"/>
      </w:rPr>
    </w:lvl>
    <w:lvl w:ilvl="7" w:tplc="04210003" w:tentative="1">
      <w:start w:val="1"/>
      <w:numFmt w:val="bullet"/>
      <w:lvlText w:val="o"/>
      <w:lvlJc w:val="left"/>
      <w:pPr>
        <w:ind w:left="6390" w:hanging="360"/>
      </w:pPr>
      <w:rPr>
        <w:rFonts w:ascii="Courier New" w:hAnsi="Courier New" w:cs="Courier New" w:hint="default"/>
      </w:rPr>
    </w:lvl>
    <w:lvl w:ilvl="8" w:tplc="04210005" w:tentative="1">
      <w:start w:val="1"/>
      <w:numFmt w:val="bullet"/>
      <w:lvlText w:val=""/>
      <w:lvlJc w:val="left"/>
      <w:pPr>
        <w:ind w:left="7110" w:hanging="360"/>
      </w:pPr>
      <w:rPr>
        <w:rFonts w:ascii="Wingdings" w:hAnsi="Wingdings" w:hint="default"/>
      </w:rPr>
    </w:lvl>
  </w:abstractNum>
  <w:abstractNum w:abstractNumId="17">
    <w:nsid w:val="78B342CA"/>
    <w:multiLevelType w:val="hybridMultilevel"/>
    <w:tmpl w:val="1EA89132"/>
    <w:lvl w:ilvl="0" w:tplc="0421000F">
      <w:start w:val="1"/>
      <w:numFmt w:val="decimal"/>
      <w:lvlText w:val="%1."/>
      <w:lvlJc w:val="left"/>
      <w:pPr>
        <w:ind w:left="1152" w:hanging="360"/>
      </w:p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num w:numId="1">
    <w:abstractNumId w:val="0"/>
  </w:num>
  <w:num w:numId="2">
    <w:abstractNumId w:val="10"/>
  </w:num>
  <w:num w:numId="3">
    <w:abstractNumId w:val="15"/>
  </w:num>
  <w:num w:numId="4">
    <w:abstractNumId w:val="9"/>
  </w:num>
  <w:num w:numId="5">
    <w:abstractNumId w:val="11"/>
  </w:num>
  <w:num w:numId="6">
    <w:abstractNumId w:val="2"/>
  </w:num>
  <w:num w:numId="7">
    <w:abstractNumId w:val="17"/>
  </w:num>
  <w:num w:numId="8">
    <w:abstractNumId w:val="13"/>
  </w:num>
  <w:num w:numId="9">
    <w:abstractNumId w:val="8"/>
  </w:num>
  <w:num w:numId="10">
    <w:abstractNumId w:val="6"/>
  </w:num>
  <w:num w:numId="11">
    <w:abstractNumId w:val="5"/>
  </w:num>
  <w:num w:numId="12">
    <w:abstractNumId w:val="14"/>
  </w:num>
  <w:num w:numId="13">
    <w:abstractNumId w:val="16"/>
  </w:num>
  <w:num w:numId="14">
    <w:abstractNumId w:val="3"/>
  </w:num>
  <w:num w:numId="15">
    <w:abstractNumId w:val="1"/>
  </w:num>
  <w:num w:numId="16">
    <w:abstractNumId w:val="12"/>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A03"/>
    <w:rsid w:val="00000E96"/>
    <w:rsid w:val="000058F1"/>
    <w:rsid w:val="00025F25"/>
    <w:rsid w:val="0005275C"/>
    <w:rsid w:val="000539BA"/>
    <w:rsid w:val="000571FA"/>
    <w:rsid w:val="000700BE"/>
    <w:rsid w:val="00086D56"/>
    <w:rsid w:val="00092409"/>
    <w:rsid w:val="0009484D"/>
    <w:rsid w:val="000963EE"/>
    <w:rsid w:val="00096BDA"/>
    <w:rsid w:val="00097CA5"/>
    <w:rsid w:val="000A0B9C"/>
    <w:rsid w:val="000C1F83"/>
    <w:rsid w:val="000C6CA1"/>
    <w:rsid w:val="000C7B39"/>
    <w:rsid w:val="0010514A"/>
    <w:rsid w:val="00112B87"/>
    <w:rsid w:val="00113A6F"/>
    <w:rsid w:val="001351ED"/>
    <w:rsid w:val="001662C9"/>
    <w:rsid w:val="00170756"/>
    <w:rsid w:val="00183A64"/>
    <w:rsid w:val="001955E9"/>
    <w:rsid w:val="001A17BC"/>
    <w:rsid w:val="001C2B99"/>
    <w:rsid w:val="001C3E2F"/>
    <w:rsid w:val="001D17FD"/>
    <w:rsid w:val="001D4728"/>
    <w:rsid w:val="001D6506"/>
    <w:rsid w:val="001E0398"/>
    <w:rsid w:val="001E2F23"/>
    <w:rsid w:val="001F230C"/>
    <w:rsid w:val="002135E3"/>
    <w:rsid w:val="002208D0"/>
    <w:rsid w:val="00220A22"/>
    <w:rsid w:val="002238EA"/>
    <w:rsid w:val="002301A2"/>
    <w:rsid w:val="0024303C"/>
    <w:rsid w:val="00251B35"/>
    <w:rsid w:val="00251FCD"/>
    <w:rsid w:val="00253233"/>
    <w:rsid w:val="00261796"/>
    <w:rsid w:val="00277ADB"/>
    <w:rsid w:val="002824AE"/>
    <w:rsid w:val="00284CD0"/>
    <w:rsid w:val="00290938"/>
    <w:rsid w:val="00292D78"/>
    <w:rsid w:val="002B0D1F"/>
    <w:rsid w:val="002B4007"/>
    <w:rsid w:val="002C6698"/>
    <w:rsid w:val="002C700E"/>
    <w:rsid w:val="002C7FAA"/>
    <w:rsid w:val="002D2E2F"/>
    <w:rsid w:val="002E2A80"/>
    <w:rsid w:val="002E34FD"/>
    <w:rsid w:val="002F5761"/>
    <w:rsid w:val="00321111"/>
    <w:rsid w:val="00362281"/>
    <w:rsid w:val="0038057F"/>
    <w:rsid w:val="00386F89"/>
    <w:rsid w:val="00395555"/>
    <w:rsid w:val="003A78C1"/>
    <w:rsid w:val="003A7A03"/>
    <w:rsid w:val="003B06ED"/>
    <w:rsid w:val="003D0EB8"/>
    <w:rsid w:val="003E46D9"/>
    <w:rsid w:val="003F1C69"/>
    <w:rsid w:val="003F320B"/>
    <w:rsid w:val="004060E8"/>
    <w:rsid w:val="00416318"/>
    <w:rsid w:val="00417ED0"/>
    <w:rsid w:val="00437CFF"/>
    <w:rsid w:val="004413B9"/>
    <w:rsid w:val="004478A2"/>
    <w:rsid w:val="00454C81"/>
    <w:rsid w:val="004556E3"/>
    <w:rsid w:val="004569BD"/>
    <w:rsid w:val="00456B8A"/>
    <w:rsid w:val="00460216"/>
    <w:rsid w:val="00486629"/>
    <w:rsid w:val="00490C12"/>
    <w:rsid w:val="00495364"/>
    <w:rsid w:val="00497BED"/>
    <w:rsid w:val="004A61C2"/>
    <w:rsid w:val="004A73BF"/>
    <w:rsid w:val="004B5F1D"/>
    <w:rsid w:val="004C2F1F"/>
    <w:rsid w:val="004C4D49"/>
    <w:rsid w:val="004D4FC9"/>
    <w:rsid w:val="004D6D17"/>
    <w:rsid w:val="004E18FD"/>
    <w:rsid w:val="004F35D5"/>
    <w:rsid w:val="004F6FD5"/>
    <w:rsid w:val="00504412"/>
    <w:rsid w:val="005245F8"/>
    <w:rsid w:val="005372FC"/>
    <w:rsid w:val="005521D8"/>
    <w:rsid w:val="0056063E"/>
    <w:rsid w:val="005659D2"/>
    <w:rsid w:val="005772D0"/>
    <w:rsid w:val="00580A29"/>
    <w:rsid w:val="00592170"/>
    <w:rsid w:val="00593F70"/>
    <w:rsid w:val="005B397D"/>
    <w:rsid w:val="005C0A36"/>
    <w:rsid w:val="005D4644"/>
    <w:rsid w:val="005D5995"/>
    <w:rsid w:val="005E3BF5"/>
    <w:rsid w:val="005F5AE4"/>
    <w:rsid w:val="006001D2"/>
    <w:rsid w:val="00612F56"/>
    <w:rsid w:val="00613870"/>
    <w:rsid w:val="00613D04"/>
    <w:rsid w:val="00620AD1"/>
    <w:rsid w:val="006226CE"/>
    <w:rsid w:val="00622FDF"/>
    <w:rsid w:val="00632461"/>
    <w:rsid w:val="00642203"/>
    <w:rsid w:val="006517EC"/>
    <w:rsid w:val="0065242F"/>
    <w:rsid w:val="006526C7"/>
    <w:rsid w:val="00652C74"/>
    <w:rsid w:val="0065314E"/>
    <w:rsid w:val="006621AA"/>
    <w:rsid w:val="00664743"/>
    <w:rsid w:val="0066658E"/>
    <w:rsid w:val="006877B6"/>
    <w:rsid w:val="006B053E"/>
    <w:rsid w:val="006C7324"/>
    <w:rsid w:val="006D1AD3"/>
    <w:rsid w:val="006D3317"/>
    <w:rsid w:val="006D7D65"/>
    <w:rsid w:val="006E0E4F"/>
    <w:rsid w:val="0071799F"/>
    <w:rsid w:val="00734513"/>
    <w:rsid w:val="0075084C"/>
    <w:rsid w:val="00751400"/>
    <w:rsid w:val="00771302"/>
    <w:rsid w:val="00785EF6"/>
    <w:rsid w:val="00786C53"/>
    <w:rsid w:val="007A1ED6"/>
    <w:rsid w:val="007B53B8"/>
    <w:rsid w:val="007B7D0C"/>
    <w:rsid w:val="007C61A8"/>
    <w:rsid w:val="007D5AC1"/>
    <w:rsid w:val="007D69E5"/>
    <w:rsid w:val="00811371"/>
    <w:rsid w:val="00815DCC"/>
    <w:rsid w:val="00827355"/>
    <w:rsid w:val="00832378"/>
    <w:rsid w:val="00833696"/>
    <w:rsid w:val="00850708"/>
    <w:rsid w:val="00861F16"/>
    <w:rsid w:val="0086466C"/>
    <w:rsid w:val="00864E53"/>
    <w:rsid w:val="0088068F"/>
    <w:rsid w:val="00890AA4"/>
    <w:rsid w:val="008946D5"/>
    <w:rsid w:val="008A29F7"/>
    <w:rsid w:val="008D5AE9"/>
    <w:rsid w:val="008F3B12"/>
    <w:rsid w:val="008F5577"/>
    <w:rsid w:val="009065E7"/>
    <w:rsid w:val="009078EA"/>
    <w:rsid w:val="00911927"/>
    <w:rsid w:val="00916709"/>
    <w:rsid w:val="00916CC1"/>
    <w:rsid w:val="00951419"/>
    <w:rsid w:val="00957114"/>
    <w:rsid w:val="00971CA2"/>
    <w:rsid w:val="0097289A"/>
    <w:rsid w:val="009728A4"/>
    <w:rsid w:val="00983AE3"/>
    <w:rsid w:val="009A0EA9"/>
    <w:rsid w:val="009D3274"/>
    <w:rsid w:val="009F1CD1"/>
    <w:rsid w:val="009F2DC1"/>
    <w:rsid w:val="00A057F1"/>
    <w:rsid w:val="00A11AD2"/>
    <w:rsid w:val="00A123C9"/>
    <w:rsid w:val="00A31738"/>
    <w:rsid w:val="00A328EA"/>
    <w:rsid w:val="00A37E8F"/>
    <w:rsid w:val="00A61293"/>
    <w:rsid w:val="00A700D4"/>
    <w:rsid w:val="00A80198"/>
    <w:rsid w:val="00A826FE"/>
    <w:rsid w:val="00A87BD2"/>
    <w:rsid w:val="00A87CEC"/>
    <w:rsid w:val="00A92C90"/>
    <w:rsid w:val="00A93039"/>
    <w:rsid w:val="00AA52ED"/>
    <w:rsid w:val="00AB7C45"/>
    <w:rsid w:val="00AD35B1"/>
    <w:rsid w:val="00AD626A"/>
    <w:rsid w:val="00AE6D08"/>
    <w:rsid w:val="00AF3BBF"/>
    <w:rsid w:val="00B05987"/>
    <w:rsid w:val="00B11C41"/>
    <w:rsid w:val="00B17236"/>
    <w:rsid w:val="00B20B3E"/>
    <w:rsid w:val="00B24CA3"/>
    <w:rsid w:val="00B267F5"/>
    <w:rsid w:val="00B3059B"/>
    <w:rsid w:val="00B30707"/>
    <w:rsid w:val="00B30918"/>
    <w:rsid w:val="00B4127A"/>
    <w:rsid w:val="00B62F80"/>
    <w:rsid w:val="00B70876"/>
    <w:rsid w:val="00B73862"/>
    <w:rsid w:val="00B828B4"/>
    <w:rsid w:val="00B923B3"/>
    <w:rsid w:val="00B9764F"/>
    <w:rsid w:val="00BA018F"/>
    <w:rsid w:val="00BA3AE8"/>
    <w:rsid w:val="00BA6F3F"/>
    <w:rsid w:val="00BB7100"/>
    <w:rsid w:val="00BC174D"/>
    <w:rsid w:val="00BD6627"/>
    <w:rsid w:val="00BE34C5"/>
    <w:rsid w:val="00BF4C02"/>
    <w:rsid w:val="00C25407"/>
    <w:rsid w:val="00C342A2"/>
    <w:rsid w:val="00C34BF0"/>
    <w:rsid w:val="00C3734D"/>
    <w:rsid w:val="00C51576"/>
    <w:rsid w:val="00C751CB"/>
    <w:rsid w:val="00C875D7"/>
    <w:rsid w:val="00C91E9E"/>
    <w:rsid w:val="00CA76BA"/>
    <w:rsid w:val="00CA7B07"/>
    <w:rsid w:val="00CB0577"/>
    <w:rsid w:val="00CB5F47"/>
    <w:rsid w:val="00CD15E6"/>
    <w:rsid w:val="00CE2915"/>
    <w:rsid w:val="00CE5C16"/>
    <w:rsid w:val="00CF32F1"/>
    <w:rsid w:val="00CF6B3F"/>
    <w:rsid w:val="00D278F8"/>
    <w:rsid w:val="00D3445C"/>
    <w:rsid w:val="00D348B0"/>
    <w:rsid w:val="00D401DE"/>
    <w:rsid w:val="00D51A5C"/>
    <w:rsid w:val="00D72677"/>
    <w:rsid w:val="00D743D1"/>
    <w:rsid w:val="00D83470"/>
    <w:rsid w:val="00DA082D"/>
    <w:rsid w:val="00DB4667"/>
    <w:rsid w:val="00DC216E"/>
    <w:rsid w:val="00DC6912"/>
    <w:rsid w:val="00DD04C0"/>
    <w:rsid w:val="00DD6337"/>
    <w:rsid w:val="00DE1645"/>
    <w:rsid w:val="00E053FE"/>
    <w:rsid w:val="00E05802"/>
    <w:rsid w:val="00E06F59"/>
    <w:rsid w:val="00E228D6"/>
    <w:rsid w:val="00E41C09"/>
    <w:rsid w:val="00E44789"/>
    <w:rsid w:val="00E502A9"/>
    <w:rsid w:val="00E50A29"/>
    <w:rsid w:val="00E55666"/>
    <w:rsid w:val="00E93C31"/>
    <w:rsid w:val="00E9456D"/>
    <w:rsid w:val="00EA09CD"/>
    <w:rsid w:val="00EA64E4"/>
    <w:rsid w:val="00EB51BE"/>
    <w:rsid w:val="00ED3AF2"/>
    <w:rsid w:val="00EE6C78"/>
    <w:rsid w:val="00F0441F"/>
    <w:rsid w:val="00F33635"/>
    <w:rsid w:val="00F360ED"/>
    <w:rsid w:val="00F406CE"/>
    <w:rsid w:val="00F56394"/>
    <w:rsid w:val="00F635DA"/>
    <w:rsid w:val="00F9296A"/>
    <w:rsid w:val="00FA42E4"/>
    <w:rsid w:val="00FB40E4"/>
    <w:rsid w:val="00FB435D"/>
    <w:rsid w:val="00FC6C37"/>
    <w:rsid w:val="00FD5515"/>
    <w:rsid w:val="00FD7487"/>
    <w:rsid w:val="00FE45F6"/>
    <w:rsid w:val="00FE506B"/>
    <w:rsid w:val="00FF04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5:docId w15:val="{5F2A3700-0C4C-4C2C-9815-385A793CD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paragraph" w:styleId="Heading3">
    <w:name w:val="heading 3"/>
    <w:basedOn w:val="Normal"/>
    <w:next w:val="Normal"/>
    <w:link w:val="Heading3Char"/>
    <w:semiHidden/>
    <w:unhideWhenUsed/>
    <w:qFormat/>
    <w:rsid w:val="002B0D1F"/>
    <w:pPr>
      <w:keepNext/>
      <w:keepLines/>
      <w:spacing w:before="40"/>
      <w:outlineLvl w:val="2"/>
    </w:pPr>
    <w:rPr>
      <w:rFonts w:asciiTheme="majorHAnsi" w:eastAsiaTheme="majorEastAsia" w:hAnsiTheme="majorHAnsi" w:cstheme="majorBidi"/>
      <w:color w:val="1C39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1"/>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386F89"/>
    <w:rPr>
      <w:color w:val="2A5689" w:themeColor="accent1" w:themeShade="BF"/>
    </w:rPr>
    <w:tblPr>
      <w:tblStyleRowBandSize w:val="1"/>
      <w:tblStyleColBandSize w:val="1"/>
      <w:tblInd w:w="0" w:type="dxa"/>
      <w:tblBorders>
        <w:top w:val="single" w:sz="8" w:space="0" w:color="3974B8" w:themeColor="accent1"/>
        <w:bottom w:val="single" w:sz="8" w:space="0" w:color="3974B8"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3974B8" w:themeColor="accent1"/>
          <w:left w:val="nil"/>
          <w:bottom w:val="single" w:sz="8" w:space="0" w:color="3974B8" w:themeColor="accent1"/>
          <w:right w:val="nil"/>
          <w:insideH w:val="nil"/>
          <w:insideV w:val="nil"/>
        </w:tcBorders>
      </w:tcPr>
    </w:tblStylePr>
    <w:tblStylePr w:type="lastRow">
      <w:pPr>
        <w:spacing w:before="0" w:after="0" w:line="240" w:lineRule="auto"/>
      </w:pPr>
      <w:rPr>
        <w:b/>
        <w:bCs/>
      </w:rPr>
      <w:tblPr/>
      <w:tcPr>
        <w:tcBorders>
          <w:top w:val="single" w:sz="8" w:space="0" w:color="3974B8" w:themeColor="accent1"/>
          <w:left w:val="nil"/>
          <w:bottom w:val="single" w:sz="8" w:space="0" w:color="3974B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CDCEF" w:themeFill="accent1" w:themeFillTint="3F"/>
      </w:tcPr>
    </w:tblStylePr>
    <w:tblStylePr w:type="band1Horz">
      <w:tblPr/>
      <w:tcPr>
        <w:tcBorders>
          <w:left w:val="nil"/>
          <w:right w:val="nil"/>
          <w:insideH w:val="nil"/>
          <w:insideV w:val="nil"/>
        </w:tcBorders>
        <w:shd w:val="clear" w:color="auto" w:fill="CCDCEF" w:themeFill="accent1" w:themeFillTint="3F"/>
      </w:tcPr>
    </w:tblStylePr>
  </w:style>
  <w:style w:type="table" w:styleId="LightList-Accent1">
    <w:name w:val="Light List Accent 1"/>
    <w:basedOn w:val="TableNormal"/>
    <w:uiPriority w:val="61"/>
    <w:rsid w:val="00DD04C0"/>
    <w:tblPr>
      <w:tblStyleRowBandSize w:val="1"/>
      <w:tblStyleColBandSize w:val="1"/>
      <w:tblInd w:w="0" w:type="dxa"/>
      <w:tblBorders>
        <w:top w:val="single" w:sz="8" w:space="0" w:color="3974B8" w:themeColor="accent1"/>
        <w:left w:val="single" w:sz="8" w:space="0" w:color="3974B8" w:themeColor="accent1"/>
        <w:bottom w:val="single" w:sz="8" w:space="0" w:color="3974B8" w:themeColor="accent1"/>
        <w:right w:val="single" w:sz="8" w:space="0" w:color="3974B8"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3974B8" w:themeFill="accent1"/>
      </w:tcPr>
    </w:tblStylePr>
    <w:tblStylePr w:type="lastRow">
      <w:pPr>
        <w:spacing w:before="0" w:after="0" w:line="240" w:lineRule="auto"/>
      </w:pPr>
      <w:rPr>
        <w:b/>
        <w:bCs/>
      </w:rPr>
      <w:tblPr/>
      <w:tcPr>
        <w:tcBorders>
          <w:top w:val="double" w:sz="6" w:space="0" w:color="3974B8" w:themeColor="accent1"/>
          <w:left w:val="single" w:sz="8" w:space="0" w:color="3974B8" w:themeColor="accent1"/>
          <w:bottom w:val="single" w:sz="8" w:space="0" w:color="3974B8" w:themeColor="accent1"/>
          <w:right w:val="single" w:sz="8" w:space="0" w:color="3974B8" w:themeColor="accent1"/>
        </w:tcBorders>
      </w:tcPr>
    </w:tblStylePr>
    <w:tblStylePr w:type="firstCol">
      <w:rPr>
        <w:b/>
        <w:bCs/>
      </w:rPr>
    </w:tblStylePr>
    <w:tblStylePr w:type="lastCol">
      <w:rPr>
        <w:b/>
        <w:bCs/>
      </w:rPr>
    </w:tblStylePr>
    <w:tblStylePr w:type="band1Vert">
      <w:tblPr/>
      <w:tcPr>
        <w:tcBorders>
          <w:top w:val="single" w:sz="8" w:space="0" w:color="3974B8" w:themeColor="accent1"/>
          <w:left w:val="single" w:sz="8" w:space="0" w:color="3974B8" w:themeColor="accent1"/>
          <w:bottom w:val="single" w:sz="8" w:space="0" w:color="3974B8" w:themeColor="accent1"/>
          <w:right w:val="single" w:sz="8" w:space="0" w:color="3974B8" w:themeColor="accent1"/>
        </w:tcBorders>
      </w:tcPr>
    </w:tblStylePr>
    <w:tblStylePr w:type="band1Horz">
      <w:tblPr/>
      <w:tcPr>
        <w:tcBorders>
          <w:top w:val="single" w:sz="8" w:space="0" w:color="3974B8" w:themeColor="accent1"/>
          <w:left w:val="single" w:sz="8" w:space="0" w:color="3974B8" w:themeColor="accent1"/>
          <w:bottom w:val="single" w:sz="8" w:space="0" w:color="3974B8" w:themeColor="accent1"/>
          <w:right w:val="single" w:sz="8" w:space="0" w:color="3974B8"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Ind w:w="0" w:type="dxa"/>
      <w:tblBorders>
        <w:top w:val="single" w:sz="8" w:space="0" w:color="3974B8" w:themeColor="accent1"/>
        <w:left w:val="single" w:sz="8" w:space="0" w:color="3974B8" w:themeColor="accent1"/>
        <w:bottom w:val="single" w:sz="8" w:space="0" w:color="3974B8" w:themeColor="accent1"/>
        <w:right w:val="single" w:sz="8" w:space="0" w:color="3974B8"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3974B8" w:themeColor="accent1"/>
          <w:right w:val="nil"/>
          <w:insideH w:val="nil"/>
          <w:insideV w:val="nil"/>
        </w:tcBorders>
        <w:shd w:val="clear" w:color="auto" w:fill="FFFFFF" w:themeFill="background1"/>
      </w:tcPr>
    </w:tblStylePr>
    <w:tblStylePr w:type="lastRow">
      <w:tblPr/>
      <w:tcPr>
        <w:tcBorders>
          <w:top w:val="single" w:sz="8" w:space="0" w:color="3974B8"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974B8" w:themeColor="accent1"/>
          <w:insideH w:val="nil"/>
          <w:insideV w:val="nil"/>
        </w:tcBorders>
        <w:shd w:val="clear" w:color="auto" w:fill="FFFFFF" w:themeFill="background1"/>
      </w:tcPr>
    </w:tblStylePr>
    <w:tblStylePr w:type="lastCol">
      <w:tblPr/>
      <w:tcPr>
        <w:tcBorders>
          <w:top w:val="nil"/>
          <w:left w:val="single" w:sz="8" w:space="0" w:color="3974B8"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CDCEF" w:themeFill="accent1" w:themeFillTint="3F"/>
      </w:tcPr>
    </w:tblStylePr>
    <w:tblStylePr w:type="band1Horz">
      <w:tblPr/>
      <w:tcPr>
        <w:tcBorders>
          <w:top w:val="nil"/>
          <w:bottom w:val="nil"/>
          <w:insideH w:val="nil"/>
          <w:insideV w:val="nil"/>
        </w:tcBorders>
        <w:shd w:val="clear" w:color="auto" w:fill="CCDCE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Ind w:w="0" w:type="dxa"/>
      <w:tblBorders>
        <w:top w:val="single" w:sz="8" w:space="0" w:color="3974B8" w:themeColor="accent1"/>
        <w:left w:val="single" w:sz="8" w:space="0" w:color="3974B8" w:themeColor="accent1"/>
        <w:bottom w:val="single" w:sz="8" w:space="0" w:color="3974B8" w:themeColor="accent1"/>
        <w:right w:val="single" w:sz="8" w:space="0" w:color="3974B8" w:themeColor="accent1"/>
        <w:insideH w:val="single" w:sz="8" w:space="0" w:color="3974B8" w:themeColor="accent1"/>
        <w:insideV w:val="single" w:sz="8" w:space="0" w:color="3974B8" w:themeColor="accent1"/>
      </w:tblBorders>
      <w:tblCellMar>
        <w:top w:w="0" w:type="dxa"/>
        <w:left w:w="108" w:type="dxa"/>
        <w:bottom w:w="0" w:type="dxa"/>
        <w:right w:w="108" w:type="dxa"/>
      </w:tblCellMar>
    </w:tblPr>
    <w:tcPr>
      <w:shd w:val="clear" w:color="auto" w:fill="CCDCEF" w:themeFill="accent1" w:themeFillTint="3F"/>
    </w:tcPr>
    <w:tblStylePr w:type="firstRow">
      <w:rPr>
        <w:b/>
        <w:bCs/>
        <w:color w:val="000000" w:themeColor="text1"/>
      </w:rPr>
      <w:tblPr/>
      <w:tcPr>
        <w:shd w:val="clear" w:color="auto" w:fill="EAF1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5E2F2" w:themeFill="accent1" w:themeFillTint="33"/>
      </w:tcPr>
    </w:tblStylePr>
    <w:tblStylePr w:type="band1Vert">
      <w:tblPr/>
      <w:tcPr>
        <w:shd w:val="clear" w:color="auto" w:fill="98B9DF" w:themeFill="accent1" w:themeFillTint="7F"/>
      </w:tcPr>
    </w:tblStylePr>
    <w:tblStylePr w:type="band1Horz">
      <w:tblPr/>
      <w:tcPr>
        <w:tcBorders>
          <w:insideH w:val="single" w:sz="6" w:space="0" w:color="3974B8" w:themeColor="accent1"/>
          <w:insideV w:val="single" w:sz="6" w:space="0" w:color="3974B8" w:themeColor="accent1"/>
        </w:tcBorders>
        <w:shd w:val="clear" w:color="auto" w:fill="98B9DF"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Ind w:w="0" w:type="dxa"/>
      <w:tblBorders>
        <w:top w:val="single" w:sz="8" w:space="0" w:color="3974B8" w:themeColor="accent1"/>
        <w:left w:val="single" w:sz="8" w:space="0" w:color="3974B8" w:themeColor="accent1"/>
        <w:bottom w:val="single" w:sz="8" w:space="0" w:color="3974B8" w:themeColor="accent1"/>
        <w:right w:val="single" w:sz="8" w:space="0" w:color="3974B8" w:themeColor="accent1"/>
        <w:insideH w:val="single" w:sz="8" w:space="0" w:color="3974B8" w:themeColor="accent1"/>
        <w:insideV w:val="single" w:sz="8" w:space="0" w:color="3974B8"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3974B8" w:themeColor="accent1"/>
          <w:left w:val="single" w:sz="8" w:space="0" w:color="3974B8" w:themeColor="accent1"/>
          <w:bottom w:val="single" w:sz="18" w:space="0" w:color="3974B8" w:themeColor="accent1"/>
          <w:right w:val="single" w:sz="8" w:space="0" w:color="3974B8" w:themeColor="accent1"/>
          <w:insideH w:val="nil"/>
          <w:insideV w:val="single" w:sz="8" w:space="0" w:color="3974B8"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974B8" w:themeColor="accent1"/>
          <w:left w:val="single" w:sz="8" w:space="0" w:color="3974B8" w:themeColor="accent1"/>
          <w:bottom w:val="single" w:sz="8" w:space="0" w:color="3974B8" w:themeColor="accent1"/>
          <w:right w:val="single" w:sz="8" w:space="0" w:color="3974B8" w:themeColor="accent1"/>
          <w:insideH w:val="nil"/>
          <w:insideV w:val="single" w:sz="8" w:space="0" w:color="3974B8"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974B8" w:themeColor="accent1"/>
          <w:left w:val="single" w:sz="8" w:space="0" w:color="3974B8" w:themeColor="accent1"/>
          <w:bottom w:val="single" w:sz="8" w:space="0" w:color="3974B8" w:themeColor="accent1"/>
          <w:right w:val="single" w:sz="8" w:space="0" w:color="3974B8" w:themeColor="accent1"/>
        </w:tcBorders>
      </w:tcPr>
    </w:tblStylePr>
    <w:tblStylePr w:type="band1Vert">
      <w:tblPr/>
      <w:tcPr>
        <w:tcBorders>
          <w:top w:val="single" w:sz="8" w:space="0" w:color="3974B8" w:themeColor="accent1"/>
          <w:left w:val="single" w:sz="8" w:space="0" w:color="3974B8" w:themeColor="accent1"/>
          <w:bottom w:val="single" w:sz="8" w:space="0" w:color="3974B8" w:themeColor="accent1"/>
          <w:right w:val="single" w:sz="8" w:space="0" w:color="3974B8" w:themeColor="accent1"/>
        </w:tcBorders>
        <w:shd w:val="clear" w:color="auto" w:fill="CCDCEF" w:themeFill="accent1" w:themeFillTint="3F"/>
      </w:tcPr>
    </w:tblStylePr>
    <w:tblStylePr w:type="band1Horz">
      <w:tblPr/>
      <w:tcPr>
        <w:tcBorders>
          <w:top w:val="single" w:sz="8" w:space="0" w:color="3974B8" w:themeColor="accent1"/>
          <w:left w:val="single" w:sz="8" w:space="0" w:color="3974B8" w:themeColor="accent1"/>
          <w:bottom w:val="single" w:sz="8" w:space="0" w:color="3974B8" w:themeColor="accent1"/>
          <w:right w:val="single" w:sz="8" w:space="0" w:color="3974B8" w:themeColor="accent1"/>
          <w:insideV w:val="single" w:sz="8" w:space="0" w:color="3974B8" w:themeColor="accent1"/>
        </w:tcBorders>
        <w:shd w:val="clear" w:color="auto" w:fill="CCDCEF" w:themeFill="accent1" w:themeFillTint="3F"/>
      </w:tcPr>
    </w:tblStylePr>
    <w:tblStylePr w:type="band2Horz">
      <w:tblPr/>
      <w:tcPr>
        <w:tcBorders>
          <w:top w:val="single" w:sz="8" w:space="0" w:color="3974B8" w:themeColor="accent1"/>
          <w:left w:val="single" w:sz="8" w:space="0" w:color="3974B8" w:themeColor="accent1"/>
          <w:bottom w:val="single" w:sz="8" w:space="0" w:color="3974B8" w:themeColor="accent1"/>
          <w:right w:val="single" w:sz="8" w:space="0" w:color="3974B8" w:themeColor="accent1"/>
          <w:insideV w:val="single" w:sz="8" w:space="0" w:color="3974B8" w:themeColor="accent1"/>
        </w:tcBorders>
      </w:tcPr>
    </w:tblStylePr>
  </w:style>
  <w:style w:type="character" w:customStyle="1" w:styleId="Heading3Char">
    <w:name w:val="Heading 3 Char"/>
    <w:basedOn w:val="DefaultParagraphFont"/>
    <w:link w:val="Heading3"/>
    <w:semiHidden/>
    <w:rsid w:val="002B0D1F"/>
    <w:rPr>
      <w:rFonts w:asciiTheme="majorHAnsi" w:eastAsiaTheme="majorEastAsia" w:hAnsiTheme="majorHAnsi" w:cstheme="majorBidi"/>
      <w:color w:val="1C395B" w:themeColor="accent1" w:themeShade="7F"/>
      <w:sz w:val="24"/>
      <w:szCs w:val="24"/>
      <w:lang w:eastAsia="ko-KR"/>
    </w:rPr>
  </w:style>
  <w:style w:type="paragraph" w:styleId="BodyText">
    <w:name w:val="Body Text"/>
    <w:basedOn w:val="Normal"/>
    <w:link w:val="BodyTextChar"/>
    <w:uiPriority w:val="1"/>
    <w:qFormat/>
    <w:rsid w:val="00460216"/>
    <w:pPr>
      <w:widowControl w:val="0"/>
      <w:autoSpaceDE w:val="0"/>
      <w:autoSpaceDN w:val="0"/>
    </w:pPr>
    <w:rPr>
      <w:rFonts w:eastAsia="Times New Roman"/>
      <w:lang w:val="id" w:eastAsia="en-US"/>
    </w:rPr>
  </w:style>
  <w:style w:type="character" w:customStyle="1" w:styleId="BodyTextChar">
    <w:name w:val="Body Text Char"/>
    <w:basedOn w:val="DefaultParagraphFont"/>
    <w:link w:val="BodyText"/>
    <w:uiPriority w:val="1"/>
    <w:rsid w:val="00460216"/>
    <w:rPr>
      <w:rFonts w:eastAsia="Times New Roman"/>
      <w:sz w:val="24"/>
      <w:szCs w:val="24"/>
      <w:lang w:val="id"/>
    </w:rPr>
  </w:style>
  <w:style w:type="character" w:styleId="PlaceholderText">
    <w:name w:val="Placeholder Text"/>
    <w:basedOn w:val="DefaultParagraphFont"/>
    <w:uiPriority w:val="99"/>
    <w:semiHidden/>
    <w:rsid w:val="002C700E"/>
    <w:rPr>
      <w:color w:val="808080"/>
    </w:rPr>
  </w:style>
  <w:style w:type="paragraph" w:styleId="HTMLPreformatted">
    <w:name w:val="HTML Preformatted"/>
    <w:basedOn w:val="Normal"/>
    <w:link w:val="HTMLPreformattedChar"/>
    <w:uiPriority w:val="99"/>
    <w:semiHidden/>
    <w:unhideWhenUsed/>
    <w:rsid w:val="00AA5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AA52ED"/>
    <w:rPr>
      <w:rFonts w:ascii="Courier New" w:eastAsia="Times New Roman" w:hAnsi="Courier New" w:cs="Courier New"/>
      <w:lang w:val="id-ID" w:eastAsia="id-ID"/>
    </w:rPr>
  </w:style>
  <w:style w:type="paragraph" w:styleId="NormalWeb">
    <w:name w:val="Normal (Web)"/>
    <w:basedOn w:val="Normal"/>
    <w:uiPriority w:val="99"/>
    <w:semiHidden/>
    <w:unhideWhenUsed/>
    <w:rsid w:val="008F5577"/>
    <w:pPr>
      <w:spacing w:before="100" w:beforeAutospacing="1" w:after="100" w:afterAutospacing="1"/>
    </w:pPr>
    <w:rPr>
      <w:rFonts w:eastAsia="Times New Roman"/>
      <w:lang w:val="id-ID" w:eastAsia="id-ID"/>
    </w:rPr>
  </w:style>
  <w:style w:type="character" w:styleId="Strong">
    <w:name w:val="Strong"/>
    <w:basedOn w:val="DefaultParagraphFont"/>
    <w:uiPriority w:val="22"/>
    <w:qFormat/>
    <w:rsid w:val="008F5577"/>
    <w:rPr>
      <w:b/>
      <w:bCs/>
    </w:rPr>
  </w:style>
  <w:style w:type="character" w:customStyle="1" w:styleId="style1">
    <w:name w:val="style1"/>
    <w:basedOn w:val="DefaultParagraphFont"/>
    <w:rsid w:val="008F5577"/>
  </w:style>
  <w:style w:type="character" w:customStyle="1" w:styleId="style2">
    <w:name w:val="style2"/>
    <w:basedOn w:val="DefaultParagraphFont"/>
    <w:rsid w:val="008F55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769373">
      <w:bodyDiv w:val="1"/>
      <w:marLeft w:val="0"/>
      <w:marRight w:val="0"/>
      <w:marTop w:val="0"/>
      <w:marBottom w:val="0"/>
      <w:divBdr>
        <w:top w:val="none" w:sz="0" w:space="0" w:color="auto"/>
        <w:left w:val="none" w:sz="0" w:space="0" w:color="auto"/>
        <w:bottom w:val="none" w:sz="0" w:space="0" w:color="auto"/>
        <w:right w:val="none" w:sz="0" w:space="0" w:color="auto"/>
      </w:divBdr>
    </w:div>
    <w:div w:id="113601409">
      <w:bodyDiv w:val="1"/>
      <w:marLeft w:val="0"/>
      <w:marRight w:val="0"/>
      <w:marTop w:val="0"/>
      <w:marBottom w:val="0"/>
      <w:divBdr>
        <w:top w:val="none" w:sz="0" w:space="0" w:color="auto"/>
        <w:left w:val="none" w:sz="0" w:space="0" w:color="auto"/>
        <w:bottom w:val="none" w:sz="0" w:space="0" w:color="auto"/>
        <w:right w:val="none" w:sz="0" w:space="0" w:color="auto"/>
      </w:divBdr>
    </w:div>
    <w:div w:id="733620488">
      <w:bodyDiv w:val="1"/>
      <w:marLeft w:val="0"/>
      <w:marRight w:val="0"/>
      <w:marTop w:val="0"/>
      <w:marBottom w:val="0"/>
      <w:divBdr>
        <w:top w:val="none" w:sz="0" w:space="0" w:color="auto"/>
        <w:left w:val="none" w:sz="0" w:space="0" w:color="auto"/>
        <w:bottom w:val="none" w:sz="0" w:space="0" w:color="auto"/>
        <w:right w:val="none" w:sz="0" w:space="0" w:color="auto"/>
      </w:divBdr>
    </w:div>
    <w:div w:id="755592541">
      <w:bodyDiv w:val="1"/>
      <w:marLeft w:val="0"/>
      <w:marRight w:val="0"/>
      <w:marTop w:val="0"/>
      <w:marBottom w:val="0"/>
      <w:divBdr>
        <w:top w:val="none" w:sz="0" w:space="0" w:color="auto"/>
        <w:left w:val="none" w:sz="0" w:space="0" w:color="auto"/>
        <w:bottom w:val="none" w:sz="0" w:space="0" w:color="auto"/>
        <w:right w:val="none" w:sz="0" w:space="0" w:color="auto"/>
      </w:divBdr>
    </w:div>
    <w:div w:id="957486473">
      <w:bodyDiv w:val="1"/>
      <w:marLeft w:val="0"/>
      <w:marRight w:val="0"/>
      <w:marTop w:val="0"/>
      <w:marBottom w:val="0"/>
      <w:divBdr>
        <w:top w:val="none" w:sz="0" w:space="0" w:color="auto"/>
        <w:left w:val="none" w:sz="0" w:space="0" w:color="auto"/>
        <w:bottom w:val="none" w:sz="0" w:space="0" w:color="auto"/>
        <w:right w:val="none" w:sz="0" w:space="0" w:color="auto"/>
      </w:divBdr>
    </w:div>
    <w:div w:id="1377895415">
      <w:bodyDiv w:val="1"/>
      <w:marLeft w:val="0"/>
      <w:marRight w:val="0"/>
      <w:marTop w:val="0"/>
      <w:marBottom w:val="0"/>
      <w:divBdr>
        <w:top w:val="none" w:sz="0" w:space="0" w:color="auto"/>
        <w:left w:val="none" w:sz="0" w:space="0" w:color="auto"/>
        <w:bottom w:val="none" w:sz="0" w:space="0" w:color="auto"/>
        <w:right w:val="none" w:sz="0" w:space="0" w:color="auto"/>
      </w:divBdr>
    </w:div>
    <w:div w:id="1538423223">
      <w:bodyDiv w:val="1"/>
      <w:marLeft w:val="0"/>
      <w:marRight w:val="0"/>
      <w:marTop w:val="0"/>
      <w:marBottom w:val="0"/>
      <w:divBdr>
        <w:top w:val="none" w:sz="0" w:space="0" w:color="auto"/>
        <w:left w:val="none" w:sz="0" w:space="0" w:color="auto"/>
        <w:bottom w:val="none" w:sz="0" w:space="0" w:color="auto"/>
        <w:right w:val="none" w:sz="0" w:space="0" w:color="auto"/>
      </w:divBdr>
    </w:div>
    <w:div w:id="1908761402">
      <w:bodyDiv w:val="1"/>
      <w:marLeft w:val="0"/>
      <w:marRight w:val="0"/>
      <w:marTop w:val="0"/>
      <w:marBottom w:val="0"/>
      <w:divBdr>
        <w:top w:val="none" w:sz="0" w:space="0" w:color="auto"/>
        <w:left w:val="none" w:sz="0" w:space="0" w:color="auto"/>
        <w:bottom w:val="none" w:sz="0" w:space="0" w:color="auto"/>
        <w:right w:val="none" w:sz="0" w:space="0" w:color="auto"/>
      </w:divBdr>
    </w:div>
    <w:div w:id="1973749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hyperlink" Target="https://www.dewaweb.com/blog/panduan-phpmyadmin-untuk-pemula" TargetMode="Externa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hyperlink" Target="https://cloud.google.com/tools/android-studio/docs/?hl=id"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brian.projek2d4ta.masuk.web.id/" TargetMode="External"/><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dewaweb.com/blog/belajar-css-pengertian-peran-fungsi-dan-macamny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hyperlink" Target="https://qwords.com/blog/apa-itu-bootstra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s://www.devaradise.com/id/2014/11/pengertianl-apa-itu-javascript-manfaat-cara-kerja.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jetbrains.com/idea/"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idcloudhost.com/mengenal-apa-itu-html-dan-cara-kerjanya/" TargetMode="External"/><Relationship Id="rId7" Type="http://schemas.openxmlformats.org/officeDocument/2006/relationships/endnotes" Target="endnotes.xml"/><Relationship Id="rId71" Type="http://schemas.openxmlformats.org/officeDocument/2006/relationships/hyperlink" Target="https://www.jagoanhosting.com/blog/pengertian-php/" TargetMode="External"/><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2" Type="http://schemas.openxmlformats.org/officeDocument/2006/relationships/hyperlink" Target="http://brian.projek2d4ta.masuk.web.id/" TargetMode="External"/><Relationship Id="rId1" Type="http://schemas.openxmlformats.org/officeDocument/2006/relationships/hyperlink" Target="http://brian.projek2d4ta.masuk.web.i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3974B8"/>
      </a:accent1>
      <a:accent2>
        <a:srgbClr val="333366"/>
      </a:accent2>
      <a:accent3>
        <a:srgbClr val="333399"/>
      </a:accent3>
      <a:accent4>
        <a:srgbClr val="336666"/>
      </a:accent4>
      <a:accent5>
        <a:srgbClr val="333366"/>
      </a:accent5>
      <a:accent6>
        <a:srgbClr val="0033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7AF0C5-74AA-40AA-BA40-2194C1EB9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TotalTime>
  <Pages>135</Pages>
  <Words>29340</Words>
  <Characters>167241</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196189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ASUS</dc:creator>
  <cp:lastModifiedBy>brian ahmad</cp:lastModifiedBy>
  <cp:revision>3</cp:revision>
  <cp:lastPrinted>2013-10-25T13:55:00Z</cp:lastPrinted>
  <dcterms:created xsi:type="dcterms:W3CDTF">2020-06-13T06:47:00Z</dcterms:created>
  <dcterms:modified xsi:type="dcterms:W3CDTF">2020-06-13T07:06:00Z</dcterms:modified>
</cp:coreProperties>
</file>